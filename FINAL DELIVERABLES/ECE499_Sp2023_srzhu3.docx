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D5CED" w14:textId="77777777" w:rsidR="00810F81" w:rsidRDefault="00810F81" w:rsidP="008E63C1">
      <w:pPr>
        <w:spacing w:line="360" w:lineRule="auto"/>
      </w:pPr>
    </w:p>
    <w:p w14:paraId="3F92B0D6" w14:textId="72902EFC" w:rsidR="00810F81" w:rsidRDefault="006C0561" w:rsidP="008E63C1">
      <w:pPr>
        <w:spacing w:line="360" w:lineRule="auto"/>
      </w:pPr>
      <w:r>
        <w:rPr>
          <w:noProof/>
          <w:lang w:eastAsia="zh-CN"/>
        </w:rPr>
        <mc:AlternateContent>
          <mc:Choice Requires="wps">
            <w:drawing>
              <wp:anchor distT="0" distB="0" distL="114300" distR="114300" simplePos="0" relativeHeight="251654144" behindDoc="0" locked="0" layoutInCell="1" allowOverlap="1" wp14:anchorId="48675C83" wp14:editId="3F4A3825">
                <wp:simplePos x="0" y="0"/>
                <wp:positionH relativeFrom="column">
                  <wp:align>center</wp:align>
                </wp:positionH>
                <wp:positionV relativeFrom="page">
                  <wp:posOffset>5943600</wp:posOffset>
                </wp:positionV>
                <wp:extent cx="4846320" cy="113006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6320" cy="1130060"/>
                        </a:xfrm>
                        <a:prstGeom prst="rect">
                          <a:avLst/>
                        </a:prstGeom>
                        <a:solidFill>
                          <a:srgbClr val="FFFFFF"/>
                        </a:solidFill>
                        <a:ln w="9525">
                          <a:noFill/>
                          <a:miter lim="800000"/>
                          <a:headEnd/>
                          <a:tailEnd/>
                        </a:ln>
                      </wps:spPr>
                      <wps:txbx>
                        <w:txbxContent>
                          <w:p w14:paraId="6D6E667F" w14:textId="77777777" w:rsidR="001919C4" w:rsidRDefault="001919C4" w:rsidP="0042299F">
                            <w:pPr>
                              <w:spacing w:line="360" w:lineRule="auto"/>
                              <w:jc w:val="center"/>
                              <w:rPr>
                                <w:sz w:val="24"/>
                                <w:szCs w:val="24"/>
                              </w:rPr>
                            </w:pPr>
                            <w:r>
                              <w:rPr>
                                <w:sz w:val="24"/>
                                <w:szCs w:val="24"/>
                              </w:rPr>
                              <w:t>Senior Thesis in Electrical Engineering</w:t>
                            </w:r>
                          </w:p>
                          <w:p w14:paraId="3F5F0ED9" w14:textId="47BB1AF1" w:rsidR="001919C4" w:rsidRPr="007D70F3" w:rsidRDefault="001919C4" w:rsidP="0042299F">
                            <w:pPr>
                              <w:spacing w:line="360" w:lineRule="auto"/>
                              <w:jc w:val="center"/>
                              <w:rPr>
                                <w:color w:val="FF0000"/>
                                <w:sz w:val="24"/>
                                <w:szCs w:val="24"/>
                              </w:rPr>
                            </w:pPr>
                            <w:r>
                              <w:rPr>
                                <w:sz w:val="24"/>
                                <w:szCs w:val="24"/>
                              </w:rPr>
                              <w:t>University of Illinois Urbana-Champaign</w:t>
                            </w:r>
                          </w:p>
                          <w:p w14:paraId="3CC96649" w14:textId="77777777" w:rsidR="001919C4" w:rsidRPr="007D70F3" w:rsidRDefault="001919C4" w:rsidP="0042299F">
                            <w:pPr>
                              <w:spacing w:line="360" w:lineRule="auto"/>
                              <w:jc w:val="center"/>
                              <w:rPr>
                                <w:color w:val="FF0000"/>
                                <w:sz w:val="24"/>
                                <w:szCs w:val="24"/>
                              </w:rPr>
                            </w:pPr>
                            <w:r>
                              <w:rPr>
                                <w:sz w:val="24"/>
                                <w:szCs w:val="24"/>
                              </w:rPr>
                              <w:t>Advisor</w:t>
                            </w:r>
                            <w:r w:rsidRPr="007D70F3">
                              <w:rPr>
                                <w:sz w:val="24"/>
                                <w:szCs w:val="24"/>
                              </w:rPr>
                              <w:t>:</w:t>
                            </w:r>
                            <w:r>
                              <w:rPr>
                                <w:sz w:val="24"/>
                                <w:szCs w:val="24"/>
                              </w:rPr>
                              <w:t xml:space="preserve"> Professor Yang Zhang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675C83" id="_x0000_t202" coordsize="21600,21600" o:spt="202" path="m,l,21600r21600,l21600,xe">
                <v:stroke joinstyle="miter"/>
                <v:path gradientshapeok="t" o:connecttype="rect"/>
              </v:shapetype>
              <v:shape id="Text Box 2" o:spid="_x0000_s1026" type="#_x0000_t202" style="position:absolute;margin-left:0;margin-top:468pt;width:381.6pt;height:89pt;z-index:25165414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" stroked="f">
                <v:textbox>
                  <w:txbxContent>
                    <w:p w14:paraId="6D6E667F" w14:textId="77777777" w:rsidR="001919C4" w:rsidRDefault="001919C4" w:rsidP="0042299F">
                      <w:pPr>
                        <w:spacing w:line="360" w:lineRule="auto"/>
                        <w:jc w:val="center"/>
                        <w:rPr>
                          <w:sz w:val="24"/>
                          <w:szCs w:val="24"/>
                        </w:rPr>
                      </w:pPr>
                      <w:r>
                        <w:rPr>
                          <w:sz w:val="24"/>
                          <w:szCs w:val="24"/>
                        </w:rPr>
                        <w:t>Senior Thesis in Electrical Engineering</w:t>
                      </w:r>
                    </w:p>
                    <w:p w14:paraId="3F5F0ED9" w14:textId="47BB1AF1" w:rsidR="001919C4" w:rsidRPr="007D70F3" w:rsidRDefault="001919C4" w:rsidP="0042299F">
                      <w:pPr>
                        <w:spacing w:line="360" w:lineRule="auto"/>
                        <w:jc w:val="center"/>
                        <w:rPr>
                          <w:color w:val="FF0000"/>
                          <w:sz w:val="24"/>
                          <w:szCs w:val="24"/>
                        </w:rPr>
                      </w:pPr>
                      <w:r>
                        <w:rPr>
                          <w:sz w:val="24"/>
                          <w:szCs w:val="24"/>
                        </w:rPr>
                        <w:t>University of Illinois Urbana-Champaign</w:t>
                      </w:r>
                    </w:p>
                    <w:p w14:paraId="3CC96649" w14:textId="77777777" w:rsidR="001919C4" w:rsidRPr="007D70F3" w:rsidRDefault="001919C4" w:rsidP="0042299F">
                      <w:pPr>
                        <w:spacing w:line="360" w:lineRule="auto"/>
                        <w:jc w:val="center"/>
                        <w:rPr>
                          <w:color w:val="FF0000"/>
                          <w:sz w:val="24"/>
                          <w:szCs w:val="24"/>
                        </w:rPr>
                      </w:pPr>
                      <w:r>
                        <w:rPr>
                          <w:sz w:val="24"/>
                          <w:szCs w:val="24"/>
                        </w:rPr>
                        <w:t>Advisor</w:t>
                      </w:r>
                      <w:r w:rsidRPr="007D70F3">
                        <w:rPr>
                          <w:sz w:val="24"/>
                          <w:szCs w:val="24"/>
                        </w:rPr>
                        <w:t>:</w:t>
                      </w:r>
                      <w:r>
                        <w:rPr>
                          <w:sz w:val="24"/>
                          <w:szCs w:val="24"/>
                        </w:rPr>
                        <w:t xml:space="preserve"> Professor Yang Zhang</w:t>
                      </w:r>
                    </w:p>
                  </w:txbxContent>
                </v:textbox>
                <w10:wrap anchory="page"/>
              </v:shape>
            </w:pict>
          </mc:Fallback>
        </mc:AlternateContent>
      </w:r>
      <w:r w:rsidR="0000228C">
        <w:rPr>
          <w:noProof/>
          <w:lang w:eastAsia="zh-CN"/>
        </w:rPr>
        <mc:AlternateContent>
          <mc:Choice Requires="wps">
            <w:drawing>
              <wp:anchor distT="0" distB="0" distL="114300" distR="114300" simplePos="0" relativeHeight="251648000" behindDoc="0" locked="0" layoutInCell="1" allowOverlap="1" wp14:anchorId="0A14423C" wp14:editId="1D58BE8F">
                <wp:simplePos x="0" y="0"/>
                <wp:positionH relativeFrom="column">
                  <wp:align>center</wp:align>
                </wp:positionH>
                <wp:positionV relativeFrom="page">
                  <wp:posOffset>1828800</wp:posOffset>
                </wp:positionV>
                <wp:extent cx="6172200" cy="1046922"/>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46922"/>
                        </a:xfrm>
                        <a:prstGeom prst="rect">
                          <a:avLst/>
                        </a:prstGeom>
                        <a:solidFill>
                          <a:srgbClr val="FFFFFF"/>
                        </a:solidFill>
                        <a:ln w="9525">
                          <a:noFill/>
                          <a:miter lim="800000"/>
                          <a:headEnd/>
                          <a:tailEnd/>
                        </a:ln>
                      </wps:spPr>
                      <wps:txbx>
                        <w:txbxContent>
                          <w:p w14:paraId="5A48C001" w14:textId="77777777" w:rsidR="001919C4" w:rsidRPr="00825EE3" w:rsidRDefault="001919C4" w:rsidP="0042299F">
                            <w:pPr>
                              <w:pStyle w:val="Title"/>
                              <w:spacing w:line="360" w:lineRule="auto"/>
                              <w:jc w:val="center"/>
                              <w:rPr>
                                <w:caps/>
                                <w:color w:val="auto"/>
                              </w:rPr>
                            </w:pPr>
                            <w:r w:rsidRPr="00825EE3">
                              <w:rPr>
                                <w:caps/>
                                <w:color w:val="auto"/>
                              </w:rPr>
                              <w:t>CTurtlebot – a turtle inspired soft-robot</w:t>
                            </w:r>
                          </w:p>
                          <w:p w14:paraId="33FAC107" w14:textId="77777777" w:rsidR="001919C4" w:rsidRPr="00825EE3" w:rsidRDefault="001919C4" w:rsidP="0000228C">
                            <w:pPr>
                              <w:pStyle w:val="Title"/>
                              <w:jc w:val="center"/>
                              <w:rPr>
                                <w:caps/>
                                <w:color w:val="aut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4423C" id="_x0000_s1027" type="#_x0000_t202" style="position:absolute;margin-left:0;margin-top:2in;width:486pt;height:82.45pt;z-index:251648000;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" stroked="f">
                <v:textbox>
                  <w:txbxContent>
                    <w:p w14:paraId="5A48C001" w14:textId="77777777" w:rsidR="001919C4" w:rsidRPr="00825EE3" w:rsidRDefault="001919C4" w:rsidP="0042299F">
                      <w:pPr>
                        <w:pStyle w:val="Title"/>
                        <w:spacing w:line="360" w:lineRule="auto"/>
                        <w:jc w:val="center"/>
                        <w:rPr>
                          <w:caps/>
                          <w:color w:val="auto"/>
                        </w:rPr>
                      </w:pPr>
                      <w:r w:rsidRPr="00825EE3">
                        <w:rPr>
                          <w:caps/>
                          <w:color w:val="auto"/>
                        </w:rPr>
                        <w:t>CTurtlebot – a turtle inspired soft-robot</w:t>
                      </w:r>
                    </w:p>
                    <w:p w14:paraId="33FAC107" w14:textId="77777777" w:rsidR="001919C4" w:rsidRPr="00825EE3" w:rsidRDefault="001919C4" w:rsidP="0000228C">
                      <w:pPr>
                        <w:pStyle w:val="Title"/>
                        <w:jc w:val="center"/>
                        <w:rPr>
                          <w:caps/>
                          <w:color w:val="auto"/>
                        </w:rPr>
                      </w:pPr>
                    </w:p>
                  </w:txbxContent>
                </v:textbox>
                <w10:wrap anchory="page"/>
              </v:shape>
            </w:pict>
          </mc:Fallback>
        </mc:AlternateContent>
      </w:r>
      <w:r w:rsidR="005C05F6">
        <w:rPr>
          <w:noProof/>
          <w:lang w:eastAsia="zh-CN"/>
        </w:rPr>
        <mc:AlternateContent>
          <mc:Choice Requires="wps">
            <w:drawing>
              <wp:anchor distT="0" distB="0" distL="114300" distR="114300" simplePos="0" relativeHeight="251656192" behindDoc="0" locked="0" layoutInCell="1" allowOverlap="1" wp14:anchorId="166CDF8C" wp14:editId="709322A0">
                <wp:simplePos x="0" y="0"/>
                <wp:positionH relativeFrom="column">
                  <wp:align>center</wp:align>
                </wp:positionH>
                <wp:positionV relativeFrom="page">
                  <wp:posOffset>8229600</wp:posOffset>
                </wp:positionV>
                <wp:extent cx="2374265" cy="502920"/>
                <wp:effectExtent l="0" t="0" r="381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02920"/>
                        </a:xfrm>
                        <a:prstGeom prst="rect">
                          <a:avLst/>
                        </a:prstGeom>
                        <a:solidFill>
                          <a:srgbClr val="FFFFFF"/>
                        </a:solidFill>
                        <a:ln w="9525">
                          <a:noFill/>
                          <a:miter lim="800000"/>
                          <a:headEnd/>
                          <a:tailEnd/>
                        </a:ln>
                      </wps:spPr>
                      <wps:txbx>
                        <w:txbxContent>
                          <w:p w14:paraId="7EA8B8E9" w14:textId="77777777" w:rsidR="001919C4" w:rsidRPr="00825EE3" w:rsidRDefault="001919C4" w:rsidP="0042299F">
                            <w:pPr>
                              <w:spacing w:line="360" w:lineRule="auto"/>
                              <w:jc w:val="center"/>
                              <w:rPr>
                                <w:sz w:val="24"/>
                                <w:szCs w:val="24"/>
                              </w:rPr>
                            </w:pPr>
                            <w:r>
                              <w:rPr>
                                <w:sz w:val="24"/>
                                <w:szCs w:val="24"/>
                              </w:rPr>
                              <w:t>May 2023</w:t>
                            </w:r>
                          </w:p>
                          <w:p w14:paraId="29CABC08" w14:textId="77777777" w:rsidR="001919C4" w:rsidRPr="007D70F3" w:rsidRDefault="001919C4" w:rsidP="007D70F3">
                            <w:pPr>
                              <w:jc w:val="center"/>
                              <w:rPr>
                                <w:color w:val="FF0000"/>
                                <w:sz w:val="24"/>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6CDF8C" id="_x0000_s1028" type="#_x0000_t202" style="position:absolute;margin-left:0;margin-top:9in;width:186.95pt;height:39.6pt;z-index:251656192;visibility:visible;mso-wrap-style:square;mso-width-percent:400;mso-height-percent:0;mso-wrap-distance-left:9pt;mso-wrap-distance-top:0;mso-wrap-distance-right:9pt;mso-wrap-distance-bottom:0;mso-position-horizontal:center;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" stroked="f">
                <v:textbox>
                  <w:txbxContent>
                    <w:p w14:paraId="7EA8B8E9" w14:textId="77777777" w:rsidR="001919C4" w:rsidRPr="00825EE3" w:rsidRDefault="001919C4" w:rsidP="0042299F">
                      <w:pPr>
                        <w:spacing w:line="360" w:lineRule="auto"/>
                        <w:jc w:val="center"/>
                        <w:rPr>
                          <w:sz w:val="24"/>
                          <w:szCs w:val="24"/>
                        </w:rPr>
                      </w:pPr>
                      <w:r>
                        <w:rPr>
                          <w:sz w:val="24"/>
                          <w:szCs w:val="24"/>
                        </w:rPr>
                        <w:t>May 2023</w:t>
                      </w:r>
                    </w:p>
                    <w:p w14:paraId="29CABC08" w14:textId="77777777" w:rsidR="001919C4" w:rsidRPr="007D70F3" w:rsidRDefault="001919C4" w:rsidP="007D70F3">
                      <w:pPr>
                        <w:jc w:val="center"/>
                        <w:rPr>
                          <w:color w:val="FF0000"/>
                          <w:sz w:val="24"/>
                          <w:szCs w:val="24"/>
                        </w:rPr>
                      </w:pPr>
                    </w:p>
                  </w:txbxContent>
                </v:textbox>
                <w10:wrap anchory="page"/>
              </v:shape>
            </w:pict>
          </mc:Fallback>
        </mc:AlternateContent>
      </w:r>
      <w:r w:rsidR="005C05F6">
        <w:rPr>
          <w:noProof/>
          <w:lang w:eastAsia="zh-CN"/>
        </w:rPr>
        <mc:AlternateContent>
          <mc:Choice Requires="wps">
            <w:drawing>
              <wp:anchor distT="0" distB="0" distL="114300" distR="114300" simplePos="0" relativeHeight="251650048" behindDoc="0" locked="0" layoutInCell="1" allowOverlap="1" wp14:anchorId="54227816" wp14:editId="57A45A8C">
                <wp:simplePos x="0" y="0"/>
                <wp:positionH relativeFrom="column">
                  <wp:align>center</wp:align>
                </wp:positionH>
                <wp:positionV relativeFrom="page">
                  <wp:posOffset>3657600</wp:posOffset>
                </wp:positionV>
                <wp:extent cx="2941955" cy="981075"/>
                <wp:effectExtent l="0" t="0" r="0" b="952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981075"/>
                        </a:xfrm>
                        <a:prstGeom prst="rect">
                          <a:avLst/>
                        </a:prstGeom>
                        <a:solidFill>
                          <a:srgbClr val="FFFFFF"/>
                        </a:solidFill>
                        <a:ln w="9525">
                          <a:noFill/>
                          <a:miter lim="800000"/>
                          <a:headEnd/>
                          <a:tailEnd/>
                        </a:ln>
                      </wps:spPr>
                      <wps:txbx>
                        <w:txbxContent>
                          <w:p w14:paraId="41C11A34" w14:textId="77777777" w:rsidR="001919C4" w:rsidRDefault="001919C4" w:rsidP="0042299F">
                            <w:pPr>
                              <w:spacing w:line="360" w:lineRule="auto"/>
                              <w:jc w:val="center"/>
                              <w:rPr>
                                <w:sz w:val="28"/>
                                <w:szCs w:val="28"/>
                              </w:rPr>
                            </w:pPr>
                            <w:r w:rsidRPr="007D70F3">
                              <w:rPr>
                                <w:sz w:val="28"/>
                                <w:szCs w:val="28"/>
                              </w:rPr>
                              <w:t>By</w:t>
                            </w:r>
                          </w:p>
                          <w:p w14:paraId="28170F63" w14:textId="77777777" w:rsidR="001919C4" w:rsidRPr="00825EE3" w:rsidRDefault="001919C4" w:rsidP="0042299F">
                            <w:pPr>
                              <w:spacing w:line="360" w:lineRule="auto"/>
                              <w:jc w:val="center"/>
                              <w:rPr>
                                <w:sz w:val="28"/>
                                <w:szCs w:val="28"/>
                              </w:rPr>
                            </w:pPr>
                            <w:r w:rsidRPr="00825EE3">
                              <w:rPr>
                                <w:sz w:val="28"/>
                                <w:szCs w:val="28"/>
                              </w:rPr>
                              <w:t>Stephen Zhu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27816" id="_x0000_s1029" type="#_x0000_t202" style="position:absolute;margin-left:0;margin-top:4in;width:231.65pt;height:77.25pt;z-index:251650048;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" stroked="f">
                <v:textbox>
                  <w:txbxContent>
                    <w:p w14:paraId="41C11A34" w14:textId="77777777" w:rsidR="001919C4" w:rsidRDefault="001919C4" w:rsidP="0042299F">
                      <w:pPr>
                        <w:spacing w:line="360" w:lineRule="auto"/>
                        <w:jc w:val="center"/>
                        <w:rPr>
                          <w:sz w:val="28"/>
                          <w:szCs w:val="28"/>
                        </w:rPr>
                      </w:pPr>
                      <w:r w:rsidRPr="007D70F3">
                        <w:rPr>
                          <w:sz w:val="28"/>
                          <w:szCs w:val="28"/>
                        </w:rPr>
                        <w:t>By</w:t>
                      </w:r>
                    </w:p>
                    <w:p w14:paraId="28170F63" w14:textId="77777777" w:rsidR="001919C4" w:rsidRPr="00825EE3" w:rsidRDefault="001919C4" w:rsidP="0042299F">
                      <w:pPr>
                        <w:spacing w:line="360" w:lineRule="auto"/>
                        <w:jc w:val="center"/>
                        <w:rPr>
                          <w:sz w:val="28"/>
                          <w:szCs w:val="28"/>
                        </w:rPr>
                      </w:pPr>
                      <w:r w:rsidRPr="00825EE3">
                        <w:rPr>
                          <w:sz w:val="28"/>
                          <w:szCs w:val="28"/>
                        </w:rPr>
                        <w:t>Stephen Zhu</w:t>
                      </w:r>
                    </w:p>
                  </w:txbxContent>
                </v:textbox>
                <w10:wrap anchory="page"/>
              </v:shape>
            </w:pict>
          </mc:Fallback>
        </mc:AlternateContent>
      </w:r>
      <w:r w:rsidR="00810F81">
        <w:br w:type="page"/>
      </w:r>
    </w:p>
    <w:p w14:paraId="7996D92E" w14:textId="77777777" w:rsidR="007D70F3" w:rsidRPr="00E71C31" w:rsidRDefault="007D70F3" w:rsidP="008E63C1">
      <w:pPr>
        <w:spacing w:line="360" w:lineRule="auto"/>
        <w:rPr>
          <w:rFonts w:asciiTheme="majorHAnsi" w:hAnsiTheme="majorHAnsi"/>
          <w:b/>
          <w:color w:val="1F497D" w:themeColor="text2"/>
          <w:sz w:val="28"/>
          <w:szCs w:val="28"/>
        </w:rPr>
      </w:pPr>
      <w:r w:rsidRPr="00682928">
        <w:rPr>
          <w:rFonts w:asciiTheme="majorHAnsi" w:hAnsiTheme="majorHAnsi"/>
          <w:b/>
          <w:color w:val="1F497D" w:themeColor="text2"/>
          <w:sz w:val="28"/>
          <w:szCs w:val="28"/>
        </w:rPr>
        <w:lastRenderedPageBreak/>
        <w:t>Abstract</w:t>
      </w:r>
    </w:p>
    <w:p w14:paraId="2B16B8F1" w14:textId="47A0C1B0" w:rsidR="002342F6" w:rsidRDefault="002342F6" w:rsidP="008E63C1">
      <w:pPr>
        <w:spacing w:line="360" w:lineRule="auto"/>
        <w:ind w:firstLine="720"/>
        <w:rPr>
          <w:sz w:val="24"/>
          <w:szCs w:val="24"/>
        </w:rPr>
      </w:pPr>
      <w:r>
        <w:rPr>
          <w:sz w:val="24"/>
          <w:szCs w:val="24"/>
        </w:rPr>
        <w:t>The goal of this project is to design and prototype an untethered soft</w:t>
      </w:r>
      <w:r w:rsidR="00E24CF6">
        <w:rPr>
          <w:sz w:val="24"/>
          <w:szCs w:val="24"/>
        </w:rPr>
        <w:t xml:space="preserve"> </w:t>
      </w:r>
      <w:r>
        <w:rPr>
          <w:sz w:val="24"/>
          <w:szCs w:val="24"/>
        </w:rPr>
        <w:t>robot, capable of traversing across 2D surfaces, as a test bed for hysteresis-based control systems. To achi</w:t>
      </w:r>
      <w:r w:rsidR="00E24CF6">
        <w:rPr>
          <w:sz w:val="24"/>
          <w:szCs w:val="24"/>
        </w:rPr>
        <w:t>eve this, we chose cable-driven</w:t>
      </w:r>
      <w:r>
        <w:rPr>
          <w:sz w:val="24"/>
          <w:szCs w:val="24"/>
        </w:rPr>
        <w:t xml:space="preserve"> silicone rubber actuators as the primary method of movement, due to their compliant and elastic nature. In addition, we created and 3D-printed a prototype chassis as an intermediate for testing the actuators.</w:t>
      </w:r>
      <w:r w:rsidRPr="00983FD3">
        <w:rPr>
          <w:sz w:val="24"/>
          <w:szCs w:val="24"/>
        </w:rPr>
        <w:t xml:space="preserve"> </w:t>
      </w:r>
      <w:r>
        <w:rPr>
          <w:sz w:val="24"/>
          <w:szCs w:val="24"/>
        </w:rPr>
        <w:t>Lastly, we designed a custom PCB to control the actuators and enable an untethered design.</w:t>
      </w:r>
    </w:p>
    <w:p w14:paraId="21C1B983" w14:textId="77777777" w:rsidR="002342F6" w:rsidRDefault="002342F6" w:rsidP="008E63C1">
      <w:pPr>
        <w:spacing w:line="360" w:lineRule="auto"/>
        <w:ind w:firstLine="720"/>
        <w:rPr>
          <w:sz w:val="24"/>
          <w:szCs w:val="24"/>
        </w:rPr>
      </w:pPr>
      <w:r>
        <w:rPr>
          <w:sz w:val="24"/>
          <w:szCs w:val="24"/>
        </w:rPr>
        <w:t xml:space="preserve">Since silicone rubber has a high coefficient of friction, the biggest challenge of this project is overcoming the friction of the actuators in only one direction to create a net motion. To overcome this, we first tested different types of rubbers of varying stiffness to determine a balance between the force required to actuate the actuators and the capability of the actuator to move the robot with its elasticity. After choosing a material to work with, we experimented with having the actuators flat on the ground versus approaching the ground at an angle, introducing curvature into the actuator. Analyzing the results through motion capture and videos, we found that the “curved” actuators created more net movement, since the edge of the actuator caught and pushed </w:t>
      </w:r>
      <w:proofErr w:type="gramStart"/>
      <w:r>
        <w:rPr>
          <w:sz w:val="24"/>
          <w:szCs w:val="24"/>
        </w:rPr>
        <w:t>off of</w:t>
      </w:r>
      <w:proofErr w:type="gramEnd"/>
      <w:r>
        <w:rPr>
          <w:sz w:val="24"/>
          <w:szCs w:val="24"/>
        </w:rPr>
        <w:t xml:space="preserve"> the ground more compared to the flat actuator. Finally, we added different shapes to the edge of the actuators to see if we could further improve performance.</w:t>
      </w:r>
    </w:p>
    <w:p w14:paraId="1FF6A6C4" w14:textId="77777777" w:rsidR="002342F6" w:rsidRDefault="002342F6" w:rsidP="008E63C1">
      <w:pPr>
        <w:spacing w:line="360" w:lineRule="auto"/>
        <w:rPr>
          <w:sz w:val="24"/>
          <w:szCs w:val="24"/>
        </w:rPr>
      </w:pPr>
    </w:p>
    <w:p w14:paraId="376A13E7" w14:textId="2B95AD1F" w:rsidR="00657A5A" w:rsidRDefault="002342F6" w:rsidP="008E63C1">
      <w:pPr>
        <w:spacing w:line="360" w:lineRule="auto"/>
        <w:rPr>
          <w:color w:val="FF0000"/>
        </w:rPr>
      </w:pPr>
      <w:r>
        <w:rPr>
          <w:sz w:val="24"/>
          <w:szCs w:val="24"/>
        </w:rPr>
        <w:t>Subject Keywords:</w:t>
      </w:r>
      <w:r w:rsidR="005107DC">
        <w:rPr>
          <w:sz w:val="24"/>
          <w:szCs w:val="24"/>
        </w:rPr>
        <w:t xml:space="preserve"> </w:t>
      </w:r>
      <w:r w:rsidR="00AB4325">
        <w:rPr>
          <w:sz w:val="24"/>
          <w:szCs w:val="24"/>
        </w:rPr>
        <w:t>Cable-driven actuators; Soft robotics</w:t>
      </w:r>
      <w:r w:rsidR="00C852F5">
        <w:rPr>
          <w:sz w:val="24"/>
          <w:szCs w:val="24"/>
        </w:rPr>
        <w:t>; Crawling robot</w:t>
      </w:r>
    </w:p>
    <w:p w14:paraId="7B8A5BE8" w14:textId="77777777" w:rsidR="00256152" w:rsidRPr="00FC1FB9" w:rsidRDefault="00256152" w:rsidP="008E63C1">
      <w:pPr>
        <w:spacing w:line="360" w:lineRule="auto"/>
        <w:rPr>
          <w:color w:val="FF0000"/>
        </w:rPr>
      </w:pPr>
      <w:r>
        <w:br w:type="page"/>
      </w:r>
    </w:p>
    <w:sdt>
      <w:sdtPr>
        <w:rPr>
          <w:rFonts w:asciiTheme="minorHAnsi" w:eastAsiaTheme="minorHAnsi" w:hAnsiTheme="minorHAnsi" w:cstheme="minorBidi"/>
          <w:b w:val="0"/>
          <w:bCs w:val="0"/>
          <w:color w:val="auto"/>
          <w:sz w:val="22"/>
          <w:szCs w:val="22"/>
          <w:lang w:eastAsia="en-US"/>
        </w:rPr>
        <w:id w:val="-1550846355"/>
        <w:docPartObj>
          <w:docPartGallery w:val="Table of Contents"/>
          <w:docPartUnique/>
        </w:docPartObj>
      </w:sdtPr>
      <w:sdtEndPr>
        <w:rPr>
          <w:noProof/>
          <w:sz w:val="24"/>
        </w:rPr>
      </w:sdtEndPr>
      <w:sdtContent>
        <w:p w14:paraId="05F4CF11" w14:textId="77777777" w:rsidR="00522FC4" w:rsidRDefault="00522FC4" w:rsidP="008E63C1">
          <w:pPr>
            <w:pStyle w:val="TOCHeading"/>
            <w:spacing w:line="360" w:lineRule="auto"/>
          </w:pPr>
          <w:r>
            <w:t>Contents</w:t>
          </w:r>
        </w:p>
        <w:p w14:paraId="1BB8755A" w14:textId="77777777" w:rsidR="00527794" w:rsidRPr="00527794" w:rsidRDefault="00527794" w:rsidP="008E63C1">
          <w:pPr>
            <w:spacing w:line="360" w:lineRule="auto"/>
            <w:rPr>
              <w:lang w:eastAsia="ja-JP"/>
            </w:rPr>
          </w:pPr>
        </w:p>
        <w:p w14:paraId="6E1F123C" w14:textId="7D8994A1" w:rsidR="00233405" w:rsidRDefault="00522FC4">
          <w:pPr>
            <w:pStyle w:val="TOC1"/>
            <w:tabs>
              <w:tab w:val="right" w:leader="dot" w:pos="9350"/>
            </w:tabs>
            <w:rPr>
              <w:rFonts w:eastAsiaTheme="minorEastAsia"/>
              <w:noProof/>
              <w:lang w:eastAsia="ja-JP"/>
            </w:rPr>
          </w:pPr>
          <w:r w:rsidRPr="001A2172">
            <w:rPr>
              <w:sz w:val="24"/>
            </w:rPr>
            <w:fldChar w:fldCharType="begin"/>
          </w:r>
          <w:r w:rsidRPr="001A2172">
            <w:rPr>
              <w:sz w:val="24"/>
            </w:rPr>
            <w:instrText xml:space="preserve"> TOC \o "1-3" \h \z \u </w:instrText>
          </w:r>
          <w:r w:rsidRPr="001A2172">
            <w:rPr>
              <w:sz w:val="24"/>
            </w:rPr>
            <w:fldChar w:fldCharType="separate"/>
          </w:r>
          <w:hyperlink w:anchor="_Toc133176091" w:history="1">
            <w:r w:rsidR="00233405" w:rsidRPr="00BC3CEC">
              <w:rPr>
                <w:rStyle w:val="Hyperlink"/>
                <w:noProof/>
              </w:rPr>
              <w:t>1. Introduction</w:t>
            </w:r>
            <w:r w:rsidR="00233405">
              <w:rPr>
                <w:noProof/>
                <w:webHidden/>
              </w:rPr>
              <w:tab/>
            </w:r>
            <w:r w:rsidR="00233405">
              <w:rPr>
                <w:noProof/>
                <w:webHidden/>
              </w:rPr>
              <w:fldChar w:fldCharType="begin"/>
            </w:r>
            <w:r w:rsidR="00233405">
              <w:rPr>
                <w:noProof/>
                <w:webHidden/>
              </w:rPr>
              <w:instrText xml:space="preserve"> PAGEREF _Toc133176091 \h </w:instrText>
            </w:r>
            <w:r w:rsidR="00233405">
              <w:rPr>
                <w:noProof/>
                <w:webHidden/>
              </w:rPr>
            </w:r>
            <w:r w:rsidR="00233405">
              <w:rPr>
                <w:noProof/>
                <w:webHidden/>
              </w:rPr>
              <w:fldChar w:fldCharType="separate"/>
            </w:r>
            <w:r w:rsidR="00233405">
              <w:rPr>
                <w:noProof/>
                <w:webHidden/>
              </w:rPr>
              <w:t>1</w:t>
            </w:r>
            <w:r w:rsidR="00233405">
              <w:rPr>
                <w:noProof/>
                <w:webHidden/>
              </w:rPr>
              <w:fldChar w:fldCharType="end"/>
            </w:r>
          </w:hyperlink>
        </w:p>
        <w:p w14:paraId="390B6D53" w14:textId="306CB3B1" w:rsidR="00233405" w:rsidRDefault="00000000">
          <w:pPr>
            <w:pStyle w:val="TOC1"/>
            <w:tabs>
              <w:tab w:val="right" w:leader="dot" w:pos="9350"/>
            </w:tabs>
            <w:rPr>
              <w:rFonts w:eastAsiaTheme="minorEastAsia"/>
              <w:noProof/>
              <w:lang w:eastAsia="ja-JP"/>
            </w:rPr>
          </w:pPr>
          <w:hyperlink w:anchor="_Toc133176092" w:history="1">
            <w:r w:rsidR="00233405" w:rsidRPr="00BC3CEC">
              <w:rPr>
                <w:rStyle w:val="Hyperlink"/>
                <w:noProof/>
              </w:rPr>
              <w:t>2. Literature Review</w:t>
            </w:r>
            <w:r w:rsidR="00233405">
              <w:rPr>
                <w:noProof/>
                <w:webHidden/>
              </w:rPr>
              <w:tab/>
            </w:r>
            <w:r w:rsidR="00233405">
              <w:rPr>
                <w:noProof/>
                <w:webHidden/>
              </w:rPr>
              <w:fldChar w:fldCharType="begin"/>
            </w:r>
            <w:r w:rsidR="00233405">
              <w:rPr>
                <w:noProof/>
                <w:webHidden/>
              </w:rPr>
              <w:instrText xml:space="preserve"> PAGEREF _Toc133176092 \h </w:instrText>
            </w:r>
            <w:r w:rsidR="00233405">
              <w:rPr>
                <w:noProof/>
                <w:webHidden/>
              </w:rPr>
            </w:r>
            <w:r w:rsidR="00233405">
              <w:rPr>
                <w:noProof/>
                <w:webHidden/>
              </w:rPr>
              <w:fldChar w:fldCharType="separate"/>
            </w:r>
            <w:r w:rsidR="00233405">
              <w:rPr>
                <w:noProof/>
                <w:webHidden/>
              </w:rPr>
              <w:t>4</w:t>
            </w:r>
            <w:r w:rsidR="00233405">
              <w:rPr>
                <w:noProof/>
                <w:webHidden/>
              </w:rPr>
              <w:fldChar w:fldCharType="end"/>
            </w:r>
          </w:hyperlink>
        </w:p>
        <w:p w14:paraId="066DE7CA" w14:textId="52E3E6A9" w:rsidR="00233405" w:rsidRDefault="00000000">
          <w:pPr>
            <w:pStyle w:val="TOC1"/>
            <w:tabs>
              <w:tab w:val="right" w:leader="dot" w:pos="9350"/>
            </w:tabs>
            <w:rPr>
              <w:rFonts w:eastAsiaTheme="minorEastAsia"/>
              <w:noProof/>
              <w:lang w:eastAsia="ja-JP"/>
            </w:rPr>
          </w:pPr>
          <w:hyperlink w:anchor="_Toc133176093" w:history="1">
            <w:r w:rsidR="00233405" w:rsidRPr="00BC3CEC">
              <w:rPr>
                <w:rStyle w:val="Hyperlink"/>
                <w:noProof/>
              </w:rPr>
              <w:t>3. Description of Research Results</w:t>
            </w:r>
            <w:r w:rsidR="00233405">
              <w:rPr>
                <w:noProof/>
                <w:webHidden/>
              </w:rPr>
              <w:tab/>
            </w:r>
            <w:r w:rsidR="00233405">
              <w:rPr>
                <w:noProof/>
                <w:webHidden/>
              </w:rPr>
              <w:fldChar w:fldCharType="begin"/>
            </w:r>
            <w:r w:rsidR="00233405">
              <w:rPr>
                <w:noProof/>
                <w:webHidden/>
              </w:rPr>
              <w:instrText xml:space="preserve"> PAGEREF _Toc133176093 \h </w:instrText>
            </w:r>
            <w:r w:rsidR="00233405">
              <w:rPr>
                <w:noProof/>
                <w:webHidden/>
              </w:rPr>
            </w:r>
            <w:r w:rsidR="00233405">
              <w:rPr>
                <w:noProof/>
                <w:webHidden/>
              </w:rPr>
              <w:fldChar w:fldCharType="separate"/>
            </w:r>
            <w:r w:rsidR="00233405">
              <w:rPr>
                <w:noProof/>
                <w:webHidden/>
              </w:rPr>
              <w:t>7</w:t>
            </w:r>
            <w:r w:rsidR="00233405">
              <w:rPr>
                <w:noProof/>
                <w:webHidden/>
              </w:rPr>
              <w:fldChar w:fldCharType="end"/>
            </w:r>
          </w:hyperlink>
        </w:p>
        <w:p w14:paraId="4161F3AB" w14:textId="30A60A9B" w:rsidR="00233405" w:rsidRDefault="00000000">
          <w:pPr>
            <w:pStyle w:val="TOC2"/>
            <w:tabs>
              <w:tab w:val="right" w:leader="dot" w:pos="9350"/>
            </w:tabs>
            <w:rPr>
              <w:rFonts w:eastAsiaTheme="minorEastAsia"/>
              <w:noProof/>
              <w:lang w:eastAsia="ja-JP"/>
            </w:rPr>
          </w:pPr>
          <w:hyperlink w:anchor="_Toc133176094" w:history="1">
            <w:r w:rsidR="00233405" w:rsidRPr="00BC3CEC">
              <w:rPr>
                <w:rStyle w:val="Hyperlink"/>
                <w:noProof/>
              </w:rPr>
              <w:t>3.1 Initial Design</w:t>
            </w:r>
            <w:r w:rsidR="00233405">
              <w:rPr>
                <w:noProof/>
                <w:webHidden/>
              </w:rPr>
              <w:tab/>
            </w:r>
            <w:r w:rsidR="00233405">
              <w:rPr>
                <w:noProof/>
                <w:webHidden/>
              </w:rPr>
              <w:fldChar w:fldCharType="begin"/>
            </w:r>
            <w:r w:rsidR="00233405">
              <w:rPr>
                <w:noProof/>
                <w:webHidden/>
              </w:rPr>
              <w:instrText xml:space="preserve"> PAGEREF _Toc133176094 \h </w:instrText>
            </w:r>
            <w:r w:rsidR="00233405">
              <w:rPr>
                <w:noProof/>
                <w:webHidden/>
              </w:rPr>
            </w:r>
            <w:r w:rsidR="00233405">
              <w:rPr>
                <w:noProof/>
                <w:webHidden/>
              </w:rPr>
              <w:fldChar w:fldCharType="separate"/>
            </w:r>
            <w:r w:rsidR="00233405">
              <w:rPr>
                <w:noProof/>
                <w:webHidden/>
              </w:rPr>
              <w:t>7</w:t>
            </w:r>
            <w:r w:rsidR="00233405">
              <w:rPr>
                <w:noProof/>
                <w:webHidden/>
              </w:rPr>
              <w:fldChar w:fldCharType="end"/>
            </w:r>
          </w:hyperlink>
        </w:p>
        <w:p w14:paraId="65CDC54E" w14:textId="090B17DE" w:rsidR="00233405" w:rsidRDefault="00000000">
          <w:pPr>
            <w:pStyle w:val="TOC3"/>
            <w:tabs>
              <w:tab w:val="right" w:leader="dot" w:pos="9350"/>
            </w:tabs>
            <w:rPr>
              <w:rFonts w:eastAsiaTheme="minorEastAsia"/>
              <w:noProof/>
              <w:lang w:eastAsia="ja-JP"/>
            </w:rPr>
          </w:pPr>
          <w:hyperlink w:anchor="_Toc133176095" w:history="1">
            <w:r w:rsidR="00233405" w:rsidRPr="00BC3CEC">
              <w:rPr>
                <w:rStyle w:val="Hyperlink"/>
                <w:noProof/>
              </w:rPr>
              <w:t>3.1.1 Actuators and Testing Procedure</w:t>
            </w:r>
            <w:r w:rsidR="00233405">
              <w:rPr>
                <w:noProof/>
                <w:webHidden/>
              </w:rPr>
              <w:tab/>
            </w:r>
            <w:r w:rsidR="00233405">
              <w:rPr>
                <w:noProof/>
                <w:webHidden/>
              </w:rPr>
              <w:fldChar w:fldCharType="begin"/>
            </w:r>
            <w:r w:rsidR="00233405">
              <w:rPr>
                <w:noProof/>
                <w:webHidden/>
              </w:rPr>
              <w:instrText xml:space="preserve"> PAGEREF _Toc133176095 \h </w:instrText>
            </w:r>
            <w:r w:rsidR="00233405">
              <w:rPr>
                <w:noProof/>
                <w:webHidden/>
              </w:rPr>
            </w:r>
            <w:r w:rsidR="00233405">
              <w:rPr>
                <w:noProof/>
                <w:webHidden/>
              </w:rPr>
              <w:fldChar w:fldCharType="separate"/>
            </w:r>
            <w:r w:rsidR="00233405">
              <w:rPr>
                <w:noProof/>
                <w:webHidden/>
              </w:rPr>
              <w:t>7</w:t>
            </w:r>
            <w:r w:rsidR="00233405">
              <w:rPr>
                <w:noProof/>
                <w:webHidden/>
              </w:rPr>
              <w:fldChar w:fldCharType="end"/>
            </w:r>
          </w:hyperlink>
        </w:p>
        <w:p w14:paraId="2217278A" w14:textId="4EE2D89A" w:rsidR="00233405" w:rsidRDefault="00000000">
          <w:pPr>
            <w:pStyle w:val="TOC3"/>
            <w:tabs>
              <w:tab w:val="right" w:leader="dot" w:pos="9350"/>
            </w:tabs>
            <w:rPr>
              <w:rFonts w:eastAsiaTheme="minorEastAsia"/>
              <w:noProof/>
              <w:lang w:eastAsia="ja-JP"/>
            </w:rPr>
          </w:pPr>
          <w:hyperlink w:anchor="_Toc133176096" w:history="1">
            <w:r w:rsidR="00233405" w:rsidRPr="00BC3CEC">
              <w:rPr>
                <w:rStyle w:val="Hyperlink"/>
                <w:noProof/>
              </w:rPr>
              <w:t>3.1.2 3D-Printed Body</w:t>
            </w:r>
            <w:r w:rsidR="00233405">
              <w:rPr>
                <w:noProof/>
                <w:webHidden/>
              </w:rPr>
              <w:tab/>
            </w:r>
            <w:r w:rsidR="00233405">
              <w:rPr>
                <w:noProof/>
                <w:webHidden/>
              </w:rPr>
              <w:fldChar w:fldCharType="begin"/>
            </w:r>
            <w:r w:rsidR="00233405">
              <w:rPr>
                <w:noProof/>
                <w:webHidden/>
              </w:rPr>
              <w:instrText xml:space="preserve"> PAGEREF _Toc133176096 \h </w:instrText>
            </w:r>
            <w:r w:rsidR="00233405">
              <w:rPr>
                <w:noProof/>
                <w:webHidden/>
              </w:rPr>
            </w:r>
            <w:r w:rsidR="00233405">
              <w:rPr>
                <w:noProof/>
                <w:webHidden/>
              </w:rPr>
              <w:fldChar w:fldCharType="separate"/>
            </w:r>
            <w:r w:rsidR="00233405">
              <w:rPr>
                <w:noProof/>
                <w:webHidden/>
              </w:rPr>
              <w:t>10</w:t>
            </w:r>
            <w:r w:rsidR="00233405">
              <w:rPr>
                <w:noProof/>
                <w:webHidden/>
              </w:rPr>
              <w:fldChar w:fldCharType="end"/>
            </w:r>
          </w:hyperlink>
        </w:p>
        <w:p w14:paraId="6D54A9AE" w14:textId="5E5755D7" w:rsidR="00233405" w:rsidRDefault="00000000">
          <w:pPr>
            <w:pStyle w:val="TOC3"/>
            <w:tabs>
              <w:tab w:val="right" w:leader="dot" w:pos="9350"/>
            </w:tabs>
            <w:rPr>
              <w:rFonts w:eastAsiaTheme="minorEastAsia"/>
              <w:noProof/>
              <w:lang w:eastAsia="ja-JP"/>
            </w:rPr>
          </w:pPr>
          <w:hyperlink w:anchor="_Toc133176097" w:history="1">
            <w:r w:rsidR="00233405" w:rsidRPr="00BC3CEC">
              <w:rPr>
                <w:rStyle w:val="Hyperlink"/>
                <w:noProof/>
              </w:rPr>
              <w:t>3.1.3 Circuitry and Programming</w:t>
            </w:r>
            <w:r w:rsidR="00233405">
              <w:rPr>
                <w:noProof/>
                <w:webHidden/>
              </w:rPr>
              <w:tab/>
            </w:r>
            <w:r w:rsidR="00233405">
              <w:rPr>
                <w:noProof/>
                <w:webHidden/>
              </w:rPr>
              <w:fldChar w:fldCharType="begin"/>
            </w:r>
            <w:r w:rsidR="00233405">
              <w:rPr>
                <w:noProof/>
                <w:webHidden/>
              </w:rPr>
              <w:instrText xml:space="preserve"> PAGEREF _Toc133176097 \h </w:instrText>
            </w:r>
            <w:r w:rsidR="00233405">
              <w:rPr>
                <w:noProof/>
                <w:webHidden/>
              </w:rPr>
            </w:r>
            <w:r w:rsidR="00233405">
              <w:rPr>
                <w:noProof/>
                <w:webHidden/>
              </w:rPr>
              <w:fldChar w:fldCharType="separate"/>
            </w:r>
            <w:r w:rsidR="00233405">
              <w:rPr>
                <w:noProof/>
                <w:webHidden/>
              </w:rPr>
              <w:t>12</w:t>
            </w:r>
            <w:r w:rsidR="00233405">
              <w:rPr>
                <w:noProof/>
                <w:webHidden/>
              </w:rPr>
              <w:fldChar w:fldCharType="end"/>
            </w:r>
          </w:hyperlink>
        </w:p>
        <w:p w14:paraId="63FE5C2A" w14:textId="63AD2681" w:rsidR="00233405" w:rsidRDefault="00000000">
          <w:pPr>
            <w:pStyle w:val="TOC2"/>
            <w:tabs>
              <w:tab w:val="right" w:leader="dot" w:pos="9350"/>
            </w:tabs>
            <w:rPr>
              <w:rFonts w:eastAsiaTheme="minorEastAsia"/>
              <w:noProof/>
              <w:lang w:eastAsia="ja-JP"/>
            </w:rPr>
          </w:pPr>
          <w:hyperlink w:anchor="_Toc133176098" w:history="1">
            <w:r w:rsidR="00233405" w:rsidRPr="00BC3CEC">
              <w:rPr>
                <w:rStyle w:val="Hyperlink"/>
                <w:noProof/>
              </w:rPr>
              <w:t>3.2 Actuator Optimization</w:t>
            </w:r>
            <w:r w:rsidR="00233405">
              <w:rPr>
                <w:noProof/>
                <w:webHidden/>
              </w:rPr>
              <w:tab/>
            </w:r>
            <w:r w:rsidR="00233405">
              <w:rPr>
                <w:noProof/>
                <w:webHidden/>
              </w:rPr>
              <w:fldChar w:fldCharType="begin"/>
            </w:r>
            <w:r w:rsidR="00233405">
              <w:rPr>
                <w:noProof/>
                <w:webHidden/>
              </w:rPr>
              <w:instrText xml:space="preserve"> PAGEREF _Toc133176098 \h </w:instrText>
            </w:r>
            <w:r w:rsidR="00233405">
              <w:rPr>
                <w:noProof/>
                <w:webHidden/>
              </w:rPr>
            </w:r>
            <w:r w:rsidR="00233405">
              <w:rPr>
                <w:noProof/>
                <w:webHidden/>
              </w:rPr>
              <w:fldChar w:fldCharType="separate"/>
            </w:r>
            <w:r w:rsidR="00233405">
              <w:rPr>
                <w:noProof/>
                <w:webHidden/>
              </w:rPr>
              <w:t>13</w:t>
            </w:r>
            <w:r w:rsidR="00233405">
              <w:rPr>
                <w:noProof/>
                <w:webHidden/>
              </w:rPr>
              <w:fldChar w:fldCharType="end"/>
            </w:r>
          </w:hyperlink>
        </w:p>
        <w:p w14:paraId="30229D16" w14:textId="5C8C5334" w:rsidR="00233405" w:rsidRDefault="00000000">
          <w:pPr>
            <w:pStyle w:val="TOC3"/>
            <w:tabs>
              <w:tab w:val="right" w:leader="dot" w:pos="9350"/>
            </w:tabs>
            <w:rPr>
              <w:rFonts w:eastAsiaTheme="minorEastAsia"/>
              <w:noProof/>
              <w:lang w:eastAsia="ja-JP"/>
            </w:rPr>
          </w:pPr>
          <w:hyperlink w:anchor="_Toc133176099" w:history="1">
            <w:r w:rsidR="00233405" w:rsidRPr="00BC3CEC">
              <w:rPr>
                <w:rStyle w:val="Hyperlink"/>
                <w:noProof/>
              </w:rPr>
              <w:t>3.2.1 Redesigning the Actuators</w:t>
            </w:r>
            <w:r w:rsidR="00233405">
              <w:rPr>
                <w:noProof/>
                <w:webHidden/>
              </w:rPr>
              <w:tab/>
            </w:r>
            <w:r w:rsidR="00233405">
              <w:rPr>
                <w:noProof/>
                <w:webHidden/>
              </w:rPr>
              <w:fldChar w:fldCharType="begin"/>
            </w:r>
            <w:r w:rsidR="00233405">
              <w:rPr>
                <w:noProof/>
                <w:webHidden/>
              </w:rPr>
              <w:instrText xml:space="preserve"> PAGEREF _Toc133176099 \h </w:instrText>
            </w:r>
            <w:r w:rsidR="00233405">
              <w:rPr>
                <w:noProof/>
                <w:webHidden/>
              </w:rPr>
            </w:r>
            <w:r w:rsidR="00233405">
              <w:rPr>
                <w:noProof/>
                <w:webHidden/>
              </w:rPr>
              <w:fldChar w:fldCharType="separate"/>
            </w:r>
            <w:r w:rsidR="00233405">
              <w:rPr>
                <w:noProof/>
                <w:webHidden/>
              </w:rPr>
              <w:t>13</w:t>
            </w:r>
            <w:r w:rsidR="00233405">
              <w:rPr>
                <w:noProof/>
                <w:webHidden/>
              </w:rPr>
              <w:fldChar w:fldCharType="end"/>
            </w:r>
          </w:hyperlink>
        </w:p>
        <w:p w14:paraId="3AF12910" w14:textId="5124D1A8" w:rsidR="00233405" w:rsidRDefault="00000000">
          <w:pPr>
            <w:pStyle w:val="TOC3"/>
            <w:tabs>
              <w:tab w:val="right" w:leader="dot" w:pos="9350"/>
            </w:tabs>
            <w:rPr>
              <w:rFonts w:eastAsiaTheme="minorEastAsia"/>
              <w:noProof/>
              <w:lang w:eastAsia="ja-JP"/>
            </w:rPr>
          </w:pPr>
          <w:hyperlink w:anchor="_Toc133176100" w:history="1">
            <w:r w:rsidR="00233405" w:rsidRPr="00BC3CEC">
              <w:rPr>
                <w:rStyle w:val="Hyperlink"/>
                <w:noProof/>
              </w:rPr>
              <w:t>3.2.2 Motion Capture Results</w:t>
            </w:r>
            <w:r w:rsidR="00233405">
              <w:rPr>
                <w:noProof/>
                <w:webHidden/>
              </w:rPr>
              <w:tab/>
            </w:r>
            <w:r w:rsidR="00233405">
              <w:rPr>
                <w:noProof/>
                <w:webHidden/>
              </w:rPr>
              <w:fldChar w:fldCharType="begin"/>
            </w:r>
            <w:r w:rsidR="00233405">
              <w:rPr>
                <w:noProof/>
                <w:webHidden/>
              </w:rPr>
              <w:instrText xml:space="preserve"> PAGEREF _Toc133176100 \h </w:instrText>
            </w:r>
            <w:r w:rsidR="00233405">
              <w:rPr>
                <w:noProof/>
                <w:webHidden/>
              </w:rPr>
            </w:r>
            <w:r w:rsidR="00233405">
              <w:rPr>
                <w:noProof/>
                <w:webHidden/>
              </w:rPr>
              <w:fldChar w:fldCharType="separate"/>
            </w:r>
            <w:r w:rsidR="00233405">
              <w:rPr>
                <w:noProof/>
                <w:webHidden/>
              </w:rPr>
              <w:t>16</w:t>
            </w:r>
            <w:r w:rsidR="00233405">
              <w:rPr>
                <w:noProof/>
                <w:webHidden/>
              </w:rPr>
              <w:fldChar w:fldCharType="end"/>
            </w:r>
          </w:hyperlink>
        </w:p>
        <w:p w14:paraId="50C11D02" w14:textId="609904B0" w:rsidR="00233405" w:rsidRDefault="00000000">
          <w:pPr>
            <w:pStyle w:val="TOC2"/>
            <w:tabs>
              <w:tab w:val="right" w:leader="dot" w:pos="9350"/>
            </w:tabs>
            <w:rPr>
              <w:rFonts w:eastAsiaTheme="minorEastAsia"/>
              <w:noProof/>
              <w:lang w:eastAsia="ja-JP"/>
            </w:rPr>
          </w:pPr>
          <w:hyperlink w:anchor="_Toc133176101" w:history="1">
            <w:r w:rsidR="00233405" w:rsidRPr="00BC3CEC">
              <w:rPr>
                <w:rStyle w:val="Hyperlink"/>
                <w:noProof/>
              </w:rPr>
              <w:t>3.3 Final Designs</w:t>
            </w:r>
            <w:r w:rsidR="00233405">
              <w:rPr>
                <w:noProof/>
                <w:webHidden/>
              </w:rPr>
              <w:tab/>
            </w:r>
            <w:r w:rsidR="00233405">
              <w:rPr>
                <w:noProof/>
                <w:webHidden/>
              </w:rPr>
              <w:fldChar w:fldCharType="begin"/>
            </w:r>
            <w:r w:rsidR="00233405">
              <w:rPr>
                <w:noProof/>
                <w:webHidden/>
              </w:rPr>
              <w:instrText xml:space="preserve"> PAGEREF _Toc133176101 \h </w:instrText>
            </w:r>
            <w:r w:rsidR="00233405">
              <w:rPr>
                <w:noProof/>
                <w:webHidden/>
              </w:rPr>
            </w:r>
            <w:r w:rsidR="00233405">
              <w:rPr>
                <w:noProof/>
                <w:webHidden/>
              </w:rPr>
              <w:fldChar w:fldCharType="separate"/>
            </w:r>
            <w:r w:rsidR="00233405">
              <w:rPr>
                <w:noProof/>
                <w:webHidden/>
              </w:rPr>
              <w:t>19</w:t>
            </w:r>
            <w:r w:rsidR="00233405">
              <w:rPr>
                <w:noProof/>
                <w:webHidden/>
              </w:rPr>
              <w:fldChar w:fldCharType="end"/>
            </w:r>
          </w:hyperlink>
        </w:p>
        <w:p w14:paraId="1B82B989" w14:textId="3FFA3390" w:rsidR="00233405" w:rsidRDefault="00000000">
          <w:pPr>
            <w:pStyle w:val="TOC3"/>
            <w:tabs>
              <w:tab w:val="right" w:leader="dot" w:pos="9350"/>
            </w:tabs>
            <w:rPr>
              <w:rFonts w:eastAsiaTheme="minorEastAsia"/>
              <w:noProof/>
              <w:lang w:eastAsia="ja-JP"/>
            </w:rPr>
          </w:pPr>
          <w:hyperlink w:anchor="_Toc133176102" w:history="1">
            <w:r w:rsidR="00233405" w:rsidRPr="00BC3CEC">
              <w:rPr>
                <w:rStyle w:val="Hyperlink"/>
                <w:noProof/>
              </w:rPr>
              <w:t>3.3.1 Custom PCB Design</w:t>
            </w:r>
            <w:r w:rsidR="00233405">
              <w:rPr>
                <w:noProof/>
                <w:webHidden/>
              </w:rPr>
              <w:tab/>
            </w:r>
            <w:r w:rsidR="00233405">
              <w:rPr>
                <w:noProof/>
                <w:webHidden/>
              </w:rPr>
              <w:fldChar w:fldCharType="begin"/>
            </w:r>
            <w:r w:rsidR="00233405">
              <w:rPr>
                <w:noProof/>
                <w:webHidden/>
              </w:rPr>
              <w:instrText xml:space="preserve"> PAGEREF _Toc133176102 \h </w:instrText>
            </w:r>
            <w:r w:rsidR="00233405">
              <w:rPr>
                <w:noProof/>
                <w:webHidden/>
              </w:rPr>
            </w:r>
            <w:r w:rsidR="00233405">
              <w:rPr>
                <w:noProof/>
                <w:webHidden/>
              </w:rPr>
              <w:fldChar w:fldCharType="separate"/>
            </w:r>
            <w:r w:rsidR="00233405">
              <w:rPr>
                <w:noProof/>
                <w:webHidden/>
              </w:rPr>
              <w:t>19</w:t>
            </w:r>
            <w:r w:rsidR="00233405">
              <w:rPr>
                <w:noProof/>
                <w:webHidden/>
              </w:rPr>
              <w:fldChar w:fldCharType="end"/>
            </w:r>
          </w:hyperlink>
        </w:p>
        <w:p w14:paraId="01146E27" w14:textId="031662B6" w:rsidR="00233405" w:rsidRDefault="00000000">
          <w:pPr>
            <w:pStyle w:val="TOC3"/>
            <w:tabs>
              <w:tab w:val="right" w:leader="dot" w:pos="9350"/>
            </w:tabs>
            <w:rPr>
              <w:rFonts w:eastAsiaTheme="minorEastAsia"/>
              <w:noProof/>
              <w:lang w:eastAsia="ja-JP"/>
            </w:rPr>
          </w:pPr>
          <w:hyperlink w:anchor="_Toc133176103" w:history="1">
            <w:r w:rsidR="00233405" w:rsidRPr="00BC3CEC">
              <w:rPr>
                <w:rStyle w:val="Hyperlink"/>
                <w:noProof/>
              </w:rPr>
              <w:t>3.3.2 Soft Body Development</w:t>
            </w:r>
            <w:r w:rsidR="00233405">
              <w:rPr>
                <w:noProof/>
                <w:webHidden/>
              </w:rPr>
              <w:tab/>
            </w:r>
            <w:r w:rsidR="00233405">
              <w:rPr>
                <w:noProof/>
                <w:webHidden/>
              </w:rPr>
              <w:fldChar w:fldCharType="begin"/>
            </w:r>
            <w:r w:rsidR="00233405">
              <w:rPr>
                <w:noProof/>
                <w:webHidden/>
              </w:rPr>
              <w:instrText xml:space="preserve"> PAGEREF _Toc133176103 \h </w:instrText>
            </w:r>
            <w:r w:rsidR="00233405">
              <w:rPr>
                <w:noProof/>
                <w:webHidden/>
              </w:rPr>
            </w:r>
            <w:r w:rsidR="00233405">
              <w:rPr>
                <w:noProof/>
                <w:webHidden/>
              </w:rPr>
              <w:fldChar w:fldCharType="separate"/>
            </w:r>
            <w:r w:rsidR="00233405">
              <w:rPr>
                <w:noProof/>
                <w:webHidden/>
              </w:rPr>
              <w:t>21</w:t>
            </w:r>
            <w:r w:rsidR="00233405">
              <w:rPr>
                <w:noProof/>
                <w:webHidden/>
              </w:rPr>
              <w:fldChar w:fldCharType="end"/>
            </w:r>
          </w:hyperlink>
        </w:p>
        <w:p w14:paraId="07D2762F" w14:textId="4B07ACB4" w:rsidR="00233405" w:rsidRDefault="00000000">
          <w:pPr>
            <w:pStyle w:val="TOC3"/>
            <w:tabs>
              <w:tab w:val="right" w:leader="dot" w:pos="9350"/>
            </w:tabs>
            <w:rPr>
              <w:rFonts w:eastAsiaTheme="minorEastAsia"/>
              <w:noProof/>
              <w:lang w:eastAsia="ja-JP"/>
            </w:rPr>
          </w:pPr>
          <w:hyperlink w:anchor="_Toc133176104" w:history="1">
            <w:r w:rsidR="00233405" w:rsidRPr="00BC3CEC">
              <w:rPr>
                <w:rStyle w:val="Hyperlink"/>
                <w:noProof/>
              </w:rPr>
              <w:t>3.3.3 Motion Capture Results</w:t>
            </w:r>
            <w:r w:rsidR="00233405">
              <w:rPr>
                <w:noProof/>
                <w:webHidden/>
              </w:rPr>
              <w:tab/>
            </w:r>
            <w:r w:rsidR="00233405">
              <w:rPr>
                <w:noProof/>
                <w:webHidden/>
              </w:rPr>
              <w:fldChar w:fldCharType="begin"/>
            </w:r>
            <w:r w:rsidR="00233405">
              <w:rPr>
                <w:noProof/>
                <w:webHidden/>
              </w:rPr>
              <w:instrText xml:space="preserve"> PAGEREF _Toc133176104 \h </w:instrText>
            </w:r>
            <w:r w:rsidR="00233405">
              <w:rPr>
                <w:noProof/>
                <w:webHidden/>
              </w:rPr>
            </w:r>
            <w:r w:rsidR="00233405">
              <w:rPr>
                <w:noProof/>
                <w:webHidden/>
              </w:rPr>
              <w:fldChar w:fldCharType="separate"/>
            </w:r>
            <w:r w:rsidR="00233405">
              <w:rPr>
                <w:noProof/>
                <w:webHidden/>
              </w:rPr>
              <w:t>22</w:t>
            </w:r>
            <w:r w:rsidR="00233405">
              <w:rPr>
                <w:noProof/>
                <w:webHidden/>
              </w:rPr>
              <w:fldChar w:fldCharType="end"/>
            </w:r>
          </w:hyperlink>
        </w:p>
        <w:p w14:paraId="300C9C67" w14:textId="37B21004" w:rsidR="00233405" w:rsidRDefault="00000000">
          <w:pPr>
            <w:pStyle w:val="TOC1"/>
            <w:tabs>
              <w:tab w:val="right" w:leader="dot" w:pos="9350"/>
            </w:tabs>
            <w:rPr>
              <w:rFonts w:eastAsiaTheme="minorEastAsia"/>
              <w:noProof/>
              <w:lang w:eastAsia="ja-JP"/>
            </w:rPr>
          </w:pPr>
          <w:hyperlink w:anchor="_Toc133176105" w:history="1">
            <w:r w:rsidR="00233405" w:rsidRPr="00BC3CEC">
              <w:rPr>
                <w:rStyle w:val="Hyperlink"/>
                <w:noProof/>
              </w:rPr>
              <w:t>4. Conclusion</w:t>
            </w:r>
            <w:r w:rsidR="00233405">
              <w:rPr>
                <w:noProof/>
                <w:webHidden/>
              </w:rPr>
              <w:tab/>
            </w:r>
            <w:r w:rsidR="00233405">
              <w:rPr>
                <w:noProof/>
                <w:webHidden/>
              </w:rPr>
              <w:fldChar w:fldCharType="begin"/>
            </w:r>
            <w:r w:rsidR="00233405">
              <w:rPr>
                <w:noProof/>
                <w:webHidden/>
              </w:rPr>
              <w:instrText xml:space="preserve"> PAGEREF _Toc133176105 \h </w:instrText>
            </w:r>
            <w:r w:rsidR="00233405">
              <w:rPr>
                <w:noProof/>
                <w:webHidden/>
              </w:rPr>
            </w:r>
            <w:r w:rsidR="00233405">
              <w:rPr>
                <w:noProof/>
                <w:webHidden/>
              </w:rPr>
              <w:fldChar w:fldCharType="separate"/>
            </w:r>
            <w:r w:rsidR="00233405">
              <w:rPr>
                <w:noProof/>
                <w:webHidden/>
              </w:rPr>
              <w:t>26</w:t>
            </w:r>
            <w:r w:rsidR="00233405">
              <w:rPr>
                <w:noProof/>
                <w:webHidden/>
              </w:rPr>
              <w:fldChar w:fldCharType="end"/>
            </w:r>
          </w:hyperlink>
        </w:p>
        <w:p w14:paraId="6ED8EAA7" w14:textId="6296E009" w:rsidR="00233405" w:rsidRDefault="00000000">
          <w:pPr>
            <w:pStyle w:val="TOC1"/>
            <w:tabs>
              <w:tab w:val="right" w:leader="dot" w:pos="9350"/>
            </w:tabs>
            <w:rPr>
              <w:rFonts w:eastAsiaTheme="minorEastAsia"/>
              <w:noProof/>
              <w:lang w:eastAsia="ja-JP"/>
            </w:rPr>
          </w:pPr>
          <w:hyperlink w:anchor="_Toc133176106" w:history="1">
            <w:r w:rsidR="00233405" w:rsidRPr="00BC3CEC">
              <w:rPr>
                <w:rStyle w:val="Hyperlink"/>
                <w:noProof/>
              </w:rPr>
              <w:t>References</w:t>
            </w:r>
            <w:r w:rsidR="00233405">
              <w:rPr>
                <w:noProof/>
                <w:webHidden/>
              </w:rPr>
              <w:tab/>
            </w:r>
            <w:r w:rsidR="00233405">
              <w:rPr>
                <w:noProof/>
                <w:webHidden/>
              </w:rPr>
              <w:fldChar w:fldCharType="begin"/>
            </w:r>
            <w:r w:rsidR="00233405">
              <w:rPr>
                <w:noProof/>
                <w:webHidden/>
              </w:rPr>
              <w:instrText xml:space="preserve"> PAGEREF _Toc133176106 \h </w:instrText>
            </w:r>
            <w:r w:rsidR="00233405">
              <w:rPr>
                <w:noProof/>
                <w:webHidden/>
              </w:rPr>
            </w:r>
            <w:r w:rsidR="00233405">
              <w:rPr>
                <w:noProof/>
                <w:webHidden/>
              </w:rPr>
              <w:fldChar w:fldCharType="separate"/>
            </w:r>
            <w:r w:rsidR="00233405">
              <w:rPr>
                <w:noProof/>
                <w:webHidden/>
              </w:rPr>
              <w:t>27</w:t>
            </w:r>
            <w:r w:rsidR="00233405">
              <w:rPr>
                <w:noProof/>
                <w:webHidden/>
              </w:rPr>
              <w:fldChar w:fldCharType="end"/>
            </w:r>
          </w:hyperlink>
        </w:p>
        <w:p w14:paraId="2C276F6A" w14:textId="12AEF8F3" w:rsidR="00522FC4" w:rsidRPr="001A2172" w:rsidRDefault="00522FC4" w:rsidP="008E63C1">
          <w:pPr>
            <w:spacing w:line="360" w:lineRule="auto"/>
            <w:rPr>
              <w:sz w:val="24"/>
            </w:rPr>
            <w:sectPr w:rsidR="00522FC4" w:rsidRPr="001A2172" w:rsidSect="005C1DAB">
              <w:footerReference w:type="default" r:id="rId8"/>
              <w:footerReference w:type="first" r:id="rId9"/>
              <w:pgSz w:w="12240" w:h="15840"/>
              <w:pgMar w:top="1440" w:right="1440" w:bottom="1440" w:left="1440" w:header="720" w:footer="720" w:gutter="0"/>
              <w:pgNumType w:fmt="lowerRoman" w:start="1"/>
              <w:cols w:space="720"/>
              <w:titlePg/>
              <w:docGrid w:linePitch="360"/>
            </w:sectPr>
          </w:pPr>
          <w:r w:rsidRPr="001A2172">
            <w:rPr>
              <w:b/>
              <w:bCs/>
              <w:noProof/>
              <w:sz w:val="24"/>
            </w:rPr>
            <w:fldChar w:fldCharType="end"/>
          </w:r>
        </w:p>
      </w:sdtContent>
    </w:sdt>
    <w:p w14:paraId="42E08EB4" w14:textId="4290DA9E" w:rsidR="00715F9C" w:rsidRDefault="0088616A" w:rsidP="008E63C1">
      <w:pPr>
        <w:pStyle w:val="Heading1"/>
        <w:spacing w:line="360" w:lineRule="auto"/>
      </w:pPr>
      <w:bookmarkStart w:id="0" w:name="_Toc133176091"/>
      <w:r>
        <w:lastRenderedPageBreak/>
        <w:t xml:space="preserve">1. </w:t>
      </w:r>
      <w:r w:rsidR="00682928">
        <w:t>Introduction</w:t>
      </w:r>
      <w:bookmarkEnd w:id="0"/>
    </w:p>
    <w:p w14:paraId="3BCF5644" w14:textId="59BB9885" w:rsidR="00D37286" w:rsidRPr="001A2172" w:rsidRDefault="00D37286" w:rsidP="008E63C1">
      <w:pPr>
        <w:spacing w:line="360" w:lineRule="auto"/>
        <w:rPr>
          <w:sz w:val="24"/>
        </w:rPr>
      </w:pPr>
      <w:r w:rsidRPr="001A2172">
        <w:rPr>
          <w:sz w:val="24"/>
        </w:rPr>
        <w:tab/>
        <w:t xml:space="preserve">In places inaccessible to human beings, there is a need for small robots. For example, </w:t>
      </w:r>
      <w:r w:rsidR="00A41964" w:rsidRPr="001A2172">
        <w:rPr>
          <w:sz w:val="24"/>
        </w:rPr>
        <w:t>pipes</w:t>
      </w:r>
      <w:r w:rsidR="00E24CF6">
        <w:rPr>
          <w:sz w:val="24"/>
        </w:rPr>
        <w:t xml:space="preserve"> are useful for transporting </w:t>
      </w:r>
      <w:r w:rsidR="006E12BE">
        <w:rPr>
          <w:sz w:val="24"/>
        </w:rPr>
        <w:t>radioactive chemicals, pressurized fluids, and sewage. However, they</w:t>
      </w:r>
      <w:r w:rsidR="00A41964" w:rsidRPr="001A2172">
        <w:rPr>
          <w:sz w:val="24"/>
        </w:rPr>
        <w:t xml:space="preserve"> can </w:t>
      </w:r>
      <w:r w:rsidR="00ED7967" w:rsidRPr="001A2172">
        <w:rPr>
          <w:sz w:val="24"/>
        </w:rPr>
        <w:t>wear</w:t>
      </w:r>
      <w:r w:rsidR="00A41964" w:rsidRPr="001A2172">
        <w:rPr>
          <w:sz w:val="24"/>
        </w:rPr>
        <w:t xml:space="preserve"> down over time and develop internal </w:t>
      </w:r>
      <w:r w:rsidR="00585CD6" w:rsidRPr="001A2172">
        <w:rPr>
          <w:sz w:val="24"/>
        </w:rPr>
        <w:t>fractures</w:t>
      </w:r>
      <w:r w:rsidR="00A41964" w:rsidRPr="001A2172">
        <w:rPr>
          <w:sz w:val="24"/>
        </w:rPr>
        <w:t xml:space="preserve"> that may not be visible externally. </w:t>
      </w:r>
      <w:r w:rsidR="006E12BE">
        <w:rPr>
          <w:sz w:val="24"/>
        </w:rPr>
        <w:t xml:space="preserve">If left unaddressed, the pipes may continue to deteriorate until they start leaking. </w:t>
      </w:r>
      <w:r w:rsidR="00585CD6" w:rsidRPr="001A2172">
        <w:rPr>
          <w:sz w:val="24"/>
        </w:rPr>
        <w:t xml:space="preserve">Robots can be used to detect these types of problems, so that they can be addressed before any major issues form. </w:t>
      </w:r>
    </w:p>
    <w:p w14:paraId="3F226E5A" w14:textId="2F239547" w:rsidR="00A746EE" w:rsidRDefault="00715F9C" w:rsidP="008E63C1">
      <w:pPr>
        <w:spacing w:line="360" w:lineRule="auto"/>
        <w:rPr>
          <w:sz w:val="24"/>
        </w:rPr>
      </w:pPr>
      <w:r w:rsidRPr="001A2172">
        <w:rPr>
          <w:sz w:val="24"/>
        </w:rPr>
        <w:tab/>
        <w:t>Soft robots present an interesting solution to these types of problems</w:t>
      </w:r>
      <w:r w:rsidR="001A1C3B">
        <w:rPr>
          <w:sz w:val="24"/>
        </w:rPr>
        <w:t xml:space="preserve"> [1]</w:t>
      </w:r>
      <w:r w:rsidRPr="001A2172">
        <w:rPr>
          <w:sz w:val="24"/>
        </w:rPr>
        <w:t xml:space="preserve">. Unlike traditional robots, soft robots are made with compliant materials, which can be squeezed or stretched. This property allows for greater adaptability to </w:t>
      </w:r>
      <w:r w:rsidR="00845B21" w:rsidRPr="001A2172">
        <w:rPr>
          <w:sz w:val="24"/>
        </w:rPr>
        <w:t xml:space="preserve">situations like small spaces or uneven terrain that traditional robots may struggle in. In the case of materials like silicone rubbers, which are inert, radioactive environments or those with gas leaks may be traversed safely. Lastly, the self-healing nature of materials such as hydrogels </w:t>
      </w:r>
      <w:r w:rsidR="007476B9">
        <w:rPr>
          <w:sz w:val="24"/>
        </w:rPr>
        <w:t xml:space="preserve">can be more robust than rigid materials, on which damage is permanent. </w:t>
      </w:r>
    </w:p>
    <w:p w14:paraId="4DA98525" w14:textId="77777777" w:rsidR="00471973" w:rsidRDefault="00471973" w:rsidP="008E63C1">
      <w:pPr>
        <w:spacing w:line="360" w:lineRule="auto"/>
        <w:rPr>
          <w:sz w:val="24"/>
        </w:rPr>
      </w:pPr>
    </w:p>
    <w:p w14:paraId="36747361" w14:textId="440B7381" w:rsidR="00471973" w:rsidRDefault="00471973" w:rsidP="00471973">
      <w:pPr>
        <w:spacing w:line="360" w:lineRule="auto"/>
        <w:jc w:val="center"/>
        <w:rPr>
          <w:sz w:val="24"/>
        </w:rPr>
      </w:pPr>
      <w:r>
        <w:rPr>
          <w:noProof/>
          <w:lang w:eastAsia="zh-CN"/>
        </w:rPr>
        <mc:AlternateContent>
          <mc:Choice Requires="wps">
            <w:drawing>
              <wp:anchor distT="0" distB="0" distL="114300" distR="114300" simplePos="0" relativeHeight="251680768" behindDoc="0" locked="0" layoutInCell="1" allowOverlap="1" wp14:anchorId="065AF269" wp14:editId="5732819A">
                <wp:simplePos x="0" y="0"/>
                <wp:positionH relativeFrom="column">
                  <wp:posOffset>476250</wp:posOffset>
                </wp:positionH>
                <wp:positionV relativeFrom="paragraph">
                  <wp:posOffset>2796540</wp:posOffset>
                </wp:positionV>
                <wp:extent cx="49911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42B036E7" w14:textId="4227D8A2" w:rsidR="001919C4" w:rsidRPr="003F61D3" w:rsidRDefault="001919C4" w:rsidP="00471973">
                            <w:pPr>
                              <w:pStyle w:val="Caption"/>
                              <w:rPr>
                                <w:noProof/>
                              </w:rPr>
                            </w:pPr>
                            <w:r>
                              <w:t xml:space="preserve">Figure </w:t>
                            </w:r>
                            <w:fldSimple w:instr=" SEQ Figure \* ARABIC ">
                              <w:r w:rsidR="00473590">
                                <w:rPr>
                                  <w:noProof/>
                                </w:rPr>
                                <w:t>1</w:t>
                              </w:r>
                            </w:fldSimple>
                            <w:r>
                              <w:t>. An example of a pneumatic, spider-shaped soft robot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AF269" id="Text Box 20" o:spid="_x0000_s1030" type="#_x0000_t202" style="position:absolute;left:0;text-align:left;margin-left:37.5pt;margin-top:220.2pt;width:39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" stroked="f">
                <v:textbox style="mso-fit-shape-to-text:t" inset="0,0,0,0">
                  <w:txbxContent>
                    <w:p w14:paraId="42B036E7" w14:textId="4227D8A2" w:rsidR="001919C4" w:rsidRPr="003F61D3" w:rsidRDefault="001919C4" w:rsidP="00471973">
                      <w:pPr>
                        <w:pStyle w:val="Caption"/>
                        <w:rPr>
                          <w:noProof/>
                        </w:rPr>
                      </w:pPr>
                      <w:r>
                        <w:t xml:space="preserve">Figure </w:t>
                      </w:r>
                      <w:fldSimple w:instr=" SEQ Figure \* ARABIC ">
                        <w:r w:rsidR="00473590">
                          <w:rPr>
                            <w:noProof/>
                          </w:rPr>
                          <w:t>1</w:t>
                        </w:r>
                      </w:fldSimple>
                      <w:r>
                        <w:t>. An example of a pneumatic, spider-shaped soft robot [2].</w:t>
                      </w:r>
                    </w:p>
                  </w:txbxContent>
                </v:textbox>
                <w10:wrap type="topAndBottom"/>
              </v:shape>
            </w:pict>
          </mc:Fallback>
        </mc:AlternateContent>
      </w:r>
      <w:r>
        <w:rPr>
          <w:noProof/>
          <w:lang w:eastAsia="zh-CN"/>
        </w:rPr>
        <w:drawing>
          <wp:anchor distT="0" distB="0" distL="114300" distR="114300" simplePos="0" relativeHeight="251678720" behindDoc="0" locked="0" layoutInCell="1" allowOverlap="1" wp14:anchorId="6731FD41" wp14:editId="47A2DB7E">
            <wp:simplePos x="0" y="0"/>
            <wp:positionH relativeFrom="column">
              <wp:posOffset>476250</wp:posOffset>
            </wp:positionH>
            <wp:positionV relativeFrom="paragraph">
              <wp:posOffset>0</wp:posOffset>
            </wp:positionV>
            <wp:extent cx="4991100" cy="2739559"/>
            <wp:effectExtent l="0" t="0" r="0" b="3810"/>
            <wp:wrapTopAndBottom/>
            <wp:docPr id="1026" name="Picture 2" descr="Soft multi-functional robots get really small...and spider-shaped">
              <a:extLst xmlns:a="http://schemas.openxmlformats.org/drawingml/2006/main">
                <a:ext uri="{FF2B5EF4-FFF2-40B4-BE49-F238E27FC236}">
                  <a16:creationId xmlns:a16="http://schemas.microsoft.com/office/drawing/2014/main" id="{522DF770-DFD6-630A-0320-0815E4E28A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oft multi-functional robots get really small...and spider-shaped">
                      <a:extLst>
                        <a:ext uri="{FF2B5EF4-FFF2-40B4-BE49-F238E27FC236}">
                          <a16:creationId xmlns:a16="http://schemas.microsoft.com/office/drawing/2014/main" id="{522DF770-DFD6-630A-0320-0815E4E28A5B}"/>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1100" cy="2739559"/>
                    </a:xfrm>
                    <a:prstGeom prst="rect">
                      <a:avLst/>
                    </a:prstGeom>
                    <a:noFill/>
                  </pic:spPr>
                </pic:pic>
              </a:graphicData>
            </a:graphic>
          </wp:anchor>
        </w:drawing>
      </w:r>
    </w:p>
    <w:p w14:paraId="4D5189C9" w14:textId="3F715E03" w:rsidR="00EE1EF6" w:rsidRDefault="00A746EE" w:rsidP="008E63C1">
      <w:pPr>
        <w:spacing w:line="360" w:lineRule="auto"/>
        <w:rPr>
          <w:sz w:val="24"/>
        </w:rPr>
      </w:pPr>
      <w:r w:rsidRPr="001A2172">
        <w:rPr>
          <w:sz w:val="24"/>
        </w:rPr>
        <w:lastRenderedPageBreak/>
        <w:tab/>
      </w:r>
      <w:r w:rsidR="00095E96" w:rsidRPr="001A2172">
        <w:rPr>
          <w:sz w:val="24"/>
        </w:rPr>
        <w:t xml:space="preserve">One tool used in tandem with soft robots is soft actuators. Since they are </w:t>
      </w:r>
      <w:proofErr w:type="gramStart"/>
      <w:r w:rsidR="00095E96" w:rsidRPr="001A2172">
        <w:rPr>
          <w:sz w:val="24"/>
        </w:rPr>
        <w:t>compliant</w:t>
      </w:r>
      <w:proofErr w:type="gramEnd"/>
      <w:r w:rsidR="00095E96" w:rsidRPr="001A2172">
        <w:rPr>
          <w:sz w:val="24"/>
        </w:rPr>
        <w:t xml:space="preserve">, there is less risk to the environment when using them, as opposed to using rigid materials. For example, grippers </w:t>
      </w:r>
      <w:r w:rsidR="00CE1C04">
        <w:rPr>
          <w:sz w:val="24"/>
        </w:rPr>
        <w:t xml:space="preserve">utilizing soft actuators </w:t>
      </w:r>
      <w:r w:rsidR="00095E96" w:rsidRPr="001A2172">
        <w:rPr>
          <w:sz w:val="24"/>
        </w:rPr>
        <w:t>ar</w:t>
      </w:r>
      <w:r w:rsidR="00CE1C04">
        <w:rPr>
          <w:sz w:val="24"/>
        </w:rPr>
        <w:t>e being developed to harvest fruit [</w:t>
      </w:r>
      <w:r w:rsidR="00A77337">
        <w:rPr>
          <w:sz w:val="24"/>
        </w:rPr>
        <w:t>3</w:t>
      </w:r>
      <w:r w:rsidR="00CE1C04">
        <w:rPr>
          <w:sz w:val="24"/>
        </w:rPr>
        <w:t xml:space="preserve">] and handle food </w:t>
      </w:r>
      <w:r w:rsidR="00A77337">
        <w:rPr>
          <w:sz w:val="24"/>
        </w:rPr>
        <w:t>[4</w:t>
      </w:r>
      <w:r w:rsidR="00CE1C04">
        <w:rPr>
          <w:sz w:val="24"/>
        </w:rPr>
        <w:t xml:space="preserve">] </w:t>
      </w:r>
      <w:r w:rsidR="00095E96" w:rsidRPr="001A2172">
        <w:rPr>
          <w:sz w:val="24"/>
        </w:rPr>
        <w:t xml:space="preserve">without damaging them, a task that is significantly harder with traditional grippers. For this reason and the lower cost of production, soft actuators prove to be an integral part in the development of soft robots. </w:t>
      </w:r>
    </w:p>
    <w:p w14:paraId="22A61575" w14:textId="56A6256A" w:rsidR="00417F55" w:rsidRDefault="00845B21" w:rsidP="008E63C1">
      <w:pPr>
        <w:spacing w:line="360" w:lineRule="auto"/>
        <w:rPr>
          <w:sz w:val="24"/>
        </w:rPr>
      </w:pPr>
      <w:r w:rsidRPr="001A2172">
        <w:rPr>
          <w:sz w:val="24"/>
        </w:rPr>
        <w:tab/>
      </w:r>
      <w:r w:rsidR="00784FC0" w:rsidRPr="001A2172">
        <w:rPr>
          <w:sz w:val="24"/>
        </w:rPr>
        <w:t xml:space="preserve">However, since compliant materials lack a rigid structure, they are often harder to </w:t>
      </w:r>
      <w:proofErr w:type="gramStart"/>
      <w:r w:rsidR="00784FC0" w:rsidRPr="001A2172">
        <w:rPr>
          <w:sz w:val="24"/>
        </w:rPr>
        <w:t>model</w:t>
      </w:r>
      <w:proofErr w:type="gramEnd"/>
      <w:r w:rsidR="00784FC0" w:rsidRPr="001A2172">
        <w:rPr>
          <w:sz w:val="24"/>
        </w:rPr>
        <w:t xml:space="preserve"> and control compared to their rigid counterparts. The goal of this pro</w:t>
      </w:r>
      <w:r w:rsidR="008E2E73">
        <w:rPr>
          <w:sz w:val="24"/>
        </w:rPr>
        <w:t xml:space="preserve">ject is to create an untethered, crawling soft robot as a </w:t>
      </w:r>
      <w:r w:rsidR="00784FC0" w:rsidRPr="001A2172">
        <w:rPr>
          <w:sz w:val="24"/>
        </w:rPr>
        <w:t>testbed for the modeling and control of soft actuators</w:t>
      </w:r>
      <w:r w:rsidR="004A7FE0" w:rsidRPr="001A2172">
        <w:rPr>
          <w:sz w:val="24"/>
        </w:rPr>
        <w:t>; m</w:t>
      </w:r>
      <w:r w:rsidR="00784FC0" w:rsidRPr="001A2172">
        <w:rPr>
          <w:sz w:val="24"/>
        </w:rPr>
        <w:t xml:space="preserve">ore specifically, cable-driven, hysteresis-based actuators. </w:t>
      </w:r>
      <w:r w:rsidR="00A24BB8" w:rsidRPr="001A2172">
        <w:rPr>
          <w:sz w:val="24"/>
        </w:rPr>
        <w:t>The robot</w:t>
      </w:r>
      <w:r w:rsidR="00784FC0" w:rsidRPr="001A2172">
        <w:rPr>
          <w:sz w:val="24"/>
        </w:rPr>
        <w:t xml:space="preserve"> is inspired from the movement of turtles, which use their flippers to drag their bodies on land.</w:t>
      </w:r>
    </w:p>
    <w:p w14:paraId="034ED6D5" w14:textId="77777777" w:rsidR="007E476B" w:rsidRDefault="007E476B" w:rsidP="008E63C1">
      <w:pPr>
        <w:spacing w:line="360" w:lineRule="auto"/>
        <w:rPr>
          <w:sz w:val="24"/>
        </w:rPr>
      </w:pPr>
    </w:p>
    <w:p w14:paraId="794BB16F" w14:textId="27DCE9FF" w:rsidR="00417F55" w:rsidRDefault="00417F55" w:rsidP="00417F55">
      <w:pPr>
        <w:spacing w:line="360" w:lineRule="auto"/>
        <w:jc w:val="center"/>
        <w:rPr>
          <w:sz w:val="24"/>
        </w:rPr>
      </w:pPr>
      <w:r>
        <w:rPr>
          <w:noProof/>
          <w:lang w:eastAsia="zh-CN"/>
        </w:rPr>
        <mc:AlternateContent>
          <mc:Choice Requires="wps">
            <w:drawing>
              <wp:anchor distT="0" distB="0" distL="114300" distR="114300" simplePos="0" relativeHeight="251683840" behindDoc="0" locked="0" layoutInCell="1" allowOverlap="1" wp14:anchorId="61099D59" wp14:editId="4DCB55DA">
                <wp:simplePos x="0" y="0"/>
                <wp:positionH relativeFrom="column">
                  <wp:posOffset>352425</wp:posOffset>
                </wp:positionH>
                <wp:positionV relativeFrom="paragraph">
                  <wp:posOffset>3532505</wp:posOffset>
                </wp:positionV>
                <wp:extent cx="52387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21014F86" w14:textId="1FBF3640" w:rsidR="001919C4" w:rsidRPr="00C11974" w:rsidRDefault="001919C4" w:rsidP="00417F55">
                            <w:pPr>
                              <w:pStyle w:val="Caption"/>
                              <w:rPr>
                                <w:noProof/>
                                <w:sz w:val="24"/>
                              </w:rPr>
                            </w:pPr>
                            <w:r>
                              <w:t xml:space="preserve">Figure </w:t>
                            </w:r>
                            <w:fldSimple w:instr=" SEQ Figure \* ARABIC ">
                              <w:r w:rsidR="00473590">
                                <w:rPr>
                                  <w:noProof/>
                                </w:rPr>
                                <w:t>2</w:t>
                              </w:r>
                            </w:fldSimple>
                            <w:r>
                              <w:t>. An example of a soft gripper used to harvest blackberries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99D59" id="Text Box 23" o:spid="_x0000_s1031" type="#_x0000_t202" style="position:absolute;left:0;text-align:left;margin-left:27.75pt;margin-top:278.15pt;width:41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7wGQ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" stroked="f">
                <v:textbox style="mso-fit-shape-to-text:t" inset="0,0,0,0">
                  <w:txbxContent>
                    <w:p w14:paraId="21014F86" w14:textId="1FBF3640" w:rsidR="001919C4" w:rsidRPr="00C11974" w:rsidRDefault="001919C4" w:rsidP="00417F55">
                      <w:pPr>
                        <w:pStyle w:val="Caption"/>
                        <w:rPr>
                          <w:noProof/>
                          <w:sz w:val="24"/>
                        </w:rPr>
                      </w:pPr>
                      <w:r>
                        <w:t xml:space="preserve">Figure </w:t>
                      </w:r>
                      <w:fldSimple w:instr=" SEQ Figure \* ARABIC ">
                        <w:r w:rsidR="00473590">
                          <w:rPr>
                            <w:noProof/>
                          </w:rPr>
                          <w:t>2</w:t>
                        </w:r>
                      </w:fldSimple>
                      <w:r>
                        <w:t>. An example of a soft gripper used to harvest blackberries [3].</w:t>
                      </w:r>
                    </w:p>
                  </w:txbxContent>
                </v:textbox>
                <w10:wrap type="topAndBottom"/>
              </v:shape>
            </w:pict>
          </mc:Fallback>
        </mc:AlternateContent>
      </w:r>
      <w:r>
        <w:rPr>
          <w:noProof/>
          <w:sz w:val="24"/>
          <w:lang w:eastAsia="zh-CN"/>
        </w:rPr>
        <w:drawing>
          <wp:anchor distT="0" distB="0" distL="114300" distR="114300" simplePos="0" relativeHeight="251681792" behindDoc="0" locked="0" layoutInCell="1" allowOverlap="1" wp14:anchorId="725D8A00" wp14:editId="0CA96750">
            <wp:simplePos x="0" y="0"/>
            <wp:positionH relativeFrom="column">
              <wp:posOffset>352425</wp:posOffset>
            </wp:positionH>
            <wp:positionV relativeFrom="paragraph">
              <wp:posOffset>4445</wp:posOffset>
            </wp:positionV>
            <wp:extent cx="5238750" cy="3471232"/>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
                      <a:extLst>
                        <a:ext uri="{28A0092B-C50C-407E-A947-70E740481C1C}">
                          <a14:useLocalDpi xmlns:a14="http://schemas.microsoft.com/office/drawing/2010/main" val="0"/>
                        </a:ext>
                      </a:extLst>
                    </a:blip>
                    <a:stretch>
                      <a:fillRect/>
                    </a:stretch>
                  </pic:blipFill>
                  <pic:spPr>
                    <a:xfrm>
                      <a:off x="0" y="0"/>
                      <a:ext cx="5238750" cy="3471232"/>
                    </a:xfrm>
                    <a:prstGeom prst="rect">
                      <a:avLst/>
                    </a:prstGeom>
                  </pic:spPr>
                </pic:pic>
              </a:graphicData>
            </a:graphic>
          </wp:anchor>
        </w:drawing>
      </w:r>
    </w:p>
    <w:p w14:paraId="580C05B8" w14:textId="322E175B" w:rsidR="00BD5B09" w:rsidRDefault="00BD5B09" w:rsidP="008E63C1">
      <w:pPr>
        <w:spacing w:line="360" w:lineRule="auto"/>
        <w:rPr>
          <w:sz w:val="24"/>
        </w:rPr>
      </w:pPr>
      <w:r w:rsidRPr="001A2172">
        <w:rPr>
          <w:sz w:val="24"/>
        </w:rPr>
        <w:lastRenderedPageBreak/>
        <w:tab/>
      </w:r>
      <w:r w:rsidR="00C00767" w:rsidRPr="001A2172">
        <w:rPr>
          <w:sz w:val="24"/>
        </w:rPr>
        <w:t xml:space="preserve">Over the course of this project, we developed actuators </w:t>
      </w:r>
      <w:proofErr w:type="gramStart"/>
      <w:r w:rsidR="00C00767" w:rsidRPr="001A2172">
        <w:rPr>
          <w:sz w:val="24"/>
        </w:rPr>
        <w:t>similar to</w:t>
      </w:r>
      <w:proofErr w:type="gramEnd"/>
      <w:r w:rsidR="00C00767" w:rsidRPr="001A2172">
        <w:rPr>
          <w:sz w:val="24"/>
        </w:rPr>
        <w:t xml:space="preserve"> the flippers of a turtle. However, when 3D-printing a prototype body, we realized that it was difficult to produce a net motion of the robot, since </w:t>
      </w:r>
      <w:r w:rsidR="006B23DE">
        <w:rPr>
          <w:sz w:val="24"/>
        </w:rPr>
        <w:t>the flippers generated equal frictional force in both directions</w:t>
      </w:r>
      <w:r w:rsidR="00C00767" w:rsidRPr="001A2172">
        <w:rPr>
          <w:sz w:val="24"/>
        </w:rPr>
        <w:t xml:space="preserve">. To counteract this, we iterated through multiple designs until we succeeded in reducing the friction in one direction for the actuators. After creating a custom PCB to control the robot and a mold for a completely soft body, we then used a motion capture system to record the </w:t>
      </w:r>
      <w:r w:rsidR="00747154">
        <w:rPr>
          <w:sz w:val="24"/>
        </w:rPr>
        <w:t>net velocity of our prototype.</w:t>
      </w:r>
    </w:p>
    <w:p w14:paraId="4EE22CB8" w14:textId="16C1139A" w:rsidR="0049532F" w:rsidRDefault="00F3696D" w:rsidP="008E63C1">
      <w:pPr>
        <w:spacing w:line="360" w:lineRule="auto"/>
        <w:rPr>
          <w:color w:val="FF0000"/>
        </w:rPr>
      </w:pPr>
      <w:r w:rsidRPr="001A2172">
        <w:rPr>
          <w:sz w:val="24"/>
        </w:rPr>
        <w:tab/>
        <w:t xml:space="preserve">From our results, we can conclude that while the soft body does decrease the net velocity of the robot, the unidirectional friction-reducing actuator design can </w:t>
      </w:r>
      <w:r w:rsidR="00A746EE" w:rsidRPr="001A2172">
        <w:rPr>
          <w:sz w:val="24"/>
        </w:rPr>
        <w:t xml:space="preserve">still </w:t>
      </w:r>
      <w:r w:rsidRPr="001A2172">
        <w:rPr>
          <w:sz w:val="24"/>
        </w:rPr>
        <w:t xml:space="preserve">be used </w:t>
      </w:r>
      <w:r w:rsidR="00A746EE" w:rsidRPr="001A2172">
        <w:rPr>
          <w:sz w:val="24"/>
        </w:rPr>
        <w:t>to move our soft robot</w:t>
      </w:r>
      <w:r w:rsidRPr="001A2172">
        <w:rPr>
          <w:sz w:val="24"/>
        </w:rPr>
        <w:t xml:space="preserve">. </w:t>
      </w:r>
      <w:r w:rsidR="00A746EE" w:rsidRPr="001A2172">
        <w:rPr>
          <w:sz w:val="24"/>
        </w:rPr>
        <w:t>Thus, we have created a viable, untethered testbed utilizing hysteresis-based actuators.</w:t>
      </w:r>
      <w:r w:rsidR="0049532F" w:rsidRPr="001A2172">
        <w:rPr>
          <w:color w:val="FF0000"/>
          <w:sz w:val="24"/>
        </w:rPr>
        <w:tab/>
      </w:r>
      <w:r w:rsidR="00A023DC">
        <w:rPr>
          <w:color w:val="FF0000"/>
        </w:rPr>
        <w:br w:type="page"/>
      </w:r>
    </w:p>
    <w:p w14:paraId="55DA6383" w14:textId="77777777" w:rsidR="00A023DC" w:rsidRDefault="00A023DC" w:rsidP="008E63C1">
      <w:pPr>
        <w:pStyle w:val="Heading1"/>
        <w:spacing w:line="360" w:lineRule="auto"/>
      </w:pPr>
      <w:bookmarkStart w:id="1" w:name="_Toc133176092"/>
      <w:r>
        <w:lastRenderedPageBreak/>
        <w:t>2. Literature Review</w:t>
      </w:r>
      <w:bookmarkEnd w:id="1"/>
    </w:p>
    <w:p w14:paraId="4BAA9CCE" w14:textId="1B1A0DD8" w:rsidR="008C09B5" w:rsidRDefault="008E2E73" w:rsidP="00816110">
      <w:pPr>
        <w:spacing w:line="360" w:lineRule="auto"/>
        <w:rPr>
          <w:sz w:val="24"/>
        </w:rPr>
      </w:pPr>
      <w:r>
        <w:rPr>
          <w:sz w:val="24"/>
        </w:rPr>
        <w:tab/>
      </w:r>
      <w:r w:rsidR="00816110">
        <w:rPr>
          <w:sz w:val="24"/>
        </w:rPr>
        <w:t xml:space="preserve">Going into the project, we already had the idea of creating a turtle-shaped robot, and </w:t>
      </w:r>
      <w:r w:rsidR="000D28D8">
        <w:rPr>
          <w:sz w:val="24"/>
        </w:rPr>
        <w:t>some work has already been done covering</w:t>
      </w:r>
      <w:r w:rsidR="00EE242B">
        <w:rPr>
          <w:sz w:val="24"/>
        </w:rPr>
        <w:t xml:space="preserve"> the use of ionic polymer-metal composites (IPMC) actuators to create the flippers for a turtle shaped robot</w:t>
      </w:r>
      <w:r w:rsidR="005A5B06">
        <w:rPr>
          <w:sz w:val="24"/>
        </w:rPr>
        <w:t xml:space="preserve"> [</w:t>
      </w:r>
      <w:r w:rsidR="000D28D8">
        <w:rPr>
          <w:sz w:val="24"/>
        </w:rPr>
        <w:t>5</w:t>
      </w:r>
      <w:r w:rsidR="005A5B06">
        <w:rPr>
          <w:sz w:val="24"/>
        </w:rPr>
        <w:t>]</w:t>
      </w:r>
      <w:r w:rsidR="00EE242B">
        <w:rPr>
          <w:sz w:val="24"/>
        </w:rPr>
        <w:t xml:space="preserve">. Once a voltage is applied to the actuators, they bend, enabling movement of the flippers and the robot. While </w:t>
      </w:r>
      <w:commentRangeStart w:id="2"/>
      <w:proofErr w:type="gramStart"/>
      <w:r w:rsidR="00EE242B">
        <w:rPr>
          <w:sz w:val="24"/>
        </w:rPr>
        <w:t xml:space="preserve">the </w:t>
      </w:r>
      <w:r w:rsidR="00DE0B3D">
        <w:rPr>
          <w:sz w:val="24"/>
        </w:rPr>
        <w:t>this</w:t>
      </w:r>
      <w:proofErr w:type="gramEnd"/>
      <w:r w:rsidR="00EE242B">
        <w:rPr>
          <w:sz w:val="24"/>
        </w:rPr>
        <w:t xml:space="preserve"> robot </w:t>
      </w:r>
      <w:commentRangeEnd w:id="2"/>
      <w:r w:rsidR="00B55221">
        <w:rPr>
          <w:rStyle w:val="CommentReference"/>
        </w:rPr>
        <w:commentReference w:id="2"/>
      </w:r>
      <w:r w:rsidR="00EE242B">
        <w:rPr>
          <w:sz w:val="24"/>
        </w:rPr>
        <w:t>was meant to swim in water, we began considering using a similar flipper shape for land-based movement.</w:t>
      </w:r>
    </w:p>
    <w:p w14:paraId="563938DA" w14:textId="5AC01831" w:rsidR="008E2E73" w:rsidRDefault="00EE242B" w:rsidP="00816110">
      <w:pPr>
        <w:spacing w:line="360" w:lineRule="auto"/>
        <w:rPr>
          <w:sz w:val="24"/>
        </w:rPr>
      </w:pPr>
      <w:r>
        <w:rPr>
          <w:sz w:val="24"/>
        </w:rPr>
        <w:tab/>
        <w:t xml:space="preserve"> </w:t>
      </w:r>
      <w:r w:rsidR="002D3D25">
        <w:rPr>
          <w:sz w:val="24"/>
        </w:rPr>
        <w:t xml:space="preserve">Another design choice that we wanted was </w:t>
      </w:r>
      <w:r w:rsidR="0010587F">
        <w:rPr>
          <w:sz w:val="24"/>
        </w:rPr>
        <w:t>to make</w:t>
      </w:r>
      <w:r w:rsidR="002D3D25">
        <w:rPr>
          <w:sz w:val="24"/>
        </w:rPr>
        <w:t xml:space="preserve"> the robot untethered; in other words,</w:t>
      </w:r>
      <w:r w:rsidR="0010587F">
        <w:rPr>
          <w:sz w:val="24"/>
        </w:rPr>
        <w:t xml:space="preserve"> able to function without wires or tubes connecting the robot to an external system.</w:t>
      </w:r>
      <w:r w:rsidR="00C17C7F">
        <w:rPr>
          <w:sz w:val="24"/>
        </w:rPr>
        <w:t xml:space="preserve"> </w:t>
      </w:r>
      <w:r w:rsidR="00944B45">
        <w:rPr>
          <w:sz w:val="24"/>
        </w:rPr>
        <w:t xml:space="preserve">This way, </w:t>
      </w:r>
      <w:r w:rsidR="004C13A5">
        <w:rPr>
          <w:sz w:val="24"/>
        </w:rPr>
        <w:t xml:space="preserve">our robot will be able to traverse long pathways without a </w:t>
      </w:r>
      <w:r w:rsidR="0016124F">
        <w:rPr>
          <w:sz w:val="24"/>
        </w:rPr>
        <w:t xml:space="preserve">maximum length </w:t>
      </w:r>
      <w:r w:rsidR="004C13A5">
        <w:rPr>
          <w:sz w:val="24"/>
        </w:rPr>
        <w:t xml:space="preserve">constraint. </w:t>
      </w:r>
      <w:r w:rsidR="00C17C7F">
        <w:rPr>
          <w:sz w:val="24"/>
        </w:rPr>
        <w:t xml:space="preserve">When searching for papers, we </w:t>
      </w:r>
      <w:commentRangeStart w:id="3"/>
      <w:r w:rsidR="00C17C7F">
        <w:rPr>
          <w:sz w:val="24"/>
        </w:rPr>
        <w:t xml:space="preserve">found </w:t>
      </w:r>
      <w:r w:rsidR="00C62D55">
        <w:rPr>
          <w:sz w:val="24"/>
        </w:rPr>
        <w:t xml:space="preserve">concerning </w:t>
      </w:r>
      <w:commentRangeEnd w:id="3"/>
      <w:r w:rsidR="00B55221">
        <w:rPr>
          <w:rStyle w:val="CommentReference"/>
        </w:rPr>
        <w:commentReference w:id="3"/>
      </w:r>
      <w:r w:rsidR="00C62D55">
        <w:rPr>
          <w:sz w:val="24"/>
        </w:rPr>
        <w:t>a crawling robot</w:t>
      </w:r>
      <w:r w:rsidR="00F65BCA">
        <w:rPr>
          <w:sz w:val="24"/>
        </w:rPr>
        <w:t xml:space="preserve"> with an “origami body,” with legs </w:t>
      </w:r>
      <w:r w:rsidR="00DA562C">
        <w:rPr>
          <w:sz w:val="24"/>
        </w:rPr>
        <w:t>on</w:t>
      </w:r>
      <w:r w:rsidR="00F65BCA">
        <w:rPr>
          <w:sz w:val="24"/>
        </w:rPr>
        <w:t xml:space="preserve"> the bottom bent at 45</w:t>
      </w:r>
      <w:r w:rsidR="00F65BCA">
        <w:rPr>
          <w:sz w:val="24"/>
          <w:vertAlign w:val="superscript"/>
        </w:rPr>
        <w:t>o</w:t>
      </w:r>
      <w:r w:rsidR="00F65BCA">
        <w:rPr>
          <w:sz w:val="24"/>
        </w:rPr>
        <w:t xml:space="preserve"> to enable directional friction</w:t>
      </w:r>
      <w:r w:rsidR="006E3EBC">
        <w:rPr>
          <w:sz w:val="24"/>
        </w:rPr>
        <w:t xml:space="preserve"> [</w:t>
      </w:r>
      <w:r w:rsidR="000D28D8">
        <w:rPr>
          <w:sz w:val="24"/>
        </w:rPr>
        <w:t>6</w:t>
      </w:r>
      <w:r w:rsidR="006E3EBC">
        <w:rPr>
          <w:sz w:val="24"/>
        </w:rPr>
        <w:t>]</w:t>
      </w:r>
      <w:r w:rsidR="00F65BCA">
        <w:rPr>
          <w:sz w:val="24"/>
        </w:rPr>
        <w:t xml:space="preserve">. Mounted on the actual body of the robot is a light DC motor, which pulls a </w:t>
      </w:r>
      <w:r w:rsidR="00D04E26">
        <w:rPr>
          <w:sz w:val="24"/>
        </w:rPr>
        <w:t xml:space="preserve">bistable </w:t>
      </w:r>
      <w:r w:rsidR="00F65BCA">
        <w:rPr>
          <w:sz w:val="24"/>
        </w:rPr>
        <w:t xml:space="preserve">beam attached to the front and back of the robot. </w:t>
      </w:r>
      <w:r w:rsidR="00D04E26">
        <w:rPr>
          <w:sz w:val="24"/>
        </w:rPr>
        <w:t>This robot is powered through a single wire to power the DC motor, so it is not completely untethered. However, we saw that if we could mount a battery on top of our robot and use a motor to actuate a cable-driven design, we would likely achieve a fully untethered design.</w:t>
      </w:r>
    </w:p>
    <w:p w14:paraId="3FA6B383" w14:textId="77777777" w:rsidR="009F37C6" w:rsidRDefault="009F37C6" w:rsidP="00816110">
      <w:pPr>
        <w:spacing w:line="360" w:lineRule="auto"/>
        <w:rPr>
          <w:sz w:val="24"/>
        </w:rPr>
      </w:pPr>
    </w:p>
    <w:p w14:paraId="2440CF40" w14:textId="123DE64E" w:rsidR="008C09B5" w:rsidRDefault="008C09B5" w:rsidP="00816110">
      <w:pPr>
        <w:spacing w:line="360" w:lineRule="auto"/>
        <w:rPr>
          <w:sz w:val="24"/>
        </w:rPr>
      </w:pPr>
      <w:r>
        <w:rPr>
          <w:noProof/>
          <w:lang w:eastAsia="zh-CN"/>
        </w:rPr>
        <mc:AlternateContent>
          <mc:Choice Requires="wps">
            <w:drawing>
              <wp:anchor distT="0" distB="0" distL="114300" distR="114300" simplePos="0" relativeHeight="251688960" behindDoc="0" locked="0" layoutInCell="1" allowOverlap="1" wp14:anchorId="6BB8E9CB" wp14:editId="59ED16BE">
                <wp:simplePos x="0" y="0"/>
                <wp:positionH relativeFrom="column">
                  <wp:posOffset>66675</wp:posOffset>
                </wp:positionH>
                <wp:positionV relativeFrom="paragraph">
                  <wp:posOffset>2172335</wp:posOffset>
                </wp:positionV>
                <wp:extent cx="580072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14:paraId="24C36396" w14:textId="1C3F99F0" w:rsidR="001919C4" w:rsidRDefault="001919C4" w:rsidP="008C09B5">
                            <w:pPr>
                              <w:pStyle w:val="Caption"/>
                            </w:pPr>
                            <w:r w:rsidRPr="008C09B5">
                              <w:rPr>
                                <w:b w:val="0"/>
                                <w:bCs w:val="0"/>
                              </w:rPr>
                              <w:tab/>
                            </w:r>
                            <w:r w:rsidRPr="008C09B5">
                              <w:rPr>
                                <w:b w:val="0"/>
                                <w:bCs w:val="0"/>
                              </w:rPr>
                              <w:tab/>
                            </w:r>
                            <w:r>
                              <w:t xml:space="preserve">             (a)</w:t>
                            </w:r>
                            <w:r>
                              <w:tab/>
                            </w:r>
                            <w:r>
                              <w:tab/>
                            </w:r>
                            <w:r>
                              <w:tab/>
                              <w:t xml:space="preserve">                                                             (b)</w:t>
                            </w:r>
                          </w:p>
                          <w:p w14:paraId="0EF846B1" w14:textId="02C97BBC" w:rsidR="001919C4" w:rsidRPr="00CC0BC7" w:rsidRDefault="001919C4" w:rsidP="008C09B5">
                            <w:pPr>
                              <w:pStyle w:val="Caption"/>
                              <w:rPr>
                                <w:noProof/>
                                <w:sz w:val="24"/>
                              </w:rPr>
                            </w:pPr>
                            <w:r>
                              <w:t xml:space="preserve">Figure </w:t>
                            </w:r>
                            <w:fldSimple w:instr=" SEQ Figure \* ARABIC ">
                              <w:r w:rsidR="00473590">
                                <w:rPr>
                                  <w:noProof/>
                                </w:rPr>
                                <w:t>3</w:t>
                              </w:r>
                            </w:fldSimple>
                            <w:r>
                              <w:t xml:space="preserve">. (a) A picture of the </w:t>
                            </w:r>
                            <w:proofErr w:type="gramStart"/>
                            <w:r>
                              <w:t>turtle-shaped</w:t>
                            </w:r>
                            <w:proofErr w:type="gramEnd"/>
                            <w:r>
                              <w:t xml:space="preserve"> IPMC robot [5]. (b) A picture of the bistable beam actuated origami robot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8E9CB" id="Text Box 27" o:spid="_x0000_s1032" type="#_x0000_t202" style="position:absolute;margin-left:5.25pt;margin-top:171.05pt;width:45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B+GgIAAD8EAAAOAAAAZHJzL2Uyb0RvYy54bWysU01v2zAMvQ/YfxB0X+xkSFcY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J+m+efZnPOJPluPs5j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" stroked="f">
                <v:textbox style="mso-fit-shape-to-text:t" inset="0,0,0,0">
                  <w:txbxContent>
                    <w:p w14:paraId="24C36396" w14:textId="1C3F99F0" w:rsidR="001919C4" w:rsidRDefault="001919C4" w:rsidP="008C09B5">
                      <w:pPr>
                        <w:pStyle w:val="Caption"/>
                      </w:pPr>
                      <w:r w:rsidRPr="008C09B5">
                        <w:rPr>
                          <w:b w:val="0"/>
                          <w:bCs w:val="0"/>
                        </w:rPr>
                        <w:tab/>
                      </w:r>
                      <w:r w:rsidRPr="008C09B5">
                        <w:rPr>
                          <w:b w:val="0"/>
                          <w:bCs w:val="0"/>
                        </w:rPr>
                        <w:tab/>
                      </w:r>
                      <w:r>
                        <w:t xml:space="preserve">             (a)</w:t>
                      </w:r>
                      <w:r>
                        <w:tab/>
                      </w:r>
                      <w:r>
                        <w:tab/>
                      </w:r>
                      <w:r>
                        <w:tab/>
                        <w:t xml:space="preserve">                                                             (b)</w:t>
                      </w:r>
                    </w:p>
                    <w:p w14:paraId="0EF846B1" w14:textId="02C97BBC" w:rsidR="001919C4" w:rsidRPr="00CC0BC7" w:rsidRDefault="001919C4" w:rsidP="008C09B5">
                      <w:pPr>
                        <w:pStyle w:val="Caption"/>
                        <w:rPr>
                          <w:noProof/>
                          <w:sz w:val="24"/>
                        </w:rPr>
                      </w:pPr>
                      <w:r>
                        <w:t xml:space="preserve">Figure </w:t>
                      </w:r>
                      <w:fldSimple w:instr=" SEQ Figure \* ARABIC ">
                        <w:r w:rsidR="00473590">
                          <w:rPr>
                            <w:noProof/>
                          </w:rPr>
                          <w:t>3</w:t>
                        </w:r>
                      </w:fldSimple>
                      <w:r>
                        <w:t xml:space="preserve">. (a) A picture of the </w:t>
                      </w:r>
                      <w:proofErr w:type="gramStart"/>
                      <w:r>
                        <w:t>turtle-shaped</w:t>
                      </w:r>
                      <w:proofErr w:type="gramEnd"/>
                      <w:r>
                        <w:t xml:space="preserve"> IPMC robot [5]. (b) A picture of the bistable beam actuated origami robot [6].</w:t>
                      </w:r>
                    </w:p>
                  </w:txbxContent>
                </v:textbox>
                <w10:wrap type="topAndBottom"/>
              </v:shape>
            </w:pict>
          </mc:Fallback>
        </mc:AlternateContent>
      </w:r>
      <w:r>
        <w:rPr>
          <w:noProof/>
          <w:sz w:val="24"/>
          <w:lang w:eastAsia="zh-CN"/>
        </w:rPr>
        <mc:AlternateContent>
          <mc:Choice Requires="wpg">
            <w:drawing>
              <wp:anchor distT="0" distB="0" distL="114300" distR="114300" simplePos="0" relativeHeight="251686912" behindDoc="0" locked="0" layoutInCell="1" allowOverlap="1" wp14:anchorId="566C4093" wp14:editId="778E5714">
                <wp:simplePos x="0" y="0"/>
                <wp:positionH relativeFrom="column">
                  <wp:posOffset>66675</wp:posOffset>
                </wp:positionH>
                <wp:positionV relativeFrom="paragraph">
                  <wp:posOffset>286385</wp:posOffset>
                </wp:positionV>
                <wp:extent cx="5800725" cy="1828800"/>
                <wp:effectExtent l="0" t="0" r="9525" b="0"/>
                <wp:wrapTopAndBottom/>
                <wp:docPr id="26" name="Group 26"/>
                <wp:cNvGraphicFramePr/>
                <a:graphic xmlns:a="http://schemas.openxmlformats.org/drawingml/2006/main">
                  <a:graphicData uri="http://schemas.microsoft.com/office/word/2010/wordprocessingGroup">
                    <wpg:wgp>
                      <wpg:cNvGrpSpPr/>
                      <wpg:grpSpPr>
                        <a:xfrm>
                          <a:off x="0" y="0"/>
                          <a:ext cx="5800725" cy="1828800"/>
                          <a:chOff x="0" y="0"/>
                          <a:chExt cx="5800725" cy="1828800"/>
                        </a:xfrm>
                      </wpg:grpSpPr>
                      <pic:pic xmlns:pic="http://schemas.openxmlformats.org/drawingml/2006/picture">
                        <pic:nvPicPr>
                          <pic:cNvPr id="24" name="Picture 24" descr="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73045" cy="1828800"/>
                          </a:xfrm>
                          <a:prstGeom prst="rect">
                            <a:avLst/>
                          </a:prstGeom>
                        </pic:spPr>
                      </pic:pic>
                      <pic:pic xmlns:pic="http://schemas.openxmlformats.org/drawingml/2006/picture">
                        <pic:nvPicPr>
                          <pic:cNvPr id="25" name="Picture 25" descr="A picture containing websit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000375" y="447675"/>
                            <a:ext cx="2800350" cy="892175"/>
                          </a:xfrm>
                          <a:prstGeom prst="rect">
                            <a:avLst/>
                          </a:prstGeom>
                        </pic:spPr>
                      </pic:pic>
                    </wpg:wgp>
                  </a:graphicData>
                </a:graphic>
              </wp:anchor>
            </w:drawing>
          </mc:Choice>
          <mc:Fallback>
            <w:pict>
              <v:group w14:anchorId="56D0872D" id="Group 26" o:spid="_x0000_s1026" style="position:absolute;margin-left:5.25pt;margin-top:22.55pt;width:456.75pt;height:2in;z-index:251686912" coordsize="58007,18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alt="Diagram&#10;&#10;Description automatically generated" style="position:absolute;width:2773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">
                  <v:imagedata r:id="rId18" o:title="Diagram&#10;&#10;Description automatically generated"/>
                  <v:path arrowok="t"/>
                </v:shape>
                <v:shape id="Picture 25" o:spid="_x0000_s1028" type="#_x0000_t75" alt="A picture containing website&#10;&#10;Description automatically generated" style="position:absolute;left:30003;top:4476;width:28004;height: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">
                  <v:imagedata r:id="rId19" o:title="A picture containing website&#10;&#10;Description automatically generated"/>
                  <v:path arrowok="t"/>
                </v:shape>
                <w10:wrap type="topAndBottom"/>
              </v:group>
            </w:pict>
          </mc:Fallback>
        </mc:AlternateContent>
      </w:r>
    </w:p>
    <w:p w14:paraId="041DE149" w14:textId="4883634F" w:rsidR="008C09B5" w:rsidRDefault="008C09B5" w:rsidP="00816110">
      <w:pPr>
        <w:spacing w:line="360" w:lineRule="auto"/>
        <w:rPr>
          <w:sz w:val="24"/>
        </w:rPr>
      </w:pPr>
    </w:p>
    <w:p w14:paraId="3BC0D5D3" w14:textId="1448F094" w:rsidR="001C6729" w:rsidRDefault="001C6729" w:rsidP="00816110">
      <w:pPr>
        <w:spacing w:line="360" w:lineRule="auto"/>
        <w:rPr>
          <w:sz w:val="24"/>
        </w:rPr>
      </w:pPr>
      <w:r>
        <w:rPr>
          <w:sz w:val="24"/>
        </w:rPr>
        <w:tab/>
      </w:r>
      <w:r w:rsidR="00B775C3">
        <w:rPr>
          <w:sz w:val="24"/>
        </w:rPr>
        <w:t xml:space="preserve">One other interesting part of the previous paper is the mention of direction friction due to the bending of the legs. Ultimately, this and the joint </w:t>
      </w:r>
      <w:r w:rsidR="00187FDF">
        <w:rPr>
          <w:sz w:val="24"/>
        </w:rPr>
        <w:t xml:space="preserve">of the robot foot </w:t>
      </w:r>
      <w:r w:rsidR="00B775C3">
        <w:rPr>
          <w:sz w:val="24"/>
        </w:rPr>
        <w:t xml:space="preserve">mentioned in </w:t>
      </w:r>
      <w:r w:rsidR="00CC13E7">
        <w:rPr>
          <w:sz w:val="24"/>
        </w:rPr>
        <w:t>a separate paper</w:t>
      </w:r>
      <w:r w:rsidR="00B775C3">
        <w:rPr>
          <w:sz w:val="24"/>
        </w:rPr>
        <w:t xml:space="preserve"> [</w:t>
      </w:r>
      <w:r w:rsidR="000D28D8">
        <w:rPr>
          <w:sz w:val="24"/>
        </w:rPr>
        <w:t>7</w:t>
      </w:r>
      <w:r w:rsidR="00B775C3">
        <w:rPr>
          <w:sz w:val="24"/>
        </w:rPr>
        <w:t xml:space="preserve">] can be loosely categorized under hysteresis-based motion. </w:t>
      </w:r>
      <w:r w:rsidR="00C142C2">
        <w:rPr>
          <w:sz w:val="24"/>
        </w:rPr>
        <w:t xml:space="preserve">In other words, </w:t>
      </w:r>
      <w:commentRangeStart w:id="4"/>
      <w:proofErr w:type="gramStart"/>
      <w:r w:rsidR="00C142C2">
        <w:rPr>
          <w:sz w:val="24"/>
        </w:rPr>
        <w:t>similar to</w:t>
      </w:r>
      <w:proofErr w:type="gramEnd"/>
      <w:r w:rsidR="00C142C2">
        <w:rPr>
          <w:sz w:val="24"/>
        </w:rPr>
        <w:t xml:space="preserve"> how a piano key works</w:t>
      </w:r>
      <w:commentRangeEnd w:id="4"/>
      <w:r w:rsidR="00B55221">
        <w:rPr>
          <w:rStyle w:val="CommentReference"/>
        </w:rPr>
        <w:commentReference w:id="4"/>
      </w:r>
      <w:r w:rsidR="00C142C2">
        <w:rPr>
          <w:sz w:val="24"/>
        </w:rPr>
        <w:t xml:space="preserve">, when the mechanism is activated, the robot/joint/key </w:t>
      </w:r>
      <w:r w:rsidR="002A0976">
        <w:rPr>
          <w:sz w:val="24"/>
        </w:rPr>
        <w:t>travels</w:t>
      </w:r>
      <w:r w:rsidR="00C142C2">
        <w:rPr>
          <w:sz w:val="24"/>
        </w:rPr>
        <w:t xml:space="preserve"> along a certain path. However,</w:t>
      </w:r>
      <w:r w:rsidR="002A0976">
        <w:rPr>
          <w:sz w:val="24"/>
        </w:rPr>
        <w:t xml:space="preserve"> when returning to the initial state, a different path is taken. For the crawling robot, the bent legs cause a net movement. For the robotic foot, the unlocking of the “ankle” joint enables more accurate mimicry of the motion of an actual human foot. For a piano key, the corresponding string is struck by the key’s hammer when the key is depressed, but not when released, resulting in only one note being played. Depending on the efficiency of our actuators, we reasoned that we could potentially add “legs” to the bottom, which would help generate directional friction.</w:t>
      </w:r>
    </w:p>
    <w:p w14:paraId="1FACFA6B" w14:textId="12591A4C" w:rsidR="00525B2C" w:rsidRPr="00F65BCA" w:rsidRDefault="00525B2C" w:rsidP="00816110">
      <w:pPr>
        <w:spacing w:line="360" w:lineRule="auto"/>
        <w:rPr>
          <w:sz w:val="24"/>
        </w:rPr>
      </w:pPr>
      <w:r>
        <w:rPr>
          <w:sz w:val="24"/>
        </w:rPr>
        <w:tab/>
        <w:t xml:space="preserve">Lastly, </w:t>
      </w:r>
      <w:r w:rsidR="00B17825">
        <w:rPr>
          <w:sz w:val="24"/>
        </w:rPr>
        <w:t xml:space="preserve">an actuator </w:t>
      </w:r>
      <w:proofErr w:type="gramStart"/>
      <w:r w:rsidR="00B17825">
        <w:rPr>
          <w:sz w:val="24"/>
        </w:rPr>
        <w:t>similar to</w:t>
      </w:r>
      <w:proofErr w:type="gramEnd"/>
      <w:r w:rsidR="00B17825">
        <w:rPr>
          <w:sz w:val="24"/>
        </w:rPr>
        <w:t xml:space="preserve"> the one we planned to design was developed to make a quadruped crawling robot</w:t>
      </w:r>
      <w:r w:rsidR="004E3C50">
        <w:rPr>
          <w:sz w:val="24"/>
        </w:rPr>
        <w:t xml:space="preserve"> [</w:t>
      </w:r>
      <w:r w:rsidR="000D28D8">
        <w:rPr>
          <w:sz w:val="24"/>
        </w:rPr>
        <w:t>8</w:t>
      </w:r>
      <w:r w:rsidR="004E3C50">
        <w:rPr>
          <w:sz w:val="24"/>
        </w:rPr>
        <w:t>]</w:t>
      </w:r>
      <w:r w:rsidR="00354744">
        <w:rPr>
          <w:sz w:val="24"/>
        </w:rPr>
        <w:t xml:space="preserve">. </w:t>
      </w:r>
      <w:r w:rsidR="00F0328C">
        <w:rPr>
          <w:sz w:val="24"/>
        </w:rPr>
        <w:t xml:space="preserve">However, while </w:t>
      </w:r>
      <w:r w:rsidR="00CB6EF7">
        <w:rPr>
          <w:sz w:val="24"/>
        </w:rPr>
        <w:t xml:space="preserve">the robots in the paper are technically untethered, they rely on an external system to pneumatically pressurize the actuators to their initial state. For this reason, we wanted to change the design so that it would only rely on cables, thus eliminating the need for an external system and achieving better modularity. Given the size of this paper’s robot, we also wanted to reduce its overall size and </w:t>
      </w:r>
      <w:r w:rsidR="00960E41">
        <w:rPr>
          <w:sz w:val="24"/>
        </w:rPr>
        <w:t xml:space="preserve">complexity by </w:t>
      </w:r>
      <w:r w:rsidR="00CB6EF7">
        <w:rPr>
          <w:sz w:val="24"/>
        </w:rPr>
        <w:t>us</w:t>
      </w:r>
      <w:r w:rsidR="00960E41">
        <w:rPr>
          <w:sz w:val="24"/>
        </w:rPr>
        <w:t>ing</w:t>
      </w:r>
      <w:r w:rsidR="00CB6EF7">
        <w:rPr>
          <w:sz w:val="24"/>
        </w:rPr>
        <w:t xml:space="preserve"> only two actuators </w:t>
      </w:r>
      <w:r w:rsidR="000F45FC">
        <w:rPr>
          <w:sz w:val="24"/>
        </w:rPr>
        <w:t>instead of four</w:t>
      </w:r>
      <w:r w:rsidR="00CB6EF7">
        <w:rPr>
          <w:sz w:val="24"/>
        </w:rPr>
        <w:t>.</w:t>
      </w:r>
      <w:r w:rsidR="000F45FC">
        <w:rPr>
          <w:sz w:val="24"/>
        </w:rPr>
        <w:t xml:space="preserve"> </w:t>
      </w:r>
      <w:r w:rsidR="00DE0B3D">
        <w:rPr>
          <w:sz w:val="24"/>
        </w:rPr>
        <w:t xml:space="preserve">This choice would enable our robot to fit into smaller spaces and save </w:t>
      </w:r>
      <w:r w:rsidR="007872ED">
        <w:rPr>
          <w:sz w:val="24"/>
        </w:rPr>
        <w:t xml:space="preserve">time and </w:t>
      </w:r>
      <w:r w:rsidR="00DE0B3D">
        <w:rPr>
          <w:sz w:val="24"/>
        </w:rPr>
        <w:t xml:space="preserve">material when </w:t>
      </w:r>
      <w:r w:rsidR="00822800">
        <w:rPr>
          <w:sz w:val="24"/>
        </w:rPr>
        <w:t>designing</w:t>
      </w:r>
      <w:r w:rsidR="00DE0B3D">
        <w:rPr>
          <w:sz w:val="24"/>
        </w:rPr>
        <w:t xml:space="preserve"> a prototype. </w:t>
      </w:r>
      <w:r w:rsidR="000F45FC">
        <w:rPr>
          <w:sz w:val="24"/>
        </w:rPr>
        <w:t>Lastly, we wanted to create a soft body</w:t>
      </w:r>
      <w:r w:rsidR="00B43D8F">
        <w:rPr>
          <w:sz w:val="24"/>
        </w:rPr>
        <w:t xml:space="preserve"> for the robot, in comparison to the rigid casings used with this paper’s robots.</w:t>
      </w:r>
    </w:p>
    <w:p w14:paraId="3CE73946" w14:textId="77777777" w:rsidR="005F4EC7" w:rsidRDefault="005F4EC7" w:rsidP="008E63C1">
      <w:pPr>
        <w:spacing w:line="360" w:lineRule="auto"/>
        <w:rPr>
          <w:color w:val="FF0000"/>
        </w:rPr>
      </w:pPr>
    </w:p>
    <w:p w14:paraId="77532247" w14:textId="77777777" w:rsidR="005F4EC7" w:rsidRDefault="005F4EC7" w:rsidP="008E63C1">
      <w:pPr>
        <w:spacing w:line="360" w:lineRule="auto"/>
        <w:rPr>
          <w:color w:val="FF0000"/>
        </w:rPr>
      </w:pPr>
    </w:p>
    <w:p w14:paraId="630D54CC" w14:textId="77777777" w:rsidR="005F4EC7" w:rsidRDefault="005F4EC7" w:rsidP="008E63C1">
      <w:pPr>
        <w:spacing w:line="360" w:lineRule="auto"/>
        <w:rPr>
          <w:color w:val="FF0000"/>
        </w:rPr>
      </w:pPr>
    </w:p>
    <w:p w14:paraId="396FF41B" w14:textId="77777777" w:rsidR="005F4EC7" w:rsidRDefault="005F4EC7" w:rsidP="008E63C1">
      <w:pPr>
        <w:spacing w:line="360" w:lineRule="auto"/>
        <w:rPr>
          <w:color w:val="FF0000"/>
        </w:rPr>
      </w:pPr>
    </w:p>
    <w:p w14:paraId="3EF54F9B" w14:textId="17E9FFA4" w:rsidR="005F4EC7" w:rsidRDefault="005F4EC7" w:rsidP="008E63C1">
      <w:pPr>
        <w:spacing w:line="360" w:lineRule="auto"/>
        <w:rPr>
          <w:color w:val="FF0000"/>
        </w:rPr>
      </w:pPr>
    </w:p>
    <w:p w14:paraId="4C4D7766" w14:textId="77777777" w:rsidR="005F4EC7" w:rsidRDefault="005F4EC7" w:rsidP="008E63C1">
      <w:pPr>
        <w:spacing w:line="360" w:lineRule="auto"/>
        <w:rPr>
          <w:color w:val="FF0000"/>
        </w:rPr>
      </w:pPr>
    </w:p>
    <w:p w14:paraId="36A833D9" w14:textId="77777777" w:rsidR="008E4889" w:rsidRDefault="005F4EC7" w:rsidP="008E63C1">
      <w:pPr>
        <w:spacing w:line="360" w:lineRule="auto"/>
        <w:rPr>
          <w:color w:val="FF0000"/>
        </w:rPr>
      </w:pPr>
      <w:r>
        <w:rPr>
          <w:noProof/>
          <w:lang w:eastAsia="zh-CN"/>
        </w:rPr>
        <mc:AlternateContent>
          <mc:Choice Requires="wps">
            <w:drawing>
              <wp:anchor distT="0" distB="0" distL="114300" distR="114300" simplePos="0" relativeHeight="251692032" behindDoc="0" locked="0" layoutInCell="1" allowOverlap="1" wp14:anchorId="253639DB" wp14:editId="2AAF9539">
                <wp:simplePos x="0" y="0"/>
                <wp:positionH relativeFrom="column">
                  <wp:posOffset>0</wp:posOffset>
                </wp:positionH>
                <wp:positionV relativeFrom="paragraph">
                  <wp:posOffset>3138805</wp:posOffset>
                </wp:positionV>
                <wp:extent cx="59436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8AC47F" w14:textId="781C5D1B" w:rsidR="001919C4" w:rsidRPr="003415FC" w:rsidRDefault="001919C4" w:rsidP="005F4EC7">
                            <w:pPr>
                              <w:pStyle w:val="Caption"/>
                              <w:rPr>
                                <w:noProof/>
                                <w:color w:val="FF0000"/>
                              </w:rPr>
                            </w:pPr>
                            <w:r>
                              <w:t xml:space="preserve">Figure </w:t>
                            </w:r>
                            <w:fldSimple w:instr=" SEQ Figure \* ARABIC ">
                              <w:r w:rsidR="00473590">
                                <w:rPr>
                                  <w:noProof/>
                                </w:rPr>
                                <w:t>4</w:t>
                              </w:r>
                            </w:fldSimple>
                            <w:r>
                              <w:t>. A picture of the hysteresis-based robotic foot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639DB" id="Text Box 29" o:spid="_x0000_s1033" type="#_x0000_t202" style="position:absolute;margin-left:0;margin-top:247.15pt;width:46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" stroked="f">
                <v:textbox style="mso-fit-shape-to-text:t" inset="0,0,0,0">
                  <w:txbxContent>
                    <w:p w14:paraId="148AC47F" w14:textId="781C5D1B" w:rsidR="001919C4" w:rsidRPr="003415FC" w:rsidRDefault="001919C4" w:rsidP="005F4EC7">
                      <w:pPr>
                        <w:pStyle w:val="Caption"/>
                        <w:rPr>
                          <w:noProof/>
                          <w:color w:val="FF0000"/>
                        </w:rPr>
                      </w:pPr>
                      <w:r>
                        <w:t xml:space="preserve">Figure </w:t>
                      </w:r>
                      <w:fldSimple w:instr=" SEQ Figure \* ARABIC ">
                        <w:r w:rsidR="00473590">
                          <w:rPr>
                            <w:noProof/>
                          </w:rPr>
                          <w:t>4</w:t>
                        </w:r>
                      </w:fldSimple>
                      <w:r>
                        <w:t>. A picture of the hysteresis-based robotic foot [7].</w:t>
                      </w:r>
                    </w:p>
                  </w:txbxContent>
                </v:textbox>
                <w10:wrap type="topAndBottom"/>
              </v:shape>
            </w:pict>
          </mc:Fallback>
        </mc:AlternateContent>
      </w:r>
      <w:r>
        <w:rPr>
          <w:noProof/>
          <w:color w:val="FF0000"/>
          <w:lang w:eastAsia="zh-CN"/>
        </w:rPr>
        <w:drawing>
          <wp:anchor distT="0" distB="0" distL="114300" distR="114300" simplePos="0" relativeHeight="251689984" behindDoc="0" locked="0" layoutInCell="1" allowOverlap="1" wp14:anchorId="4C682243" wp14:editId="2CFC8865">
            <wp:simplePos x="0" y="0"/>
            <wp:positionH relativeFrom="column">
              <wp:posOffset>0</wp:posOffset>
            </wp:positionH>
            <wp:positionV relativeFrom="paragraph">
              <wp:posOffset>0</wp:posOffset>
            </wp:positionV>
            <wp:extent cx="5943600" cy="3081655"/>
            <wp:effectExtent l="0" t="0" r="0" b="4445"/>
            <wp:wrapTopAndBottom/>
            <wp:docPr id="28" name="Picture 2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o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anchor>
        </w:drawing>
      </w:r>
      <w:r w:rsidR="001A2172">
        <w:rPr>
          <w:color w:val="FF0000"/>
        </w:rPr>
        <w:tab/>
      </w:r>
    </w:p>
    <w:p w14:paraId="3DE56107" w14:textId="0B113C5D" w:rsidR="00A023DC" w:rsidRDefault="008E4889" w:rsidP="008E4889">
      <w:pPr>
        <w:spacing w:line="360" w:lineRule="auto"/>
        <w:jc w:val="center"/>
        <w:rPr>
          <w:color w:val="FF0000"/>
        </w:rPr>
      </w:pPr>
      <w:r>
        <w:rPr>
          <w:noProof/>
          <w:lang w:eastAsia="zh-CN"/>
        </w:rPr>
        <mc:AlternateContent>
          <mc:Choice Requires="wps">
            <w:drawing>
              <wp:anchor distT="0" distB="0" distL="114300" distR="114300" simplePos="0" relativeHeight="251695104" behindDoc="0" locked="0" layoutInCell="1" allowOverlap="1" wp14:anchorId="2F4569CB" wp14:editId="6F09589D">
                <wp:simplePos x="0" y="0"/>
                <wp:positionH relativeFrom="column">
                  <wp:posOffset>466725</wp:posOffset>
                </wp:positionH>
                <wp:positionV relativeFrom="paragraph">
                  <wp:posOffset>3555365</wp:posOffset>
                </wp:positionV>
                <wp:extent cx="501078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7EC6A08B" w14:textId="1CEDA826" w:rsidR="001919C4" w:rsidRPr="003F1196" w:rsidRDefault="001919C4" w:rsidP="008E4889">
                            <w:pPr>
                              <w:pStyle w:val="Caption"/>
                              <w:rPr>
                                <w:noProof/>
                                <w:color w:val="FF0000"/>
                              </w:rPr>
                            </w:pPr>
                            <w:r>
                              <w:t xml:space="preserve">Figure </w:t>
                            </w:r>
                            <w:fldSimple w:instr=" SEQ Figure \* ARABIC ">
                              <w:r w:rsidR="00473590">
                                <w:rPr>
                                  <w:noProof/>
                                </w:rPr>
                                <w:t>5</w:t>
                              </w:r>
                            </w:fldSimple>
                            <w:r>
                              <w:t>. A picture of the pneumatic/cable hybrid crawler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69CB" id="Text Box 31" o:spid="_x0000_s1034" type="#_x0000_t202" style="position:absolute;left:0;text-align:left;margin-left:36.75pt;margin-top:279.95pt;width:394.5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MNaGgIAAD8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" stroked="f">
                <v:textbox style="mso-fit-shape-to-text:t" inset="0,0,0,0">
                  <w:txbxContent>
                    <w:p w14:paraId="7EC6A08B" w14:textId="1CEDA826" w:rsidR="001919C4" w:rsidRPr="003F1196" w:rsidRDefault="001919C4" w:rsidP="008E4889">
                      <w:pPr>
                        <w:pStyle w:val="Caption"/>
                        <w:rPr>
                          <w:noProof/>
                          <w:color w:val="FF0000"/>
                        </w:rPr>
                      </w:pPr>
                      <w:r>
                        <w:t xml:space="preserve">Figure </w:t>
                      </w:r>
                      <w:fldSimple w:instr=" SEQ Figure \* ARABIC ">
                        <w:r w:rsidR="00473590">
                          <w:rPr>
                            <w:noProof/>
                          </w:rPr>
                          <w:t>5</w:t>
                        </w:r>
                      </w:fldSimple>
                      <w:r>
                        <w:t>. A picture of the pneumatic/cable hybrid crawler [8].</w:t>
                      </w:r>
                    </w:p>
                  </w:txbxContent>
                </v:textbox>
                <w10:wrap type="topAndBottom"/>
              </v:shape>
            </w:pict>
          </mc:Fallback>
        </mc:AlternateContent>
      </w:r>
      <w:r>
        <w:rPr>
          <w:noProof/>
          <w:color w:val="FF0000"/>
          <w:lang w:eastAsia="zh-CN"/>
        </w:rPr>
        <w:drawing>
          <wp:anchor distT="0" distB="0" distL="114300" distR="114300" simplePos="0" relativeHeight="251693056" behindDoc="0" locked="0" layoutInCell="1" allowOverlap="1" wp14:anchorId="226A85C9" wp14:editId="54997BA4">
            <wp:simplePos x="0" y="0"/>
            <wp:positionH relativeFrom="column">
              <wp:posOffset>466725</wp:posOffset>
            </wp:positionH>
            <wp:positionV relativeFrom="paragraph">
              <wp:posOffset>2540</wp:posOffset>
            </wp:positionV>
            <wp:extent cx="5010849" cy="3496163"/>
            <wp:effectExtent l="0" t="0" r="0" b="9525"/>
            <wp:wrapTopAndBottom/>
            <wp:docPr id="30" name="Picture 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10849" cy="3496163"/>
                    </a:xfrm>
                    <a:prstGeom prst="rect">
                      <a:avLst/>
                    </a:prstGeom>
                  </pic:spPr>
                </pic:pic>
              </a:graphicData>
            </a:graphic>
          </wp:anchor>
        </w:drawing>
      </w:r>
      <w:r w:rsidR="00A023DC">
        <w:rPr>
          <w:color w:val="FF0000"/>
        </w:rPr>
        <w:br w:type="page"/>
      </w:r>
    </w:p>
    <w:p w14:paraId="23C8221C" w14:textId="77777777" w:rsidR="0001067B" w:rsidRDefault="0001067B" w:rsidP="008E63C1">
      <w:pPr>
        <w:pStyle w:val="Heading1"/>
        <w:spacing w:line="360" w:lineRule="auto"/>
      </w:pPr>
      <w:bookmarkStart w:id="5" w:name="_Toc133176093"/>
      <w:r>
        <w:lastRenderedPageBreak/>
        <w:t>3. Description of Research Results</w:t>
      </w:r>
      <w:bookmarkEnd w:id="5"/>
    </w:p>
    <w:p w14:paraId="797FF4F6" w14:textId="68C0A9EF" w:rsidR="00F73C88" w:rsidRDefault="006810A1" w:rsidP="008E63C1">
      <w:pPr>
        <w:pStyle w:val="Heading2"/>
        <w:spacing w:line="360" w:lineRule="auto"/>
      </w:pPr>
      <w:bookmarkStart w:id="6" w:name="_Toc133176094"/>
      <w:r>
        <w:t xml:space="preserve">3.1 </w:t>
      </w:r>
      <w:r w:rsidR="00565C89">
        <w:t>Initial Design</w:t>
      </w:r>
      <w:bookmarkEnd w:id="6"/>
    </w:p>
    <w:p w14:paraId="08D3ACAB" w14:textId="247EB28D" w:rsidR="006810A1" w:rsidRDefault="00565C89" w:rsidP="008E63C1">
      <w:pPr>
        <w:pStyle w:val="Heading3"/>
        <w:spacing w:line="360" w:lineRule="auto"/>
        <w:rPr>
          <w:sz w:val="24"/>
        </w:rPr>
      </w:pPr>
      <w:bookmarkStart w:id="7" w:name="_Toc133176095"/>
      <w:r w:rsidRPr="00565C89">
        <w:rPr>
          <w:sz w:val="24"/>
        </w:rPr>
        <w:t xml:space="preserve">3.1.1 </w:t>
      </w:r>
      <w:r w:rsidR="00F67C08">
        <w:rPr>
          <w:sz w:val="24"/>
        </w:rPr>
        <w:t>Actuators</w:t>
      </w:r>
      <w:r w:rsidR="00DE7BCF">
        <w:rPr>
          <w:sz w:val="24"/>
        </w:rPr>
        <w:t xml:space="preserve"> and T</w:t>
      </w:r>
      <w:r w:rsidR="00A6511D">
        <w:rPr>
          <w:sz w:val="24"/>
        </w:rPr>
        <w:t>esting Procedure</w:t>
      </w:r>
      <w:bookmarkEnd w:id="7"/>
    </w:p>
    <w:p w14:paraId="37808B7F" w14:textId="4515920F" w:rsidR="00A472AA" w:rsidRDefault="002D5BDF" w:rsidP="008E63C1">
      <w:pPr>
        <w:spacing w:line="360" w:lineRule="auto"/>
        <w:rPr>
          <w:sz w:val="24"/>
        </w:rPr>
      </w:pPr>
      <w:r>
        <w:rPr>
          <w:sz w:val="24"/>
        </w:rPr>
        <w:tab/>
        <w:t xml:space="preserve">To begin, </w:t>
      </w:r>
      <w:r w:rsidR="00822FAF">
        <w:rPr>
          <w:sz w:val="24"/>
        </w:rPr>
        <w:t xml:space="preserve">we had to decide on the actuator design. We wanted something </w:t>
      </w:r>
      <w:proofErr w:type="gramStart"/>
      <w:r w:rsidR="00822FAF">
        <w:rPr>
          <w:sz w:val="24"/>
        </w:rPr>
        <w:t>similar to</w:t>
      </w:r>
      <w:proofErr w:type="gramEnd"/>
      <w:r w:rsidR="00822FAF">
        <w:rPr>
          <w:sz w:val="24"/>
        </w:rPr>
        <w:t xml:space="preserve"> the </w:t>
      </w:r>
      <w:r w:rsidR="00204A80">
        <w:rPr>
          <w:sz w:val="24"/>
        </w:rPr>
        <w:t>designs presented in previous works [</w:t>
      </w:r>
      <w:r w:rsidR="000D28D8">
        <w:rPr>
          <w:sz w:val="24"/>
        </w:rPr>
        <w:t>4, 8</w:t>
      </w:r>
      <w:r w:rsidR="00204A80">
        <w:rPr>
          <w:sz w:val="24"/>
        </w:rPr>
        <w:t>]; however, instead of being dependent on pneumatics, we wanted an exclusively cable (or tendon) based design.</w:t>
      </w:r>
      <w:r w:rsidR="00B6075B">
        <w:rPr>
          <w:sz w:val="24"/>
        </w:rPr>
        <w:t xml:space="preserve"> Figure </w:t>
      </w:r>
      <w:r w:rsidR="005F4EC7">
        <w:rPr>
          <w:sz w:val="24"/>
        </w:rPr>
        <w:t>6</w:t>
      </w:r>
      <w:r w:rsidR="00B6075B">
        <w:rPr>
          <w:sz w:val="24"/>
        </w:rPr>
        <w:t xml:space="preserve"> shows the various terms used to constrain the actuator’s dimensions. For simplicity, we decided to have the indents (described in the Figure </w:t>
      </w:r>
      <w:r w:rsidR="005F4EC7">
        <w:rPr>
          <w:sz w:val="24"/>
        </w:rPr>
        <w:t>6</w:t>
      </w:r>
      <w:r w:rsidR="00B6075B">
        <w:rPr>
          <w:sz w:val="24"/>
        </w:rPr>
        <w:t xml:space="preserve"> caption) remain consistent across all actuator designs, </w:t>
      </w:r>
      <w:r w:rsidR="00F81E3A">
        <w:rPr>
          <w:sz w:val="24"/>
        </w:rPr>
        <w:t>so that we could accurately compare the different actuators’</w:t>
      </w:r>
      <w:r w:rsidR="00B6075B">
        <w:rPr>
          <w:sz w:val="24"/>
        </w:rPr>
        <w:t xml:space="preserve"> performance</w:t>
      </w:r>
      <w:r w:rsidR="00C30B46">
        <w:rPr>
          <w:sz w:val="24"/>
        </w:rPr>
        <w:t>, which is defined later</w:t>
      </w:r>
      <w:r w:rsidR="00B6075B">
        <w:rPr>
          <w:sz w:val="24"/>
        </w:rPr>
        <w:t>.</w:t>
      </w:r>
      <w:r w:rsidR="00883D64">
        <w:rPr>
          <w:sz w:val="24"/>
        </w:rPr>
        <w:t xml:space="preserve"> </w:t>
      </w:r>
      <w:r w:rsidR="007A1615">
        <w:rPr>
          <w:sz w:val="24"/>
        </w:rPr>
        <w:t xml:space="preserve">The tips of the indents are spaced 20 mm from each other, and the flat sections between the indents are 5 mm long. </w:t>
      </w:r>
      <w:r w:rsidR="00883D64">
        <w:rPr>
          <w:sz w:val="24"/>
        </w:rPr>
        <w:t>For the same reason</w:t>
      </w:r>
      <w:r w:rsidR="00D51FE4">
        <w:rPr>
          <w:sz w:val="24"/>
        </w:rPr>
        <w:t xml:space="preserve"> as before</w:t>
      </w:r>
      <w:r w:rsidR="00883D64">
        <w:rPr>
          <w:sz w:val="24"/>
        </w:rPr>
        <w:t>, we held the length constant at 75</w:t>
      </w:r>
      <w:r w:rsidR="007A1615">
        <w:rPr>
          <w:sz w:val="24"/>
        </w:rPr>
        <w:t xml:space="preserve"> </w:t>
      </w:r>
      <w:r w:rsidR="00883D64">
        <w:rPr>
          <w:sz w:val="24"/>
        </w:rPr>
        <w:t>mm.</w:t>
      </w:r>
    </w:p>
    <w:p w14:paraId="0ED64BE3" w14:textId="7189EF72" w:rsidR="00B6075B" w:rsidRDefault="004237FC" w:rsidP="008E63C1">
      <w:pPr>
        <w:spacing w:line="360" w:lineRule="auto"/>
        <w:rPr>
          <w:sz w:val="24"/>
        </w:rPr>
      </w:pPr>
      <w:r>
        <w:rPr>
          <w:noProof/>
          <w:lang w:eastAsia="zh-CN"/>
        </w:rPr>
        <w:drawing>
          <wp:anchor distT="0" distB="0" distL="114300" distR="114300" simplePos="0" relativeHeight="251657216" behindDoc="0" locked="0" layoutInCell="1" allowOverlap="1" wp14:anchorId="539F5B5D" wp14:editId="58EEEC42">
            <wp:simplePos x="0" y="0"/>
            <wp:positionH relativeFrom="margin">
              <wp:align>center</wp:align>
            </wp:positionH>
            <wp:positionV relativeFrom="paragraph">
              <wp:posOffset>1240155</wp:posOffset>
            </wp:positionV>
            <wp:extent cx="4798695" cy="2123440"/>
            <wp:effectExtent l="0" t="0" r="1905" b="0"/>
            <wp:wrapTopAndBottom/>
            <wp:docPr id="15" name="Picture 14">
              <a:extLst xmlns:a="http://schemas.openxmlformats.org/drawingml/2006/main">
                <a:ext uri="{FF2B5EF4-FFF2-40B4-BE49-F238E27FC236}">
                  <a16:creationId xmlns:a16="http://schemas.microsoft.com/office/drawing/2014/main" id="{495392E2-BF0D-751A-2B0D-44EB453A3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95392E2-BF0D-751A-2B0D-44EB453A3CAA}"/>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99164" cy="2123606"/>
                    </a:xfrm>
                    <a:prstGeom prst="rect">
                      <a:avLst/>
                    </a:prstGeom>
                  </pic:spPr>
                </pic:pic>
              </a:graphicData>
            </a:graphic>
            <wp14:sizeRelH relativeFrom="margin">
              <wp14:pctWidth>0</wp14:pctWidth>
            </wp14:sizeRelH>
            <wp14:sizeRelV relativeFrom="margin">
              <wp14:pctHeight>0</wp14:pctHeight>
            </wp14:sizeRelV>
          </wp:anchor>
        </w:drawing>
      </w:r>
      <w:r w:rsidR="00B6075B">
        <w:rPr>
          <w:sz w:val="24"/>
        </w:rPr>
        <w:tab/>
      </w:r>
      <w:r w:rsidR="007035BE">
        <w:rPr>
          <w:sz w:val="24"/>
        </w:rPr>
        <w:t>We then created a total of five sets of molds. The first four were to test a height of 15 mm vs 30 mm, as well as a width of 2.5 mm vs 7.5 mm.</w:t>
      </w:r>
      <w:r w:rsidR="00781979">
        <w:rPr>
          <w:sz w:val="24"/>
        </w:rPr>
        <w:t xml:space="preserve"> These molds had a thickness of 12 mm, and the fifth mold had a height of 30 mm, width of 7.</w:t>
      </w:r>
      <w:r w:rsidR="00757276">
        <w:rPr>
          <w:sz w:val="24"/>
        </w:rPr>
        <w:t xml:space="preserve">5 mm, and thickness of 25 mm </w:t>
      </w:r>
      <w:r w:rsidR="00781979">
        <w:rPr>
          <w:sz w:val="24"/>
        </w:rPr>
        <w:t xml:space="preserve">to see if thickness </w:t>
      </w:r>
      <w:proofErr w:type="gramStart"/>
      <w:r w:rsidR="00781979">
        <w:rPr>
          <w:sz w:val="24"/>
        </w:rPr>
        <w:t>had an effect on</w:t>
      </w:r>
      <w:proofErr w:type="gramEnd"/>
      <w:r w:rsidR="00781979">
        <w:rPr>
          <w:sz w:val="24"/>
        </w:rPr>
        <w:t xml:space="preserve"> performance.</w:t>
      </w:r>
    </w:p>
    <w:p w14:paraId="12C788E4" w14:textId="4C3D9500" w:rsidR="005A0417" w:rsidRDefault="00A472AA" w:rsidP="00D80993">
      <w:pPr>
        <w:spacing w:line="360" w:lineRule="auto"/>
        <w:rPr>
          <w:sz w:val="24"/>
        </w:rPr>
      </w:pPr>
      <w:r>
        <w:rPr>
          <w:noProof/>
          <w:lang w:eastAsia="zh-CN"/>
        </w:rPr>
        <mc:AlternateContent>
          <mc:Choice Requires="wps">
            <w:drawing>
              <wp:anchor distT="0" distB="0" distL="114300" distR="114300" simplePos="0" relativeHeight="251659264" behindDoc="0" locked="0" layoutInCell="1" allowOverlap="1" wp14:anchorId="60765B8D" wp14:editId="079B81E4">
                <wp:simplePos x="0" y="0"/>
                <wp:positionH relativeFrom="column">
                  <wp:posOffset>571500</wp:posOffset>
                </wp:positionH>
                <wp:positionV relativeFrom="paragraph">
                  <wp:posOffset>2178050</wp:posOffset>
                </wp:positionV>
                <wp:extent cx="479869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wps:spPr>
                      <wps:txbx>
                        <w:txbxContent>
                          <w:p w14:paraId="6A4BA626" w14:textId="31387FA1" w:rsidR="001919C4" w:rsidRPr="00107AEB" w:rsidRDefault="001919C4" w:rsidP="00A472AA">
                            <w:pPr>
                              <w:pStyle w:val="Caption"/>
                              <w:rPr>
                                <w:noProof/>
                              </w:rPr>
                            </w:pPr>
                            <w:r>
                              <w:t>Figure 6. A diagram of half of an actuator mold depicting the various terms used to describe the dimensions of the actuator. The thickness of the actuator is represented as the dimension going into and out of the page. The triangular sections form the indents of the actuator. The left side is the base end, where the cable is pulled.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65B8D" id="Text Box 1" o:spid="_x0000_s1035" type="#_x0000_t202" style="position:absolute;margin-left:45pt;margin-top:171.5pt;width:377.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" stroked="f">
                <v:textbox style="mso-fit-shape-to-text:t" inset="0,0,0,0">
                  <w:txbxContent>
                    <w:p w14:paraId="6A4BA626" w14:textId="31387FA1" w:rsidR="001919C4" w:rsidRPr="00107AEB" w:rsidRDefault="001919C4" w:rsidP="00A472AA">
                      <w:pPr>
                        <w:pStyle w:val="Caption"/>
                        <w:rPr>
                          <w:noProof/>
                        </w:rPr>
                      </w:pPr>
                      <w:r>
                        <w:t>Figure 6. A diagram of half of an actuator mold depicting the various terms used to describe the dimensions of the actuator. The thickness of the actuator is represented as the dimension going into and out of the page. The triangular sections form the indents of the actuator. The left side is the base end, where the cable is pulled.</w:t>
                      </w:r>
                    </w:p>
                  </w:txbxContent>
                </v:textbox>
                <w10:wrap type="topAndBottom"/>
              </v:shape>
            </w:pict>
          </mc:Fallback>
        </mc:AlternateContent>
      </w:r>
    </w:p>
    <w:p w14:paraId="215B1D39" w14:textId="1D48557D" w:rsidR="004237FC" w:rsidRDefault="004237FC" w:rsidP="00912F1E">
      <w:pPr>
        <w:spacing w:line="360" w:lineRule="auto"/>
        <w:rPr>
          <w:sz w:val="24"/>
        </w:rPr>
      </w:pPr>
      <w:r>
        <w:rPr>
          <w:noProof/>
          <w:lang w:eastAsia="zh-CN"/>
        </w:rPr>
        <w:lastRenderedPageBreak/>
        <mc:AlternateContent>
          <mc:Choice Requires="wps">
            <w:drawing>
              <wp:anchor distT="0" distB="0" distL="114300" distR="114300" simplePos="0" relativeHeight="251662336" behindDoc="0" locked="0" layoutInCell="1" allowOverlap="1" wp14:anchorId="54C78910" wp14:editId="73D2BFF2">
                <wp:simplePos x="0" y="0"/>
                <wp:positionH relativeFrom="column">
                  <wp:posOffset>752475</wp:posOffset>
                </wp:positionH>
                <wp:positionV relativeFrom="paragraph">
                  <wp:posOffset>2467610</wp:posOffset>
                </wp:positionV>
                <wp:extent cx="44386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C4CB596" w14:textId="0F478243" w:rsidR="001919C4" w:rsidRPr="004237FC" w:rsidRDefault="001919C4" w:rsidP="004237FC">
                            <w:pPr>
                              <w:pStyle w:val="Caption"/>
                              <w:jc w:val="center"/>
                            </w:pPr>
                            <w:r>
                              <w:t>Figure 7. A 45</w:t>
                            </w:r>
                            <w:r>
                              <w:rPr>
                                <w:vertAlign w:val="superscript"/>
                              </w:rPr>
                              <w:t>o</w:t>
                            </w:r>
                            <w:r>
                              <w:t xml:space="preserve"> angle view of the mold in Figure 7. In this view, the cylindrical cavity present within the mold is clearer to see.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78910" id="Text Box 4" o:spid="_x0000_s1036" type="#_x0000_t202" style="position:absolute;margin-left:59.25pt;margin-top:194.3pt;width:34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biGQ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" stroked="f">
                <v:textbox style="mso-fit-shape-to-text:t" inset="0,0,0,0">
                  <w:txbxContent>
                    <w:p w14:paraId="2C4CB596" w14:textId="0F478243" w:rsidR="001919C4" w:rsidRPr="004237FC" w:rsidRDefault="001919C4" w:rsidP="004237FC">
                      <w:pPr>
                        <w:pStyle w:val="Caption"/>
                        <w:jc w:val="center"/>
                      </w:pPr>
                      <w:r>
                        <w:t>Figure 7. A 45</w:t>
                      </w:r>
                      <w:r>
                        <w:rPr>
                          <w:vertAlign w:val="superscript"/>
                        </w:rPr>
                        <w:t>o</w:t>
                      </w:r>
                      <w:r>
                        <w:t xml:space="preserve"> angle view of the mold in Figure 7. In this view, the cylindrical cavity present within the mold is clearer to see.</w:t>
                      </w:r>
                    </w:p>
                  </w:txbxContent>
                </v:textbox>
                <w10:wrap type="topAndBottom"/>
              </v:shape>
            </w:pict>
          </mc:Fallback>
        </mc:AlternateContent>
      </w:r>
      <w:r>
        <w:rPr>
          <w:noProof/>
          <w:sz w:val="24"/>
          <w:lang w:eastAsia="zh-CN"/>
        </w:rPr>
        <w:drawing>
          <wp:anchor distT="0" distB="0" distL="114300" distR="114300" simplePos="0" relativeHeight="251660288" behindDoc="0" locked="0" layoutInCell="1" allowOverlap="1" wp14:anchorId="391C3B8C" wp14:editId="771AA8FD">
            <wp:simplePos x="0" y="0"/>
            <wp:positionH relativeFrom="column">
              <wp:posOffset>752475</wp:posOffset>
            </wp:positionH>
            <wp:positionV relativeFrom="paragraph">
              <wp:posOffset>0</wp:posOffset>
            </wp:positionV>
            <wp:extent cx="4438650" cy="2410908"/>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uator mold 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8650" cy="2410908"/>
                    </a:xfrm>
                    <a:prstGeom prst="rect">
                      <a:avLst/>
                    </a:prstGeom>
                  </pic:spPr>
                </pic:pic>
              </a:graphicData>
            </a:graphic>
          </wp:anchor>
        </w:drawing>
      </w:r>
    </w:p>
    <w:p w14:paraId="5A79FF2A" w14:textId="7981DA90" w:rsidR="00757276" w:rsidRDefault="00757276" w:rsidP="004237FC">
      <w:pPr>
        <w:spacing w:line="360" w:lineRule="auto"/>
        <w:ind w:firstLine="720"/>
        <w:rPr>
          <w:sz w:val="24"/>
        </w:rPr>
      </w:pPr>
      <w:r>
        <w:rPr>
          <w:sz w:val="24"/>
        </w:rPr>
        <w:t xml:space="preserve">To make the actuators, </w:t>
      </w:r>
      <w:r w:rsidR="00726976">
        <w:rPr>
          <w:sz w:val="24"/>
        </w:rPr>
        <w:t xml:space="preserve">each set of molds </w:t>
      </w:r>
      <w:r w:rsidR="00CB27D9">
        <w:rPr>
          <w:sz w:val="24"/>
        </w:rPr>
        <w:t>is</w:t>
      </w:r>
      <w:r w:rsidR="00726976">
        <w:rPr>
          <w:sz w:val="24"/>
        </w:rPr>
        <w:t xml:space="preserve"> split </w:t>
      </w:r>
      <w:r w:rsidR="004237FC">
        <w:rPr>
          <w:sz w:val="24"/>
        </w:rPr>
        <w:t xml:space="preserve">in half and </w:t>
      </w:r>
      <w:r w:rsidR="00F81E3A">
        <w:rPr>
          <w:sz w:val="24"/>
        </w:rPr>
        <w:t>3D-</w:t>
      </w:r>
      <w:r w:rsidR="004237FC">
        <w:rPr>
          <w:sz w:val="24"/>
        </w:rPr>
        <w:t xml:space="preserve">printed individually. A tube is then placed within the cylindrical cavity formed by both halves of the mold pressed together, as shown in Figure </w:t>
      </w:r>
      <w:r w:rsidR="005F4EC7">
        <w:rPr>
          <w:sz w:val="24"/>
        </w:rPr>
        <w:t>7</w:t>
      </w:r>
      <w:r w:rsidR="004237FC">
        <w:rPr>
          <w:sz w:val="24"/>
        </w:rPr>
        <w:t>. The two halves are then held together by inserting screws into the holes on the sides of the molds.</w:t>
      </w:r>
      <w:r w:rsidR="00010CFB">
        <w:rPr>
          <w:sz w:val="24"/>
        </w:rPr>
        <w:t xml:space="preserve"> Lastly, the selected material is poured into the mold</w:t>
      </w:r>
      <w:r w:rsidR="00CB27D9">
        <w:rPr>
          <w:sz w:val="24"/>
        </w:rPr>
        <w:t xml:space="preserve"> to create the soft actuator</w:t>
      </w:r>
      <w:r w:rsidR="00010CFB">
        <w:rPr>
          <w:sz w:val="24"/>
        </w:rPr>
        <w:t>.</w:t>
      </w:r>
      <w:r w:rsidR="00CB27D9">
        <w:rPr>
          <w:sz w:val="24"/>
        </w:rPr>
        <w:t xml:space="preserve"> Once the material </w:t>
      </w:r>
      <w:r w:rsidR="00310476">
        <w:rPr>
          <w:sz w:val="24"/>
        </w:rPr>
        <w:t>cures</w:t>
      </w:r>
      <w:r w:rsidR="00CB27D9">
        <w:rPr>
          <w:sz w:val="24"/>
        </w:rPr>
        <w:t xml:space="preserve">, the sections of tubing not encapsulated by the material are then removed, to allow the actuator to bend properly. Figure </w:t>
      </w:r>
      <w:r w:rsidR="005F4EC7">
        <w:rPr>
          <w:sz w:val="24"/>
        </w:rPr>
        <w:t>8</w:t>
      </w:r>
      <w:r w:rsidR="00CB27D9">
        <w:rPr>
          <w:sz w:val="24"/>
        </w:rPr>
        <w:t xml:space="preserve"> is a picture of a completed actuator.</w:t>
      </w:r>
    </w:p>
    <w:p w14:paraId="68D46071" w14:textId="0F4BEAAD" w:rsidR="00D80993" w:rsidRDefault="00D80993" w:rsidP="00757276">
      <w:pPr>
        <w:spacing w:line="360" w:lineRule="auto"/>
        <w:ind w:firstLine="720"/>
        <w:rPr>
          <w:sz w:val="24"/>
        </w:rPr>
      </w:pPr>
      <w:r>
        <w:rPr>
          <w:sz w:val="24"/>
        </w:rPr>
        <w:t xml:space="preserve">Three different </w:t>
      </w:r>
      <w:r w:rsidR="006557F5">
        <w:rPr>
          <w:sz w:val="24"/>
        </w:rPr>
        <w:t>silicone rubbers</w:t>
      </w:r>
      <w:r>
        <w:rPr>
          <w:sz w:val="24"/>
        </w:rPr>
        <w:t xml:space="preserve"> were used to make actuators from these five molds.</w:t>
      </w:r>
      <w:r w:rsidR="00B37375">
        <w:rPr>
          <w:sz w:val="24"/>
        </w:rPr>
        <w:t xml:space="preserve"> The first was Body Double, a silicone rubber ultimately cured too fast and trapped too many bubbles to make reliable actuators. </w:t>
      </w:r>
      <w:r w:rsidR="0041521E">
        <w:rPr>
          <w:sz w:val="24"/>
        </w:rPr>
        <w:t xml:space="preserve">As a result, we did not fabricate any actuators for testing using this material. </w:t>
      </w:r>
      <w:r w:rsidR="00B37375">
        <w:rPr>
          <w:sz w:val="24"/>
        </w:rPr>
        <w:t xml:space="preserve">The second was </w:t>
      </w:r>
      <w:proofErr w:type="spellStart"/>
      <w:r w:rsidR="00B37375">
        <w:rPr>
          <w:sz w:val="24"/>
        </w:rPr>
        <w:t>Ecoflex</w:t>
      </w:r>
      <w:proofErr w:type="spellEnd"/>
      <w:r w:rsidR="00B37375">
        <w:rPr>
          <w:sz w:val="24"/>
        </w:rPr>
        <w:t xml:space="preserve"> 50, </w:t>
      </w:r>
      <w:r w:rsidR="00962980">
        <w:rPr>
          <w:sz w:val="24"/>
        </w:rPr>
        <w:t>a silicone rubber that made soft and easy to bend actuators. The last was Dragon Skin 30, a silicone rubber that made stiffer actuators that required more force to bend.</w:t>
      </w:r>
    </w:p>
    <w:p w14:paraId="24AB071F" w14:textId="7119D160" w:rsidR="00912F1E" w:rsidRDefault="00962980" w:rsidP="00D80993">
      <w:pPr>
        <w:spacing w:line="360" w:lineRule="auto"/>
        <w:rPr>
          <w:sz w:val="24"/>
        </w:rPr>
      </w:pPr>
      <w:r>
        <w:rPr>
          <w:sz w:val="24"/>
        </w:rPr>
        <w:tab/>
      </w:r>
      <w:r w:rsidR="00757276">
        <w:rPr>
          <w:sz w:val="24"/>
        </w:rPr>
        <w:t xml:space="preserve">To test the performance of the actuators, </w:t>
      </w:r>
      <w:r w:rsidR="00334EA1">
        <w:rPr>
          <w:sz w:val="24"/>
        </w:rPr>
        <w:t xml:space="preserve">we made a simple procedure to determine how much weight it would take to fully bend each of the actuators. </w:t>
      </w:r>
      <w:r w:rsidR="004042F0">
        <w:rPr>
          <w:sz w:val="24"/>
        </w:rPr>
        <w:t xml:space="preserve">Each actuator was put on top of a table, with the </w:t>
      </w:r>
      <w:r w:rsidR="00912F1E">
        <w:rPr>
          <w:sz w:val="24"/>
        </w:rPr>
        <w:t>base end aligned with the edge of the table. Then, weights were attached to the end of the cable to bend the actuators.</w:t>
      </w:r>
    </w:p>
    <w:p w14:paraId="068255DA" w14:textId="512436FB" w:rsidR="002D2AAE" w:rsidRDefault="002D2AAE" w:rsidP="00D80993">
      <w:pPr>
        <w:spacing w:line="360" w:lineRule="auto"/>
        <w:rPr>
          <w:sz w:val="24"/>
        </w:rPr>
      </w:pPr>
    </w:p>
    <w:p w14:paraId="49D08283" w14:textId="77777777" w:rsidR="002D2AAE" w:rsidRDefault="002D2AAE" w:rsidP="00D80993">
      <w:pPr>
        <w:spacing w:line="360" w:lineRule="auto"/>
        <w:rPr>
          <w:sz w:val="24"/>
        </w:rPr>
      </w:pPr>
    </w:p>
    <w:p w14:paraId="15368020" w14:textId="66DE16B3" w:rsidR="002D2AAE" w:rsidRDefault="00912F1E" w:rsidP="00912F1E">
      <w:pPr>
        <w:spacing w:line="360" w:lineRule="auto"/>
        <w:rPr>
          <w:sz w:val="24"/>
        </w:rPr>
      </w:pPr>
      <w:r>
        <w:rPr>
          <w:noProof/>
          <w:lang w:eastAsia="zh-CN"/>
        </w:rPr>
        <mc:AlternateContent>
          <mc:Choice Requires="wps">
            <w:drawing>
              <wp:anchor distT="0" distB="0" distL="114300" distR="114300" simplePos="0" relativeHeight="251665408" behindDoc="0" locked="0" layoutInCell="1" allowOverlap="1" wp14:anchorId="2AB6ECB2" wp14:editId="54D1D856">
                <wp:simplePos x="0" y="0"/>
                <wp:positionH relativeFrom="column">
                  <wp:posOffset>990600</wp:posOffset>
                </wp:positionH>
                <wp:positionV relativeFrom="paragraph">
                  <wp:posOffset>2638425</wp:posOffset>
                </wp:positionV>
                <wp:extent cx="397065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6FE1B2F5" w14:textId="2DD91744" w:rsidR="001919C4" w:rsidRPr="00DA7FE5" w:rsidRDefault="001919C4" w:rsidP="00912F1E">
                            <w:pPr>
                              <w:pStyle w:val="Caption"/>
                              <w:rPr>
                                <w:noProof/>
                                <w:sz w:val="24"/>
                              </w:rPr>
                            </w:pPr>
                            <w:r>
                              <w:t>Figure 8. A picture of a completed actuator, with a height of 30 mm, a width of 7.5 mm, and a thickness of 12 mm. The cable used to drive the actuator is a section of fishing line, and the washer on the left side is used to help keep the cable attached to the end of the actuator.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6ECB2" id="Text Box 8" o:spid="_x0000_s1037" type="#_x0000_t202" style="position:absolute;margin-left:78pt;margin-top:207.75pt;width:312.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iAGg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8m045kxSb3U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" stroked="f">
                <v:textbox style="mso-fit-shape-to-text:t" inset="0,0,0,0">
                  <w:txbxContent>
                    <w:p w14:paraId="6FE1B2F5" w14:textId="2DD91744" w:rsidR="001919C4" w:rsidRPr="00DA7FE5" w:rsidRDefault="001919C4" w:rsidP="00912F1E">
                      <w:pPr>
                        <w:pStyle w:val="Caption"/>
                        <w:rPr>
                          <w:noProof/>
                          <w:sz w:val="24"/>
                        </w:rPr>
                      </w:pPr>
                      <w:r>
                        <w:t>Figure 8. A picture of a completed actuator, with a height of 30 mm, a width of 7.5 mm, and a thickness of 12 mm. The cable used to drive the actuator is a section of fishing line, and the washer on the left side is used to help keep the cable attached to the end of the actuator.</w:t>
                      </w:r>
                    </w:p>
                  </w:txbxContent>
                </v:textbox>
                <w10:wrap type="topAndBottom"/>
              </v:shape>
            </w:pict>
          </mc:Fallback>
        </mc:AlternateContent>
      </w:r>
      <w:r>
        <w:rPr>
          <w:noProof/>
          <w:sz w:val="24"/>
          <w:lang w:eastAsia="zh-CN"/>
        </w:rPr>
        <w:drawing>
          <wp:anchor distT="0" distB="0" distL="114300" distR="114300" simplePos="0" relativeHeight="251663360" behindDoc="0" locked="0" layoutInCell="1" allowOverlap="1" wp14:anchorId="7B35EC00" wp14:editId="116540C6">
            <wp:simplePos x="0" y="0"/>
            <wp:positionH relativeFrom="column">
              <wp:posOffset>990600</wp:posOffset>
            </wp:positionH>
            <wp:positionV relativeFrom="paragraph">
              <wp:posOffset>0</wp:posOffset>
            </wp:positionV>
            <wp:extent cx="3971192" cy="2581275"/>
            <wp:effectExtent l="0" t="0" r="0" b="0"/>
            <wp:wrapTopAndBottom/>
            <wp:docPr id="7" name="Picture 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10740" t="13127" r="14081"/>
                    <a:stretch/>
                  </pic:blipFill>
                  <pic:spPr bwMode="auto">
                    <a:xfrm>
                      <a:off x="0" y="0"/>
                      <a:ext cx="3971192" cy="2581275"/>
                    </a:xfrm>
                    <a:prstGeom prst="rect">
                      <a:avLst/>
                    </a:prstGeom>
                    <a:ln>
                      <a:noFill/>
                    </a:ln>
                    <a:extLst>
                      <a:ext uri="{53640926-AAD7-44D8-BBD7-CCE9431645EC}">
                        <a14:shadowObscured xmlns:a14="http://schemas.microsoft.com/office/drawing/2010/main"/>
                      </a:ext>
                    </a:extLst>
                  </pic:spPr>
                </pic:pic>
              </a:graphicData>
            </a:graphic>
          </wp:anchor>
        </w:drawing>
      </w:r>
      <w:r>
        <w:rPr>
          <w:sz w:val="24"/>
        </w:rPr>
        <w:tab/>
      </w:r>
    </w:p>
    <w:p w14:paraId="47DBE54B" w14:textId="5FD9C026" w:rsidR="002D2AAE" w:rsidRDefault="002D2AAE" w:rsidP="002D2AAE">
      <w:pPr>
        <w:spacing w:line="360" w:lineRule="auto"/>
        <w:jc w:val="center"/>
        <w:rPr>
          <w:sz w:val="24"/>
        </w:rPr>
      </w:pPr>
      <w:r>
        <w:rPr>
          <w:noProof/>
          <w:lang w:eastAsia="zh-CN"/>
        </w:rPr>
        <mc:AlternateContent>
          <mc:Choice Requires="wps">
            <w:drawing>
              <wp:anchor distT="0" distB="0" distL="114300" distR="114300" simplePos="0" relativeHeight="251671552" behindDoc="0" locked="0" layoutInCell="1" allowOverlap="1" wp14:anchorId="3FAD5FCD" wp14:editId="7472A41F">
                <wp:simplePos x="0" y="0"/>
                <wp:positionH relativeFrom="column">
                  <wp:posOffset>228600</wp:posOffset>
                </wp:positionH>
                <wp:positionV relativeFrom="paragraph">
                  <wp:posOffset>2493010</wp:posOffset>
                </wp:positionV>
                <wp:extent cx="5480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wps:spPr>
                      <wps:txbx>
                        <w:txbxContent>
                          <w:p w14:paraId="0BB80FEB" w14:textId="48AD223C" w:rsidR="001919C4" w:rsidRPr="00CE224B" w:rsidRDefault="001919C4" w:rsidP="002D2AAE">
                            <w:pPr>
                              <w:pStyle w:val="Caption"/>
                              <w:rPr>
                                <w:noProof/>
                              </w:rPr>
                            </w:pPr>
                            <w:r>
                              <w:t xml:space="preserve">Figure 9. A bar chart displaying the results of the actuator testing procedure.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5FCD" id="Text Box 12" o:spid="_x0000_s1038" type="#_x0000_t202" style="position:absolute;left:0;text-align:left;margin-left:18pt;margin-top:196.3pt;width:431.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3bGwIAAEA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" stroked="f">
                <v:textbox style="mso-fit-shape-to-text:t" inset="0,0,0,0">
                  <w:txbxContent>
                    <w:p w14:paraId="0BB80FEB" w14:textId="48AD223C" w:rsidR="001919C4" w:rsidRPr="00CE224B" w:rsidRDefault="001919C4" w:rsidP="002D2AAE">
                      <w:pPr>
                        <w:pStyle w:val="Caption"/>
                        <w:rPr>
                          <w:noProof/>
                        </w:rPr>
                      </w:pPr>
                      <w:r>
                        <w:t xml:space="preserve">Figure 9. A bar chart displaying the results of the actuator testing procedure. </w:t>
                      </w:r>
                    </w:p>
                  </w:txbxContent>
                </v:textbox>
                <w10:wrap type="topAndBottom"/>
              </v:shape>
            </w:pict>
          </mc:Fallback>
        </mc:AlternateContent>
      </w:r>
      <w:r>
        <w:rPr>
          <w:noProof/>
          <w:lang w:eastAsia="zh-CN"/>
        </w:rPr>
        <w:drawing>
          <wp:anchor distT="0" distB="0" distL="114300" distR="114300" simplePos="0" relativeHeight="251669504" behindDoc="0" locked="0" layoutInCell="1" allowOverlap="1" wp14:anchorId="5D1E2C53" wp14:editId="6D0F424E">
            <wp:simplePos x="0" y="0"/>
            <wp:positionH relativeFrom="column">
              <wp:posOffset>228600</wp:posOffset>
            </wp:positionH>
            <wp:positionV relativeFrom="paragraph">
              <wp:posOffset>4445</wp:posOffset>
            </wp:positionV>
            <wp:extent cx="5480815" cy="2431459"/>
            <wp:effectExtent l="0" t="0" r="5715" b="6985"/>
            <wp:wrapTopAndBottom/>
            <wp:docPr id="11" name="Chart 11">
              <a:extLst xmlns:a="http://schemas.openxmlformats.org/drawingml/2006/main">
                <a:ext uri="{FF2B5EF4-FFF2-40B4-BE49-F238E27FC236}">
                  <a16:creationId xmlns:a16="http://schemas.microsoft.com/office/drawing/2014/main" id="{28E3E322-A513-0E5E-EC43-1C43B9E078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14:paraId="250664C3" w14:textId="77777777" w:rsidR="002D2AAE" w:rsidRDefault="002D2AAE" w:rsidP="000472F8">
      <w:pPr>
        <w:spacing w:line="360" w:lineRule="auto"/>
        <w:rPr>
          <w:sz w:val="24"/>
        </w:rPr>
      </w:pPr>
    </w:p>
    <w:p w14:paraId="4B2B0766" w14:textId="7170CC46" w:rsidR="00912F1E" w:rsidRDefault="00E1441F" w:rsidP="00240DA8">
      <w:pPr>
        <w:spacing w:line="360" w:lineRule="auto"/>
        <w:ind w:firstLine="720"/>
        <w:rPr>
          <w:sz w:val="24"/>
        </w:rPr>
      </w:pPr>
      <w:commentRangeStart w:id="8"/>
      <w:r>
        <w:rPr>
          <w:sz w:val="24"/>
        </w:rPr>
        <w:lastRenderedPageBreak/>
        <w:t xml:space="preserve">Figure </w:t>
      </w:r>
      <w:r w:rsidR="005F4EC7">
        <w:rPr>
          <w:sz w:val="24"/>
        </w:rPr>
        <w:t>9</w:t>
      </w:r>
      <w:r>
        <w:rPr>
          <w:sz w:val="24"/>
        </w:rPr>
        <w:t xml:space="preserve"> displays the measured results of the procedure. What we found was that the actuators with a width of 2.5 mm and the actuators made with the </w:t>
      </w:r>
      <w:proofErr w:type="spellStart"/>
      <w:r>
        <w:rPr>
          <w:sz w:val="24"/>
        </w:rPr>
        <w:t>Ecoflex</w:t>
      </w:r>
      <w:proofErr w:type="spellEnd"/>
      <w:r>
        <w:rPr>
          <w:sz w:val="24"/>
        </w:rPr>
        <w:t xml:space="preserve"> 50 could be fully bent with at most around 200 g of weight. </w:t>
      </w:r>
      <w:commentRangeEnd w:id="8"/>
      <w:r w:rsidR="00B55221">
        <w:rPr>
          <w:rStyle w:val="CommentReference"/>
        </w:rPr>
        <w:commentReference w:id="8"/>
      </w:r>
      <w:r>
        <w:rPr>
          <w:sz w:val="24"/>
        </w:rPr>
        <w:t>The 7.5 mm width Dragon Skin 30 required significantly more weight to bend. From these results, we reasoned that if we wanted to use these actuators to generate force to move a robot, we would need to use the actuators which required more weight, since the force generated by the elasticity of these actuators was larger compared to the other ones. The actuator wi</w:t>
      </w:r>
      <w:r w:rsidR="003B21BD">
        <w:rPr>
          <w:sz w:val="24"/>
        </w:rPr>
        <w:t xml:space="preserve">th 25 mm of thickness required marginally more weight to pull than its </w:t>
      </w:r>
      <w:r>
        <w:rPr>
          <w:sz w:val="24"/>
        </w:rPr>
        <w:t xml:space="preserve">12 mm counterpart, so we determined that further experimentation with thickness was unnecessary. </w:t>
      </w:r>
    </w:p>
    <w:p w14:paraId="2F9453A8" w14:textId="77777777" w:rsidR="00240DA8" w:rsidRDefault="00240DA8" w:rsidP="00240DA8">
      <w:pPr>
        <w:spacing w:line="360" w:lineRule="auto"/>
        <w:ind w:firstLine="720"/>
        <w:rPr>
          <w:sz w:val="24"/>
        </w:rPr>
      </w:pPr>
    </w:p>
    <w:p w14:paraId="308FE36F" w14:textId="0BA4FC3F" w:rsidR="000472F8" w:rsidRDefault="00565C89" w:rsidP="000472F8">
      <w:pPr>
        <w:pStyle w:val="Heading3"/>
        <w:spacing w:line="360" w:lineRule="auto"/>
        <w:rPr>
          <w:sz w:val="24"/>
        </w:rPr>
      </w:pPr>
      <w:bookmarkStart w:id="9" w:name="_Toc133176096"/>
      <w:r w:rsidRPr="00F67C08">
        <w:rPr>
          <w:sz w:val="24"/>
        </w:rPr>
        <w:t xml:space="preserve">3.1.2 </w:t>
      </w:r>
      <w:r w:rsidR="00F67C08" w:rsidRPr="00F67C08">
        <w:rPr>
          <w:sz w:val="24"/>
        </w:rPr>
        <w:t>3D-Printed Body</w:t>
      </w:r>
      <w:bookmarkEnd w:id="9"/>
    </w:p>
    <w:p w14:paraId="47A2A2AC" w14:textId="566B4031" w:rsidR="00A93C25" w:rsidRDefault="000472F8" w:rsidP="000472F8">
      <w:pPr>
        <w:spacing w:line="360" w:lineRule="auto"/>
        <w:rPr>
          <w:sz w:val="24"/>
        </w:rPr>
      </w:pPr>
      <w:r>
        <w:rPr>
          <w:sz w:val="24"/>
        </w:rPr>
        <w:tab/>
        <w:t xml:space="preserve">To further compare the Dragon Skin 30 actuators with 7.5 mm of width, we needed to design a body (chassis) that </w:t>
      </w:r>
      <w:r w:rsidR="00D01C09">
        <w:rPr>
          <w:sz w:val="24"/>
        </w:rPr>
        <w:t xml:space="preserve">could be moved by the </w:t>
      </w:r>
      <w:r w:rsidR="0026021E">
        <w:rPr>
          <w:sz w:val="24"/>
        </w:rPr>
        <w:t>actuators</w:t>
      </w:r>
      <w:r w:rsidR="00240DA8">
        <w:rPr>
          <w:sz w:val="24"/>
        </w:rPr>
        <w:t xml:space="preserve">. We decided to </w:t>
      </w:r>
      <w:r w:rsidR="00141AAA">
        <w:rPr>
          <w:sz w:val="24"/>
        </w:rPr>
        <w:t xml:space="preserve">CAD and 3D print a </w:t>
      </w:r>
      <w:r w:rsidR="00240DA8">
        <w:rPr>
          <w:sz w:val="24"/>
        </w:rPr>
        <w:t>rigid structure</w:t>
      </w:r>
      <w:r w:rsidR="00A93C25">
        <w:rPr>
          <w:sz w:val="24"/>
        </w:rPr>
        <w:t xml:space="preserve"> for prototyping before moving onto a soft body. We also decided to make the area of attachment for the actuators sloped to ensure they would touch the ground, albeit at an angle.</w:t>
      </w:r>
      <w:r w:rsidR="00EE24D7">
        <w:rPr>
          <w:sz w:val="24"/>
        </w:rPr>
        <w:t xml:space="preserve"> Figure 1</w:t>
      </w:r>
      <w:r w:rsidR="005F4EC7">
        <w:rPr>
          <w:sz w:val="24"/>
        </w:rPr>
        <w:t>0</w:t>
      </w:r>
      <w:r w:rsidR="00EE24D7">
        <w:rPr>
          <w:sz w:val="24"/>
        </w:rPr>
        <w:t xml:space="preserve"> shows the front and back view of the 3D-printed body design.</w:t>
      </w:r>
    </w:p>
    <w:p w14:paraId="3D5D9E7D" w14:textId="3BFC771E" w:rsidR="00EE24D7" w:rsidRDefault="00EE24D7" w:rsidP="00A93C25">
      <w:pPr>
        <w:spacing w:line="360" w:lineRule="auto"/>
        <w:rPr>
          <w:sz w:val="24"/>
        </w:rPr>
      </w:pPr>
      <w:r>
        <w:rPr>
          <w:noProof/>
          <w:lang w:eastAsia="zh-CN"/>
        </w:rPr>
        <mc:AlternateContent>
          <mc:Choice Requires="wps">
            <w:drawing>
              <wp:anchor distT="0" distB="0" distL="114300" distR="114300" simplePos="0" relativeHeight="251674624" behindDoc="0" locked="0" layoutInCell="1" allowOverlap="1" wp14:anchorId="5F727B89" wp14:editId="7D6F8CB7">
                <wp:simplePos x="0" y="0"/>
                <wp:positionH relativeFrom="column">
                  <wp:posOffset>57150</wp:posOffset>
                </wp:positionH>
                <wp:positionV relativeFrom="paragraph">
                  <wp:posOffset>1899285</wp:posOffset>
                </wp:positionV>
                <wp:extent cx="58299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829935" cy="635"/>
                        </a:xfrm>
                        <a:prstGeom prst="rect">
                          <a:avLst/>
                        </a:prstGeom>
                        <a:solidFill>
                          <a:prstClr val="white"/>
                        </a:solidFill>
                        <a:ln>
                          <a:noFill/>
                        </a:ln>
                      </wps:spPr>
                      <wps:txbx>
                        <w:txbxContent>
                          <w:p w14:paraId="75A0CE08" w14:textId="5000FE15" w:rsidR="001919C4" w:rsidRDefault="001919C4" w:rsidP="00EE24D7">
                            <w:pPr>
                              <w:pStyle w:val="Caption"/>
                              <w:ind w:firstLine="1440"/>
                            </w:pPr>
                            <w:r>
                              <w:t xml:space="preserve">                  (a)      </w:t>
                            </w:r>
                            <w:r>
                              <w:tab/>
                            </w:r>
                            <w:r>
                              <w:tab/>
                            </w:r>
                            <w:r>
                              <w:tab/>
                            </w:r>
                            <w:r>
                              <w:tab/>
                            </w:r>
                            <w:r>
                              <w:tab/>
                              <w:t xml:space="preserve">      </w:t>
                            </w:r>
                            <w:r>
                              <w:tab/>
                              <w:t xml:space="preserve">            (b)</w:t>
                            </w:r>
                          </w:p>
                          <w:p w14:paraId="3B6F682E" w14:textId="4AD00428" w:rsidR="001919C4" w:rsidRPr="002B6B9C" w:rsidRDefault="001919C4" w:rsidP="00EE24D7">
                            <w:pPr>
                              <w:pStyle w:val="Caption"/>
                              <w:rPr>
                                <w:noProof/>
                                <w:sz w:val="24"/>
                              </w:rPr>
                            </w:pPr>
                            <w:r>
                              <w:t>Figure 10. The front view (a) and back view (b) of the 3D-printed body, made with PLA filament. The left side has a 15 mm wide slot to test the 15 mm tall actuators, and the right side has a 30 mm wide slot for the 30 mm actuators. The rectangular hole in the center is meant to hold a servo, which pulls the cables to activate the actuators. The back has a section meant for the breadboard to sit on, but we found it was easier to conduct the tests with the breadboard to the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27B89" id="Text Box 14" o:spid="_x0000_s1039" type="#_x0000_t202" style="position:absolute;margin-left:4.5pt;margin-top:149.55pt;width:459.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mo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" stroked="f">
                <v:textbox style="mso-fit-shape-to-text:t" inset="0,0,0,0">
                  <w:txbxContent>
                    <w:p w14:paraId="75A0CE08" w14:textId="5000FE15" w:rsidR="001919C4" w:rsidRDefault="001919C4" w:rsidP="00EE24D7">
                      <w:pPr>
                        <w:pStyle w:val="Caption"/>
                        <w:ind w:firstLine="1440"/>
                      </w:pPr>
                      <w:r>
                        <w:t xml:space="preserve">                  (a)      </w:t>
                      </w:r>
                      <w:r>
                        <w:tab/>
                      </w:r>
                      <w:r>
                        <w:tab/>
                      </w:r>
                      <w:r>
                        <w:tab/>
                      </w:r>
                      <w:r>
                        <w:tab/>
                      </w:r>
                      <w:r>
                        <w:tab/>
                        <w:t xml:space="preserve">      </w:t>
                      </w:r>
                      <w:r>
                        <w:tab/>
                        <w:t xml:space="preserve">            (b)</w:t>
                      </w:r>
                    </w:p>
                    <w:p w14:paraId="3B6F682E" w14:textId="4AD00428" w:rsidR="001919C4" w:rsidRPr="002B6B9C" w:rsidRDefault="001919C4" w:rsidP="00EE24D7">
                      <w:pPr>
                        <w:pStyle w:val="Caption"/>
                        <w:rPr>
                          <w:noProof/>
                          <w:sz w:val="24"/>
                        </w:rPr>
                      </w:pPr>
                      <w:r>
                        <w:t>Figure 10. The front view (a) and back view (b) of the 3D-printed body, made with PLA filament. The left side has a 15 mm wide slot to test the 15 mm tall actuators, and the right side has a 30 mm wide slot for the 30 mm actuators. The rectangular hole in the center is meant to hold a servo, which pulls the cables to activate the actuators. The back has a section meant for the breadboard to sit on, but we found it was easier to conduct the tests with the breadboard to the side.</w:t>
                      </w:r>
                    </w:p>
                  </w:txbxContent>
                </v:textbox>
                <w10:wrap type="topAndBottom"/>
              </v:shape>
            </w:pict>
          </mc:Fallback>
        </mc:AlternateContent>
      </w:r>
      <w:r>
        <w:rPr>
          <w:noProof/>
          <w:sz w:val="24"/>
          <w:lang w:eastAsia="zh-CN"/>
        </w:rPr>
        <w:drawing>
          <wp:anchor distT="0" distB="0" distL="114300" distR="114300" simplePos="0" relativeHeight="251672576" behindDoc="0" locked="0" layoutInCell="1" allowOverlap="1" wp14:anchorId="0FF08715" wp14:editId="3B76355A">
            <wp:simplePos x="0" y="0"/>
            <wp:positionH relativeFrom="column">
              <wp:posOffset>57150</wp:posOffset>
            </wp:positionH>
            <wp:positionV relativeFrom="paragraph">
              <wp:posOffset>3810</wp:posOffset>
            </wp:positionV>
            <wp:extent cx="5830114" cy="1838582"/>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830114" cy="1838582"/>
                    </a:xfrm>
                    <a:prstGeom prst="rect">
                      <a:avLst/>
                    </a:prstGeom>
                  </pic:spPr>
                </pic:pic>
              </a:graphicData>
            </a:graphic>
          </wp:anchor>
        </w:drawing>
      </w:r>
    </w:p>
    <w:p w14:paraId="5C12F25F" w14:textId="22EAC99D" w:rsidR="00F67C08" w:rsidRDefault="0039318D" w:rsidP="008E63C1">
      <w:pPr>
        <w:spacing w:line="360" w:lineRule="auto"/>
        <w:rPr>
          <w:sz w:val="24"/>
        </w:rPr>
      </w:pPr>
      <w:r>
        <w:rPr>
          <w:sz w:val="24"/>
        </w:rPr>
        <w:lastRenderedPageBreak/>
        <w:tab/>
      </w:r>
      <w:r w:rsidR="00082E95">
        <w:rPr>
          <w:sz w:val="24"/>
        </w:rPr>
        <w:t xml:space="preserve">The main purpose of this body was to retest all the actuators to see if the previous test procedure results translated to the testing done on the body. As expected, the only actuators capable of moving the body were the 7.5 mm width Dragon Skin 30 actuators. </w:t>
      </w:r>
      <w:r w:rsidR="00080B9D">
        <w:rPr>
          <w:sz w:val="24"/>
        </w:rPr>
        <w:t xml:space="preserve">Additionally, we learned that because the 15 mm tall actuators were so stiff, they raised the printed body off the ground too much, which lead to instability when the actuators moved. </w:t>
      </w:r>
    </w:p>
    <w:p w14:paraId="34B8E610" w14:textId="345EB932" w:rsidR="00E03FC0" w:rsidRDefault="00165EF5" w:rsidP="00900F59">
      <w:pPr>
        <w:spacing w:line="360" w:lineRule="auto"/>
        <w:rPr>
          <w:sz w:val="24"/>
        </w:rPr>
      </w:pPr>
      <w:r>
        <w:rPr>
          <w:sz w:val="24"/>
        </w:rPr>
        <w:tab/>
        <w:t>We then redesigned the body, to allow for a better fit for the servo and to allow 30 mm tall actuators to be placed on either side of the robot. Figure 11 is a front and back view of the updated design, with the servo and motion capture trackers attached.</w:t>
      </w:r>
    </w:p>
    <w:p w14:paraId="67C0D019" w14:textId="6AF823E0" w:rsidR="00C06C59" w:rsidRDefault="00E03FC0" w:rsidP="0010563D">
      <w:pPr>
        <w:spacing w:line="360" w:lineRule="auto"/>
        <w:jc w:val="center"/>
        <w:rPr>
          <w:sz w:val="24"/>
        </w:rPr>
      </w:pPr>
      <w:r>
        <w:rPr>
          <w:noProof/>
          <w:lang w:eastAsia="zh-CN"/>
        </w:rPr>
        <mc:AlternateContent>
          <mc:Choice Requires="wps">
            <w:drawing>
              <wp:anchor distT="0" distB="0" distL="114300" distR="114300" simplePos="0" relativeHeight="251698176" behindDoc="0" locked="0" layoutInCell="1" allowOverlap="1" wp14:anchorId="4C852A9B" wp14:editId="40E994B0">
                <wp:simplePos x="0" y="0"/>
                <wp:positionH relativeFrom="column">
                  <wp:posOffset>200025</wp:posOffset>
                </wp:positionH>
                <wp:positionV relativeFrom="paragraph">
                  <wp:posOffset>5180965</wp:posOffset>
                </wp:positionV>
                <wp:extent cx="553402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73359DEB" w14:textId="71D29CC9" w:rsidR="001919C4" w:rsidRPr="00A44BC0" w:rsidRDefault="001919C4" w:rsidP="00E03FC0">
                            <w:pPr>
                              <w:pStyle w:val="Caption"/>
                              <w:rPr>
                                <w:noProof/>
                                <w:sz w:val="24"/>
                              </w:rPr>
                            </w:pPr>
                            <w:r>
                              <w:t>Figure 11. The front view (top) and back view (bottom) of the updated body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52A9B" id="Text Box 41" o:spid="_x0000_s1040" type="#_x0000_t202" style="position:absolute;left:0;text-align:left;margin-left:15.75pt;margin-top:407.95pt;width:435.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ACGw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" stroked="f">
                <v:textbox style="mso-fit-shape-to-text:t" inset="0,0,0,0">
                  <w:txbxContent>
                    <w:p w14:paraId="73359DEB" w14:textId="71D29CC9" w:rsidR="001919C4" w:rsidRPr="00A44BC0" w:rsidRDefault="001919C4" w:rsidP="00E03FC0">
                      <w:pPr>
                        <w:pStyle w:val="Caption"/>
                        <w:rPr>
                          <w:noProof/>
                          <w:sz w:val="24"/>
                        </w:rPr>
                      </w:pPr>
                      <w:r>
                        <w:t>Figure 11. The front view (top) and back view (bottom) of the updated body design.</w:t>
                      </w:r>
                    </w:p>
                  </w:txbxContent>
                </v:textbox>
                <w10:wrap type="topAndBottom"/>
              </v:shape>
            </w:pict>
          </mc:Fallback>
        </mc:AlternateContent>
      </w:r>
      <w:r>
        <w:rPr>
          <w:noProof/>
          <w:sz w:val="24"/>
          <w:lang w:eastAsia="zh-CN"/>
        </w:rPr>
        <mc:AlternateContent>
          <mc:Choice Requires="wpg">
            <w:drawing>
              <wp:anchor distT="0" distB="0" distL="114300" distR="114300" simplePos="0" relativeHeight="251696128" behindDoc="0" locked="0" layoutInCell="1" allowOverlap="1" wp14:anchorId="5E2957F3" wp14:editId="5BF9F95B">
                <wp:simplePos x="0" y="0"/>
                <wp:positionH relativeFrom="column">
                  <wp:posOffset>200025</wp:posOffset>
                </wp:positionH>
                <wp:positionV relativeFrom="paragraph">
                  <wp:posOffset>-635</wp:posOffset>
                </wp:positionV>
                <wp:extent cx="5534025" cy="5124450"/>
                <wp:effectExtent l="0" t="0" r="9525" b="0"/>
                <wp:wrapTopAndBottom/>
                <wp:docPr id="39" name="Group 39"/>
                <wp:cNvGraphicFramePr/>
                <a:graphic xmlns:a="http://schemas.openxmlformats.org/drawingml/2006/main">
                  <a:graphicData uri="http://schemas.microsoft.com/office/word/2010/wordprocessingGroup">
                    <wpg:wgp>
                      <wpg:cNvGrpSpPr/>
                      <wpg:grpSpPr>
                        <a:xfrm>
                          <a:off x="0" y="0"/>
                          <a:ext cx="5534025" cy="5124450"/>
                          <a:chOff x="0" y="0"/>
                          <a:chExt cx="5534025" cy="5124450"/>
                        </a:xfrm>
                      </wpg:grpSpPr>
                      <pic:pic xmlns:pic="http://schemas.openxmlformats.org/drawingml/2006/picture">
                        <pic:nvPicPr>
                          <pic:cNvPr id="34" name="Picture 34" descr="A picture containing indoor, toy, desk, stove&#10;&#10;Description automatically generated">
                            <a:extLst>
                              <a:ext uri="{FF2B5EF4-FFF2-40B4-BE49-F238E27FC236}">
                                <a16:creationId xmlns:a16="http://schemas.microsoft.com/office/drawing/2014/main" id="{B14C19C5-390E-AD1B-0797-37FB25F26C50}"/>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8975" t="27208" r="10256" b="18091"/>
                          <a:stretch/>
                        </pic:blipFill>
                        <pic:spPr>
                          <a:xfrm>
                            <a:off x="0" y="0"/>
                            <a:ext cx="5534025" cy="2107565"/>
                          </a:xfrm>
                          <a:prstGeom prst="rect">
                            <a:avLst/>
                          </a:prstGeom>
                        </pic:spPr>
                      </pic:pic>
                      <pic:pic xmlns:pic="http://schemas.openxmlformats.org/drawingml/2006/picture">
                        <pic:nvPicPr>
                          <pic:cNvPr id="35" name="Picture 35">
                            <a:extLst>
                              <a:ext uri="{FF2B5EF4-FFF2-40B4-BE49-F238E27FC236}">
                                <a16:creationId xmlns:a16="http://schemas.microsoft.com/office/drawing/2014/main" id="{C5EEC269-E516-0FE6-52EC-AE6491B05796}"/>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5129" t="13534" r="7692" b="13532"/>
                          <a:stretch/>
                        </pic:blipFill>
                        <pic:spPr>
                          <a:xfrm>
                            <a:off x="0" y="2524125"/>
                            <a:ext cx="5525135" cy="2600325"/>
                          </a:xfrm>
                          <a:prstGeom prst="rect">
                            <a:avLst/>
                          </a:prstGeom>
                        </pic:spPr>
                      </pic:pic>
                    </wpg:wgp>
                  </a:graphicData>
                </a:graphic>
              </wp:anchor>
            </w:drawing>
          </mc:Choice>
          <mc:Fallback>
            <w:pict>
              <v:group w14:anchorId="6930C739" id="Group 39" o:spid="_x0000_s1026" style="position:absolute;margin-left:15.75pt;margin-top:-.05pt;width:435.75pt;height:403.5pt;z-index:251696128" coordsize="55340,512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">
                <v:shape id="Picture 34" o:spid="_x0000_s1027" type="#_x0000_t75" alt="A picture containing indoor, toy, desk, stove&#10;&#10;Description automatically generated" style="position:absolute;width:55340;height:2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">
                  <v:imagedata r:id="rId29" o:title="A picture containing indoor, toy, desk, stove&#10;&#10;Description automatically generated" croptop="17831f" cropbottom="11856f" cropleft="5882f" cropright="6721f"/>
                  <v:path arrowok="t"/>
                </v:shape>
                <v:shape id="Picture 35" o:spid="_x0000_s1028" type="#_x0000_t75" style="position:absolute;top:25241;width:5525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">
                  <v:imagedata r:id="rId30" o:title="" croptop="8870f" cropbottom="8868f" cropleft="3361f" cropright="5041f"/>
                  <v:path arrowok="t"/>
                </v:shape>
                <w10:wrap type="topAndBottom"/>
              </v:group>
            </w:pict>
          </mc:Fallback>
        </mc:AlternateContent>
      </w:r>
    </w:p>
    <w:p w14:paraId="5DC71AC1" w14:textId="44645ED8" w:rsidR="00235AB7" w:rsidRDefault="00235AB7" w:rsidP="00900F59">
      <w:pPr>
        <w:spacing w:line="360" w:lineRule="auto"/>
        <w:rPr>
          <w:sz w:val="24"/>
        </w:rPr>
      </w:pPr>
      <w:r>
        <w:rPr>
          <w:noProof/>
          <w:lang w:eastAsia="zh-CN"/>
        </w:rPr>
        <w:lastRenderedPageBreak/>
        <mc:AlternateContent>
          <mc:Choice Requires="wps">
            <w:drawing>
              <wp:anchor distT="0" distB="0" distL="114300" distR="114300" simplePos="0" relativeHeight="251701248" behindDoc="0" locked="0" layoutInCell="1" allowOverlap="1" wp14:anchorId="57CDF56A" wp14:editId="1FDFF499">
                <wp:simplePos x="0" y="0"/>
                <wp:positionH relativeFrom="column">
                  <wp:posOffset>0</wp:posOffset>
                </wp:positionH>
                <wp:positionV relativeFrom="paragraph">
                  <wp:posOffset>1807210</wp:posOffset>
                </wp:positionV>
                <wp:extent cx="59436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598EB7" w14:textId="0C815DFA" w:rsidR="001919C4" w:rsidRPr="005A6CC5" w:rsidRDefault="001919C4" w:rsidP="00235AB7">
                            <w:pPr>
                              <w:pStyle w:val="Caption"/>
                              <w:rPr>
                                <w:noProof/>
                                <w:sz w:val="24"/>
                              </w:rPr>
                            </w:pPr>
                            <w:r>
                              <w:t>Figure 12. The results of the motion capture data. Here, Z signifies the forward direction of the robot. The slope of the line of best fit represents the net velocity of the robot with each actuator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DF56A" id="Text Box 43" o:spid="_x0000_s1041" type="#_x0000_t202" style="position:absolute;margin-left:0;margin-top:142.3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" stroked="f">
                <v:textbox style="mso-fit-shape-to-text:t" inset="0,0,0,0">
                  <w:txbxContent>
                    <w:p w14:paraId="6B598EB7" w14:textId="0C815DFA" w:rsidR="001919C4" w:rsidRPr="005A6CC5" w:rsidRDefault="001919C4" w:rsidP="00235AB7">
                      <w:pPr>
                        <w:pStyle w:val="Caption"/>
                        <w:rPr>
                          <w:noProof/>
                          <w:sz w:val="24"/>
                        </w:rPr>
                      </w:pPr>
                      <w:r>
                        <w:t>Figure 12. The results of the motion capture data. Here, Z signifies the forward direction of the robot. The slope of the line of best fit represents the net velocity of the robot with each actuator set.</w:t>
                      </w:r>
                    </w:p>
                  </w:txbxContent>
                </v:textbox>
                <w10:wrap type="topAndBottom"/>
              </v:shape>
            </w:pict>
          </mc:Fallback>
        </mc:AlternateContent>
      </w:r>
      <w:r>
        <w:rPr>
          <w:noProof/>
          <w:sz w:val="24"/>
          <w:lang w:eastAsia="zh-CN"/>
        </w:rPr>
        <w:drawing>
          <wp:anchor distT="0" distB="0" distL="114300" distR="114300" simplePos="0" relativeHeight="251699200" behindDoc="0" locked="0" layoutInCell="1" allowOverlap="1" wp14:anchorId="30C993BF" wp14:editId="6DB75191">
            <wp:simplePos x="0" y="0"/>
            <wp:positionH relativeFrom="column">
              <wp:posOffset>0</wp:posOffset>
            </wp:positionH>
            <wp:positionV relativeFrom="paragraph">
              <wp:posOffset>0</wp:posOffset>
            </wp:positionV>
            <wp:extent cx="5943600" cy="1750060"/>
            <wp:effectExtent l="0" t="0" r="0" b="2540"/>
            <wp:wrapTopAndBottom/>
            <wp:docPr id="42" name="Picture 42"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hart, application,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750060"/>
                    </a:xfrm>
                    <a:prstGeom prst="rect">
                      <a:avLst/>
                    </a:prstGeom>
                  </pic:spPr>
                </pic:pic>
              </a:graphicData>
            </a:graphic>
          </wp:anchor>
        </w:drawing>
      </w:r>
    </w:p>
    <w:p w14:paraId="1F4B39D8" w14:textId="2585A4AB" w:rsidR="00165EF5" w:rsidRDefault="00900F59" w:rsidP="008E63C1">
      <w:pPr>
        <w:spacing w:line="360" w:lineRule="auto"/>
        <w:rPr>
          <w:sz w:val="24"/>
        </w:rPr>
      </w:pPr>
      <w:r>
        <w:rPr>
          <w:sz w:val="24"/>
        </w:rPr>
        <w:tab/>
        <w:t>With our motion capture system, we compared the net velocity of the robot with the 15 mm tall actuators vs the 30 mm tall actuators. Figure 12 displays the results of each run.</w:t>
      </w:r>
      <w:r w:rsidR="006F51DB">
        <w:rPr>
          <w:sz w:val="24"/>
        </w:rPr>
        <w:t xml:space="preserve"> From the data, the 15 mm tall actuators had an average net velocity of 0.84 mm/s</w:t>
      </w:r>
      <w:r w:rsidR="008025DF">
        <w:rPr>
          <w:sz w:val="24"/>
        </w:rPr>
        <w:t>, while the 30 mm tall actuators had an average of 2.08 mm/s.</w:t>
      </w:r>
      <w:r w:rsidR="00CD6543">
        <w:rPr>
          <w:sz w:val="24"/>
        </w:rPr>
        <w:t xml:space="preserve"> Using velocity as the main metric for performance, the 30 mm tall actuators </w:t>
      </w:r>
      <w:r w:rsidR="006428AA">
        <w:rPr>
          <w:sz w:val="24"/>
        </w:rPr>
        <w:t>performed</w:t>
      </w:r>
      <w:r w:rsidR="00CD6543">
        <w:rPr>
          <w:sz w:val="24"/>
        </w:rPr>
        <w:t xml:space="preserve"> better than the 15 mm tall actuators.</w:t>
      </w:r>
    </w:p>
    <w:p w14:paraId="49AD7F18" w14:textId="77777777" w:rsidR="00E14737" w:rsidRDefault="00E14737" w:rsidP="008E63C1">
      <w:pPr>
        <w:spacing w:line="360" w:lineRule="auto"/>
        <w:rPr>
          <w:sz w:val="24"/>
        </w:rPr>
      </w:pPr>
    </w:p>
    <w:p w14:paraId="1F7BB78B" w14:textId="3C7DE264" w:rsidR="00F67C08" w:rsidRDefault="00F67C08" w:rsidP="008E63C1">
      <w:pPr>
        <w:pStyle w:val="Heading3"/>
        <w:spacing w:line="360" w:lineRule="auto"/>
        <w:rPr>
          <w:sz w:val="24"/>
        </w:rPr>
      </w:pPr>
      <w:bookmarkStart w:id="10" w:name="_Toc133176097"/>
      <w:r>
        <w:rPr>
          <w:sz w:val="24"/>
        </w:rPr>
        <w:t>3.1.3 Circuitry</w:t>
      </w:r>
      <w:r w:rsidR="00D01C09">
        <w:rPr>
          <w:sz w:val="24"/>
        </w:rPr>
        <w:t xml:space="preserve"> and Programming</w:t>
      </w:r>
      <w:bookmarkEnd w:id="10"/>
    </w:p>
    <w:p w14:paraId="211EA99D" w14:textId="1B199D4D" w:rsidR="00114B42" w:rsidRDefault="00EA564F" w:rsidP="00EA564F">
      <w:pPr>
        <w:rPr>
          <w:sz w:val="24"/>
          <w:szCs w:val="24"/>
        </w:rPr>
      </w:pPr>
      <w:r>
        <w:rPr>
          <w:sz w:val="24"/>
          <w:szCs w:val="24"/>
        </w:rPr>
        <w:tab/>
      </w:r>
      <w:r w:rsidR="00C139C4">
        <w:rPr>
          <w:sz w:val="24"/>
          <w:szCs w:val="24"/>
        </w:rPr>
        <w:t>For our prototype, we used a simple</w:t>
      </w:r>
      <w:r w:rsidR="00E16F6B">
        <w:rPr>
          <w:sz w:val="24"/>
          <w:szCs w:val="24"/>
        </w:rPr>
        <w:t xml:space="preserve"> breadboarded circuit. An </w:t>
      </w:r>
      <w:proofErr w:type="spellStart"/>
      <w:r w:rsidR="00E16F6B">
        <w:rPr>
          <w:sz w:val="24"/>
          <w:szCs w:val="24"/>
        </w:rPr>
        <w:t>ItsyBitsy</w:t>
      </w:r>
      <w:proofErr w:type="spellEnd"/>
      <w:r w:rsidR="00E16F6B">
        <w:rPr>
          <w:sz w:val="24"/>
          <w:szCs w:val="24"/>
        </w:rPr>
        <w:t xml:space="preserve"> 32u4 3V board is used to control a servo, which pulls the cables of the actuators to activate them. Since the board is Arduino compatible, the Arduino IDE was used for ease of implementation and controlling the servo.</w:t>
      </w:r>
      <w:r w:rsidR="009C65C8">
        <w:rPr>
          <w:sz w:val="24"/>
          <w:szCs w:val="24"/>
        </w:rPr>
        <w:t xml:space="preserve"> </w:t>
      </w:r>
      <w:r w:rsidR="008C18BD">
        <w:rPr>
          <w:sz w:val="24"/>
          <w:szCs w:val="24"/>
        </w:rPr>
        <w:t xml:space="preserve">When using the motion capture system, we detached the </w:t>
      </w:r>
      <w:proofErr w:type="spellStart"/>
      <w:r w:rsidR="008C18BD">
        <w:rPr>
          <w:sz w:val="24"/>
          <w:szCs w:val="24"/>
        </w:rPr>
        <w:t>ItsyBitsy</w:t>
      </w:r>
      <w:proofErr w:type="spellEnd"/>
      <w:r w:rsidR="008C18BD">
        <w:rPr>
          <w:sz w:val="24"/>
          <w:szCs w:val="24"/>
        </w:rPr>
        <w:t xml:space="preserve"> from the computer and used a 3.7 V LiPo battery to power the system instead.</w:t>
      </w:r>
    </w:p>
    <w:p w14:paraId="2510E39A" w14:textId="77777777" w:rsidR="007D2C7C" w:rsidRDefault="007D2C7C" w:rsidP="00EA564F">
      <w:pPr>
        <w:rPr>
          <w:sz w:val="24"/>
          <w:szCs w:val="24"/>
        </w:rPr>
      </w:pPr>
    </w:p>
    <w:p w14:paraId="71597CD4" w14:textId="001CA4B5" w:rsidR="00114B42" w:rsidRPr="00EA564F" w:rsidRDefault="00114B42" w:rsidP="00114B42">
      <w:pPr>
        <w:jc w:val="center"/>
        <w:rPr>
          <w:sz w:val="24"/>
          <w:szCs w:val="24"/>
        </w:rPr>
      </w:pPr>
    </w:p>
    <w:p w14:paraId="74A77831" w14:textId="77777777" w:rsidR="00165EF5" w:rsidRDefault="00165EF5">
      <w:pPr>
        <w:rPr>
          <w:rFonts w:asciiTheme="majorHAnsi" w:eastAsiaTheme="majorEastAsia" w:hAnsiTheme="majorHAnsi" w:cstheme="majorBidi"/>
          <w:b/>
          <w:bCs/>
          <w:color w:val="4F81BD" w:themeColor="accent1"/>
          <w:sz w:val="26"/>
          <w:szCs w:val="26"/>
        </w:rPr>
      </w:pPr>
      <w:r>
        <w:br w:type="page"/>
      </w:r>
    </w:p>
    <w:p w14:paraId="482C5B2F" w14:textId="61A758E3" w:rsidR="006810A1" w:rsidRDefault="006810A1" w:rsidP="008E63C1">
      <w:pPr>
        <w:pStyle w:val="Heading2"/>
        <w:spacing w:line="360" w:lineRule="auto"/>
      </w:pPr>
      <w:bookmarkStart w:id="11" w:name="_Toc133176098"/>
      <w:r>
        <w:lastRenderedPageBreak/>
        <w:t xml:space="preserve">3.2 </w:t>
      </w:r>
      <w:r w:rsidR="00900099">
        <w:t>Actuator</w:t>
      </w:r>
      <w:r>
        <w:t xml:space="preserve"> Optimization</w:t>
      </w:r>
      <w:bookmarkEnd w:id="11"/>
    </w:p>
    <w:p w14:paraId="66965846" w14:textId="4502AC7E" w:rsidR="006810A1" w:rsidRDefault="00DE7BCF" w:rsidP="008E63C1">
      <w:pPr>
        <w:pStyle w:val="Heading3"/>
        <w:spacing w:line="360" w:lineRule="auto"/>
        <w:rPr>
          <w:sz w:val="24"/>
        </w:rPr>
      </w:pPr>
      <w:bookmarkStart w:id="12" w:name="_Toc133176099"/>
      <w:r>
        <w:rPr>
          <w:sz w:val="24"/>
        </w:rPr>
        <w:t xml:space="preserve">3.2.1 </w:t>
      </w:r>
      <w:r w:rsidR="00EE2BE1">
        <w:rPr>
          <w:sz w:val="24"/>
        </w:rPr>
        <w:t>Redesigning the Actuators</w:t>
      </w:r>
      <w:bookmarkEnd w:id="12"/>
    </w:p>
    <w:p w14:paraId="619B4BF8" w14:textId="654FE8E7" w:rsidR="005E1023" w:rsidRDefault="00CF2045" w:rsidP="008E63C1">
      <w:pPr>
        <w:spacing w:line="360" w:lineRule="auto"/>
        <w:rPr>
          <w:sz w:val="24"/>
        </w:rPr>
      </w:pPr>
      <w:r>
        <w:rPr>
          <w:sz w:val="24"/>
        </w:rPr>
        <w:tab/>
      </w:r>
      <w:r w:rsidR="007B63AE">
        <w:rPr>
          <w:sz w:val="24"/>
        </w:rPr>
        <w:t>With a net velocity of only 2.08 mm/s, we wanted to see if there was a way to improve the robot</w:t>
      </w:r>
      <w:r w:rsidR="002C39DC">
        <w:rPr>
          <w:sz w:val="24"/>
        </w:rPr>
        <w:t>’</w:t>
      </w:r>
      <w:r w:rsidR="007B63AE">
        <w:rPr>
          <w:sz w:val="24"/>
        </w:rPr>
        <w:t xml:space="preserve">s performance by changing the actuators. </w:t>
      </w:r>
      <w:r w:rsidR="005E1023">
        <w:rPr>
          <w:sz w:val="24"/>
        </w:rPr>
        <w:t>Taking a closer look at Figure 1</w:t>
      </w:r>
      <w:r w:rsidR="00C4279D">
        <w:rPr>
          <w:sz w:val="24"/>
        </w:rPr>
        <w:t>1</w:t>
      </w:r>
      <w:r w:rsidR="005E1023">
        <w:rPr>
          <w:sz w:val="24"/>
        </w:rPr>
        <w:t xml:space="preserve">, </w:t>
      </w:r>
      <w:r w:rsidR="00C4279D">
        <w:rPr>
          <w:sz w:val="24"/>
        </w:rPr>
        <w:t xml:space="preserve">we noticed that because the actuators were straight, they became bent from the weight of the robot, causing the front section of the robot to be lifted off the ground. </w:t>
      </w:r>
      <w:r w:rsidR="00A93C25">
        <w:rPr>
          <w:sz w:val="24"/>
        </w:rPr>
        <w:t xml:space="preserve">Thus, as a first step, we </w:t>
      </w:r>
      <w:r w:rsidR="002C22E8">
        <w:rPr>
          <w:sz w:val="24"/>
        </w:rPr>
        <w:t>tried introducing a bend in the base end of the actuators so that they would be flat on the ground</w:t>
      </w:r>
      <w:r w:rsidR="00784722">
        <w:rPr>
          <w:sz w:val="24"/>
        </w:rPr>
        <w:t>.</w:t>
      </w:r>
      <w:r w:rsidR="00F51C03">
        <w:rPr>
          <w:sz w:val="24"/>
        </w:rPr>
        <w:t xml:space="preserve"> Figure 13</w:t>
      </w:r>
      <w:r w:rsidR="00271135">
        <w:rPr>
          <w:sz w:val="24"/>
        </w:rPr>
        <w:t xml:space="preserve"> shows </w:t>
      </w:r>
      <w:r w:rsidR="003C0CC9">
        <w:rPr>
          <w:sz w:val="24"/>
        </w:rPr>
        <w:t xml:space="preserve">the difference between the </w:t>
      </w:r>
      <w:r w:rsidR="003B7CBD">
        <w:rPr>
          <w:sz w:val="24"/>
        </w:rPr>
        <w:t>normal</w:t>
      </w:r>
      <w:r w:rsidR="003C0CC9">
        <w:rPr>
          <w:sz w:val="24"/>
        </w:rPr>
        <w:t xml:space="preserve"> actuator versus the bent actuator</w:t>
      </w:r>
      <w:r w:rsidR="00271135">
        <w:rPr>
          <w:sz w:val="24"/>
        </w:rPr>
        <w:t xml:space="preserve">. </w:t>
      </w:r>
    </w:p>
    <w:p w14:paraId="4A7E909F" w14:textId="797DA475" w:rsidR="00BB2426" w:rsidRDefault="00271135" w:rsidP="008E63C1">
      <w:pPr>
        <w:spacing w:line="360" w:lineRule="auto"/>
        <w:rPr>
          <w:sz w:val="24"/>
        </w:rPr>
      </w:pPr>
      <w:r>
        <w:rPr>
          <w:sz w:val="24"/>
        </w:rPr>
        <w:tab/>
        <w:t>The results of testing the bent actuators on the pri</w:t>
      </w:r>
      <w:r w:rsidR="00F51C03">
        <w:rPr>
          <w:sz w:val="24"/>
        </w:rPr>
        <w:t>nted body are shown in Figure 14</w:t>
      </w:r>
      <w:r>
        <w:rPr>
          <w:sz w:val="24"/>
        </w:rPr>
        <w:t>. From the data, we see that the average net velocity is 0.34 mm/s, a clear decrease compared to the normal design. After taking a few videos and comparing the two types, we noticed that the normal design performed better due to the front edge of the actuator. When the normal actuators return to their initial state from their bent state, the edge of the actuator catches against the ground, creating directional friction and producing a larger net motion of the robot.</w:t>
      </w:r>
      <w:r w:rsidR="003324A8">
        <w:rPr>
          <w:sz w:val="24"/>
        </w:rPr>
        <w:t xml:space="preserve"> </w:t>
      </w:r>
    </w:p>
    <w:p w14:paraId="1190BD15" w14:textId="04881E7F" w:rsidR="001A4EF5" w:rsidRDefault="00EE5E1F" w:rsidP="008E63C1">
      <w:pPr>
        <w:spacing w:line="360" w:lineRule="auto"/>
        <w:rPr>
          <w:sz w:val="24"/>
        </w:rPr>
      </w:pPr>
      <w:r>
        <w:rPr>
          <w:sz w:val="24"/>
        </w:rPr>
        <w:tab/>
        <w:t xml:space="preserve">Referencing the leg </w:t>
      </w:r>
      <w:r w:rsidR="000D28D8">
        <w:rPr>
          <w:sz w:val="24"/>
        </w:rPr>
        <w:t>designs in the previous works [6, 8</w:t>
      </w:r>
      <w:r>
        <w:rPr>
          <w:sz w:val="24"/>
        </w:rPr>
        <w:t>], we began experimenting with different designs for the edge of the</w:t>
      </w:r>
      <w:r w:rsidR="003324A8">
        <w:rPr>
          <w:sz w:val="24"/>
        </w:rPr>
        <w:t xml:space="preserve"> normal 30 mm actuator</w:t>
      </w:r>
      <w:r>
        <w:rPr>
          <w:sz w:val="24"/>
        </w:rPr>
        <w:t>. With these designs, shown in F</w:t>
      </w:r>
      <w:r w:rsidR="00F51C03">
        <w:rPr>
          <w:sz w:val="24"/>
        </w:rPr>
        <w:t>igures 15</w:t>
      </w:r>
      <w:r>
        <w:rPr>
          <w:sz w:val="24"/>
        </w:rPr>
        <w:t>-</w:t>
      </w:r>
      <w:r w:rsidR="00F51C03">
        <w:rPr>
          <w:sz w:val="24"/>
        </w:rPr>
        <w:t>16</w:t>
      </w:r>
      <w:r>
        <w:rPr>
          <w:sz w:val="24"/>
        </w:rPr>
        <w:t>, we hoped to further increase “catch” of the edge and the directional friction.</w:t>
      </w:r>
      <w:r w:rsidR="00E43B69">
        <w:rPr>
          <w:sz w:val="24"/>
        </w:rPr>
        <w:t xml:space="preserve"> We tried implementing one large </w:t>
      </w:r>
      <w:r w:rsidR="00054618">
        <w:rPr>
          <w:sz w:val="24"/>
        </w:rPr>
        <w:t>wedge</w:t>
      </w:r>
      <w:r w:rsidR="00E43B69">
        <w:rPr>
          <w:sz w:val="24"/>
        </w:rPr>
        <w:t xml:space="preserve">, three </w:t>
      </w:r>
      <w:r w:rsidR="00F874BF">
        <w:rPr>
          <w:sz w:val="24"/>
        </w:rPr>
        <w:t xml:space="preserve">small </w:t>
      </w:r>
      <w:r w:rsidR="00054618">
        <w:rPr>
          <w:sz w:val="24"/>
        </w:rPr>
        <w:t>wedges</w:t>
      </w:r>
      <w:r w:rsidR="00E43B69">
        <w:rPr>
          <w:sz w:val="24"/>
        </w:rPr>
        <w:t>, and one</w:t>
      </w:r>
      <w:r w:rsidR="00F874BF">
        <w:rPr>
          <w:sz w:val="24"/>
        </w:rPr>
        <w:t xml:space="preserve"> small</w:t>
      </w:r>
      <w:r w:rsidR="00E43B69">
        <w:rPr>
          <w:sz w:val="24"/>
        </w:rPr>
        <w:t xml:space="preserve"> </w:t>
      </w:r>
      <w:r w:rsidR="00054618">
        <w:rPr>
          <w:sz w:val="24"/>
        </w:rPr>
        <w:t>wedge</w:t>
      </w:r>
      <w:r w:rsidR="00E43B69">
        <w:rPr>
          <w:sz w:val="24"/>
        </w:rPr>
        <w:t xml:space="preserve"> designs. We also experimented with reversing the direction of the </w:t>
      </w:r>
      <w:r w:rsidR="003620C5">
        <w:rPr>
          <w:sz w:val="24"/>
        </w:rPr>
        <w:t>wedges</w:t>
      </w:r>
      <w:r w:rsidR="00E43B69">
        <w:rPr>
          <w:sz w:val="24"/>
        </w:rPr>
        <w:t xml:space="preserve"> and reintroducing a bend in the base end of the </w:t>
      </w:r>
      <w:r w:rsidR="0063671B">
        <w:rPr>
          <w:sz w:val="24"/>
        </w:rPr>
        <w:t>actuator in case</w:t>
      </w:r>
      <w:r w:rsidR="00E43B69">
        <w:rPr>
          <w:sz w:val="24"/>
        </w:rPr>
        <w:t xml:space="preserve"> it worked better with the edge augmentations. </w:t>
      </w:r>
    </w:p>
    <w:p w14:paraId="0C24C547" w14:textId="6CE5E70B" w:rsidR="001A4EF5" w:rsidRDefault="001A4EF5" w:rsidP="008E63C1">
      <w:pPr>
        <w:spacing w:line="360" w:lineRule="auto"/>
        <w:rPr>
          <w:sz w:val="24"/>
        </w:rPr>
      </w:pPr>
    </w:p>
    <w:p w14:paraId="5825610B" w14:textId="77777777" w:rsidR="001A4EF5" w:rsidRPr="001A4EF5" w:rsidRDefault="001A4EF5" w:rsidP="001A4EF5">
      <w:pPr>
        <w:rPr>
          <w:sz w:val="24"/>
        </w:rPr>
      </w:pPr>
    </w:p>
    <w:p w14:paraId="45E4B106" w14:textId="77777777" w:rsidR="001A4EF5" w:rsidRPr="001A4EF5" w:rsidRDefault="001A4EF5" w:rsidP="001A4EF5">
      <w:pPr>
        <w:rPr>
          <w:sz w:val="24"/>
        </w:rPr>
      </w:pPr>
    </w:p>
    <w:p w14:paraId="3E4FBB6E" w14:textId="77777777" w:rsidR="001A4EF5" w:rsidRPr="001A4EF5" w:rsidRDefault="001A4EF5" w:rsidP="001A4EF5">
      <w:pPr>
        <w:rPr>
          <w:sz w:val="24"/>
        </w:rPr>
      </w:pPr>
    </w:p>
    <w:p w14:paraId="44DE8B6F" w14:textId="389C2755" w:rsidR="001A4EF5" w:rsidRDefault="001A4EF5" w:rsidP="001A4EF5">
      <w:pPr>
        <w:rPr>
          <w:sz w:val="24"/>
        </w:rPr>
      </w:pPr>
    </w:p>
    <w:p w14:paraId="599DC217" w14:textId="187DD745" w:rsidR="001A4EF5" w:rsidRDefault="001A4EF5" w:rsidP="001A4EF5">
      <w:pPr>
        <w:jc w:val="right"/>
        <w:rPr>
          <w:sz w:val="24"/>
        </w:rPr>
      </w:pPr>
    </w:p>
    <w:p w14:paraId="7080CE78" w14:textId="23544EC0" w:rsidR="00BB2426" w:rsidRPr="00D27066" w:rsidRDefault="00C41A0E" w:rsidP="00104378">
      <w:pPr>
        <w:rPr>
          <w:sz w:val="24"/>
        </w:rPr>
      </w:pPr>
      <w:r>
        <w:rPr>
          <w:noProof/>
          <w:lang w:eastAsia="zh-CN"/>
        </w:rPr>
        <w:lastRenderedPageBreak/>
        <mc:AlternateContent>
          <mc:Choice Requires="wpg">
            <w:drawing>
              <wp:anchor distT="0" distB="0" distL="114300" distR="114300" simplePos="0" relativeHeight="251765760" behindDoc="0" locked="0" layoutInCell="1" allowOverlap="1" wp14:anchorId="398F0ADB" wp14:editId="11E26D28">
                <wp:simplePos x="0" y="0"/>
                <wp:positionH relativeFrom="column">
                  <wp:posOffset>0</wp:posOffset>
                </wp:positionH>
                <wp:positionV relativeFrom="paragraph">
                  <wp:posOffset>0</wp:posOffset>
                </wp:positionV>
                <wp:extent cx="5943600" cy="5177155"/>
                <wp:effectExtent l="0" t="0" r="0" b="4445"/>
                <wp:wrapTopAndBottom/>
                <wp:docPr id="1051" name="Group 1051"/>
                <wp:cNvGraphicFramePr/>
                <a:graphic xmlns:a="http://schemas.openxmlformats.org/drawingml/2006/main">
                  <a:graphicData uri="http://schemas.microsoft.com/office/word/2010/wordprocessingGroup">
                    <wpg:wgp>
                      <wpg:cNvGrpSpPr/>
                      <wpg:grpSpPr>
                        <a:xfrm>
                          <a:off x="0" y="0"/>
                          <a:ext cx="5943600" cy="5177155"/>
                          <a:chOff x="0" y="0"/>
                          <a:chExt cx="5943600" cy="5177155"/>
                        </a:xfrm>
                      </wpg:grpSpPr>
                      <pic:pic xmlns:pic="http://schemas.openxmlformats.org/drawingml/2006/picture">
                        <pic:nvPicPr>
                          <pic:cNvPr id="58" name="Picture 5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4175" cy="2066925"/>
                          </a:xfrm>
                          <a:prstGeom prst="rect">
                            <a:avLst/>
                          </a:prstGeom>
                        </pic:spPr>
                      </pic:pic>
                      <pic:pic xmlns:pic="http://schemas.openxmlformats.org/drawingml/2006/picture">
                        <pic:nvPicPr>
                          <pic:cNvPr id="1028" name="Picture 102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009900" y="0"/>
                            <a:ext cx="2933700" cy="2249170"/>
                          </a:xfrm>
                          <a:prstGeom prst="rect">
                            <a:avLst/>
                          </a:prstGeom>
                        </pic:spPr>
                      </pic:pic>
                      <pic:pic xmlns:pic="http://schemas.openxmlformats.org/drawingml/2006/picture">
                        <pic:nvPicPr>
                          <pic:cNvPr id="1034" name="Picture 103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2724150"/>
                            <a:ext cx="2931795" cy="612140"/>
                          </a:xfrm>
                          <a:prstGeom prst="rect">
                            <a:avLst/>
                          </a:prstGeom>
                        </pic:spPr>
                      </pic:pic>
                      <pic:pic xmlns:pic="http://schemas.openxmlformats.org/drawingml/2006/picture">
                        <pic:nvPicPr>
                          <pic:cNvPr id="1036" name="Picture 103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028950" y="2562225"/>
                            <a:ext cx="2914650" cy="886460"/>
                          </a:xfrm>
                          <a:prstGeom prst="rect">
                            <a:avLst/>
                          </a:prstGeom>
                        </pic:spPr>
                      </pic:pic>
                      <pic:pic xmlns:pic="http://schemas.openxmlformats.org/drawingml/2006/picture">
                        <pic:nvPicPr>
                          <pic:cNvPr id="1037" name="Picture 103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3829050"/>
                            <a:ext cx="2939415" cy="1257300"/>
                          </a:xfrm>
                          <a:prstGeom prst="rect">
                            <a:avLst/>
                          </a:prstGeom>
                        </pic:spPr>
                      </pic:pic>
                      <pic:pic xmlns:pic="http://schemas.openxmlformats.org/drawingml/2006/picture">
                        <pic:nvPicPr>
                          <pic:cNvPr id="1042" name="Picture 10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48000" y="3771900"/>
                            <a:ext cx="2895600" cy="1405255"/>
                          </a:xfrm>
                          <a:prstGeom prst="rect">
                            <a:avLst/>
                          </a:prstGeom>
                        </pic:spPr>
                      </pic:pic>
                    </wpg:wgp>
                  </a:graphicData>
                </a:graphic>
              </wp:anchor>
            </w:drawing>
          </mc:Choice>
          <mc:Fallback>
            <w:pict>
              <v:group w14:anchorId="4A1150E7" id="Group 1051" o:spid="_x0000_s1026" style="position:absolute;margin-left:0;margin-top:0;width:468pt;height:407.65pt;z-index:251765760" coordsize="59436,51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">
                <v:shape id="Picture 58" o:spid="_x0000_s1027" type="#_x0000_t75" style="position:absolute;width:29241;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">
                  <v:imagedata r:id="rId38" o:title=""/>
                  <v:path arrowok="t"/>
                </v:shape>
                <v:shape id="Picture 1028" o:spid="_x0000_s1028" type="#_x0000_t75" style="position:absolute;left:30099;width:29337;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">
                  <v:imagedata r:id="rId39" o:title=""/>
                  <v:path arrowok="t"/>
                </v:shape>
                <v:shape id="Picture 1034" o:spid="_x0000_s1029" type="#_x0000_t75" style="position:absolute;top:27241;width:29317;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">
                  <v:imagedata r:id="rId40" o:title=""/>
                  <v:path arrowok="t"/>
                </v:shape>
                <v:shape id="Picture 1036" o:spid="_x0000_s1030" type="#_x0000_t75" style="position:absolute;left:30289;top:25622;width:29147;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">
                  <v:imagedata r:id="rId41" o:title=""/>
                  <v:path arrowok="t"/>
                </v:shape>
                <v:shape id="Picture 1037" o:spid="_x0000_s1031" type="#_x0000_t75" style="position:absolute;top:38290;width:2939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">
                  <v:imagedata r:id="rId42" o:title=""/>
                  <v:path arrowok="t"/>
                </v:shape>
                <v:shape id="Picture 1042" o:spid="_x0000_s1032" type="#_x0000_t75" style="position:absolute;left:30480;top:37719;width:28956;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">
                  <v:imagedata r:id="rId43" o:title=""/>
                  <v:path arrowok="t"/>
                </v:shape>
                <w10:wrap type="topAndBottom"/>
              </v:group>
            </w:pict>
          </mc:Fallback>
        </mc:AlternateContent>
      </w:r>
      <w:r>
        <w:rPr>
          <w:noProof/>
        </w:rPr>
        <mc:AlternateContent>
          <mc:Choice Requires="wps">
            <w:drawing>
              <wp:anchor distT="0" distB="0" distL="114300" distR="114300" simplePos="0" relativeHeight="251780096" behindDoc="0" locked="0" layoutInCell="1" allowOverlap="1" wp14:anchorId="76C6A0F3" wp14:editId="5213F97B">
                <wp:simplePos x="0" y="0"/>
                <wp:positionH relativeFrom="margin">
                  <wp:align>right</wp:align>
                </wp:positionH>
                <wp:positionV relativeFrom="paragraph">
                  <wp:posOffset>5434330</wp:posOffset>
                </wp:positionV>
                <wp:extent cx="5943600" cy="635"/>
                <wp:effectExtent l="0" t="0" r="0" b="0"/>
                <wp:wrapTopAndBottom/>
                <wp:docPr id="1052" name="Text Box 10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1F8675" w14:textId="6FC43ED9" w:rsidR="001919C4" w:rsidRPr="007B4DC6" w:rsidRDefault="001919C4" w:rsidP="00E54190">
                            <w:pPr>
                              <w:pStyle w:val="Caption"/>
                              <w:rPr>
                                <w:noProof/>
                              </w:rPr>
                            </w:pPr>
                            <w:r>
                              <w:t>Figure 13. (a)-(c) are different views of the normal, flat actuator. (d)-(f) are the same views on the bent actuator.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6A0F3" id="Text Box 1052" o:spid="_x0000_s1042" type="#_x0000_t202" style="position:absolute;margin-left:416.8pt;margin-top:427.9pt;width:468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" stroked="f">
                <v:textbox style="mso-fit-shape-to-text:t" inset="0,0,0,0">
                  <w:txbxContent>
                    <w:p w14:paraId="391F8675" w14:textId="6FC43ED9" w:rsidR="001919C4" w:rsidRPr="007B4DC6" w:rsidRDefault="001919C4" w:rsidP="00E54190">
                      <w:pPr>
                        <w:pStyle w:val="Caption"/>
                        <w:rPr>
                          <w:noProof/>
                        </w:rPr>
                      </w:pPr>
                      <w:r>
                        <w:t>Figure 13. (a)-(c) are different views of the normal, flat actuator. (d)-(f) are the same views on the bent actuator.</w:t>
                      </w:r>
                    </w:p>
                  </w:txbxContent>
                </v:textbox>
                <w10:wrap type="topAndBottom" anchorx="margin"/>
              </v:shape>
            </w:pict>
          </mc:Fallback>
        </mc:AlternateContent>
      </w:r>
      <w:r w:rsidR="00E54190">
        <w:rPr>
          <w:noProof/>
        </w:rPr>
        <mc:AlternateContent>
          <mc:Choice Requires="wps">
            <w:drawing>
              <wp:anchor distT="0" distB="0" distL="114300" distR="114300" simplePos="0" relativeHeight="251776000" behindDoc="0" locked="0" layoutInCell="1" allowOverlap="1" wp14:anchorId="6F217729" wp14:editId="37E8BBF9">
                <wp:simplePos x="0" y="0"/>
                <wp:positionH relativeFrom="column">
                  <wp:posOffset>0</wp:posOffset>
                </wp:positionH>
                <wp:positionV relativeFrom="paragraph">
                  <wp:posOffset>5147945</wp:posOffset>
                </wp:positionV>
                <wp:extent cx="2939415" cy="635"/>
                <wp:effectExtent l="0" t="0" r="0" b="0"/>
                <wp:wrapTopAndBottom/>
                <wp:docPr id="1049" name="Text Box 1049"/>
                <wp:cNvGraphicFramePr/>
                <a:graphic xmlns:a="http://schemas.openxmlformats.org/drawingml/2006/main">
                  <a:graphicData uri="http://schemas.microsoft.com/office/word/2010/wordprocessingShape">
                    <wps:wsp>
                      <wps:cNvSpPr txBox="1"/>
                      <wps:spPr>
                        <a:xfrm>
                          <a:off x="0" y="0"/>
                          <a:ext cx="2939415" cy="635"/>
                        </a:xfrm>
                        <a:prstGeom prst="rect">
                          <a:avLst/>
                        </a:prstGeom>
                        <a:solidFill>
                          <a:prstClr val="white"/>
                        </a:solidFill>
                        <a:ln>
                          <a:noFill/>
                        </a:ln>
                      </wps:spPr>
                      <wps:txbx>
                        <w:txbxContent>
                          <w:p w14:paraId="66AFECC8" w14:textId="78F0EC8C" w:rsidR="001919C4" w:rsidRPr="00A02362" w:rsidRDefault="001919C4" w:rsidP="00E54190">
                            <w:pPr>
                              <w:pStyle w:val="Caption"/>
                              <w:jc w:val="center"/>
                              <w:rPr>
                                <w:noProof/>
                              </w:rPr>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17729" id="Text Box 1049" o:spid="_x0000_s1043" type="#_x0000_t202" style="position:absolute;margin-left:0;margin-top:405.35pt;width:231.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nDZHAIAAEAEAAAOAAAAZHJzL2Uyb0RvYy54bWysU8Fu2zAMvQ/YPwi6L07StW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07uru4+SaM0mxm6vr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" stroked="f">
                <v:textbox style="mso-fit-shape-to-text:t" inset="0,0,0,0">
                  <w:txbxContent>
                    <w:p w14:paraId="66AFECC8" w14:textId="78F0EC8C" w:rsidR="001919C4" w:rsidRPr="00A02362" w:rsidRDefault="001919C4" w:rsidP="00E54190">
                      <w:pPr>
                        <w:pStyle w:val="Caption"/>
                        <w:jc w:val="center"/>
                        <w:rPr>
                          <w:noProof/>
                        </w:rPr>
                      </w:pPr>
                      <w:r>
                        <w:t>(c)</w:t>
                      </w:r>
                    </w:p>
                  </w:txbxContent>
                </v:textbox>
                <w10:wrap type="topAndBottom"/>
              </v:shape>
            </w:pict>
          </mc:Fallback>
        </mc:AlternateContent>
      </w:r>
      <w:r w:rsidR="00E54190">
        <w:rPr>
          <w:noProof/>
        </w:rPr>
        <mc:AlternateContent>
          <mc:Choice Requires="wps">
            <w:drawing>
              <wp:anchor distT="0" distB="0" distL="114300" distR="114300" simplePos="0" relativeHeight="251778048" behindDoc="0" locked="0" layoutInCell="1" allowOverlap="1" wp14:anchorId="6DAEAA88" wp14:editId="147D8954">
                <wp:simplePos x="0" y="0"/>
                <wp:positionH relativeFrom="column">
                  <wp:posOffset>3048000</wp:posOffset>
                </wp:positionH>
                <wp:positionV relativeFrom="paragraph">
                  <wp:posOffset>5238115</wp:posOffset>
                </wp:positionV>
                <wp:extent cx="2895600" cy="635"/>
                <wp:effectExtent l="0" t="0" r="0" b="0"/>
                <wp:wrapTopAndBottom/>
                <wp:docPr id="1050" name="Text Box 1050"/>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4CBAA4D7" w14:textId="386FFB6C" w:rsidR="001919C4" w:rsidRPr="00682181" w:rsidRDefault="001919C4" w:rsidP="00E54190">
                            <w:pPr>
                              <w:pStyle w:val="Caption"/>
                              <w:jc w:val="center"/>
                              <w:rPr>
                                <w:noProof/>
                              </w:rPr>
                            </w:pPr>
                            <w: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EAA88" id="Text Box 1050" o:spid="_x0000_s1044" type="#_x0000_t202" style="position:absolute;margin-left:240pt;margin-top:412.45pt;width:22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tT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3T+6W42pp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" stroked="f">
                <v:textbox style="mso-fit-shape-to-text:t" inset="0,0,0,0">
                  <w:txbxContent>
                    <w:p w14:paraId="4CBAA4D7" w14:textId="386FFB6C" w:rsidR="001919C4" w:rsidRPr="00682181" w:rsidRDefault="001919C4" w:rsidP="00E54190">
                      <w:pPr>
                        <w:pStyle w:val="Caption"/>
                        <w:jc w:val="center"/>
                        <w:rPr>
                          <w:noProof/>
                        </w:rPr>
                      </w:pPr>
                      <w:r>
                        <w:t>(f)</w:t>
                      </w:r>
                    </w:p>
                  </w:txbxContent>
                </v:textbox>
                <w10:wrap type="topAndBottom"/>
              </v:shape>
            </w:pict>
          </mc:Fallback>
        </mc:AlternateContent>
      </w:r>
      <w:r w:rsidR="00561745">
        <w:rPr>
          <w:noProof/>
        </w:rPr>
        <mc:AlternateContent>
          <mc:Choice Requires="wps">
            <w:drawing>
              <wp:anchor distT="0" distB="0" distL="114300" distR="114300" simplePos="0" relativeHeight="251771904" behindDoc="0" locked="0" layoutInCell="1" allowOverlap="1" wp14:anchorId="3E7C554F" wp14:editId="2F0A2446">
                <wp:simplePos x="0" y="0"/>
                <wp:positionH relativeFrom="column">
                  <wp:posOffset>0</wp:posOffset>
                </wp:positionH>
                <wp:positionV relativeFrom="paragraph">
                  <wp:posOffset>3393440</wp:posOffset>
                </wp:positionV>
                <wp:extent cx="2931795" cy="635"/>
                <wp:effectExtent l="0" t="0" r="0" b="0"/>
                <wp:wrapTopAndBottom/>
                <wp:docPr id="1045" name="Text Box 1045"/>
                <wp:cNvGraphicFramePr/>
                <a:graphic xmlns:a="http://schemas.openxmlformats.org/drawingml/2006/main">
                  <a:graphicData uri="http://schemas.microsoft.com/office/word/2010/wordprocessingShape">
                    <wps:wsp>
                      <wps:cNvSpPr txBox="1"/>
                      <wps:spPr>
                        <a:xfrm>
                          <a:off x="0" y="0"/>
                          <a:ext cx="2931795" cy="635"/>
                        </a:xfrm>
                        <a:prstGeom prst="rect">
                          <a:avLst/>
                        </a:prstGeom>
                        <a:solidFill>
                          <a:prstClr val="white"/>
                        </a:solidFill>
                        <a:ln>
                          <a:noFill/>
                        </a:ln>
                      </wps:spPr>
                      <wps:txbx>
                        <w:txbxContent>
                          <w:p w14:paraId="2C26B129" w14:textId="6C3C5DDD" w:rsidR="001919C4" w:rsidRPr="000372F2" w:rsidRDefault="001919C4" w:rsidP="00561745">
                            <w:pPr>
                              <w:pStyle w:val="Caption"/>
                              <w:jc w:val="center"/>
                              <w:rPr>
                                <w:noProof/>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C554F" id="Text Box 1045" o:spid="_x0000_s1045" type="#_x0000_t202" style="position:absolute;margin-left:0;margin-top:267.2pt;width:230.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BFGw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JzObiYfZ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" stroked="f">
                <v:textbox style="mso-fit-shape-to-text:t" inset="0,0,0,0">
                  <w:txbxContent>
                    <w:p w14:paraId="2C26B129" w14:textId="6C3C5DDD" w:rsidR="001919C4" w:rsidRPr="000372F2" w:rsidRDefault="001919C4" w:rsidP="00561745">
                      <w:pPr>
                        <w:pStyle w:val="Caption"/>
                        <w:jc w:val="center"/>
                        <w:rPr>
                          <w:noProof/>
                        </w:rPr>
                      </w:pPr>
                      <w:r>
                        <w:t>(b)</w:t>
                      </w:r>
                    </w:p>
                  </w:txbxContent>
                </v:textbox>
                <w10:wrap type="topAndBottom"/>
              </v:shape>
            </w:pict>
          </mc:Fallback>
        </mc:AlternateContent>
      </w:r>
      <w:r w:rsidR="00561745">
        <w:rPr>
          <w:noProof/>
        </w:rPr>
        <mc:AlternateContent>
          <mc:Choice Requires="wps">
            <w:drawing>
              <wp:anchor distT="0" distB="0" distL="114300" distR="114300" simplePos="0" relativeHeight="251773952" behindDoc="0" locked="0" layoutInCell="1" allowOverlap="1" wp14:anchorId="23B0D5C9" wp14:editId="331E5338">
                <wp:simplePos x="0" y="0"/>
                <wp:positionH relativeFrom="column">
                  <wp:posOffset>3028950</wp:posOffset>
                </wp:positionH>
                <wp:positionV relativeFrom="paragraph">
                  <wp:posOffset>3505835</wp:posOffset>
                </wp:positionV>
                <wp:extent cx="2914650" cy="635"/>
                <wp:effectExtent l="0" t="0" r="0" b="0"/>
                <wp:wrapTopAndBottom/>
                <wp:docPr id="1046" name="Text Box 1046"/>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0D36C4DC" w14:textId="026700A5" w:rsidR="001919C4" w:rsidRPr="00731AD5" w:rsidRDefault="001919C4" w:rsidP="00561745">
                            <w:pPr>
                              <w:pStyle w:val="Caption"/>
                              <w:jc w:val="center"/>
                              <w:rPr>
                                <w:noProof/>
                              </w:rPr>
                            </w:pP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0D5C9" id="Text Box 1046" o:spid="_x0000_s1046" type="#_x0000_t202" style="position:absolute;margin-left:238.5pt;margin-top:276.05pt;width:22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tGQ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" stroked="f">
                <v:textbox style="mso-fit-shape-to-text:t" inset="0,0,0,0">
                  <w:txbxContent>
                    <w:p w14:paraId="0D36C4DC" w14:textId="026700A5" w:rsidR="001919C4" w:rsidRPr="00731AD5" w:rsidRDefault="001919C4" w:rsidP="00561745">
                      <w:pPr>
                        <w:pStyle w:val="Caption"/>
                        <w:jc w:val="center"/>
                        <w:rPr>
                          <w:noProof/>
                        </w:rPr>
                      </w:pPr>
                      <w:r>
                        <w:t>(e)</w:t>
                      </w:r>
                    </w:p>
                  </w:txbxContent>
                </v:textbox>
                <w10:wrap type="topAndBottom"/>
              </v:shape>
            </w:pict>
          </mc:Fallback>
        </mc:AlternateContent>
      </w:r>
      <w:r w:rsidR="00561745">
        <w:rPr>
          <w:noProof/>
        </w:rPr>
        <mc:AlternateContent>
          <mc:Choice Requires="wps">
            <w:drawing>
              <wp:anchor distT="0" distB="0" distL="114300" distR="114300" simplePos="0" relativeHeight="251769856" behindDoc="0" locked="0" layoutInCell="1" allowOverlap="1" wp14:anchorId="1FEA8530" wp14:editId="32005116">
                <wp:simplePos x="0" y="0"/>
                <wp:positionH relativeFrom="column">
                  <wp:posOffset>3009900</wp:posOffset>
                </wp:positionH>
                <wp:positionV relativeFrom="paragraph">
                  <wp:posOffset>2306320</wp:posOffset>
                </wp:positionV>
                <wp:extent cx="2933700" cy="635"/>
                <wp:effectExtent l="0" t="0" r="0" b="0"/>
                <wp:wrapTopAndBottom/>
                <wp:docPr id="1044" name="Text Box 1044"/>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0F58B2C8" w14:textId="202A941A" w:rsidR="001919C4" w:rsidRPr="00956C97" w:rsidRDefault="001919C4" w:rsidP="00561745">
                            <w:pPr>
                              <w:pStyle w:val="Caption"/>
                              <w:jc w:val="center"/>
                              <w:rPr>
                                <w:noProof/>
                              </w:rPr>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A8530" id="Text Box 1044" o:spid="_x0000_s1047" type="#_x0000_t202" style="position:absolute;margin-left:237pt;margin-top:181.6pt;width:23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kcGQIAAEAEAAAOAAAAZHJzL2Uyb0RvYy54bWysU02P0zAQvSPxHyzfafohFo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" stroked="f">
                <v:textbox style="mso-fit-shape-to-text:t" inset="0,0,0,0">
                  <w:txbxContent>
                    <w:p w14:paraId="0F58B2C8" w14:textId="202A941A" w:rsidR="001919C4" w:rsidRPr="00956C97" w:rsidRDefault="001919C4" w:rsidP="00561745">
                      <w:pPr>
                        <w:pStyle w:val="Caption"/>
                        <w:jc w:val="center"/>
                        <w:rPr>
                          <w:noProof/>
                        </w:rPr>
                      </w:pPr>
                      <w:r>
                        <w:t>(d)</w:t>
                      </w:r>
                    </w:p>
                  </w:txbxContent>
                </v:textbox>
                <w10:wrap type="topAndBottom"/>
              </v:shape>
            </w:pict>
          </mc:Fallback>
        </mc:AlternateContent>
      </w:r>
      <w:r>
        <w:rPr>
          <w:noProof/>
        </w:rPr>
        <mc:AlternateContent>
          <mc:Choice Requires="wps">
            <w:drawing>
              <wp:anchor distT="0" distB="0" distL="114300" distR="114300" simplePos="0" relativeHeight="251767808" behindDoc="0" locked="0" layoutInCell="1" allowOverlap="1" wp14:anchorId="7B00BA08" wp14:editId="65832D55">
                <wp:simplePos x="0" y="0"/>
                <wp:positionH relativeFrom="column">
                  <wp:posOffset>0</wp:posOffset>
                </wp:positionH>
                <wp:positionV relativeFrom="paragraph">
                  <wp:posOffset>2124075</wp:posOffset>
                </wp:positionV>
                <wp:extent cx="2924175" cy="635"/>
                <wp:effectExtent l="0" t="0" r="0" b="0"/>
                <wp:wrapTopAndBottom/>
                <wp:docPr id="1043" name="Text Box 104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69E0E66B" w14:textId="1FF30129" w:rsidR="001919C4" w:rsidRPr="00DB28C9" w:rsidRDefault="001919C4" w:rsidP="00561745">
                            <w:pPr>
                              <w:pStyle w:val="Caption"/>
                              <w:jc w:val="center"/>
                              <w:rPr>
                                <w:noProof/>
                              </w:rPr>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0BA08" id="Text Box 1043" o:spid="_x0000_s1048" type="#_x0000_t202" style="position:absolute;margin-left:0;margin-top:167.25pt;width:230.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WNy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" stroked="f">
                <v:textbox style="mso-fit-shape-to-text:t" inset="0,0,0,0">
                  <w:txbxContent>
                    <w:p w14:paraId="69E0E66B" w14:textId="1FF30129" w:rsidR="001919C4" w:rsidRPr="00DB28C9" w:rsidRDefault="001919C4" w:rsidP="00561745">
                      <w:pPr>
                        <w:pStyle w:val="Caption"/>
                        <w:jc w:val="center"/>
                        <w:rPr>
                          <w:noProof/>
                        </w:rPr>
                      </w:pPr>
                      <w:r>
                        <w:t>(a)</w:t>
                      </w:r>
                    </w:p>
                  </w:txbxContent>
                </v:textbox>
                <w10:wrap type="topAndBottom"/>
              </v:shape>
            </w:pict>
          </mc:Fallback>
        </mc:AlternateContent>
      </w:r>
      <w:r w:rsidR="001A4EF5">
        <w:rPr>
          <w:sz w:val="24"/>
        </w:rPr>
        <w:br w:type="page"/>
      </w:r>
    </w:p>
    <w:p w14:paraId="5D739060" w14:textId="09EA6919" w:rsidR="00BB2426" w:rsidRDefault="00104378" w:rsidP="00670584">
      <w:pPr>
        <w:spacing w:line="360" w:lineRule="auto"/>
        <w:jc w:val="center"/>
        <w:rPr>
          <w:sz w:val="24"/>
        </w:rPr>
      </w:pPr>
      <w:r w:rsidRPr="00104378">
        <w:rPr>
          <w:noProof/>
          <w:sz w:val="24"/>
          <w:lang w:eastAsia="zh-CN"/>
        </w:rPr>
        <w:lastRenderedPageBreak/>
        <mc:AlternateContent>
          <mc:Choice Requires="wps">
            <w:drawing>
              <wp:anchor distT="45720" distB="45720" distL="114300" distR="114300" simplePos="0" relativeHeight="251755520" behindDoc="0" locked="0" layoutInCell="1" allowOverlap="1" wp14:anchorId="00CE8CB3" wp14:editId="1CC1AADD">
                <wp:simplePos x="0" y="0"/>
                <wp:positionH relativeFrom="margin">
                  <wp:align>center</wp:align>
                </wp:positionH>
                <wp:positionV relativeFrom="paragraph">
                  <wp:posOffset>5400675</wp:posOffset>
                </wp:positionV>
                <wp:extent cx="4509135" cy="238125"/>
                <wp:effectExtent l="0" t="0" r="571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9135" cy="238125"/>
                        </a:xfrm>
                        <a:prstGeom prst="rect">
                          <a:avLst/>
                        </a:prstGeom>
                        <a:solidFill>
                          <a:srgbClr val="FFFFFF"/>
                        </a:solidFill>
                        <a:ln w="9525">
                          <a:noFill/>
                          <a:miter lim="800000"/>
                          <a:headEnd/>
                          <a:tailEnd/>
                        </a:ln>
                      </wps:spPr>
                      <wps:txbx>
                        <w:txbxContent>
                          <w:p w14:paraId="67F05499" w14:textId="27B8E743" w:rsidR="001919C4" w:rsidRPr="00104378" w:rsidRDefault="001919C4">
                            <w:pPr>
                              <w:rPr>
                                <w:b/>
                                <w:color w:val="4F81BD" w:themeColor="accent1"/>
                                <w:sz w:val="18"/>
                              </w:rPr>
                            </w:pPr>
                            <w:r w:rsidRPr="00104378">
                              <w:rPr>
                                <w:b/>
                                <w:color w:val="4F81BD" w:themeColor="accent1"/>
                                <w:sz w:val="18"/>
                              </w:rPr>
                              <w:t xml:space="preserve">                      (a)</w:t>
                            </w:r>
                            <w:r w:rsidRPr="00104378">
                              <w:rPr>
                                <w:b/>
                                <w:color w:val="4F81BD" w:themeColor="accent1"/>
                                <w:sz w:val="18"/>
                              </w:rPr>
                              <w:tab/>
                              <w:t xml:space="preserve">                                                       </w:t>
                            </w:r>
                            <w:r w:rsidRPr="00104378">
                              <w:rPr>
                                <w:b/>
                                <w:color w:val="4F81BD" w:themeColor="accent1"/>
                                <w:sz w:val="18"/>
                              </w:rPr>
                              <w:tab/>
                            </w:r>
                            <w:r w:rsidRPr="00104378">
                              <w:rPr>
                                <w:b/>
                                <w:color w:val="4F81BD" w:themeColor="accent1"/>
                                <w:sz w:val="18"/>
                              </w:rPr>
                              <w:tab/>
                              <w:t xml:space="preserve">        </w:t>
                            </w:r>
                            <w:r>
                              <w:rPr>
                                <w:b/>
                                <w:color w:val="4F81BD" w:themeColor="accent1"/>
                                <w:sz w:val="18"/>
                              </w:rPr>
                              <w:t xml:space="preserve">  </w:t>
                            </w:r>
                            <w:r w:rsidRPr="00104378">
                              <w:rPr>
                                <w:b/>
                                <w:color w:val="4F81BD" w:themeColor="accent1"/>
                                <w:sz w:val="18"/>
                              </w:rPr>
                              <w:t xml:space="preserve">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E8CB3" id="_x0000_s1049" type="#_x0000_t202" style="position:absolute;left:0;text-align:left;margin-left:0;margin-top:425.25pt;width:355.05pt;height:18.75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" stroked="f">
                <v:textbox>
                  <w:txbxContent>
                    <w:p w14:paraId="67F05499" w14:textId="27B8E743" w:rsidR="001919C4" w:rsidRPr="00104378" w:rsidRDefault="001919C4">
                      <w:pPr>
                        <w:rPr>
                          <w:b/>
                          <w:color w:val="4F81BD" w:themeColor="accent1"/>
                          <w:sz w:val="18"/>
                        </w:rPr>
                      </w:pPr>
                      <w:r w:rsidRPr="00104378">
                        <w:rPr>
                          <w:b/>
                          <w:color w:val="4F81BD" w:themeColor="accent1"/>
                          <w:sz w:val="18"/>
                        </w:rPr>
                        <w:t xml:space="preserve">                      (a)</w:t>
                      </w:r>
                      <w:r w:rsidRPr="00104378">
                        <w:rPr>
                          <w:b/>
                          <w:color w:val="4F81BD" w:themeColor="accent1"/>
                          <w:sz w:val="18"/>
                        </w:rPr>
                        <w:tab/>
                        <w:t xml:space="preserve">                                                       </w:t>
                      </w:r>
                      <w:r w:rsidRPr="00104378">
                        <w:rPr>
                          <w:b/>
                          <w:color w:val="4F81BD" w:themeColor="accent1"/>
                          <w:sz w:val="18"/>
                        </w:rPr>
                        <w:tab/>
                      </w:r>
                      <w:r w:rsidRPr="00104378">
                        <w:rPr>
                          <w:b/>
                          <w:color w:val="4F81BD" w:themeColor="accent1"/>
                          <w:sz w:val="18"/>
                        </w:rPr>
                        <w:tab/>
                        <w:t xml:space="preserve">        </w:t>
                      </w:r>
                      <w:r>
                        <w:rPr>
                          <w:b/>
                          <w:color w:val="4F81BD" w:themeColor="accent1"/>
                          <w:sz w:val="18"/>
                        </w:rPr>
                        <w:t xml:space="preserve">  </w:t>
                      </w:r>
                      <w:r w:rsidRPr="00104378">
                        <w:rPr>
                          <w:b/>
                          <w:color w:val="4F81BD" w:themeColor="accent1"/>
                          <w:sz w:val="18"/>
                        </w:rPr>
                        <w:t xml:space="preserve">  (b)</w:t>
                      </w:r>
                    </w:p>
                  </w:txbxContent>
                </v:textbox>
                <w10:wrap anchorx="margin"/>
              </v:shape>
            </w:pict>
          </mc:Fallback>
        </mc:AlternateContent>
      </w:r>
      <w:r>
        <w:rPr>
          <w:noProof/>
          <w:lang w:eastAsia="zh-CN"/>
        </w:rPr>
        <mc:AlternateContent>
          <mc:Choice Requires="wps">
            <w:drawing>
              <wp:anchor distT="0" distB="0" distL="114300" distR="114300" simplePos="0" relativeHeight="251717632" behindDoc="0" locked="0" layoutInCell="1" allowOverlap="1" wp14:anchorId="6DF990DC" wp14:editId="4CC49795">
                <wp:simplePos x="0" y="0"/>
                <wp:positionH relativeFrom="column">
                  <wp:posOffset>123825</wp:posOffset>
                </wp:positionH>
                <wp:positionV relativeFrom="paragraph">
                  <wp:posOffset>7677150</wp:posOffset>
                </wp:positionV>
                <wp:extent cx="5699760" cy="635"/>
                <wp:effectExtent l="0" t="0" r="0" b="3810"/>
                <wp:wrapTopAndBottom/>
                <wp:docPr id="38" name="Text Box 38"/>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4290FBC2" w14:textId="20AFD6CD" w:rsidR="001919C4" w:rsidRDefault="001919C4" w:rsidP="003324A8">
                            <w:pPr>
                              <w:pStyle w:val="Caption"/>
                            </w:pPr>
                            <w:r>
                              <w:tab/>
                            </w:r>
                            <w:r>
                              <w:tab/>
                              <w:t xml:space="preserve">              (c)</w:t>
                            </w:r>
                            <w:r>
                              <w:tab/>
                            </w:r>
                            <w:r>
                              <w:tab/>
                            </w:r>
                            <w:r>
                              <w:tab/>
                            </w:r>
                            <w:r>
                              <w:tab/>
                            </w:r>
                            <w:r>
                              <w:tab/>
                            </w:r>
                            <w:r>
                              <w:tab/>
                              <w:t xml:space="preserve">    (d)</w:t>
                            </w:r>
                          </w:p>
                          <w:p w14:paraId="06D3DB1A" w14:textId="565516E7" w:rsidR="001919C4" w:rsidRPr="00A54AEE" w:rsidRDefault="001919C4" w:rsidP="003324A8">
                            <w:pPr>
                              <w:pStyle w:val="Caption"/>
                              <w:rPr>
                                <w:noProof/>
                              </w:rPr>
                            </w:pPr>
                            <w:r>
                              <w:t>Figure 15. Different adjustments to the edge of the actuator. (a) depicts one long wedge, (b) depicts three wedges, (c) depicts one wedge, and (d) shows the side view of all three designs.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DF990DC" id="Text Box 38" o:spid="_x0000_s1050" type="#_x0000_t202" style="position:absolute;left:0;text-align:left;margin-left:9.75pt;margin-top:604.5pt;width:448.8pt;height:.0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Qd+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md3efpxRSFJs9v4m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" stroked="f">
                <v:textbox style="mso-fit-shape-to-text:t" inset="0,0,0,0">
                  <w:txbxContent>
                    <w:p w14:paraId="4290FBC2" w14:textId="20AFD6CD" w:rsidR="001919C4" w:rsidRDefault="001919C4" w:rsidP="003324A8">
                      <w:pPr>
                        <w:pStyle w:val="Caption"/>
                      </w:pPr>
                      <w:r>
                        <w:tab/>
                      </w:r>
                      <w:r>
                        <w:tab/>
                        <w:t xml:space="preserve">              (c)</w:t>
                      </w:r>
                      <w:r>
                        <w:tab/>
                      </w:r>
                      <w:r>
                        <w:tab/>
                      </w:r>
                      <w:r>
                        <w:tab/>
                      </w:r>
                      <w:r>
                        <w:tab/>
                      </w:r>
                      <w:r>
                        <w:tab/>
                      </w:r>
                      <w:r>
                        <w:tab/>
                        <w:t xml:space="preserve">    (d)</w:t>
                      </w:r>
                    </w:p>
                    <w:p w14:paraId="06D3DB1A" w14:textId="565516E7" w:rsidR="001919C4" w:rsidRPr="00A54AEE" w:rsidRDefault="001919C4" w:rsidP="003324A8">
                      <w:pPr>
                        <w:pStyle w:val="Caption"/>
                        <w:rPr>
                          <w:noProof/>
                        </w:rPr>
                      </w:pPr>
                      <w:r>
                        <w:t>Figure 15. Different adjustments to the edge of the actuator. (a) depicts one long wedge, (b) depicts three wedges, (c) depicts one wedge, and (d) shows the side view of all three designs.</w:t>
                      </w:r>
                    </w:p>
                  </w:txbxContent>
                </v:textbox>
                <w10:wrap type="topAndBottom"/>
              </v:shape>
            </w:pict>
          </mc:Fallback>
        </mc:AlternateContent>
      </w:r>
      <w:r w:rsidR="00FA1F73">
        <w:rPr>
          <w:noProof/>
          <w:lang w:eastAsia="zh-CN"/>
        </w:rPr>
        <mc:AlternateContent>
          <mc:Choice Requires="wpg">
            <w:drawing>
              <wp:anchor distT="0" distB="0" distL="114300" distR="114300" simplePos="0" relativeHeight="251715584" behindDoc="0" locked="0" layoutInCell="1" allowOverlap="1" wp14:anchorId="63C9C38F" wp14:editId="2CF80AEB">
                <wp:simplePos x="0" y="0"/>
                <wp:positionH relativeFrom="column">
                  <wp:posOffset>123825</wp:posOffset>
                </wp:positionH>
                <wp:positionV relativeFrom="paragraph">
                  <wp:posOffset>3211195</wp:posOffset>
                </wp:positionV>
                <wp:extent cx="5699760" cy="440880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5699760" cy="4408805"/>
                          <a:chOff x="0" y="0"/>
                          <a:chExt cx="5699760" cy="4408805"/>
                        </a:xfrm>
                      </wpg:grpSpPr>
                      <pic:pic xmlns:pic="http://schemas.openxmlformats.org/drawingml/2006/picture">
                        <pic:nvPicPr>
                          <pic:cNvPr id="21" name="Picture 2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1300" cy="2151380"/>
                          </a:xfrm>
                          <a:prstGeom prst="rect">
                            <a:avLst/>
                          </a:prstGeom>
                          <a:noFill/>
                          <a:ln>
                            <a:noFill/>
                          </a:ln>
                        </pic:spPr>
                      </pic:pic>
                      <pic:pic xmlns:pic="http://schemas.openxmlformats.org/drawingml/2006/picture">
                        <pic:nvPicPr>
                          <pic:cNvPr id="33" name="Picture 3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343150"/>
                            <a:ext cx="2781300" cy="2065655"/>
                          </a:xfrm>
                          <a:prstGeom prst="rect">
                            <a:avLst/>
                          </a:prstGeom>
                          <a:noFill/>
                          <a:ln>
                            <a:noFill/>
                          </a:ln>
                        </pic:spPr>
                      </pic:pic>
                      <pic:pic xmlns:pic="http://schemas.openxmlformats.org/drawingml/2006/picture">
                        <pic:nvPicPr>
                          <pic:cNvPr id="36" name="Picture 3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895600" y="2676525"/>
                            <a:ext cx="2756535" cy="1390650"/>
                          </a:xfrm>
                          <a:prstGeom prst="rect">
                            <a:avLst/>
                          </a:prstGeom>
                          <a:noFill/>
                          <a:ln>
                            <a:noFill/>
                          </a:ln>
                        </pic:spPr>
                      </pic:pic>
                      <pic:pic xmlns:pic="http://schemas.openxmlformats.org/drawingml/2006/picture">
                        <pic:nvPicPr>
                          <pic:cNvPr id="32" name="Picture 3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895600" y="0"/>
                            <a:ext cx="2804160" cy="2151380"/>
                          </a:xfrm>
                          <a:prstGeom prst="rect">
                            <a:avLst/>
                          </a:prstGeom>
                          <a:noFill/>
                          <a:ln>
                            <a:noFill/>
                          </a:ln>
                        </pic:spPr>
                      </pic:pic>
                    </wpg:wgp>
                  </a:graphicData>
                </a:graphic>
              </wp:anchor>
            </w:drawing>
          </mc:Choice>
          <mc:Fallback>
            <w:pict>
              <v:group w14:anchorId="386587DE" id="Group 37" o:spid="_x0000_s1026" style="position:absolute;margin-left:9.75pt;margin-top:252.85pt;width:448.8pt;height:347.15pt;z-index:251715584" coordsize="56997,44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">
                <v:shape id="Picture 21" o:spid="_x0000_s1027" type="#_x0000_t75" style="position:absolute;width:27813;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">
                  <v:imagedata r:id="rId48" o:title=""/>
                  <v:path arrowok="t"/>
                </v:shape>
                <v:shape id="Picture 33" o:spid="_x0000_s1028" type="#_x0000_t75" style="position:absolute;top:23431;width:27813;height:2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">
                  <v:imagedata r:id="rId49" o:title=""/>
                  <v:path arrowok="t"/>
                </v:shape>
                <v:shape id="Picture 36" o:spid="_x0000_s1029" type="#_x0000_t75" style="position:absolute;left:28956;top:26765;width:27565;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">
                  <v:imagedata r:id="rId50" o:title=""/>
                  <v:path arrowok="t"/>
                </v:shape>
                <v:shape id="Picture 32" o:spid="_x0000_s1030" type="#_x0000_t75" style="position:absolute;left:28956;width:28041;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">
                  <v:imagedata r:id="rId51" o:title=""/>
                  <v:path arrowok="t"/>
                </v:shape>
                <w10:wrap type="topAndBottom"/>
              </v:group>
            </w:pict>
          </mc:Fallback>
        </mc:AlternateContent>
      </w:r>
      <w:r w:rsidR="00670584">
        <w:rPr>
          <w:noProof/>
          <w:lang w:eastAsia="zh-CN"/>
        </w:rPr>
        <mc:AlternateContent>
          <mc:Choice Requires="wps">
            <w:drawing>
              <wp:anchor distT="0" distB="0" distL="114300" distR="114300" simplePos="0" relativeHeight="251714560" behindDoc="0" locked="0" layoutInCell="1" allowOverlap="1" wp14:anchorId="4BA26BB1" wp14:editId="11DC48FE">
                <wp:simplePos x="0" y="0"/>
                <wp:positionH relativeFrom="column">
                  <wp:posOffset>876300</wp:posOffset>
                </wp:positionH>
                <wp:positionV relativeFrom="paragraph">
                  <wp:posOffset>2632710</wp:posOffset>
                </wp:positionV>
                <wp:extent cx="41910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629E1044" w14:textId="047B1839" w:rsidR="001919C4" w:rsidRPr="008E7D8B" w:rsidRDefault="001919C4" w:rsidP="00670584">
                            <w:pPr>
                              <w:pStyle w:val="Caption"/>
                              <w:rPr>
                                <w:noProof/>
                                <w:sz w:val="24"/>
                              </w:rPr>
                            </w:pPr>
                            <w:r>
                              <w:t>Figure 14. Data of the bent actuator design from the motion capture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26BB1" id="Text Box 19" o:spid="_x0000_s1051" type="#_x0000_t202" style="position:absolute;left:0;text-align:left;margin-left:69pt;margin-top:207.3pt;width:330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" stroked="f">
                <v:textbox style="mso-fit-shape-to-text:t" inset="0,0,0,0">
                  <w:txbxContent>
                    <w:p w14:paraId="629E1044" w14:textId="047B1839" w:rsidR="001919C4" w:rsidRPr="008E7D8B" w:rsidRDefault="001919C4" w:rsidP="00670584">
                      <w:pPr>
                        <w:pStyle w:val="Caption"/>
                        <w:rPr>
                          <w:noProof/>
                          <w:sz w:val="24"/>
                        </w:rPr>
                      </w:pPr>
                      <w:r>
                        <w:t>Figure 14. Data of the bent actuator design from the motion capture system.</w:t>
                      </w:r>
                    </w:p>
                  </w:txbxContent>
                </v:textbox>
                <w10:wrap type="topAndBottom"/>
              </v:shape>
            </w:pict>
          </mc:Fallback>
        </mc:AlternateContent>
      </w:r>
      <w:r w:rsidR="00EE5E1F" w:rsidRPr="00784722">
        <w:rPr>
          <w:noProof/>
          <w:sz w:val="24"/>
          <w:lang w:eastAsia="zh-CN"/>
        </w:rPr>
        <w:drawing>
          <wp:anchor distT="0" distB="0" distL="114300" distR="114300" simplePos="0" relativeHeight="251712512" behindDoc="0" locked="0" layoutInCell="1" allowOverlap="1" wp14:anchorId="41B05F1E" wp14:editId="4AE8F245">
            <wp:simplePos x="0" y="0"/>
            <wp:positionH relativeFrom="column">
              <wp:posOffset>876300</wp:posOffset>
            </wp:positionH>
            <wp:positionV relativeFrom="paragraph">
              <wp:posOffset>0</wp:posOffset>
            </wp:positionV>
            <wp:extent cx="4191000" cy="2575560"/>
            <wp:effectExtent l="0" t="0" r="0" b="15240"/>
            <wp:wrapTopAndBottom/>
            <wp:docPr id="45" name="Chart 45">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anchor>
        </w:drawing>
      </w:r>
    </w:p>
    <w:p w14:paraId="029CE241" w14:textId="77CEE3CC" w:rsidR="00A6511D" w:rsidRDefault="00B574E2" w:rsidP="008E63C1">
      <w:pPr>
        <w:spacing w:line="360" w:lineRule="auto"/>
        <w:rPr>
          <w:sz w:val="24"/>
        </w:rPr>
      </w:pPr>
      <w:r>
        <w:rPr>
          <w:noProof/>
          <w:lang w:eastAsia="zh-CN"/>
        </w:rPr>
        <w:lastRenderedPageBreak/>
        <mc:AlternateContent>
          <mc:Choice Requires="wps">
            <w:drawing>
              <wp:anchor distT="0" distB="0" distL="114300" distR="114300" simplePos="0" relativeHeight="251720704" behindDoc="0" locked="0" layoutInCell="1" allowOverlap="1" wp14:anchorId="4DFB76E9" wp14:editId="65A30B2B">
                <wp:simplePos x="0" y="0"/>
                <wp:positionH relativeFrom="column">
                  <wp:posOffset>152400</wp:posOffset>
                </wp:positionH>
                <wp:positionV relativeFrom="paragraph">
                  <wp:posOffset>1819275</wp:posOffset>
                </wp:positionV>
                <wp:extent cx="564324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643245" cy="635"/>
                        </a:xfrm>
                        <a:prstGeom prst="rect">
                          <a:avLst/>
                        </a:prstGeom>
                        <a:solidFill>
                          <a:prstClr val="white"/>
                        </a:solidFill>
                        <a:ln>
                          <a:noFill/>
                        </a:ln>
                      </wps:spPr>
                      <wps:txbx>
                        <w:txbxContent>
                          <w:p w14:paraId="2A52A1F8" w14:textId="0EFE15EC" w:rsidR="001919C4" w:rsidRPr="00AA62F8" w:rsidRDefault="001919C4" w:rsidP="00B574E2">
                            <w:pPr>
                              <w:pStyle w:val="Caption"/>
                              <w:rPr>
                                <w:noProof/>
                                <w:sz w:val="24"/>
                              </w:rPr>
                            </w:pPr>
                            <w:r>
                              <w:t>Figure 16. Additional experiments with the actuator design. The left image shows the bending of the base end, as well as the addition of three reversed wedges. The right image depicts the side view of this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76E9" id="Text Box 48" o:spid="_x0000_s1052" type="#_x0000_t202" style="position:absolute;margin-left:12pt;margin-top:143.25pt;width:444.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quvHAIAAEAEAAAOAAAAZHJzL2Uyb0RvYy54bWysU8Fu2zAMvQ/YPwi6L07SJhi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n89ub6e2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" stroked="f">
                <v:textbox style="mso-fit-shape-to-text:t" inset="0,0,0,0">
                  <w:txbxContent>
                    <w:p w14:paraId="2A52A1F8" w14:textId="0EFE15EC" w:rsidR="001919C4" w:rsidRPr="00AA62F8" w:rsidRDefault="001919C4" w:rsidP="00B574E2">
                      <w:pPr>
                        <w:pStyle w:val="Caption"/>
                        <w:rPr>
                          <w:noProof/>
                          <w:sz w:val="24"/>
                        </w:rPr>
                      </w:pPr>
                      <w:r>
                        <w:t>Figure 16. Additional experiments with the actuator design. The left image shows the bending of the base end, as well as the addition of three reversed wedges. The right image depicts the side view of this design.</w:t>
                      </w:r>
                    </w:p>
                  </w:txbxContent>
                </v:textbox>
                <w10:wrap type="topAndBottom"/>
              </v:shape>
            </w:pict>
          </mc:Fallback>
        </mc:AlternateContent>
      </w:r>
      <w:r w:rsidR="00DF01AE">
        <w:rPr>
          <w:noProof/>
          <w:sz w:val="24"/>
          <w:lang w:eastAsia="zh-CN"/>
        </w:rPr>
        <mc:AlternateContent>
          <mc:Choice Requires="wpg">
            <w:drawing>
              <wp:anchor distT="0" distB="0" distL="114300" distR="114300" simplePos="0" relativeHeight="251718656" behindDoc="0" locked="0" layoutInCell="1" allowOverlap="1" wp14:anchorId="4F38190B" wp14:editId="3AF0631D">
                <wp:simplePos x="0" y="0"/>
                <wp:positionH relativeFrom="column">
                  <wp:posOffset>152400</wp:posOffset>
                </wp:positionH>
                <wp:positionV relativeFrom="paragraph">
                  <wp:posOffset>104775</wp:posOffset>
                </wp:positionV>
                <wp:extent cx="5643245" cy="165735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643245" cy="1657350"/>
                          <a:chOff x="0" y="0"/>
                          <a:chExt cx="5643245" cy="1657350"/>
                        </a:xfrm>
                      </wpg:grpSpPr>
                      <pic:pic xmlns:pic="http://schemas.openxmlformats.org/drawingml/2006/picture">
                        <pic:nvPicPr>
                          <pic:cNvPr id="40" name="Picture 40"/>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04775"/>
                            <a:ext cx="2936240" cy="1333500"/>
                          </a:xfrm>
                          <a:prstGeom prst="rect">
                            <a:avLst/>
                          </a:prstGeom>
                          <a:noFill/>
                          <a:ln>
                            <a:noFill/>
                          </a:ln>
                        </pic:spPr>
                      </pic:pic>
                      <pic:pic xmlns:pic="http://schemas.openxmlformats.org/drawingml/2006/picture">
                        <pic:nvPicPr>
                          <pic:cNvPr id="46" name="Picture 46"/>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124200" y="0"/>
                            <a:ext cx="2519045" cy="1657350"/>
                          </a:xfrm>
                          <a:prstGeom prst="rect">
                            <a:avLst/>
                          </a:prstGeom>
                          <a:noFill/>
                          <a:ln>
                            <a:noFill/>
                          </a:ln>
                        </pic:spPr>
                      </pic:pic>
                    </wpg:wgp>
                  </a:graphicData>
                </a:graphic>
              </wp:anchor>
            </w:drawing>
          </mc:Choice>
          <mc:Fallback>
            <w:pict>
              <v:group w14:anchorId="5EAC2CF7" id="Group 47" o:spid="_x0000_s1026" style="position:absolute;margin-left:12pt;margin-top:8.25pt;width:444.35pt;height:130.5pt;z-index:251718656" coordsize="56432,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">
                <v:shape id="Picture 40" o:spid="_x0000_s1027" type="#_x0000_t75" style="position:absolute;top:1047;width:29362;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">
                  <v:imagedata r:id="rId55" o:title=""/>
                  <v:path arrowok="t"/>
                </v:shape>
                <v:shape id="Picture 46" o:spid="_x0000_s1028" type="#_x0000_t75" style="position:absolute;left:31242;width:25190;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">
                  <v:imagedata r:id="rId56" o:title=""/>
                  <v:path arrowok="t"/>
                </v:shape>
                <w10:wrap type="topAndBottom"/>
              </v:group>
            </w:pict>
          </mc:Fallback>
        </mc:AlternateContent>
      </w:r>
    </w:p>
    <w:p w14:paraId="7EABEDC8" w14:textId="5C34442A" w:rsidR="00A6511D" w:rsidRDefault="00A6511D" w:rsidP="008E63C1">
      <w:pPr>
        <w:pStyle w:val="Heading3"/>
        <w:spacing w:line="360" w:lineRule="auto"/>
        <w:rPr>
          <w:sz w:val="24"/>
        </w:rPr>
      </w:pPr>
      <w:bookmarkStart w:id="13" w:name="_Toc133176100"/>
      <w:r>
        <w:rPr>
          <w:sz w:val="24"/>
        </w:rPr>
        <w:t>3.2.</w:t>
      </w:r>
      <w:r w:rsidR="00E67208">
        <w:rPr>
          <w:sz w:val="24"/>
        </w:rPr>
        <w:t>2</w:t>
      </w:r>
      <w:r>
        <w:rPr>
          <w:sz w:val="24"/>
        </w:rPr>
        <w:t xml:space="preserve"> Motion Capture Results</w:t>
      </w:r>
      <w:bookmarkEnd w:id="13"/>
    </w:p>
    <w:p w14:paraId="2699348E" w14:textId="37F2367B" w:rsidR="00D726A5" w:rsidRDefault="00D726A5" w:rsidP="00D726A5">
      <w:pPr>
        <w:spacing w:line="360" w:lineRule="auto"/>
        <w:rPr>
          <w:sz w:val="24"/>
        </w:rPr>
      </w:pPr>
      <w:r>
        <w:rPr>
          <w:sz w:val="24"/>
        </w:rPr>
        <w:tab/>
        <w:t xml:space="preserve">When attempting to take data with the motion capture system, we immediately noticed that the single small </w:t>
      </w:r>
      <w:r w:rsidR="006018CF">
        <w:rPr>
          <w:sz w:val="24"/>
        </w:rPr>
        <w:t>wedge</w:t>
      </w:r>
      <w:r>
        <w:rPr>
          <w:sz w:val="24"/>
        </w:rPr>
        <w:t xml:space="preserve"> design, the designs with the reverse edge augmentations, and the designs with the bend in the base edge all seemed to reduce the directional friction, causing the robot to stay in place. Thus, we skipped taking data on them. The results of taking data for the single large </w:t>
      </w:r>
      <w:r w:rsidR="006018CF">
        <w:rPr>
          <w:sz w:val="24"/>
        </w:rPr>
        <w:t>wedge</w:t>
      </w:r>
      <w:r>
        <w:rPr>
          <w:sz w:val="24"/>
        </w:rPr>
        <w:t xml:space="preserve"> and the three small </w:t>
      </w:r>
      <w:r w:rsidR="006018CF">
        <w:rPr>
          <w:sz w:val="24"/>
        </w:rPr>
        <w:t>wedge</w:t>
      </w:r>
      <w:r w:rsidR="00796E09">
        <w:rPr>
          <w:sz w:val="24"/>
        </w:rPr>
        <w:t xml:space="preserve"> designs are shown in Figure 17</w:t>
      </w:r>
      <w:r>
        <w:rPr>
          <w:sz w:val="24"/>
        </w:rPr>
        <w:t>.</w:t>
      </w:r>
    </w:p>
    <w:p w14:paraId="25D2430E" w14:textId="1BD71C97" w:rsidR="00605108" w:rsidRDefault="00605108" w:rsidP="00D726A5">
      <w:pPr>
        <w:spacing w:line="360" w:lineRule="auto"/>
        <w:rPr>
          <w:sz w:val="24"/>
        </w:rPr>
      </w:pPr>
      <w:r>
        <w:rPr>
          <w:sz w:val="24"/>
        </w:rPr>
        <w:tab/>
        <w:t xml:space="preserve">From the data, we </w:t>
      </w:r>
      <w:r w:rsidR="007B3500">
        <w:rPr>
          <w:sz w:val="24"/>
        </w:rPr>
        <w:t>saw</w:t>
      </w:r>
      <w:r>
        <w:rPr>
          <w:sz w:val="24"/>
        </w:rPr>
        <w:t xml:space="preserve"> that adding the edge augmentations did improve the average net velocity of the robot</w:t>
      </w:r>
      <w:r w:rsidR="004869D5">
        <w:rPr>
          <w:sz w:val="24"/>
        </w:rPr>
        <w:t xml:space="preserve">, and the </w:t>
      </w:r>
      <w:proofErr w:type="gramStart"/>
      <w:r w:rsidR="004869D5">
        <w:rPr>
          <w:sz w:val="24"/>
        </w:rPr>
        <w:t xml:space="preserve">three </w:t>
      </w:r>
      <w:r w:rsidR="00D85C11">
        <w:rPr>
          <w:sz w:val="24"/>
        </w:rPr>
        <w:t>wedge</w:t>
      </w:r>
      <w:proofErr w:type="gramEnd"/>
      <w:r w:rsidR="004869D5">
        <w:rPr>
          <w:sz w:val="24"/>
        </w:rPr>
        <w:t xml:space="preserve"> design performed better than the one </w:t>
      </w:r>
      <w:r w:rsidR="00D85C11">
        <w:rPr>
          <w:sz w:val="24"/>
        </w:rPr>
        <w:t>wedge</w:t>
      </w:r>
      <w:r w:rsidR="004869D5">
        <w:rPr>
          <w:sz w:val="24"/>
        </w:rPr>
        <w:t xml:space="preserve"> design.</w:t>
      </w:r>
      <w:r>
        <w:rPr>
          <w:sz w:val="24"/>
        </w:rPr>
        <w:t xml:space="preserve"> </w:t>
      </w:r>
      <w:r w:rsidR="00A851BB">
        <w:rPr>
          <w:sz w:val="24"/>
        </w:rPr>
        <w:t xml:space="preserve">We then tried to increase the speed of the servo to see if that would increase further increase performance. The result of increasing the speed </w:t>
      </w:r>
      <w:r w:rsidR="00C97EFA">
        <w:rPr>
          <w:sz w:val="24"/>
        </w:rPr>
        <w:t xml:space="preserve">of the servo </w:t>
      </w:r>
      <w:r w:rsidR="00A851BB">
        <w:rPr>
          <w:sz w:val="24"/>
        </w:rPr>
        <w:t>by 10x</w:t>
      </w:r>
      <w:r w:rsidR="00C97EFA">
        <w:rPr>
          <w:sz w:val="24"/>
        </w:rPr>
        <w:t xml:space="preserve"> </w:t>
      </w:r>
      <w:r w:rsidR="00A851BB">
        <w:rPr>
          <w:sz w:val="24"/>
        </w:rPr>
        <w:t>is shown in Figure 1</w:t>
      </w:r>
      <w:r w:rsidR="002062AB">
        <w:rPr>
          <w:sz w:val="24"/>
        </w:rPr>
        <w:t>8</w:t>
      </w:r>
      <w:r w:rsidR="00A851BB">
        <w:rPr>
          <w:sz w:val="24"/>
        </w:rPr>
        <w:t>.</w:t>
      </w:r>
      <w:r w:rsidR="00262D37">
        <w:rPr>
          <w:sz w:val="24"/>
        </w:rPr>
        <w:t xml:space="preserve"> </w:t>
      </w:r>
      <w:r w:rsidR="00C97EFA">
        <w:rPr>
          <w:sz w:val="24"/>
        </w:rPr>
        <w:t>As we can see, because the servo turned quicker, the overall “cycle” time to activate the actuators decreased, resulting in the robot being 4x as fast as before.</w:t>
      </w:r>
    </w:p>
    <w:p w14:paraId="110A52FE" w14:textId="6C23544D" w:rsidR="00262D37" w:rsidRDefault="00262D37" w:rsidP="00D726A5">
      <w:pPr>
        <w:spacing w:line="360" w:lineRule="auto"/>
        <w:rPr>
          <w:sz w:val="24"/>
        </w:rPr>
      </w:pPr>
    </w:p>
    <w:p w14:paraId="3208BDBE" w14:textId="1334DE74" w:rsidR="00262D37" w:rsidRDefault="00262D37" w:rsidP="00D726A5">
      <w:pPr>
        <w:spacing w:line="360" w:lineRule="auto"/>
        <w:rPr>
          <w:sz w:val="24"/>
        </w:rPr>
      </w:pPr>
    </w:p>
    <w:p w14:paraId="5B0FBB77" w14:textId="373C75A5" w:rsidR="00262D37" w:rsidRDefault="00262D37" w:rsidP="00D726A5">
      <w:pPr>
        <w:spacing w:line="360" w:lineRule="auto"/>
        <w:rPr>
          <w:sz w:val="24"/>
        </w:rPr>
      </w:pPr>
    </w:p>
    <w:p w14:paraId="25194465" w14:textId="55619016" w:rsidR="00262D37" w:rsidRDefault="00262D37" w:rsidP="00D726A5">
      <w:pPr>
        <w:spacing w:line="360" w:lineRule="auto"/>
        <w:rPr>
          <w:sz w:val="24"/>
        </w:rPr>
      </w:pPr>
    </w:p>
    <w:p w14:paraId="1AE17B14" w14:textId="3E90E36B" w:rsidR="00262D37" w:rsidRDefault="00262D37" w:rsidP="00D726A5">
      <w:pPr>
        <w:spacing w:line="360" w:lineRule="auto"/>
        <w:rPr>
          <w:sz w:val="24"/>
        </w:rPr>
      </w:pPr>
    </w:p>
    <w:p w14:paraId="1F044676" w14:textId="79B8CBE4" w:rsidR="00262D37" w:rsidRDefault="00262D37" w:rsidP="00D726A5">
      <w:pPr>
        <w:spacing w:line="360" w:lineRule="auto"/>
        <w:rPr>
          <w:sz w:val="24"/>
        </w:rPr>
      </w:pPr>
    </w:p>
    <w:p w14:paraId="35E9186C" w14:textId="5F1658D9" w:rsidR="00262D37" w:rsidRDefault="004B3D7C" w:rsidP="00262D37">
      <w:pPr>
        <w:spacing w:line="360" w:lineRule="auto"/>
        <w:jc w:val="center"/>
        <w:rPr>
          <w:sz w:val="24"/>
        </w:rPr>
      </w:pPr>
      <w:r>
        <w:rPr>
          <w:noProof/>
          <w:lang w:eastAsia="zh-CN"/>
        </w:rPr>
        <mc:AlternateContent>
          <mc:Choice Requires="wps">
            <w:drawing>
              <wp:anchor distT="0" distB="0" distL="114300" distR="114300" simplePos="0" relativeHeight="251730944" behindDoc="0" locked="0" layoutInCell="1" allowOverlap="1" wp14:anchorId="6736D5F2" wp14:editId="331717FE">
                <wp:simplePos x="0" y="0"/>
                <wp:positionH relativeFrom="column">
                  <wp:posOffset>352425</wp:posOffset>
                </wp:positionH>
                <wp:positionV relativeFrom="paragraph">
                  <wp:posOffset>6906703</wp:posOffset>
                </wp:positionV>
                <wp:extent cx="52387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611E011B" w14:textId="3E50EA8E" w:rsidR="001919C4" w:rsidRPr="004C7DF5" w:rsidRDefault="001919C4" w:rsidP="003B5C91">
                            <w:pPr>
                              <w:pStyle w:val="Caption"/>
                              <w:rPr>
                                <w:noProof/>
                                <w:sz w:val="24"/>
                              </w:rPr>
                            </w:pPr>
                            <w:r>
                              <w:t xml:space="preserve">Figure 17. The top graph shows the data taken for the one wedge design, with the net velocity being 2.1 mm/s. The bottom graph shows the data for the </w:t>
                            </w:r>
                            <w:proofErr w:type="gramStart"/>
                            <w:r>
                              <w:t>three wedge</w:t>
                            </w:r>
                            <w:proofErr w:type="gramEnd"/>
                            <w:r>
                              <w:t xml:space="preserve"> design, with the net velocity being 2.6 mm/s.</w:t>
                            </w:r>
                          </w:p>
                          <w:p w14:paraId="22073D6F" w14:textId="7B2BF9E0" w:rsidR="001919C4" w:rsidRPr="00D77B60" w:rsidRDefault="001919C4" w:rsidP="003B5C91">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6D5F2" id="Text Box 60" o:spid="_x0000_s1053" type="#_x0000_t202" style="position:absolute;left:0;text-align:left;margin-left:27.75pt;margin-top:543.85pt;width:41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e3Gw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" stroked="f">
                <v:textbox style="mso-fit-shape-to-text:t" inset="0,0,0,0">
                  <w:txbxContent>
                    <w:p w14:paraId="611E011B" w14:textId="3E50EA8E" w:rsidR="001919C4" w:rsidRPr="004C7DF5" w:rsidRDefault="001919C4" w:rsidP="003B5C91">
                      <w:pPr>
                        <w:pStyle w:val="Caption"/>
                        <w:rPr>
                          <w:noProof/>
                          <w:sz w:val="24"/>
                        </w:rPr>
                      </w:pPr>
                      <w:r>
                        <w:t xml:space="preserve">Figure 17. The top graph shows the data taken for the one wedge design, with the net velocity being 2.1 mm/s. The bottom graph shows the data for the </w:t>
                      </w:r>
                      <w:proofErr w:type="gramStart"/>
                      <w:r>
                        <w:t>three wedge</w:t>
                      </w:r>
                      <w:proofErr w:type="gramEnd"/>
                      <w:r>
                        <w:t xml:space="preserve"> design, with the net velocity being 2.6 mm/s.</w:t>
                      </w:r>
                    </w:p>
                    <w:p w14:paraId="22073D6F" w14:textId="7B2BF9E0" w:rsidR="001919C4" w:rsidRPr="00D77B60" w:rsidRDefault="001919C4" w:rsidP="003B5C91">
                      <w:pPr>
                        <w:pStyle w:val="Caption"/>
                        <w:rPr>
                          <w:noProof/>
                          <w:sz w:val="24"/>
                        </w:rPr>
                      </w:pPr>
                    </w:p>
                  </w:txbxContent>
                </v:textbox>
                <w10:wrap type="topAndBottom"/>
              </v:shape>
            </w:pict>
          </mc:Fallback>
        </mc:AlternateContent>
      </w:r>
      <w:r>
        <w:rPr>
          <w:noProof/>
          <w:sz w:val="24"/>
          <w:lang w:eastAsia="zh-CN"/>
        </w:rPr>
        <mc:AlternateContent>
          <mc:Choice Requires="wpg">
            <w:drawing>
              <wp:anchor distT="0" distB="0" distL="114300" distR="114300" simplePos="0" relativeHeight="251728896" behindDoc="0" locked="0" layoutInCell="1" allowOverlap="1" wp14:anchorId="5602D7C1" wp14:editId="1B48BFEF">
                <wp:simplePos x="0" y="0"/>
                <wp:positionH relativeFrom="column">
                  <wp:posOffset>352425</wp:posOffset>
                </wp:positionH>
                <wp:positionV relativeFrom="paragraph">
                  <wp:posOffset>467360</wp:posOffset>
                </wp:positionV>
                <wp:extent cx="5238750" cy="6286500"/>
                <wp:effectExtent l="0" t="0" r="0" b="0"/>
                <wp:wrapTopAndBottom/>
                <wp:docPr id="59" name="Group 59"/>
                <wp:cNvGraphicFramePr/>
                <a:graphic xmlns:a="http://schemas.openxmlformats.org/drawingml/2006/main">
                  <a:graphicData uri="http://schemas.microsoft.com/office/word/2010/wordprocessingGroup">
                    <wpg:wgp>
                      <wpg:cNvGrpSpPr/>
                      <wpg:grpSpPr>
                        <a:xfrm>
                          <a:off x="0" y="0"/>
                          <a:ext cx="5238750" cy="6286500"/>
                          <a:chOff x="0" y="0"/>
                          <a:chExt cx="5238750" cy="6286500"/>
                        </a:xfrm>
                      </wpg:grpSpPr>
                      <wpg:graphicFrame>
                        <wpg:cNvPr id="53" name="Chart 53">
                          <a:extLst>
                            <a:ext uri="{FF2B5EF4-FFF2-40B4-BE49-F238E27FC236}">
                              <a16:creationId xmlns:a16="http://schemas.microsoft.com/office/drawing/2014/main" id="{00000000-0008-0000-0000-000003000000}"/>
                            </a:ext>
                          </a:extLst>
                        </wpg:cNvPr>
                        <wpg:cNvFrPr/>
                        <wpg:xfrm>
                          <a:off x="0" y="3419475"/>
                          <a:ext cx="5238750" cy="2867025"/>
                        </wpg:xfrm>
                        <a:graphic>
                          <a:graphicData uri="http://schemas.openxmlformats.org/drawingml/2006/chart">
                            <c:chart xmlns:c="http://schemas.openxmlformats.org/drawingml/2006/chart" xmlns:r="http://schemas.openxmlformats.org/officeDocument/2006/relationships" r:id="rId57"/>
                          </a:graphicData>
                        </a:graphic>
                      </wpg:graphicFrame>
                      <wpg:graphicFrame>
                        <wpg:cNvPr id="55" name="Chart 55">
                          <a:extLst>
                            <a:ext uri="{FF2B5EF4-FFF2-40B4-BE49-F238E27FC236}">
                              <a16:creationId xmlns:a16="http://schemas.microsoft.com/office/drawing/2014/main" id="{00000000-0008-0000-0000-000003000000}"/>
                            </a:ext>
                          </a:extLst>
                        </wpg:cNvPr>
                        <wpg:cNvFrPr/>
                        <wpg:xfrm>
                          <a:off x="0" y="0"/>
                          <a:ext cx="5238750" cy="3248025"/>
                        </wpg:xfrm>
                        <a:graphic>
                          <a:graphicData uri="http://schemas.openxmlformats.org/drawingml/2006/chart">
                            <c:chart xmlns:c="http://schemas.openxmlformats.org/drawingml/2006/chart" xmlns:r="http://schemas.openxmlformats.org/officeDocument/2006/relationships" r:id="rId58"/>
                          </a:graphicData>
                        </a:graphic>
                      </wpg:graphicFrame>
                    </wpg:wgp>
                  </a:graphicData>
                </a:graphic>
              </wp:anchor>
            </w:drawing>
          </mc:Choice>
          <mc:Fallback>
            <w:pict>
              <v:group w14:anchorId="3FB04A90" id="Group 59" o:spid="_x0000_s1026" style="position:absolute;margin-left:27.75pt;margin-top:36.8pt;width:412.5pt;height:495pt;z-index:251728896" coordsize="52387,62865"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">
                <v:shape id="Chart 53" o:spid="_x0000_s1027" type="#_x0000_t75" style="position:absolute;left:-60;top:34137;width:52485;height:287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">
                  <v:imagedata r:id="rId59" o:title=""/>
                  <o:lock v:ext="edit" aspectratio="f"/>
                </v:shape>
                <v:shape id="Chart 55" o:spid="_x0000_s1028" type="#_x0000_t75" style="position:absolute;left:-60;top:-60;width:52485;height:326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">
                  <v:imagedata r:id="rId60" o:title=""/>
                  <o:lock v:ext="edit" aspectratio="f"/>
                </v:shape>
                <w10:wrap type="topAndBottom"/>
              </v:group>
            </w:pict>
          </mc:Fallback>
        </mc:AlternateContent>
      </w:r>
    </w:p>
    <w:p w14:paraId="238953F8" w14:textId="427B6818" w:rsidR="00A6511D" w:rsidRDefault="00A6511D" w:rsidP="008E63C1">
      <w:pPr>
        <w:spacing w:line="360" w:lineRule="auto"/>
        <w:rPr>
          <w:sz w:val="24"/>
        </w:rPr>
      </w:pPr>
    </w:p>
    <w:p w14:paraId="3D34FE86" w14:textId="379213E9" w:rsidR="00EA564F" w:rsidRPr="00A6511D" w:rsidRDefault="00EA564F" w:rsidP="008E63C1">
      <w:pPr>
        <w:spacing w:line="360" w:lineRule="auto"/>
        <w:rPr>
          <w:sz w:val="24"/>
        </w:rPr>
      </w:pPr>
    </w:p>
    <w:p w14:paraId="7E6DABBE" w14:textId="35632067" w:rsidR="00EA564F" w:rsidRDefault="00865765" w:rsidP="00A706B2">
      <w:pPr>
        <w:jc w:val="center"/>
        <w:rPr>
          <w:rFonts w:asciiTheme="majorHAnsi" w:eastAsiaTheme="majorEastAsia" w:hAnsiTheme="majorHAnsi" w:cstheme="majorBidi"/>
          <w:b/>
          <w:bCs/>
          <w:color w:val="4F81BD" w:themeColor="accent1"/>
          <w:sz w:val="26"/>
          <w:szCs w:val="26"/>
        </w:rPr>
      </w:pPr>
      <w:r>
        <w:rPr>
          <w:noProof/>
          <w:lang w:eastAsia="zh-CN"/>
        </w:rPr>
        <mc:AlternateContent>
          <mc:Choice Requires="wps">
            <w:drawing>
              <wp:anchor distT="0" distB="0" distL="114300" distR="114300" simplePos="0" relativeHeight="251734016" behindDoc="0" locked="0" layoutInCell="1" allowOverlap="1" wp14:anchorId="36DED780" wp14:editId="5B5FF29D">
                <wp:simplePos x="0" y="0"/>
                <wp:positionH relativeFrom="column">
                  <wp:posOffset>31750</wp:posOffset>
                </wp:positionH>
                <wp:positionV relativeFrom="paragraph">
                  <wp:posOffset>3640116</wp:posOffset>
                </wp:positionV>
                <wp:extent cx="587946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879465" cy="635"/>
                        </a:xfrm>
                        <a:prstGeom prst="rect">
                          <a:avLst/>
                        </a:prstGeom>
                        <a:solidFill>
                          <a:prstClr val="white"/>
                        </a:solidFill>
                        <a:ln>
                          <a:noFill/>
                        </a:ln>
                      </wps:spPr>
                      <wps:txbx>
                        <w:txbxContent>
                          <w:p w14:paraId="3736DEF0" w14:textId="7CA60817" w:rsidR="001919C4" w:rsidRPr="00F37711" w:rsidRDefault="001919C4" w:rsidP="00865765">
                            <w:pPr>
                              <w:pStyle w:val="Caption"/>
                              <w:rPr>
                                <w:noProof/>
                              </w:rPr>
                            </w:pPr>
                            <w:r>
                              <w:t xml:space="preserve">Figure 18. The data after increasing the servo speed by 10x with the </w:t>
                            </w:r>
                            <w:proofErr w:type="gramStart"/>
                            <w:r>
                              <w:t>three wedge</w:t>
                            </w:r>
                            <w:proofErr w:type="gramEnd"/>
                            <w:r>
                              <w:t xml:space="preserve"> design. The net velocity becomes 9.1 mm/s.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ED780" id="Text Box 62" o:spid="_x0000_s1054" type="#_x0000_t202" style="position:absolute;left:0;text-align:left;margin-left:2.5pt;margin-top:286.6pt;width:462.9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" stroked="f">
                <v:textbox style="mso-fit-shape-to-text:t" inset="0,0,0,0">
                  <w:txbxContent>
                    <w:p w14:paraId="3736DEF0" w14:textId="7CA60817" w:rsidR="001919C4" w:rsidRPr="00F37711" w:rsidRDefault="001919C4" w:rsidP="00865765">
                      <w:pPr>
                        <w:pStyle w:val="Caption"/>
                        <w:rPr>
                          <w:noProof/>
                        </w:rPr>
                      </w:pPr>
                      <w:r>
                        <w:t xml:space="preserve">Figure 18. The data after increasing the servo speed by 10x with the </w:t>
                      </w:r>
                      <w:proofErr w:type="gramStart"/>
                      <w:r>
                        <w:t>three wedge</w:t>
                      </w:r>
                      <w:proofErr w:type="gramEnd"/>
                      <w:r>
                        <w:t xml:space="preserve"> design. The net velocity becomes 9.1 mm/s.</w:t>
                      </w:r>
                    </w:p>
                  </w:txbxContent>
                </v:textbox>
                <w10:wrap type="topAndBottom"/>
              </v:shape>
            </w:pict>
          </mc:Fallback>
        </mc:AlternateContent>
      </w:r>
      <w:r w:rsidR="00A706B2">
        <w:rPr>
          <w:noProof/>
          <w:lang w:eastAsia="zh-CN"/>
        </w:rPr>
        <w:drawing>
          <wp:anchor distT="0" distB="0" distL="114300" distR="114300" simplePos="0" relativeHeight="251731968" behindDoc="0" locked="0" layoutInCell="1" allowOverlap="1" wp14:anchorId="5CFB1B90" wp14:editId="2FCBF724">
            <wp:simplePos x="0" y="0"/>
            <wp:positionH relativeFrom="column">
              <wp:posOffset>31898</wp:posOffset>
            </wp:positionH>
            <wp:positionV relativeFrom="paragraph">
              <wp:posOffset>0</wp:posOffset>
            </wp:positionV>
            <wp:extent cx="5879805" cy="3519377"/>
            <wp:effectExtent l="0" t="0" r="6985" b="5080"/>
            <wp:wrapTopAndBottom/>
            <wp:docPr id="61" name="Chart 6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commentRangeStart w:id="14"/>
      <w:commentRangeEnd w:id="14"/>
      <w:r w:rsidR="00E7511F">
        <w:rPr>
          <w:rStyle w:val="CommentReference"/>
        </w:rPr>
        <w:commentReference w:id="14"/>
      </w:r>
      <w:r w:rsidR="00EA564F">
        <w:br w:type="page"/>
      </w:r>
    </w:p>
    <w:p w14:paraId="1B93DE9D" w14:textId="46C493FA" w:rsidR="006810A1" w:rsidRDefault="006810A1" w:rsidP="008E63C1">
      <w:pPr>
        <w:pStyle w:val="Heading2"/>
        <w:spacing w:line="360" w:lineRule="auto"/>
      </w:pPr>
      <w:bookmarkStart w:id="15" w:name="_Toc133176101"/>
      <w:r>
        <w:lastRenderedPageBreak/>
        <w:t>3.3 Final Designs</w:t>
      </w:r>
      <w:bookmarkEnd w:id="15"/>
    </w:p>
    <w:p w14:paraId="5AAB1FD4" w14:textId="511D0A79" w:rsidR="00190BBE" w:rsidRDefault="00190BBE" w:rsidP="008E63C1">
      <w:pPr>
        <w:pStyle w:val="Heading3"/>
        <w:spacing w:line="360" w:lineRule="auto"/>
        <w:rPr>
          <w:sz w:val="24"/>
        </w:rPr>
      </w:pPr>
      <w:bookmarkStart w:id="16" w:name="_Toc133176102"/>
      <w:r>
        <w:rPr>
          <w:sz w:val="24"/>
        </w:rPr>
        <w:t xml:space="preserve">3.3.1 </w:t>
      </w:r>
      <w:r w:rsidR="007606A8">
        <w:rPr>
          <w:sz w:val="24"/>
        </w:rPr>
        <w:t>Custom PCB Design</w:t>
      </w:r>
      <w:bookmarkEnd w:id="16"/>
    </w:p>
    <w:p w14:paraId="3B066CFA" w14:textId="74B6281A" w:rsidR="00190BBE" w:rsidRDefault="00007A32" w:rsidP="008E63C1">
      <w:pPr>
        <w:spacing w:line="360" w:lineRule="auto"/>
        <w:rPr>
          <w:sz w:val="24"/>
        </w:rPr>
      </w:pPr>
      <w:r>
        <w:rPr>
          <w:sz w:val="24"/>
        </w:rPr>
        <w:tab/>
      </w:r>
      <w:r w:rsidR="00D12497">
        <w:rPr>
          <w:sz w:val="24"/>
        </w:rPr>
        <w:t xml:space="preserve">Having achieved our goal of increasing the efficiency of the actuators, we shifted our attention to migrating the system onto an untethered soft body. The breadboard we had our circuit on was large and heavy, so we needed to create a custom circuit board </w:t>
      </w:r>
      <w:r w:rsidR="006549C5">
        <w:rPr>
          <w:sz w:val="24"/>
        </w:rPr>
        <w:t xml:space="preserve">to avoid these issues. </w:t>
      </w:r>
    </w:p>
    <w:p w14:paraId="0B2D7272" w14:textId="408112FB" w:rsidR="00F37980" w:rsidRDefault="00F37980" w:rsidP="008E63C1">
      <w:pPr>
        <w:spacing w:line="360" w:lineRule="auto"/>
        <w:rPr>
          <w:sz w:val="24"/>
        </w:rPr>
      </w:pPr>
      <w:r>
        <w:rPr>
          <w:sz w:val="24"/>
        </w:rPr>
        <w:tab/>
        <w:t>Before, we used on</w:t>
      </w:r>
      <w:r w:rsidR="009C65C8">
        <w:rPr>
          <w:sz w:val="24"/>
        </w:rPr>
        <w:t>e</w:t>
      </w:r>
      <w:r>
        <w:rPr>
          <w:sz w:val="24"/>
        </w:rPr>
        <w:t xml:space="preserve"> servo to pull the cables of both actuators</w:t>
      </w:r>
      <w:r w:rsidR="00A078D6">
        <w:rPr>
          <w:sz w:val="24"/>
        </w:rPr>
        <w:t xml:space="preserve">. When swinging in one direction, one of the actuators would be pulled, and when swinging the other </w:t>
      </w:r>
      <w:proofErr w:type="gramStart"/>
      <w:r w:rsidR="00A078D6">
        <w:rPr>
          <w:sz w:val="24"/>
        </w:rPr>
        <w:t>way</w:t>
      </w:r>
      <w:proofErr w:type="gramEnd"/>
      <w:r w:rsidR="00A078D6">
        <w:rPr>
          <w:sz w:val="24"/>
        </w:rPr>
        <w:t xml:space="preserve"> the other actuator would be pulled. However, since it is impossible to make the actuators perfectly symmetrical, the robot would often tend to start turning either clockwise or counterclockwise over a long period of time. Thus, we needed another servo to control each actuator separately and to provide a framework for being able to control the robot at any time.</w:t>
      </w:r>
      <w:r w:rsidR="007B451D">
        <w:rPr>
          <w:sz w:val="24"/>
        </w:rPr>
        <w:t xml:space="preserve"> We had only one copy of the previously used servo, which was unbranded, so we obtained several copies of a different servo from </w:t>
      </w:r>
      <w:proofErr w:type="spellStart"/>
      <w:r w:rsidR="007B451D">
        <w:rPr>
          <w:sz w:val="24"/>
        </w:rPr>
        <w:t>DigiKey</w:t>
      </w:r>
      <w:proofErr w:type="spellEnd"/>
      <w:r w:rsidR="007B451D">
        <w:rPr>
          <w:sz w:val="24"/>
        </w:rPr>
        <w:t xml:space="preserve">. </w:t>
      </w:r>
    </w:p>
    <w:p w14:paraId="5686828D" w14:textId="3E3FA9BF" w:rsidR="009C65C8" w:rsidRDefault="009C65C8" w:rsidP="008E63C1">
      <w:pPr>
        <w:spacing w:line="360" w:lineRule="auto"/>
        <w:rPr>
          <w:sz w:val="24"/>
        </w:rPr>
      </w:pPr>
      <w:r>
        <w:rPr>
          <w:sz w:val="24"/>
        </w:rPr>
        <w:tab/>
      </w:r>
      <w:r w:rsidR="008C18BD">
        <w:rPr>
          <w:sz w:val="24"/>
        </w:rPr>
        <w:t xml:space="preserve">This new servo model had several differences compared to the old servo. First, it couldn’t handle the same speed as the previous servo, so we had to reduce the speed of its rotation. </w:t>
      </w:r>
      <w:r w:rsidR="00B40559">
        <w:rPr>
          <w:sz w:val="24"/>
        </w:rPr>
        <w:t xml:space="preserve">In the end, we found that reducing it by 1/2x, or 5x the original speed was all the </w:t>
      </w:r>
      <w:proofErr w:type="gramStart"/>
      <w:r w:rsidR="00B40559">
        <w:rPr>
          <w:sz w:val="24"/>
        </w:rPr>
        <w:t>servo</w:t>
      </w:r>
      <w:proofErr w:type="gramEnd"/>
      <w:r w:rsidR="00B40559">
        <w:rPr>
          <w:sz w:val="24"/>
        </w:rPr>
        <w:t xml:space="preserve"> could handle. </w:t>
      </w:r>
      <w:r w:rsidR="008C18BD">
        <w:rPr>
          <w:sz w:val="24"/>
        </w:rPr>
        <w:t xml:space="preserve">Second, the </w:t>
      </w:r>
      <w:r w:rsidR="00E86A07">
        <w:rPr>
          <w:sz w:val="24"/>
        </w:rPr>
        <w:t xml:space="preserve">recommended voltage for the new servos was 5 V, which is larger than the 3.7 V battery used for the previous servo. </w:t>
      </w:r>
      <w:r w:rsidR="00F25D27">
        <w:rPr>
          <w:sz w:val="24"/>
        </w:rPr>
        <w:t xml:space="preserve">To counter this issue, we decided to use a 3 V to 5 V voltage converter in our circuit. </w:t>
      </w:r>
    </w:p>
    <w:p w14:paraId="3ACEC7DA" w14:textId="45D4A1AC" w:rsidR="00F25D27" w:rsidRDefault="00F25D27" w:rsidP="008E63C1">
      <w:pPr>
        <w:spacing w:line="360" w:lineRule="auto"/>
        <w:rPr>
          <w:sz w:val="24"/>
        </w:rPr>
      </w:pPr>
      <w:r>
        <w:rPr>
          <w:sz w:val="24"/>
        </w:rPr>
        <w:tab/>
        <w:t>Factoring these differences in, we then designed a schematic and board using Eagle, wh</w:t>
      </w:r>
      <w:r w:rsidR="00576487">
        <w:rPr>
          <w:sz w:val="24"/>
        </w:rPr>
        <w:t>ich are represented in Figure 19</w:t>
      </w:r>
      <w:r>
        <w:rPr>
          <w:sz w:val="24"/>
        </w:rPr>
        <w:t>.</w:t>
      </w:r>
      <w:r w:rsidR="00A870E4">
        <w:rPr>
          <w:sz w:val="24"/>
        </w:rPr>
        <w:t xml:space="preserve"> </w:t>
      </w:r>
      <w:r w:rsidR="009B4830">
        <w:rPr>
          <w:sz w:val="24"/>
        </w:rPr>
        <w:t xml:space="preserve">An equivalent block diagram is shown in Figure 20. </w:t>
      </w:r>
      <w:r w:rsidR="00A870E4">
        <w:rPr>
          <w:sz w:val="24"/>
        </w:rPr>
        <w:t xml:space="preserve">We added a </w:t>
      </w:r>
      <w:proofErr w:type="gramStart"/>
      <w:r w:rsidR="00A870E4">
        <w:rPr>
          <w:sz w:val="24"/>
        </w:rPr>
        <w:t>2 pin</w:t>
      </w:r>
      <w:proofErr w:type="gramEnd"/>
      <w:r w:rsidR="00A870E4">
        <w:rPr>
          <w:sz w:val="24"/>
        </w:rPr>
        <w:t xml:space="preserve"> connector to the board, so that we could connect the batter to power the voltage converter and the </w:t>
      </w:r>
      <w:proofErr w:type="spellStart"/>
      <w:r w:rsidR="00A870E4">
        <w:rPr>
          <w:sz w:val="24"/>
        </w:rPr>
        <w:t>ItsyBitsy</w:t>
      </w:r>
      <w:proofErr w:type="spellEnd"/>
      <w:r w:rsidR="00A870E4">
        <w:rPr>
          <w:sz w:val="24"/>
        </w:rPr>
        <w:t>.</w:t>
      </w:r>
      <w:r w:rsidR="00A2337C">
        <w:rPr>
          <w:sz w:val="24"/>
        </w:rPr>
        <w:t xml:space="preserve"> Additionally, we could not find exact parts online or within the Eagle libraries, so we used other equivalent parts to create the vias for the motors and </w:t>
      </w:r>
      <w:proofErr w:type="spellStart"/>
      <w:r w:rsidR="00A2337C">
        <w:rPr>
          <w:sz w:val="24"/>
        </w:rPr>
        <w:t>ItsyBitsy</w:t>
      </w:r>
      <w:proofErr w:type="spellEnd"/>
      <w:r w:rsidR="00A2337C">
        <w:rPr>
          <w:sz w:val="24"/>
        </w:rPr>
        <w:t xml:space="preserve"> board.</w:t>
      </w:r>
    </w:p>
    <w:p w14:paraId="1D43F472" w14:textId="530579ED" w:rsidR="00A2337C" w:rsidRDefault="00A2337C" w:rsidP="008E63C1">
      <w:pPr>
        <w:spacing w:line="360" w:lineRule="auto"/>
        <w:rPr>
          <w:sz w:val="24"/>
        </w:rPr>
      </w:pPr>
    </w:p>
    <w:p w14:paraId="14236200" w14:textId="73B0C8F1" w:rsidR="00A2337C" w:rsidRDefault="00692DA2" w:rsidP="00A2337C">
      <w:pPr>
        <w:spacing w:line="360" w:lineRule="auto"/>
        <w:jc w:val="center"/>
        <w:rPr>
          <w:sz w:val="24"/>
        </w:rPr>
      </w:pPr>
      <w:r>
        <w:rPr>
          <w:noProof/>
          <w:lang w:eastAsia="zh-CN"/>
        </w:rPr>
        <w:lastRenderedPageBreak/>
        <mc:AlternateContent>
          <mc:Choice Requires="wps">
            <w:drawing>
              <wp:anchor distT="0" distB="0" distL="114300" distR="114300" simplePos="0" relativeHeight="251739136" behindDoc="0" locked="0" layoutInCell="1" allowOverlap="1" wp14:anchorId="28293517" wp14:editId="021F8878">
                <wp:simplePos x="0" y="0"/>
                <wp:positionH relativeFrom="column">
                  <wp:posOffset>922655</wp:posOffset>
                </wp:positionH>
                <wp:positionV relativeFrom="paragraph">
                  <wp:posOffset>7665085</wp:posOffset>
                </wp:positionV>
                <wp:extent cx="4005580" cy="635"/>
                <wp:effectExtent l="0" t="0" r="0" b="0"/>
                <wp:wrapTopAndBottom/>
                <wp:docPr id="1027" name="Text Box 10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009C19FA" w14:textId="1C0EAAB2" w:rsidR="001919C4" w:rsidRPr="00F4561C" w:rsidRDefault="001919C4" w:rsidP="00692DA2">
                            <w:pPr>
                              <w:pStyle w:val="Caption"/>
                              <w:rPr>
                                <w:noProof/>
                                <w:sz w:val="24"/>
                              </w:rPr>
                            </w:pPr>
                            <w:r>
                              <w:t>Figure 19. The top diagram is the schematic of the circuit, and the bottom diagram is the PCB designed within Eagle.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93517" id="Text Box 1027" o:spid="_x0000_s1055" type="#_x0000_t202" style="position:absolute;left:0;text-align:left;margin-left:72.65pt;margin-top:603.55pt;width:315.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" stroked="f">
                <v:textbox style="mso-fit-shape-to-text:t" inset="0,0,0,0">
                  <w:txbxContent>
                    <w:p w14:paraId="009C19FA" w14:textId="1C0EAAB2" w:rsidR="001919C4" w:rsidRPr="00F4561C" w:rsidRDefault="001919C4" w:rsidP="00692DA2">
                      <w:pPr>
                        <w:pStyle w:val="Caption"/>
                        <w:rPr>
                          <w:noProof/>
                          <w:sz w:val="24"/>
                        </w:rPr>
                      </w:pPr>
                      <w:r>
                        <w:t>Figure 19. The top diagram is the schematic of the circuit, and the bottom diagram is the PCB designed within Eagle.</w:t>
                      </w:r>
                    </w:p>
                  </w:txbxContent>
                </v:textbox>
                <w10:wrap type="topAndBottom"/>
              </v:shape>
            </w:pict>
          </mc:Fallback>
        </mc:AlternateContent>
      </w:r>
      <w:r>
        <w:rPr>
          <w:noProof/>
          <w:sz w:val="24"/>
          <w:lang w:eastAsia="zh-CN"/>
        </w:rPr>
        <mc:AlternateContent>
          <mc:Choice Requires="wpg">
            <w:drawing>
              <wp:anchor distT="0" distB="0" distL="114300" distR="114300" simplePos="0" relativeHeight="251737088" behindDoc="0" locked="0" layoutInCell="1" allowOverlap="1" wp14:anchorId="6E0F5477" wp14:editId="0EC32097">
                <wp:simplePos x="0" y="0"/>
                <wp:positionH relativeFrom="column">
                  <wp:posOffset>922655</wp:posOffset>
                </wp:positionH>
                <wp:positionV relativeFrom="paragraph">
                  <wp:posOffset>0</wp:posOffset>
                </wp:positionV>
                <wp:extent cx="4005580" cy="7607935"/>
                <wp:effectExtent l="0" t="0" r="0" b="0"/>
                <wp:wrapTopAndBottom/>
                <wp:docPr id="1025" name="Group 1025"/>
                <wp:cNvGraphicFramePr/>
                <a:graphic xmlns:a="http://schemas.openxmlformats.org/drawingml/2006/main">
                  <a:graphicData uri="http://schemas.microsoft.com/office/word/2010/wordprocessingGroup">
                    <wpg:wgp>
                      <wpg:cNvGrpSpPr/>
                      <wpg:grpSpPr>
                        <a:xfrm>
                          <a:off x="0" y="0"/>
                          <a:ext cx="4005580" cy="7607935"/>
                          <a:chOff x="0" y="0"/>
                          <a:chExt cx="4005580" cy="7608175"/>
                        </a:xfrm>
                      </wpg:grpSpPr>
                      <pic:pic xmlns:pic="http://schemas.openxmlformats.org/drawingml/2006/picture">
                        <pic:nvPicPr>
                          <pic:cNvPr id="1024" name="Picture 1024" descr="Diagram&#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3899140"/>
                            <a:ext cx="4005580" cy="3709035"/>
                          </a:xfrm>
                          <a:prstGeom prst="rect">
                            <a:avLst/>
                          </a:prstGeom>
                        </pic:spPr>
                      </pic:pic>
                      <pic:pic xmlns:pic="http://schemas.openxmlformats.org/drawingml/2006/picture">
                        <pic:nvPicPr>
                          <pic:cNvPr id="63" name="Picture 63" descr="Diagram, schematic&#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4671" y="0"/>
                            <a:ext cx="3553460" cy="3697605"/>
                          </a:xfrm>
                          <a:prstGeom prst="rect">
                            <a:avLst/>
                          </a:prstGeom>
                        </pic:spPr>
                      </pic:pic>
                    </wpg:wgp>
                  </a:graphicData>
                </a:graphic>
              </wp:anchor>
            </w:drawing>
          </mc:Choice>
          <mc:Fallback>
            <w:pict>
              <v:group w14:anchorId="35F105C1" id="Group 1025" o:spid="_x0000_s1026" style="position:absolute;margin-left:72.65pt;margin-top:0;width:315.4pt;height:599.05pt;z-index:251737088" coordsize="40055,760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">
                <v:shape id="Picture 1024" o:spid="_x0000_s1027" type="#_x0000_t75" alt="Diagram&#10;&#10;Description automatically generated" style="position:absolute;top:38991;width:40055;height:37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">
                  <v:imagedata r:id="rId64" o:title="Diagram&#10;&#10;Description automatically generated"/>
                  <v:path arrowok="t"/>
                </v:shape>
                <v:shape id="Picture 63" o:spid="_x0000_s1028" type="#_x0000_t75" alt="Diagram, schematic&#10;&#10;Description automatically generated" style="position:absolute;left:2846;width:35535;height:36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">
                  <v:imagedata r:id="rId65" o:title="Diagram, schematic&#10;&#10;Description automatically generated"/>
                  <v:path arrowok="t"/>
                </v:shape>
                <w10:wrap type="topAndBottom"/>
              </v:group>
            </w:pict>
          </mc:Fallback>
        </mc:AlternateContent>
      </w:r>
    </w:p>
    <w:p w14:paraId="6F194722" w14:textId="0B140B0B" w:rsidR="00473590" w:rsidRDefault="00473590" w:rsidP="00BF2EEE">
      <w:pPr>
        <w:jc w:val="center"/>
      </w:pPr>
      <w:r>
        <w:rPr>
          <w:noProof/>
        </w:rPr>
        <w:lastRenderedPageBreak/>
        <mc:AlternateContent>
          <mc:Choice Requires="wps">
            <w:drawing>
              <wp:anchor distT="0" distB="0" distL="114300" distR="114300" simplePos="0" relativeHeight="251783168" behindDoc="0" locked="0" layoutInCell="1" allowOverlap="1" wp14:anchorId="16E6046C" wp14:editId="142FA545">
                <wp:simplePos x="0" y="0"/>
                <wp:positionH relativeFrom="column">
                  <wp:posOffset>47625</wp:posOffset>
                </wp:positionH>
                <wp:positionV relativeFrom="paragraph">
                  <wp:posOffset>3348990</wp:posOffset>
                </wp:positionV>
                <wp:extent cx="585216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14:paraId="6BB52C11" w14:textId="19F69EC7" w:rsidR="00473590" w:rsidRPr="00B06E04" w:rsidRDefault="00473590" w:rsidP="00473590">
                            <w:pPr>
                              <w:pStyle w:val="Caption"/>
                              <w:rPr>
                                <w:noProof/>
                              </w:rPr>
                            </w:pPr>
                            <w:r>
                              <w:t>Figure 20. A block diagram of the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6046C" id="Text Box 10" o:spid="_x0000_s1056" type="#_x0000_t202" style="position:absolute;left:0;text-align:left;margin-left:3.75pt;margin-top:263.7pt;width:460.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ouGQIAAEA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" stroked="f">
                <v:textbox style="mso-fit-shape-to-text:t" inset="0,0,0,0">
                  <w:txbxContent>
                    <w:p w14:paraId="6BB52C11" w14:textId="19F69EC7" w:rsidR="00473590" w:rsidRPr="00B06E04" w:rsidRDefault="00473590" w:rsidP="00473590">
                      <w:pPr>
                        <w:pStyle w:val="Caption"/>
                        <w:rPr>
                          <w:noProof/>
                        </w:rPr>
                      </w:pPr>
                      <w:r>
                        <w:t>Figure 20. A block diagram of the circuit.</w:t>
                      </w:r>
                    </w:p>
                  </w:txbxContent>
                </v:textbox>
                <w10:wrap type="topAndBottom"/>
              </v:shape>
            </w:pict>
          </mc:Fallback>
        </mc:AlternateContent>
      </w:r>
      <w:r>
        <w:rPr>
          <w:noProof/>
        </w:rPr>
        <w:drawing>
          <wp:anchor distT="0" distB="0" distL="114300" distR="114300" simplePos="0" relativeHeight="251781120" behindDoc="0" locked="0" layoutInCell="1" allowOverlap="1" wp14:anchorId="1AFC4862" wp14:editId="70E78186">
            <wp:simplePos x="0" y="0"/>
            <wp:positionH relativeFrom="column">
              <wp:posOffset>47625</wp:posOffset>
            </wp:positionH>
            <wp:positionV relativeFrom="paragraph">
              <wp:posOffset>0</wp:posOffset>
            </wp:positionV>
            <wp:extent cx="5852172" cy="3291847"/>
            <wp:effectExtent l="0" t="0" r="0" b="381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anchor>
        </w:drawing>
      </w:r>
    </w:p>
    <w:p w14:paraId="57772E04" w14:textId="6F9D56D6" w:rsidR="00190BBE" w:rsidRPr="00190BBE" w:rsidRDefault="00190BBE" w:rsidP="008E63C1">
      <w:pPr>
        <w:pStyle w:val="Heading3"/>
        <w:spacing w:line="360" w:lineRule="auto"/>
        <w:rPr>
          <w:sz w:val="24"/>
        </w:rPr>
      </w:pPr>
      <w:bookmarkStart w:id="17" w:name="_Toc133176103"/>
      <w:r w:rsidRPr="00190BBE">
        <w:rPr>
          <w:sz w:val="24"/>
        </w:rPr>
        <w:t xml:space="preserve">3.3.2 </w:t>
      </w:r>
      <w:r w:rsidR="007606A8">
        <w:rPr>
          <w:sz w:val="24"/>
        </w:rPr>
        <w:t>Soft Body Development</w:t>
      </w:r>
      <w:bookmarkEnd w:id="17"/>
    </w:p>
    <w:p w14:paraId="38D1C325" w14:textId="24DF37FA" w:rsidR="00D97F5F" w:rsidRDefault="00F02647" w:rsidP="00E67208">
      <w:pPr>
        <w:spacing w:line="360" w:lineRule="auto"/>
        <w:rPr>
          <w:sz w:val="24"/>
        </w:rPr>
      </w:pPr>
      <w:r>
        <w:rPr>
          <w:sz w:val="24"/>
        </w:rPr>
        <w:tab/>
      </w:r>
      <w:r w:rsidR="00141AAA">
        <w:rPr>
          <w:sz w:val="24"/>
        </w:rPr>
        <w:t xml:space="preserve">We first tried </w:t>
      </w:r>
      <w:r w:rsidR="00D349EB">
        <w:rPr>
          <w:sz w:val="24"/>
        </w:rPr>
        <w:t xml:space="preserve">to make a mold based </w:t>
      </w:r>
      <w:proofErr w:type="gramStart"/>
      <w:r w:rsidR="00D349EB">
        <w:rPr>
          <w:sz w:val="24"/>
        </w:rPr>
        <w:t>off of</w:t>
      </w:r>
      <w:proofErr w:type="gramEnd"/>
      <w:r w:rsidR="00D349EB">
        <w:rPr>
          <w:sz w:val="24"/>
        </w:rPr>
        <w:t xml:space="preserve"> our previously printed body. However, this posed three issues. First, because there was so much open space surrounding our servos, the servos would twist in place rather than pull the cable to drive the actuator. To fix this issue, we recreated the mold so that </w:t>
      </w:r>
      <w:r w:rsidR="00E67208">
        <w:rPr>
          <w:sz w:val="24"/>
        </w:rPr>
        <w:t xml:space="preserve">the servos would be surrounded by material to be held in place. </w:t>
      </w:r>
      <w:r w:rsidR="00D349EB">
        <w:rPr>
          <w:sz w:val="24"/>
        </w:rPr>
        <w:t xml:space="preserve">Second, </w:t>
      </w:r>
      <w:r w:rsidR="00E67208">
        <w:rPr>
          <w:sz w:val="24"/>
        </w:rPr>
        <w:t>we originally used screws to clamp down the actuators against the printed body, which would be significantly harder with the soft body. Instead, we removed the clamp and decided to use more silicone rubber to “glue” the actuators to the soft body once they were taken out of the molds. Lastly, we did not have a place to hold the circuit board or the battery. We then created compartments for both the circuit board and the battery, so that we could glue them on with more material like the actuators.</w:t>
      </w:r>
    </w:p>
    <w:p w14:paraId="227324EC" w14:textId="528EE11D" w:rsidR="00E67208" w:rsidRDefault="00E67208" w:rsidP="00E67208">
      <w:pPr>
        <w:spacing w:line="360" w:lineRule="auto"/>
        <w:rPr>
          <w:sz w:val="24"/>
        </w:rPr>
      </w:pPr>
      <w:r>
        <w:rPr>
          <w:sz w:val="24"/>
        </w:rPr>
        <w:tab/>
        <w:t>Figure 21 shows different angles of the soft body mold, while Figure 22 shows pictures of the entire robot put together.</w:t>
      </w:r>
    </w:p>
    <w:p w14:paraId="4E5EED47" w14:textId="5C27F053" w:rsidR="00E67208" w:rsidRDefault="00E67208" w:rsidP="00051413">
      <w:pPr>
        <w:spacing w:line="360" w:lineRule="auto"/>
        <w:rPr>
          <w:sz w:val="24"/>
        </w:rPr>
      </w:pPr>
      <w:r>
        <w:rPr>
          <w:sz w:val="24"/>
        </w:rPr>
        <w:tab/>
      </w:r>
    </w:p>
    <w:p w14:paraId="033B7DAB" w14:textId="64C30287" w:rsidR="00E67208" w:rsidRDefault="00E67208" w:rsidP="00051413">
      <w:pPr>
        <w:pStyle w:val="Heading3"/>
        <w:spacing w:line="360" w:lineRule="auto"/>
        <w:rPr>
          <w:sz w:val="24"/>
          <w:szCs w:val="24"/>
        </w:rPr>
      </w:pPr>
      <w:bookmarkStart w:id="18" w:name="_Toc133176104"/>
      <w:r>
        <w:rPr>
          <w:sz w:val="24"/>
          <w:szCs w:val="24"/>
        </w:rPr>
        <w:lastRenderedPageBreak/>
        <w:t>3.3.3 Motion Capture Results</w:t>
      </w:r>
      <w:bookmarkEnd w:id="18"/>
    </w:p>
    <w:p w14:paraId="2844F206" w14:textId="5F2BF0B6" w:rsidR="00E67208" w:rsidRPr="00E67208" w:rsidRDefault="00E67208" w:rsidP="00051413">
      <w:pPr>
        <w:spacing w:line="360" w:lineRule="auto"/>
        <w:rPr>
          <w:sz w:val="24"/>
          <w:szCs w:val="24"/>
        </w:rPr>
      </w:pPr>
      <w:r>
        <w:rPr>
          <w:sz w:val="24"/>
          <w:szCs w:val="24"/>
        </w:rPr>
        <w:tab/>
        <w:t>Figure 23 shows the data taken of the soft body robot. As expected, having a soft body produces more friction overall in comparison to a 3D printed body, so the performance decreases.</w:t>
      </w:r>
      <w:r w:rsidR="00B40559">
        <w:rPr>
          <w:sz w:val="24"/>
          <w:szCs w:val="24"/>
        </w:rPr>
        <w:t xml:space="preserve"> As mentioned before, the speed of the servos was reduced, which likely also contribute</w:t>
      </w:r>
      <w:r w:rsidR="00652F37">
        <w:rPr>
          <w:sz w:val="24"/>
          <w:szCs w:val="24"/>
        </w:rPr>
        <w:t>s</w:t>
      </w:r>
      <w:r w:rsidR="00B40559">
        <w:rPr>
          <w:sz w:val="24"/>
          <w:szCs w:val="24"/>
        </w:rPr>
        <w:t xml:space="preserve"> to the decreased performance. </w:t>
      </w:r>
      <w:r w:rsidR="00652F37">
        <w:rPr>
          <w:sz w:val="24"/>
          <w:szCs w:val="24"/>
        </w:rPr>
        <w:t xml:space="preserve">Lastly, due to the soft body, the body itself bends a little bit, which in turn bends the actuators less. Thus, there is less pressure against the </w:t>
      </w:r>
      <w:r w:rsidR="006018CF">
        <w:rPr>
          <w:sz w:val="24"/>
          <w:szCs w:val="24"/>
        </w:rPr>
        <w:t>wedges</w:t>
      </w:r>
      <w:r w:rsidR="00652F37">
        <w:rPr>
          <w:sz w:val="24"/>
          <w:szCs w:val="24"/>
        </w:rPr>
        <w:t xml:space="preserve"> of the actuator, which causes less directional force to be generated.</w:t>
      </w:r>
    </w:p>
    <w:p w14:paraId="17B62674" w14:textId="717E2655" w:rsidR="00E67208" w:rsidRDefault="00E67208" w:rsidP="00051413">
      <w:pPr>
        <w:spacing w:line="360" w:lineRule="auto"/>
        <w:rPr>
          <w:sz w:val="24"/>
        </w:rPr>
      </w:pPr>
    </w:p>
    <w:p w14:paraId="0F91797A" w14:textId="5AEDF4B1" w:rsidR="00572371" w:rsidRDefault="00572371" w:rsidP="00051413">
      <w:pPr>
        <w:spacing w:line="360" w:lineRule="auto"/>
        <w:rPr>
          <w:sz w:val="24"/>
        </w:rPr>
      </w:pPr>
    </w:p>
    <w:p w14:paraId="75D10D0E" w14:textId="6FEEBB5C" w:rsidR="00572371" w:rsidRDefault="00572371" w:rsidP="00051413">
      <w:pPr>
        <w:spacing w:line="360" w:lineRule="auto"/>
        <w:rPr>
          <w:sz w:val="24"/>
        </w:rPr>
      </w:pPr>
    </w:p>
    <w:p w14:paraId="34969A34" w14:textId="10A69862" w:rsidR="00572371" w:rsidRDefault="00572371" w:rsidP="00051413">
      <w:pPr>
        <w:spacing w:line="360" w:lineRule="auto"/>
        <w:rPr>
          <w:sz w:val="24"/>
        </w:rPr>
      </w:pPr>
    </w:p>
    <w:p w14:paraId="623092C2" w14:textId="7C7B0E4A" w:rsidR="00572371" w:rsidRDefault="00572371" w:rsidP="00051413">
      <w:pPr>
        <w:spacing w:line="360" w:lineRule="auto"/>
        <w:rPr>
          <w:sz w:val="24"/>
        </w:rPr>
      </w:pPr>
    </w:p>
    <w:p w14:paraId="17E029B7" w14:textId="04A2F368" w:rsidR="00572371" w:rsidRDefault="00B51FC0" w:rsidP="00D62FC0">
      <w:pPr>
        <w:spacing w:line="360" w:lineRule="auto"/>
        <w:jc w:val="center"/>
        <w:rPr>
          <w:sz w:val="24"/>
        </w:rPr>
      </w:pPr>
      <w:r>
        <w:rPr>
          <w:noProof/>
          <w:lang w:eastAsia="zh-CN"/>
        </w:rPr>
        <w:lastRenderedPageBreak/>
        <mc:AlternateContent>
          <mc:Choice Requires="wps">
            <w:drawing>
              <wp:anchor distT="0" distB="0" distL="114300" distR="114300" simplePos="0" relativeHeight="251744256" behindDoc="0" locked="0" layoutInCell="1" allowOverlap="1" wp14:anchorId="7A608504" wp14:editId="6EC5EEC9">
                <wp:simplePos x="0" y="0"/>
                <wp:positionH relativeFrom="column">
                  <wp:posOffset>568960</wp:posOffset>
                </wp:positionH>
                <wp:positionV relativeFrom="paragraph">
                  <wp:posOffset>6502400</wp:posOffset>
                </wp:positionV>
                <wp:extent cx="4791710" cy="635"/>
                <wp:effectExtent l="0" t="0" r="0" b="0"/>
                <wp:wrapTopAndBottom/>
                <wp:docPr id="1032" name="Text Box 1032"/>
                <wp:cNvGraphicFramePr/>
                <a:graphic xmlns:a="http://schemas.openxmlformats.org/drawingml/2006/main">
                  <a:graphicData uri="http://schemas.microsoft.com/office/word/2010/wordprocessingShape">
                    <wps:wsp>
                      <wps:cNvSpPr txBox="1"/>
                      <wps:spPr>
                        <a:xfrm>
                          <a:off x="0" y="0"/>
                          <a:ext cx="4791710" cy="635"/>
                        </a:xfrm>
                        <a:prstGeom prst="rect">
                          <a:avLst/>
                        </a:prstGeom>
                        <a:solidFill>
                          <a:prstClr val="white"/>
                        </a:solidFill>
                        <a:ln>
                          <a:noFill/>
                        </a:ln>
                      </wps:spPr>
                      <wps:txbx>
                        <w:txbxContent>
                          <w:p w14:paraId="3ABAAD1E" w14:textId="7E758A93" w:rsidR="001919C4" w:rsidRPr="00721722" w:rsidRDefault="001919C4" w:rsidP="00B51FC0">
                            <w:pPr>
                              <w:pStyle w:val="Caption"/>
                              <w:rPr>
                                <w:noProof/>
                                <w:sz w:val="24"/>
                              </w:rPr>
                            </w:pPr>
                            <w:r>
                              <w:t>Figure 21. The top image shows the front side of the mold, while the bottom image shows the back view of the mold.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08504" id="Text Box 1032" o:spid="_x0000_s1057" type="#_x0000_t202" style="position:absolute;left:0;text-align:left;margin-left:44.8pt;margin-top:512pt;width:377.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2/mGgIAAEAEAAAOAAAAZHJzL2Uyb0RvYy54bWysU8Fu2zAMvQ/YPwi6L07ar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" stroked="f">
                <v:textbox style="mso-fit-shape-to-text:t" inset="0,0,0,0">
                  <w:txbxContent>
                    <w:p w14:paraId="3ABAAD1E" w14:textId="7E758A93" w:rsidR="001919C4" w:rsidRPr="00721722" w:rsidRDefault="001919C4" w:rsidP="00B51FC0">
                      <w:pPr>
                        <w:pStyle w:val="Caption"/>
                        <w:rPr>
                          <w:noProof/>
                          <w:sz w:val="24"/>
                        </w:rPr>
                      </w:pPr>
                      <w:r>
                        <w:t>Figure 21. The top image shows the front side of the mold, while the bottom image shows the back view of the mold.</w:t>
                      </w:r>
                    </w:p>
                  </w:txbxContent>
                </v:textbox>
                <w10:wrap type="topAndBottom"/>
              </v:shape>
            </w:pict>
          </mc:Fallback>
        </mc:AlternateContent>
      </w:r>
      <w:r>
        <w:rPr>
          <w:noProof/>
          <w:sz w:val="24"/>
          <w:lang w:eastAsia="zh-CN"/>
        </w:rPr>
        <mc:AlternateContent>
          <mc:Choice Requires="wpg">
            <w:drawing>
              <wp:anchor distT="0" distB="0" distL="114300" distR="114300" simplePos="0" relativeHeight="251742208" behindDoc="0" locked="0" layoutInCell="1" allowOverlap="1" wp14:anchorId="5BDD056B" wp14:editId="3A669320">
                <wp:simplePos x="0" y="0"/>
                <wp:positionH relativeFrom="column">
                  <wp:posOffset>569343</wp:posOffset>
                </wp:positionH>
                <wp:positionV relativeFrom="paragraph">
                  <wp:posOffset>0</wp:posOffset>
                </wp:positionV>
                <wp:extent cx="4791710" cy="6445262"/>
                <wp:effectExtent l="0" t="0" r="8890" b="0"/>
                <wp:wrapTopAndBottom/>
                <wp:docPr id="1031" name="Group 1031"/>
                <wp:cNvGraphicFramePr/>
                <a:graphic xmlns:a="http://schemas.openxmlformats.org/drawingml/2006/main">
                  <a:graphicData uri="http://schemas.microsoft.com/office/word/2010/wordprocessingGroup">
                    <wpg:wgp>
                      <wpg:cNvGrpSpPr/>
                      <wpg:grpSpPr>
                        <a:xfrm>
                          <a:off x="0" y="0"/>
                          <a:ext cx="4791710" cy="6445262"/>
                          <a:chOff x="0" y="0"/>
                          <a:chExt cx="4791710" cy="6445262"/>
                        </a:xfrm>
                      </wpg:grpSpPr>
                      <pic:pic xmlns:pic="http://schemas.openxmlformats.org/drawingml/2006/picture">
                        <pic:nvPicPr>
                          <pic:cNvPr id="1030" name="Picture 1030" descr="Diagram, engineering drawing&#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8627" y="3303917"/>
                            <a:ext cx="4779010" cy="3141345"/>
                          </a:xfrm>
                          <a:prstGeom prst="rect">
                            <a:avLst/>
                          </a:prstGeom>
                        </pic:spPr>
                      </pic:pic>
                      <pic:pic xmlns:pic="http://schemas.openxmlformats.org/drawingml/2006/picture">
                        <pic:nvPicPr>
                          <pic:cNvPr id="1029" name="Picture 1029" descr="Diagram, engineering drawing&#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1710" cy="3061970"/>
                          </a:xfrm>
                          <a:prstGeom prst="rect">
                            <a:avLst/>
                          </a:prstGeom>
                        </pic:spPr>
                      </pic:pic>
                    </wpg:wgp>
                  </a:graphicData>
                </a:graphic>
              </wp:anchor>
            </w:drawing>
          </mc:Choice>
          <mc:Fallback>
            <w:pict>
              <v:group w14:anchorId="76A8DA88" id="Group 1031" o:spid="_x0000_s1026" style="position:absolute;margin-left:44.85pt;margin-top:0;width:377.3pt;height:507.5pt;z-index:251742208" coordsize="47917,644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">
                <v:shape id="Picture 1030" o:spid="_x0000_s1027" type="#_x0000_t75" alt="Diagram, engineering drawing&#10;&#10;Description automatically generated" style="position:absolute;left:86;top:33039;width:47790;height:3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">
                  <v:imagedata r:id="rId71" o:title="Diagram, engineering drawing&#10;&#10;Description automatically generated"/>
                  <v:path arrowok="t"/>
                </v:shape>
                <v:shape id="Picture 1029" o:spid="_x0000_s1028" type="#_x0000_t75" alt="Diagram, engineering drawing&#10;&#10;Description automatically generated" style="position:absolute;width:47917;height:3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">
                  <v:imagedata r:id="rId72" o:title="Diagram, engineering drawing&#10;&#10;Description automatically generated"/>
                  <v:path arrowok="t"/>
                </v:shape>
                <w10:wrap type="topAndBottom"/>
              </v:group>
            </w:pict>
          </mc:Fallback>
        </mc:AlternateContent>
      </w:r>
    </w:p>
    <w:p w14:paraId="5DFA194D" w14:textId="6B96A202" w:rsidR="00E67208" w:rsidRDefault="00E67208" w:rsidP="00D62FC0">
      <w:pPr>
        <w:spacing w:line="360" w:lineRule="auto"/>
        <w:jc w:val="center"/>
        <w:rPr>
          <w:sz w:val="24"/>
        </w:rPr>
      </w:pPr>
    </w:p>
    <w:p w14:paraId="2A6C489E" w14:textId="66CEF195" w:rsidR="00E67208" w:rsidRDefault="00E67208" w:rsidP="00051413">
      <w:pPr>
        <w:spacing w:line="360" w:lineRule="auto"/>
        <w:rPr>
          <w:sz w:val="24"/>
        </w:rPr>
      </w:pPr>
    </w:p>
    <w:p w14:paraId="5B272D9E" w14:textId="0CE8EFF4" w:rsidR="00E67208" w:rsidRDefault="00F22AE2" w:rsidP="00E67208">
      <w:pPr>
        <w:spacing w:line="360" w:lineRule="auto"/>
        <w:rPr>
          <w:sz w:val="24"/>
        </w:rPr>
      </w:pPr>
      <w:r>
        <w:rPr>
          <w:noProof/>
          <w:lang w:eastAsia="zh-CN"/>
        </w:rPr>
        <w:lastRenderedPageBreak/>
        <mc:AlternateContent>
          <mc:Choice Requires="wps">
            <w:drawing>
              <wp:anchor distT="0" distB="0" distL="114300" distR="114300" simplePos="0" relativeHeight="251749376" behindDoc="0" locked="0" layoutInCell="1" allowOverlap="1" wp14:anchorId="5F4A0D00" wp14:editId="0C270114">
                <wp:simplePos x="0" y="0"/>
                <wp:positionH relativeFrom="column">
                  <wp:posOffset>0</wp:posOffset>
                </wp:positionH>
                <wp:positionV relativeFrom="paragraph">
                  <wp:posOffset>6989469</wp:posOffset>
                </wp:positionV>
                <wp:extent cx="5943600" cy="635"/>
                <wp:effectExtent l="0" t="0" r="0" b="0"/>
                <wp:wrapTopAndBottom/>
                <wp:docPr id="1039" name="Text Box 10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10DC86" w14:textId="1670A951" w:rsidR="001919C4" w:rsidRPr="00DD6299" w:rsidRDefault="001919C4" w:rsidP="00F22AE2">
                            <w:pPr>
                              <w:pStyle w:val="Caption"/>
                              <w:rPr>
                                <w:noProof/>
                                <w:sz w:val="24"/>
                              </w:rPr>
                            </w:pPr>
                            <w:r>
                              <w:t>Figure 22. The top picture is the front view of the robot, while the bottom picture is a birds-eye view of the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A0D00" id="Text Box 1039" o:spid="_x0000_s1058" type="#_x0000_t202" style="position:absolute;margin-left:0;margin-top:550.35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" stroked="f">
                <v:textbox style="mso-fit-shape-to-text:t" inset="0,0,0,0">
                  <w:txbxContent>
                    <w:p w14:paraId="6710DC86" w14:textId="1670A951" w:rsidR="001919C4" w:rsidRPr="00DD6299" w:rsidRDefault="001919C4" w:rsidP="00F22AE2">
                      <w:pPr>
                        <w:pStyle w:val="Caption"/>
                        <w:rPr>
                          <w:noProof/>
                          <w:sz w:val="24"/>
                        </w:rPr>
                      </w:pPr>
                      <w:r>
                        <w:t>Figure 22. The top picture is the front view of the robot, while the bottom picture is a birds-eye view of the robot.</w:t>
                      </w:r>
                    </w:p>
                  </w:txbxContent>
                </v:textbox>
                <w10:wrap type="topAndBottom"/>
              </v:shape>
            </w:pict>
          </mc:Fallback>
        </mc:AlternateContent>
      </w:r>
      <w:r>
        <w:rPr>
          <w:noProof/>
          <w:sz w:val="24"/>
          <w:lang w:eastAsia="zh-CN"/>
        </w:rPr>
        <mc:AlternateContent>
          <mc:Choice Requires="wpg">
            <w:drawing>
              <wp:anchor distT="0" distB="0" distL="114300" distR="114300" simplePos="0" relativeHeight="251747328" behindDoc="0" locked="0" layoutInCell="1" allowOverlap="1" wp14:anchorId="473610EE" wp14:editId="4F61168F">
                <wp:simplePos x="0" y="0"/>
                <wp:positionH relativeFrom="column">
                  <wp:posOffset>0</wp:posOffset>
                </wp:positionH>
                <wp:positionV relativeFrom="paragraph">
                  <wp:posOffset>0</wp:posOffset>
                </wp:positionV>
                <wp:extent cx="5943600" cy="6916037"/>
                <wp:effectExtent l="0" t="0" r="0" b="0"/>
                <wp:wrapTopAndBottom/>
                <wp:docPr id="1038" name="Group 1038"/>
                <wp:cNvGraphicFramePr/>
                <a:graphic xmlns:a="http://schemas.openxmlformats.org/drawingml/2006/main">
                  <a:graphicData uri="http://schemas.microsoft.com/office/word/2010/wordprocessingGroup">
                    <wpg:wgp>
                      <wpg:cNvGrpSpPr/>
                      <wpg:grpSpPr>
                        <a:xfrm>
                          <a:off x="0" y="0"/>
                          <a:ext cx="5943600" cy="6916037"/>
                          <a:chOff x="0" y="0"/>
                          <a:chExt cx="5943600" cy="6916037"/>
                        </a:xfrm>
                      </wpg:grpSpPr>
                      <pic:pic xmlns:pic="http://schemas.openxmlformats.org/drawingml/2006/picture">
                        <pic:nvPicPr>
                          <pic:cNvPr id="1035" name="Picture 1035" descr="A picture containing text&#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r="870"/>
                          <a:stretch/>
                        </pic:blipFill>
                        <pic:spPr bwMode="auto">
                          <a:xfrm>
                            <a:off x="0" y="3545457"/>
                            <a:ext cx="5943600" cy="3370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3" name="Picture 1033" descr="A picture containing indoor, floor&#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wpg:wgp>
                  </a:graphicData>
                </a:graphic>
              </wp:anchor>
            </w:drawing>
          </mc:Choice>
          <mc:Fallback>
            <w:pict>
              <v:group w14:anchorId="3FFC56CA" id="Group 1038" o:spid="_x0000_s1026" style="position:absolute;margin-left:0;margin-top:0;width:468pt;height:544.55pt;z-index:251747328" coordsize="59436,69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">
                <v:shape id="Picture 1035" o:spid="_x0000_s1027" type="#_x0000_t75" alt="A picture containing text&#10;&#10;Description automatically generated" style="position:absolute;top:35454;width:59436;height:33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">
                  <v:imagedata r:id="rId75" o:title="A picture containing text&#10;&#10;Description automatically generated" cropright="570f"/>
                  <v:path arrowok="t"/>
                </v:shape>
                <v:shape id="Picture 1033" o:spid="_x0000_s1028" type="#_x0000_t75" alt="A picture containing indoor, floor&#10;&#10;Description automatically generated" style="position:absolute;width:59436;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">
                  <v:imagedata r:id="rId76" o:title="A picture containing indoor, floor&#10;&#10;Description automatically generated"/>
                  <v:path arrowok="t"/>
                </v:shape>
                <w10:wrap type="topAndBottom"/>
              </v:group>
            </w:pict>
          </mc:Fallback>
        </mc:AlternateContent>
      </w:r>
    </w:p>
    <w:p w14:paraId="592A566C" w14:textId="38F0628C" w:rsidR="00F22AE2" w:rsidRPr="00EA524B" w:rsidRDefault="00F22AE2" w:rsidP="00E67208">
      <w:pPr>
        <w:spacing w:line="360" w:lineRule="auto"/>
        <w:rPr>
          <w:sz w:val="24"/>
        </w:rPr>
      </w:pPr>
    </w:p>
    <w:p w14:paraId="448E9D96" w14:textId="0C0DBBE1" w:rsidR="00572371" w:rsidRDefault="00E62BD3" w:rsidP="008E63C1">
      <w:pPr>
        <w:spacing w:line="360" w:lineRule="auto"/>
      </w:pPr>
      <w:r>
        <w:rPr>
          <w:noProof/>
          <w:lang w:eastAsia="zh-CN"/>
        </w:rPr>
        <w:lastRenderedPageBreak/>
        <mc:AlternateContent>
          <mc:Choice Requires="wps">
            <w:drawing>
              <wp:anchor distT="0" distB="0" distL="114300" distR="114300" simplePos="0" relativeHeight="251753472" behindDoc="0" locked="0" layoutInCell="1" allowOverlap="1" wp14:anchorId="05ED5BA4" wp14:editId="5AAB51ED">
                <wp:simplePos x="0" y="0"/>
                <wp:positionH relativeFrom="column">
                  <wp:posOffset>0</wp:posOffset>
                </wp:positionH>
                <wp:positionV relativeFrom="paragraph">
                  <wp:posOffset>3731895</wp:posOffset>
                </wp:positionV>
                <wp:extent cx="5943600" cy="635"/>
                <wp:effectExtent l="0" t="0" r="0" b="0"/>
                <wp:wrapTopAndBottom/>
                <wp:docPr id="1041" name="Text Box 10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055D5D" w14:textId="7E39F93F" w:rsidR="001919C4" w:rsidRPr="00F1601E" w:rsidRDefault="001919C4" w:rsidP="00E62BD3">
                            <w:pPr>
                              <w:pStyle w:val="Caption"/>
                              <w:rPr>
                                <w:noProof/>
                              </w:rPr>
                            </w:pPr>
                            <w:r>
                              <w:t>Figure 23. Motion capture data of the soft body robot. The average net velocity of the robot is around 4 mm/s.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D5BA4" id="Text Box 1041" o:spid="_x0000_s1059" type="#_x0000_t202" style="position:absolute;margin-left:0;margin-top:293.8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" stroked="f">
                <v:textbox style="mso-fit-shape-to-text:t" inset="0,0,0,0">
                  <w:txbxContent>
                    <w:p w14:paraId="32055D5D" w14:textId="7E39F93F" w:rsidR="001919C4" w:rsidRPr="00F1601E" w:rsidRDefault="001919C4" w:rsidP="00E62BD3">
                      <w:pPr>
                        <w:pStyle w:val="Caption"/>
                        <w:rPr>
                          <w:noProof/>
                        </w:rPr>
                      </w:pPr>
                      <w:r>
                        <w:t>Figure 23. Motion capture data of the soft body robot. The average net velocity of the robot is around 4 mm/s.</w:t>
                      </w:r>
                    </w:p>
                  </w:txbxContent>
                </v:textbox>
                <w10:wrap type="topAndBottom"/>
              </v:shape>
            </w:pict>
          </mc:Fallback>
        </mc:AlternateContent>
      </w:r>
      <w:r>
        <w:rPr>
          <w:noProof/>
          <w:lang w:eastAsia="zh-CN"/>
        </w:rPr>
        <w:drawing>
          <wp:anchor distT="0" distB="0" distL="114300" distR="114300" simplePos="0" relativeHeight="251751424" behindDoc="0" locked="0" layoutInCell="1" allowOverlap="1" wp14:anchorId="595E20AE" wp14:editId="7972D31A">
            <wp:simplePos x="0" y="0"/>
            <wp:positionH relativeFrom="column">
              <wp:posOffset>0</wp:posOffset>
            </wp:positionH>
            <wp:positionV relativeFrom="paragraph">
              <wp:posOffset>0</wp:posOffset>
            </wp:positionV>
            <wp:extent cx="5943600" cy="3674853"/>
            <wp:effectExtent l="0" t="0" r="0" b="1905"/>
            <wp:wrapTopAndBottom/>
            <wp:docPr id="1040" name="Chart 1040">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p>
    <w:p w14:paraId="738ED6F9" w14:textId="749DA388" w:rsidR="00572371" w:rsidRDefault="00572371" w:rsidP="008E63C1">
      <w:pPr>
        <w:spacing w:line="360" w:lineRule="auto"/>
      </w:pPr>
    </w:p>
    <w:p w14:paraId="4DF85523" w14:textId="222345AB" w:rsidR="00572371" w:rsidRDefault="00572371" w:rsidP="008E63C1">
      <w:pPr>
        <w:spacing w:line="360" w:lineRule="auto"/>
      </w:pPr>
    </w:p>
    <w:p w14:paraId="1BBE1A37" w14:textId="1105846F" w:rsidR="00572371" w:rsidRDefault="00572371" w:rsidP="008E63C1">
      <w:pPr>
        <w:spacing w:line="360" w:lineRule="auto"/>
      </w:pPr>
    </w:p>
    <w:p w14:paraId="16E59ACE" w14:textId="76CC5E80" w:rsidR="00572371" w:rsidRDefault="00572371" w:rsidP="008E63C1">
      <w:pPr>
        <w:spacing w:line="360" w:lineRule="auto"/>
      </w:pPr>
    </w:p>
    <w:p w14:paraId="56E3C7F6" w14:textId="36D0BD4D" w:rsidR="00572371" w:rsidRDefault="00572371" w:rsidP="008E63C1">
      <w:pPr>
        <w:spacing w:line="360" w:lineRule="auto"/>
      </w:pPr>
    </w:p>
    <w:p w14:paraId="53906F84" w14:textId="15D93598" w:rsidR="006810A1" w:rsidRDefault="006810A1" w:rsidP="008E63C1">
      <w:pPr>
        <w:spacing w:line="360" w:lineRule="auto"/>
      </w:pPr>
      <w:r>
        <w:br w:type="page"/>
      </w:r>
    </w:p>
    <w:p w14:paraId="258F3257" w14:textId="3DF9322F" w:rsidR="00D51B99" w:rsidRPr="00565C89" w:rsidRDefault="00F55728" w:rsidP="00F47BD4">
      <w:pPr>
        <w:pStyle w:val="Heading1"/>
        <w:spacing w:line="360" w:lineRule="auto"/>
        <w:rPr>
          <w:sz w:val="24"/>
        </w:rPr>
      </w:pPr>
      <w:bookmarkStart w:id="19" w:name="_Toc133176105"/>
      <w:r>
        <w:lastRenderedPageBreak/>
        <w:t>4.</w:t>
      </w:r>
      <w:r w:rsidR="0088616A">
        <w:t xml:space="preserve"> </w:t>
      </w:r>
      <w:r>
        <w:t>Conclusion</w:t>
      </w:r>
      <w:bookmarkEnd w:id="19"/>
    </w:p>
    <w:p w14:paraId="4415A7EE" w14:textId="040E670E" w:rsidR="00FA5C8E" w:rsidRDefault="00D51B99" w:rsidP="001E2DE5">
      <w:pPr>
        <w:spacing w:line="360" w:lineRule="auto"/>
        <w:rPr>
          <w:sz w:val="24"/>
          <w:szCs w:val="24"/>
        </w:rPr>
      </w:pPr>
      <w:r>
        <w:rPr>
          <w:color w:val="FF0000"/>
        </w:rPr>
        <w:tab/>
      </w:r>
      <w:r>
        <w:rPr>
          <w:sz w:val="24"/>
          <w:szCs w:val="24"/>
        </w:rPr>
        <w:t xml:space="preserve">Ultimately, we </w:t>
      </w:r>
      <w:r w:rsidR="00FA5C8E">
        <w:rPr>
          <w:sz w:val="24"/>
          <w:szCs w:val="24"/>
        </w:rPr>
        <w:t>have created</w:t>
      </w:r>
      <w:r>
        <w:rPr>
          <w:sz w:val="24"/>
          <w:szCs w:val="24"/>
        </w:rPr>
        <w:t xml:space="preserve"> a soft robot</w:t>
      </w:r>
      <w:r w:rsidR="00D51D01">
        <w:rPr>
          <w:sz w:val="24"/>
          <w:szCs w:val="24"/>
        </w:rPr>
        <w:t xml:space="preserve">, untethered </w:t>
      </w:r>
      <w:proofErr w:type="gramStart"/>
      <w:r w:rsidR="00D51D01">
        <w:rPr>
          <w:sz w:val="24"/>
          <w:szCs w:val="24"/>
        </w:rPr>
        <w:t>through the use of</w:t>
      </w:r>
      <w:proofErr w:type="gramEnd"/>
      <w:r w:rsidR="00D51D01">
        <w:rPr>
          <w:sz w:val="24"/>
          <w:szCs w:val="24"/>
        </w:rPr>
        <w:t xml:space="preserve"> a battery</w:t>
      </w:r>
      <w:r>
        <w:rPr>
          <w:sz w:val="24"/>
          <w:szCs w:val="24"/>
        </w:rPr>
        <w:t xml:space="preserve">. </w:t>
      </w:r>
      <w:r w:rsidR="00483659">
        <w:rPr>
          <w:sz w:val="24"/>
          <w:szCs w:val="24"/>
        </w:rPr>
        <w:t xml:space="preserve">We first determined </w:t>
      </w:r>
      <w:r w:rsidR="001E2DE5">
        <w:rPr>
          <w:sz w:val="24"/>
          <w:szCs w:val="24"/>
        </w:rPr>
        <w:t xml:space="preserve">the actuator design and specific parameters we wanted to test. After deciding on the design, we 3D printed a body to see the performance of our actuators. From the resulting motion capture results, we experimented with different edge designs to further improve the performance of the robot by increasing directional friction. Lastly, we created a soft body and provided a framework to control the robot using two servos and the </w:t>
      </w:r>
      <w:proofErr w:type="spellStart"/>
      <w:r w:rsidR="001E2DE5">
        <w:rPr>
          <w:sz w:val="24"/>
          <w:szCs w:val="24"/>
        </w:rPr>
        <w:t>ItsyBitsy</w:t>
      </w:r>
      <w:proofErr w:type="spellEnd"/>
      <w:r w:rsidR="001E2DE5">
        <w:rPr>
          <w:sz w:val="24"/>
          <w:szCs w:val="24"/>
        </w:rPr>
        <w:t xml:space="preserve"> board. </w:t>
      </w:r>
    </w:p>
    <w:p w14:paraId="7543C0CB" w14:textId="5B0611CF" w:rsidR="00B94BE8" w:rsidRPr="00D51B99" w:rsidRDefault="00FA5C8E" w:rsidP="008E63C1">
      <w:pPr>
        <w:spacing w:line="360" w:lineRule="auto"/>
        <w:rPr>
          <w:sz w:val="24"/>
          <w:szCs w:val="24"/>
        </w:rPr>
      </w:pPr>
      <w:r>
        <w:rPr>
          <w:sz w:val="24"/>
          <w:szCs w:val="24"/>
        </w:rPr>
        <w:tab/>
        <w:t xml:space="preserve"> </w:t>
      </w:r>
      <w:r w:rsidR="00AE5E17">
        <w:rPr>
          <w:sz w:val="24"/>
          <w:szCs w:val="24"/>
        </w:rPr>
        <w:t xml:space="preserve">We believe that there are many potential improvements and many avenues to explore with the testbed we have created. Further study of different types of </w:t>
      </w:r>
      <w:r w:rsidR="00E60F57">
        <w:rPr>
          <w:sz w:val="24"/>
          <w:szCs w:val="24"/>
        </w:rPr>
        <w:t>wedges</w:t>
      </w:r>
      <w:r w:rsidR="00AE5E17">
        <w:rPr>
          <w:sz w:val="24"/>
          <w:szCs w:val="24"/>
        </w:rPr>
        <w:t xml:space="preserve"> or methods to create directional force could improve the robot’s velocity. The design of the soft body can be adjusted to enable underwater movement on top of its land-based movement. Sensors or a means of wireless communication can be used for better control of the robot, and cameras can be attached for wireless data collection. Lastly, the modularity of the robot can be improved, so that </w:t>
      </w:r>
      <w:r w:rsidR="002A73BF">
        <w:rPr>
          <w:sz w:val="24"/>
          <w:szCs w:val="24"/>
        </w:rPr>
        <w:t>it would be easier and quicker to construct.</w:t>
      </w:r>
    </w:p>
    <w:p w14:paraId="43481638" w14:textId="77777777" w:rsidR="001D5F0C" w:rsidRDefault="001D5F0C" w:rsidP="008E63C1">
      <w:pPr>
        <w:spacing w:line="360" w:lineRule="auto"/>
      </w:pPr>
      <w:r>
        <w:br w:type="page"/>
      </w:r>
    </w:p>
    <w:p w14:paraId="3F894087" w14:textId="77777777" w:rsidR="00F851C6" w:rsidRDefault="00F851C6" w:rsidP="008E63C1">
      <w:pPr>
        <w:pStyle w:val="Heading1"/>
        <w:spacing w:line="360" w:lineRule="auto"/>
      </w:pPr>
      <w:bookmarkStart w:id="20" w:name="_Toc133176106"/>
      <w:r>
        <w:lastRenderedPageBreak/>
        <w:t>References</w:t>
      </w:r>
      <w:bookmarkEnd w:id="20"/>
    </w:p>
    <w:p w14:paraId="21094C18" w14:textId="40087307" w:rsidR="009D44BB" w:rsidRPr="009D44BB" w:rsidRDefault="001C17C9" w:rsidP="009D44BB">
      <w:pPr>
        <w:spacing w:line="360" w:lineRule="auto"/>
        <w:ind w:left="470" w:hangingChars="196" w:hanging="470"/>
        <w:rPr>
          <w:rFonts w:cstheme="minorHAnsi"/>
          <w:sz w:val="24"/>
          <w:szCs w:val="24"/>
        </w:rPr>
      </w:pPr>
      <w:r w:rsidRPr="009D44BB">
        <w:rPr>
          <w:rFonts w:cstheme="minorHAnsi"/>
          <w:sz w:val="24"/>
          <w:szCs w:val="24"/>
        </w:rPr>
        <w:t xml:space="preserve">[1] </w:t>
      </w:r>
      <w:r w:rsidR="004D62C4" w:rsidRPr="009D44BB">
        <w:rPr>
          <w:rFonts w:cstheme="minorHAnsi"/>
          <w:sz w:val="24"/>
          <w:szCs w:val="24"/>
        </w:rPr>
        <w:tab/>
      </w:r>
      <w:r w:rsidR="009D44BB" w:rsidRPr="009D44BB">
        <w:rPr>
          <w:rFonts w:cstheme="minorHAnsi"/>
          <w:color w:val="151515"/>
          <w:spacing w:val="4"/>
          <w:sz w:val="24"/>
          <w:szCs w:val="24"/>
          <w:shd w:val="clear" w:color="auto" w:fill="FAFAFA"/>
        </w:rPr>
        <w:t xml:space="preserve">Hu ZJ, </w:t>
      </w:r>
      <w:proofErr w:type="spellStart"/>
      <w:r w:rsidR="009D44BB" w:rsidRPr="009D44BB">
        <w:rPr>
          <w:rFonts w:cstheme="minorHAnsi"/>
          <w:color w:val="151515"/>
          <w:spacing w:val="4"/>
          <w:sz w:val="24"/>
          <w:szCs w:val="24"/>
          <w:shd w:val="clear" w:color="auto" w:fill="FAFAFA"/>
        </w:rPr>
        <w:t>Cheneler</w:t>
      </w:r>
      <w:proofErr w:type="spellEnd"/>
      <w:r w:rsidR="009D44BB" w:rsidRPr="009D44BB">
        <w:rPr>
          <w:rFonts w:cstheme="minorHAnsi"/>
          <w:color w:val="151515"/>
          <w:spacing w:val="4"/>
          <w:sz w:val="24"/>
          <w:szCs w:val="24"/>
          <w:shd w:val="clear" w:color="auto" w:fill="FAFAFA"/>
        </w:rPr>
        <w:t xml:space="preserve"> D (2021) Bio-Inspired Soft Robot for Locomotion and Navigation in Restricted Spaces. J Robotics </w:t>
      </w:r>
      <w:proofErr w:type="spellStart"/>
      <w:r w:rsidR="009D44BB" w:rsidRPr="009D44BB">
        <w:rPr>
          <w:rFonts w:cstheme="minorHAnsi"/>
          <w:color w:val="151515"/>
          <w:spacing w:val="4"/>
          <w:sz w:val="24"/>
          <w:szCs w:val="24"/>
          <w:shd w:val="clear" w:color="auto" w:fill="FAFAFA"/>
        </w:rPr>
        <w:t>Autom</w:t>
      </w:r>
      <w:proofErr w:type="spellEnd"/>
      <w:r w:rsidR="009D44BB" w:rsidRPr="009D44BB">
        <w:rPr>
          <w:rFonts w:cstheme="minorHAnsi"/>
          <w:color w:val="151515"/>
          <w:spacing w:val="4"/>
          <w:sz w:val="24"/>
          <w:szCs w:val="24"/>
          <w:shd w:val="clear" w:color="auto" w:fill="FAFAFA"/>
        </w:rPr>
        <w:t xml:space="preserve"> 5(1):236-250.</w:t>
      </w:r>
    </w:p>
    <w:p w14:paraId="733ACA9A" w14:textId="31609489" w:rsidR="00471973" w:rsidRPr="00471973" w:rsidRDefault="009D44BB" w:rsidP="008E63C1">
      <w:pPr>
        <w:spacing w:line="360" w:lineRule="auto"/>
        <w:ind w:left="470" w:hangingChars="196" w:hanging="470"/>
        <w:rPr>
          <w:rFonts w:cstheme="minorHAnsi"/>
          <w:sz w:val="24"/>
          <w:szCs w:val="24"/>
        </w:rPr>
      </w:pPr>
      <w:r>
        <w:rPr>
          <w:rFonts w:cstheme="minorHAnsi"/>
          <w:sz w:val="24"/>
          <w:szCs w:val="24"/>
        </w:rPr>
        <w:t>[2]</w:t>
      </w:r>
      <w:r>
        <w:rPr>
          <w:rFonts w:cstheme="minorHAnsi"/>
          <w:sz w:val="24"/>
          <w:szCs w:val="24"/>
        </w:rPr>
        <w:tab/>
      </w:r>
      <w:proofErr w:type="spellStart"/>
      <w:r w:rsidR="00471973" w:rsidRPr="00471973">
        <w:rPr>
          <w:rFonts w:cstheme="minorHAnsi"/>
          <w:color w:val="212121"/>
          <w:sz w:val="24"/>
          <w:szCs w:val="24"/>
          <w:shd w:val="clear" w:color="auto" w:fill="FFFFFF"/>
        </w:rPr>
        <w:t>Ranzani</w:t>
      </w:r>
      <w:proofErr w:type="spellEnd"/>
      <w:r w:rsidR="00471973" w:rsidRPr="00471973">
        <w:rPr>
          <w:rFonts w:cstheme="minorHAnsi"/>
          <w:color w:val="212121"/>
          <w:sz w:val="24"/>
          <w:szCs w:val="24"/>
          <w:shd w:val="clear" w:color="auto" w:fill="FFFFFF"/>
        </w:rPr>
        <w:t xml:space="preserve"> T, Russo S, Bartlett NW, </w:t>
      </w:r>
      <w:proofErr w:type="spellStart"/>
      <w:r w:rsidR="00471973" w:rsidRPr="00471973">
        <w:rPr>
          <w:rFonts w:cstheme="minorHAnsi"/>
          <w:color w:val="212121"/>
          <w:sz w:val="24"/>
          <w:szCs w:val="24"/>
          <w:shd w:val="clear" w:color="auto" w:fill="FFFFFF"/>
        </w:rPr>
        <w:t>Wehner</w:t>
      </w:r>
      <w:proofErr w:type="spellEnd"/>
      <w:r w:rsidR="00471973" w:rsidRPr="00471973">
        <w:rPr>
          <w:rFonts w:cstheme="minorHAnsi"/>
          <w:color w:val="212121"/>
          <w:sz w:val="24"/>
          <w:szCs w:val="24"/>
          <w:shd w:val="clear" w:color="auto" w:fill="FFFFFF"/>
        </w:rPr>
        <w:t xml:space="preserve"> M, Wood RJ. Increasing the Dimensionality of Soft Microstructures through Injection-Induced Self-Folding. Adv Mater. 2018 Sep;30(38):e1802739. </w:t>
      </w:r>
      <w:proofErr w:type="spellStart"/>
      <w:r w:rsidR="00471973" w:rsidRPr="00471973">
        <w:rPr>
          <w:rFonts w:cstheme="minorHAnsi"/>
          <w:color w:val="212121"/>
          <w:sz w:val="24"/>
          <w:szCs w:val="24"/>
          <w:shd w:val="clear" w:color="auto" w:fill="FFFFFF"/>
        </w:rPr>
        <w:t>doi</w:t>
      </w:r>
      <w:proofErr w:type="spellEnd"/>
      <w:r w:rsidR="00471973" w:rsidRPr="00471973">
        <w:rPr>
          <w:rFonts w:cstheme="minorHAnsi"/>
          <w:color w:val="212121"/>
          <w:sz w:val="24"/>
          <w:szCs w:val="24"/>
          <w:shd w:val="clear" w:color="auto" w:fill="FFFFFF"/>
        </w:rPr>
        <w:t xml:space="preserve">: 10.1002/adma.201802739. </w:t>
      </w:r>
      <w:proofErr w:type="spellStart"/>
      <w:r w:rsidR="00471973" w:rsidRPr="00471973">
        <w:rPr>
          <w:rFonts w:cstheme="minorHAnsi"/>
          <w:color w:val="212121"/>
          <w:sz w:val="24"/>
          <w:szCs w:val="24"/>
          <w:shd w:val="clear" w:color="auto" w:fill="FFFFFF"/>
        </w:rPr>
        <w:t>Epub</w:t>
      </w:r>
      <w:proofErr w:type="spellEnd"/>
      <w:r w:rsidR="00471973" w:rsidRPr="00471973">
        <w:rPr>
          <w:rFonts w:cstheme="minorHAnsi"/>
          <w:color w:val="212121"/>
          <w:sz w:val="24"/>
          <w:szCs w:val="24"/>
          <w:shd w:val="clear" w:color="auto" w:fill="FFFFFF"/>
        </w:rPr>
        <w:t xml:space="preserve"> 2018 Aug 6. PMID: 30079470.</w:t>
      </w:r>
    </w:p>
    <w:p w14:paraId="43249540" w14:textId="3BEEEC05" w:rsidR="00971B98" w:rsidRDefault="009D44BB" w:rsidP="008E63C1">
      <w:pPr>
        <w:spacing w:line="360" w:lineRule="auto"/>
        <w:ind w:left="470" w:hangingChars="196" w:hanging="470"/>
        <w:rPr>
          <w:rFonts w:cstheme="minorHAnsi"/>
          <w:color w:val="333333"/>
          <w:sz w:val="24"/>
          <w:szCs w:val="24"/>
          <w:shd w:val="clear" w:color="auto" w:fill="FFFFFF"/>
        </w:rPr>
      </w:pPr>
      <w:r>
        <w:rPr>
          <w:rFonts w:cstheme="minorHAnsi"/>
          <w:sz w:val="24"/>
          <w:szCs w:val="24"/>
        </w:rPr>
        <w:t>[3</w:t>
      </w:r>
      <w:r w:rsidR="00471973">
        <w:rPr>
          <w:rFonts w:cstheme="minorHAnsi"/>
          <w:sz w:val="24"/>
          <w:szCs w:val="24"/>
        </w:rPr>
        <w:t>]</w:t>
      </w:r>
      <w:r w:rsidR="00471973">
        <w:rPr>
          <w:rFonts w:cstheme="minorHAnsi"/>
          <w:sz w:val="24"/>
          <w:szCs w:val="24"/>
        </w:rPr>
        <w:tab/>
      </w:r>
      <w:r w:rsidR="001C17C9" w:rsidRPr="001C17C9">
        <w:rPr>
          <w:rFonts w:cstheme="minorHAnsi"/>
          <w:color w:val="333333"/>
          <w:sz w:val="24"/>
          <w:szCs w:val="24"/>
          <w:shd w:val="clear" w:color="auto" w:fill="FFFFFF"/>
        </w:rPr>
        <w:t xml:space="preserve">A. L. </w:t>
      </w:r>
      <w:proofErr w:type="spellStart"/>
      <w:r w:rsidR="001C17C9" w:rsidRPr="001C17C9">
        <w:rPr>
          <w:rFonts w:cstheme="minorHAnsi"/>
          <w:color w:val="333333"/>
          <w:sz w:val="24"/>
          <w:szCs w:val="24"/>
          <w:shd w:val="clear" w:color="auto" w:fill="FFFFFF"/>
        </w:rPr>
        <w:t>Gunderman</w:t>
      </w:r>
      <w:proofErr w:type="spellEnd"/>
      <w:r w:rsidR="001C17C9" w:rsidRPr="001C17C9">
        <w:rPr>
          <w:rFonts w:cstheme="minorHAnsi"/>
          <w:color w:val="333333"/>
          <w:sz w:val="24"/>
          <w:szCs w:val="24"/>
          <w:shd w:val="clear" w:color="auto" w:fill="FFFFFF"/>
        </w:rPr>
        <w:t>, J. A. Collins, A. L. Myers, R. T. Threlfall and Y. Chen, "Tendon-Driven Soft Robotic Gripper for Blackberry Harvesting," in </w:t>
      </w:r>
      <w:r w:rsidR="001C17C9" w:rsidRPr="001C17C9">
        <w:rPr>
          <w:rStyle w:val="Emphasis"/>
          <w:rFonts w:cstheme="minorHAnsi"/>
          <w:color w:val="333333"/>
          <w:sz w:val="24"/>
          <w:szCs w:val="24"/>
          <w:shd w:val="clear" w:color="auto" w:fill="FFFFFF"/>
        </w:rPr>
        <w:t>IEEE Robotics and Automation Letters</w:t>
      </w:r>
      <w:r w:rsidR="001C17C9" w:rsidRPr="001C17C9">
        <w:rPr>
          <w:rFonts w:cstheme="minorHAnsi"/>
          <w:color w:val="333333"/>
          <w:sz w:val="24"/>
          <w:szCs w:val="24"/>
          <w:shd w:val="clear" w:color="auto" w:fill="FFFFFF"/>
        </w:rPr>
        <w:t xml:space="preserve">, vol. 7, no. 2, pp. 2652-2659, April 2022, </w:t>
      </w:r>
      <w:proofErr w:type="spellStart"/>
      <w:r w:rsidR="001C17C9" w:rsidRPr="001C17C9">
        <w:rPr>
          <w:rFonts w:cstheme="minorHAnsi"/>
          <w:color w:val="333333"/>
          <w:sz w:val="24"/>
          <w:szCs w:val="24"/>
          <w:shd w:val="clear" w:color="auto" w:fill="FFFFFF"/>
        </w:rPr>
        <w:t>doi</w:t>
      </w:r>
      <w:proofErr w:type="spellEnd"/>
      <w:r w:rsidR="001C17C9" w:rsidRPr="001C17C9">
        <w:rPr>
          <w:rFonts w:cstheme="minorHAnsi"/>
          <w:color w:val="333333"/>
          <w:sz w:val="24"/>
          <w:szCs w:val="24"/>
          <w:shd w:val="clear" w:color="auto" w:fill="FFFFFF"/>
        </w:rPr>
        <w:t xml:space="preserve">: 10.1109/LRA.2022.3143891. </w:t>
      </w:r>
    </w:p>
    <w:p w14:paraId="5C82A344" w14:textId="0D849DB5" w:rsidR="00D37092" w:rsidRDefault="009D44BB" w:rsidP="00627828">
      <w:pPr>
        <w:spacing w:line="360" w:lineRule="auto"/>
        <w:ind w:left="470" w:hangingChars="196" w:hanging="470"/>
        <w:rPr>
          <w:rFonts w:cstheme="minorHAnsi"/>
          <w:sz w:val="24"/>
          <w:szCs w:val="24"/>
        </w:rPr>
      </w:pPr>
      <w:r>
        <w:rPr>
          <w:rFonts w:cstheme="minorHAnsi"/>
          <w:sz w:val="24"/>
          <w:szCs w:val="24"/>
        </w:rPr>
        <w:t>[4</w:t>
      </w:r>
      <w:r w:rsidR="008A4E38">
        <w:rPr>
          <w:rFonts w:cstheme="minorHAnsi"/>
          <w:sz w:val="24"/>
          <w:szCs w:val="24"/>
        </w:rPr>
        <w:t>]</w:t>
      </w:r>
      <w:r w:rsidR="008A4E38">
        <w:rPr>
          <w:rFonts w:cstheme="minorHAnsi"/>
          <w:sz w:val="24"/>
          <w:szCs w:val="24"/>
        </w:rPr>
        <w:tab/>
      </w:r>
      <w:r w:rsidR="008A4E38" w:rsidRPr="008A4E38">
        <w:rPr>
          <w:rFonts w:cstheme="minorHAnsi"/>
          <w:sz w:val="24"/>
          <w:szCs w:val="24"/>
        </w:rPr>
        <w:t xml:space="preserve">Z. Wang and S. Hirai, "Chamber dimension optimization of a </w:t>
      </w:r>
      <w:proofErr w:type="spellStart"/>
      <w:r w:rsidR="008A4E38" w:rsidRPr="008A4E38">
        <w:rPr>
          <w:rFonts w:cstheme="minorHAnsi"/>
          <w:sz w:val="24"/>
          <w:szCs w:val="24"/>
        </w:rPr>
        <w:t>bellow</w:t>
      </w:r>
      <w:proofErr w:type="spellEnd"/>
      <w:r w:rsidR="008A4E38" w:rsidRPr="008A4E38">
        <w:rPr>
          <w:rFonts w:cstheme="minorHAnsi"/>
          <w:sz w:val="24"/>
          <w:szCs w:val="24"/>
        </w:rPr>
        <w:t>-type soft actuator for food material handling," 2018 IEEE International Conference on Soft Robotics (</w:t>
      </w:r>
      <w:proofErr w:type="spellStart"/>
      <w:r w:rsidR="008A4E38" w:rsidRPr="008A4E38">
        <w:rPr>
          <w:rFonts w:cstheme="minorHAnsi"/>
          <w:sz w:val="24"/>
          <w:szCs w:val="24"/>
        </w:rPr>
        <w:t>RoboSoft</w:t>
      </w:r>
      <w:proofErr w:type="spellEnd"/>
      <w:r w:rsidR="008A4E38" w:rsidRPr="008A4E38">
        <w:rPr>
          <w:rFonts w:cstheme="minorHAnsi"/>
          <w:sz w:val="24"/>
          <w:szCs w:val="24"/>
        </w:rPr>
        <w:t xml:space="preserve">), Livorno, Italy, 2018, pp. 382-387, </w:t>
      </w:r>
      <w:proofErr w:type="spellStart"/>
      <w:r w:rsidR="008A4E38" w:rsidRPr="008A4E38">
        <w:rPr>
          <w:rFonts w:cstheme="minorHAnsi"/>
          <w:sz w:val="24"/>
          <w:szCs w:val="24"/>
        </w:rPr>
        <w:t>doi</w:t>
      </w:r>
      <w:proofErr w:type="spellEnd"/>
      <w:r w:rsidR="008A4E38" w:rsidRPr="008A4E38">
        <w:rPr>
          <w:rFonts w:cstheme="minorHAnsi"/>
          <w:sz w:val="24"/>
          <w:szCs w:val="24"/>
        </w:rPr>
        <w:t>: 10.1109/ROBOSOFT.2018.8404949.</w:t>
      </w:r>
    </w:p>
    <w:p w14:paraId="65C368E8" w14:textId="30E8E40D" w:rsidR="008A4E38" w:rsidRDefault="00B0631E" w:rsidP="008E63C1">
      <w:pPr>
        <w:spacing w:line="360" w:lineRule="auto"/>
        <w:ind w:left="470" w:hangingChars="196" w:hanging="470"/>
        <w:rPr>
          <w:rFonts w:cstheme="minorHAnsi"/>
          <w:sz w:val="24"/>
          <w:szCs w:val="24"/>
        </w:rPr>
      </w:pPr>
      <w:r>
        <w:rPr>
          <w:rFonts w:cstheme="minorHAnsi"/>
          <w:sz w:val="24"/>
          <w:szCs w:val="24"/>
        </w:rPr>
        <w:t>[</w:t>
      </w:r>
      <w:r w:rsidR="009D44BB">
        <w:rPr>
          <w:rFonts w:cstheme="minorHAnsi"/>
          <w:sz w:val="24"/>
          <w:szCs w:val="24"/>
        </w:rPr>
        <w:t>5</w:t>
      </w:r>
      <w:r>
        <w:rPr>
          <w:rFonts w:cstheme="minorHAnsi"/>
          <w:sz w:val="24"/>
          <w:szCs w:val="24"/>
        </w:rPr>
        <w:t xml:space="preserve">] </w:t>
      </w:r>
      <w:r w:rsidR="00C17C7F">
        <w:rPr>
          <w:rFonts w:cstheme="minorHAnsi"/>
          <w:sz w:val="24"/>
          <w:szCs w:val="24"/>
        </w:rPr>
        <w:tab/>
      </w:r>
      <w:r w:rsidRPr="00B0631E">
        <w:rPr>
          <w:rFonts w:cstheme="minorHAnsi"/>
          <w:sz w:val="24"/>
          <w:szCs w:val="24"/>
        </w:rPr>
        <w:t xml:space="preserve">H. </w:t>
      </w:r>
      <w:proofErr w:type="spellStart"/>
      <w:r w:rsidRPr="00B0631E">
        <w:rPr>
          <w:rFonts w:cstheme="minorHAnsi"/>
          <w:sz w:val="24"/>
          <w:szCs w:val="24"/>
        </w:rPr>
        <w:t>Nabae</w:t>
      </w:r>
      <w:proofErr w:type="spellEnd"/>
      <w:r w:rsidRPr="00B0631E">
        <w:rPr>
          <w:rFonts w:cstheme="minorHAnsi"/>
          <w:sz w:val="24"/>
          <w:szCs w:val="24"/>
        </w:rPr>
        <w:t xml:space="preserve"> et al., "Design and Fabrication of 3D Papercraft IPMC Robots," 2022 IEEE 5th International Conference on Soft Robotics (</w:t>
      </w:r>
      <w:proofErr w:type="spellStart"/>
      <w:r w:rsidRPr="00B0631E">
        <w:rPr>
          <w:rFonts w:cstheme="minorHAnsi"/>
          <w:sz w:val="24"/>
          <w:szCs w:val="24"/>
        </w:rPr>
        <w:t>RoboSoft</w:t>
      </w:r>
      <w:proofErr w:type="spellEnd"/>
      <w:r w:rsidRPr="00B0631E">
        <w:rPr>
          <w:rFonts w:cstheme="minorHAnsi"/>
          <w:sz w:val="24"/>
          <w:szCs w:val="24"/>
        </w:rPr>
        <w:t xml:space="preserve">), Edinburgh, United Kingdom, 2022, pp. 95-102, </w:t>
      </w:r>
      <w:proofErr w:type="spellStart"/>
      <w:r w:rsidRPr="00B0631E">
        <w:rPr>
          <w:rFonts w:cstheme="minorHAnsi"/>
          <w:sz w:val="24"/>
          <w:szCs w:val="24"/>
        </w:rPr>
        <w:t>doi</w:t>
      </w:r>
      <w:proofErr w:type="spellEnd"/>
      <w:r w:rsidRPr="00B0631E">
        <w:rPr>
          <w:rFonts w:cstheme="minorHAnsi"/>
          <w:sz w:val="24"/>
          <w:szCs w:val="24"/>
        </w:rPr>
        <w:t>: 10.1109/RoboSoft54090.2022.9762212.</w:t>
      </w:r>
    </w:p>
    <w:p w14:paraId="74F7F841" w14:textId="61B49876" w:rsidR="00B0631E" w:rsidRDefault="00B0631E" w:rsidP="008E63C1">
      <w:pPr>
        <w:spacing w:line="360" w:lineRule="auto"/>
        <w:ind w:left="470" w:hangingChars="196" w:hanging="470"/>
        <w:rPr>
          <w:rFonts w:cstheme="minorHAnsi"/>
          <w:sz w:val="24"/>
          <w:szCs w:val="24"/>
        </w:rPr>
      </w:pPr>
      <w:r>
        <w:rPr>
          <w:rFonts w:cstheme="minorHAnsi"/>
          <w:sz w:val="24"/>
          <w:szCs w:val="24"/>
        </w:rPr>
        <w:t>[</w:t>
      </w:r>
      <w:r w:rsidR="009D44BB">
        <w:rPr>
          <w:rFonts w:cstheme="minorHAnsi"/>
          <w:sz w:val="24"/>
          <w:szCs w:val="24"/>
        </w:rPr>
        <w:t>6</w:t>
      </w:r>
      <w:r>
        <w:rPr>
          <w:rFonts w:cstheme="minorHAnsi"/>
          <w:sz w:val="24"/>
          <w:szCs w:val="24"/>
        </w:rPr>
        <w:t>]</w:t>
      </w:r>
      <w:r w:rsidR="00C17C7F">
        <w:rPr>
          <w:rFonts w:cstheme="minorHAnsi"/>
          <w:sz w:val="24"/>
          <w:szCs w:val="24"/>
        </w:rPr>
        <w:tab/>
      </w:r>
      <w:r w:rsidR="00C17C7F" w:rsidRPr="00C17C7F">
        <w:rPr>
          <w:rFonts w:cstheme="minorHAnsi"/>
          <w:sz w:val="24"/>
          <w:szCs w:val="24"/>
        </w:rPr>
        <w:t>W. Yan and A. Mehta, "A crawling robot driven by a folded self-sustained oscillator," 2022 IEEE 5th International Conference on Soft Robotics (</w:t>
      </w:r>
      <w:proofErr w:type="spellStart"/>
      <w:r w:rsidR="00C17C7F" w:rsidRPr="00C17C7F">
        <w:rPr>
          <w:rFonts w:cstheme="minorHAnsi"/>
          <w:sz w:val="24"/>
          <w:szCs w:val="24"/>
        </w:rPr>
        <w:t>RoboSoft</w:t>
      </w:r>
      <w:proofErr w:type="spellEnd"/>
      <w:r w:rsidR="00C17C7F" w:rsidRPr="00C17C7F">
        <w:rPr>
          <w:rFonts w:cstheme="minorHAnsi"/>
          <w:sz w:val="24"/>
          <w:szCs w:val="24"/>
        </w:rPr>
        <w:t xml:space="preserve">), Edinburgh, United Kingdom, 2022, pp. 455-460, </w:t>
      </w:r>
      <w:proofErr w:type="spellStart"/>
      <w:r w:rsidR="00C17C7F" w:rsidRPr="00C17C7F">
        <w:rPr>
          <w:rFonts w:cstheme="minorHAnsi"/>
          <w:sz w:val="24"/>
          <w:szCs w:val="24"/>
        </w:rPr>
        <w:t>doi</w:t>
      </w:r>
      <w:proofErr w:type="spellEnd"/>
      <w:r w:rsidR="00C17C7F" w:rsidRPr="00C17C7F">
        <w:rPr>
          <w:rFonts w:cstheme="minorHAnsi"/>
          <w:sz w:val="24"/>
          <w:szCs w:val="24"/>
        </w:rPr>
        <w:t>: 10.1109/RoboSoft54090.2022.9762079.</w:t>
      </w:r>
    </w:p>
    <w:p w14:paraId="302B2740" w14:textId="6E1586D8" w:rsidR="00C17C7F" w:rsidRDefault="00C17C7F" w:rsidP="008E63C1">
      <w:pPr>
        <w:spacing w:line="360" w:lineRule="auto"/>
        <w:ind w:left="470" w:hangingChars="196" w:hanging="470"/>
        <w:rPr>
          <w:rFonts w:cstheme="minorHAnsi"/>
          <w:sz w:val="24"/>
          <w:szCs w:val="24"/>
        </w:rPr>
      </w:pPr>
      <w:r>
        <w:rPr>
          <w:rFonts w:cstheme="minorHAnsi"/>
          <w:sz w:val="24"/>
          <w:szCs w:val="24"/>
        </w:rPr>
        <w:t>[</w:t>
      </w:r>
      <w:r w:rsidR="009D44BB">
        <w:rPr>
          <w:rFonts w:cstheme="minorHAnsi"/>
          <w:sz w:val="24"/>
          <w:szCs w:val="24"/>
        </w:rPr>
        <w:t>7</w:t>
      </w:r>
      <w:r>
        <w:rPr>
          <w:rFonts w:cstheme="minorHAnsi"/>
          <w:sz w:val="24"/>
          <w:szCs w:val="24"/>
        </w:rPr>
        <w:t>]</w:t>
      </w:r>
      <w:r w:rsidR="00D657A4">
        <w:rPr>
          <w:rFonts w:cstheme="minorHAnsi"/>
          <w:sz w:val="24"/>
          <w:szCs w:val="24"/>
        </w:rPr>
        <w:tab/>
      </w:r>
      <w:r w:rsidR="00B775C3" w:rsidRPr="00B775C3">
        <w:rPr>
          <w:rFonts w:cstheme="minorHAnsi"/>
          <w:sz w:val="24"/>
          <w:szCs w:val="24"/>
        </w:rPr>
        <w:t xml:space="preserve">K. </w:t>
      </w:r>
      <w:proofErr w:type="spellStart"/>
      <w:r w:rsidR="00B775C3" w:rsidRPr="00B775C3">
        <w:rPr>
          <w:rFonts w:cstheme="minorHAnsi"/>
          <w:sz w:val="24"/>
          <w:szCs w:val="24"/>
        </w:rPr>
        <w:t>Enomoto</w:t>
      </w:r>
      <w:proofErr w:type="spellEnd"/>
      <w:r w:rsidR="00B775C3" w:rsidRPr="00B775C3">
        <w:rPr>
          <w:rFonts w:cstheme="minorHAnsi"/>
          <w:sz w:val="24"/>
          <w:szCs w:val="24"/>
        </w:rPr>
        <w:t xml:space="preserve">, T. -Y. Chen, T. </w:t>
      </w:r>
      <w:proofErr w:type="spellStart"/>
      <w:r w:rsidR="00B775C3" w:rsidRPr="00B775C3">
        <w:rPr>
          <w:rFonts w:cstheme="minorHAnsi"/>
          <w:sz w:val="24"/>
          <w:szCs w:val="24"/>
        </w:rPr>
        <w:t>Kawasetsu</w:t>
      </w:r>
      <w:proofErr w:type="spellEnd"/>
      <w:r w:rsidR="00B775C3" w:rsidRPr="00B775C3">
        <w:rPr>
          <w:rFonts w:cstheme="minorHAnsi"/>
          <w:sz w:val="24"/>
          <w:szCs w:val="24"/>
        </w:rPr>
        <w:t xml:space="preserve"> and K. Hosoda, "Design of a Robotic Foot with Midtarsal Joint Locking Mechanism," 2022 IEEE 5th International Conference on Soft Robotics (</w:t>
      </w:r>
      <w:proofErr w:type="spellStart"/>
      <w:r w:rsidR="00B775C3" w:rsidRPr="00B775C3">
        <w:rPr>
          <w:rFonts w:cstheme="minorHAnsi"/>
          <w:sz w:val="24"/>
          <w:szCs w:val="24"/>
        </w:rPr>
        <w:t>RoboSoft</w:t>
      </w:r>
      <w:proofErr w:type="spellEnd"/>
      <w:r w:rsidR="00B775C3" w:rsidRPr="00B775C3">
        <w:rPr>
          <w:rFonts w:cstheme="minorHAnsi"/>
          <w:sz w:val="24"/>
          <w:szCs w:val="24"/>
        </w:rPr>
        <w:t xml:space="preserve">), Edinburgh, United Kingdom, 2022, pp. 1-6, </w:t>
      </w:r>
      <w:proofErr w:type="spellStart"/>
      <w:r w:rsidR="00B775C3" w:rsidRPr="00B775C3">
        <w:rPr>
          <w:rFonts w:cstheme="minorHAnsi"/>
          <w:sz w:val="24"/>
          <w:szCs w:val="24"/>
        </w:rPr>
        <w:t>doi</w:t>
      </w:r>
      <w:proofErr w:type="spellEnd"/>
      <w:r w:rsidR="00B775C3" w:rsidRPr="00B775C3">
        <w:rPr>
          <w:rFonts w:cstheme="minorHAnsi"/>
          <w:sz w:val="24"/>
          <w:szCs w:val="24"/>
        </w:rPr>
        <w:t>: 10.1109/RoboSoft54090.2022.9762172.</w:t>
      </w:r>
    </w:p>
    <w:p w14:paraId="3E2F53C4" w14:textId="5A01D9CE" w:rsidR="00503743" w:rsidRPr="009D44BB" w:rsidRDefault="00B775C3" w:rsidP="009D44BB">
      <w:pPr>
        <w:spacing w:line="360" w:lineRule="auto"/>
        <w:ind w:left="470" w:hangingChars="196" w:hanging="470"/>
        <w:rPr>
          <w:rFonts w:cstheme="minorHAnsi"/>
          <w:sz w:val="24"/>
          <w:szCs w:val="24"/>
        </w:rPr>
      </w:pPr>
      <w:r>
        <w:rPr>
          <w:rFonts w:cstheme="minorHAnsi"/>
          <w:sz w:val="24"/>
          <w:szCs w:val="24"/>
        </w:rPr>
        <w:t>[</w:t>
      </w:r>
      <w:r w:rsidR="009D44BB">
        <w:rPr>
          <w:rFonts w:cstheme="minorHAnsi"/>
          <w:sz w:val="24"/>
          <w:szCs w:val="24"/>
        </w:rPr>
        <w:t>8</w:t>
      </w:r>
      <w:r>
        <w:rPr>
          <w:rFonts w:cstheme="minorHAnsi"/>
          <w:sz w:val="24"/>
          <w:szCs w:val="24"/>
        </w:rPr>
        <w:t>]</w:t>
      </w:r>
      <w:r>
        <w:rPr>
          <w:rFonts w:cstheme="minorHAnsi"/>
          <w:sz w:val="24"/>
          <w:szCs w:val="24"/>
        </w:rPr>
        <w:tab/>
      </w:r>
      <w:r w:rsidR="00525B2C" w:rsidRPr="00525B2C">
        <w:rPr>
          <w:rFonts w:cstheme="minorHAnsi"/>
          <w:sz w:val="24"/>
          <w:szCs w:val="24"/>
        </w:rPr>
        <w:t xml:space="preserve">S. Gong, J. Wu, T. Zheng, W. -M. Zhang and L. Shao, "Untethered Cable-driven Soft Actuators for Quadruped Robots," 2021 27th International Conference on Mechatronics and Machine Vision in Practice (M2VIP), Shanghai, China, 2021, pp. 417-422, </w:t>
      </w:r>
      <w:proofErr w:type="spellStart"/>
      <w:r w:rsidR="00525B2C" w:rsidRPr="00525B2C">
        <w:rPr>
          <w:rFonts w:cstheme="minorHAnsi"/>
          <w:sz w:val="24"/>
          <w:szCs w:val="24"/>
        </w:rPr>
        <w:t>doi</w:t>
      </w:r>
      <w:proofErr w:type="spellEnd"/>
      <w:r w:rsidR="00525B2C" w:rsidRPr="00525B2C">
        <w:rPr>
          <w:rFonts w:cstheme="minorHAnsi"/>
          <w:sz w:val="24"/>
          <w:szCs w:val="24"/>
        </w:rPr>
        <w:t>: 10.1109/M2VIP49856.2021.9664995.</w:t>
      </w:r>
    </w:p>
    <w:sectPr w:rsidR="00503743" w:rsidRPr="009D44BB" w:rsidSect="00250D2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Wandke, Kevin E" w:date="2023-04-23T22:23:00Z" w:initials="WKE">
    <w:p w14:paraId="5E75CDAB" w14:textId="77777777" w:rsidR="00B55221" w:rsidRDefault="00B55221" w:rsidP="00C3508D">
      <w:pPr>
        <w:pStyle w:val="CommentText"/>
      </w:pPr>
      <w:r>
        <w:rPr>
          <w:rStyle w:val="CommentReference"/>
        </w:rPr>
        <w:annotationRef/>
      </w:r>
      <w:r>
        <w:t>Grammar?</w:t>
      </w:r>
    </w:p>
  </w:comment>
  <w:comment w:id="3" w:author="Wandke, Kevin E" w:date="2023-04-23T22:24:00Z" w:initials="WKE">
    <w:p w14:paraId="03642308" w14:textId="77777777" w:rsidR="00B55221" w:rsidRDefault="00B55221" w:rsidP="00491559">
      <w:pPr>
        <w:pStyle w:val="CommentText"/>
      </w:pPr>
      <w:r>
        <w:rPr>
          <w:rStyle w:val="CommentReference"/>
        </w:rPr>
        <w:annotationRef/>
      </w:r>
      <w:r>
        <w:t>grammar</w:t>
      </w:r>
    </w:p>
  </w:comment>
  <w:comment w:id="4" w:author="Wandke, Kevin E" w:date="2023-04-23T22:25:00Z" w:initials="WKE">
    <w:p w14:paraId="30B65F18" w14:textId="77777777" w:rsidR="00B55221" w:rsidRDefault="00B55221" w:rsidP="0075609F">
      <w:pPr>
        <w:pStyle w:val="CommentText"/>
      </w:pPr>
      <w:r>
        <w:rPr>
          <w:rStyle w:val="CommentReference"/>
        </w:rPr>
        <w:annotationRef/>
      </w:r>
      <w:r>
        <w:t>This sounds strange- maybe revise?</w:t>
      </w:r>
    </w:p>
  </w:comment>
  <w:comment w:id="8" w:author="Wandke, Kevin E" w:date="2023-04-23T22:29:00Z" w:initials="WKE">
    <w:p w14:paraId="5516E437" w14:textId="77777777" w:rsidR="00B55221" w:rsidRDefault="00B55221" w:rsidP="00AF4DA2">
      <w:pPr>
        <w:pStyle w:val="CommentText"/>
      </w:pPr>
      <w:r>
        <w:rPr>
          <w:rStyle w:val="CommentReference"/>
        </w:rPr>
        <w:annotationRef/>
      </w:r>
      <w:r>
        <w:t>Does the data in fig 9 correspond to the "fully bent" state? It is not clear when the data was recorded, please elaborate on this (you could include a Figure 9B showing the bent actuator as well).</w:t>
      </w:r>
    </w:p>
  </w:comment>
  <w:comment w:id="14" w:author="Wandke, Kevin E" w:date="2023-04-23T22:34:00Z" w:initials="WKE">
    <w:p w14:paraId="5A6AD913" w14:textId="77777777" w:rsidR="00E7511F" w:rsidRDefault="00E7511F" w:rsidP="00FC2284">
      <w:pPr>
        <w:pStyle w:val="CommentText"/>
      </w:pPr>
      <w:r>
        <w:rPr>
          <w:rStyle w:val="CommentReference"/>
        </w:rPr>
        <w:annotationRef/>
      </w:r>
      <w:r>
        <w:t xml:space="preserve">So these results all show the position decreasing, whereas some of the previous results show it increasing. </w:t>
      </w:r>
      <w:r>
        <w:br/>
      </w:r>
      <w:r>
        <w:br/>
        <w:t xml:space="preserve">To be more clear, you could change these plots to "displacement" rather than "position". Displacement will always start at 0 and increase. This will increase the similarity between your tests and make them easier to compare.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75CDAB" w15:done="0"/>
  <w15:commentEx w15:paraId="03642308" w15:done="0"/>
  <w15:commentEx w15:paraId="30B65F18" w15:done="0"/>
  <w15:commentEx w15:paraId="5516E437" w15:done="0"/>
  <w15:commentEx w15:paraId="5A6AD9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02E75" w16cex:dateUtc="2023-04-24T03:23:00Z"/>
  <w16cex:commentExtensible w16cex:durableId="27F02E8A" w16cex:dateUtc="2023-04-24T03:24:00Z"/>
  <w16cex:commentExtensible w16cex:durableId="27F02ECE" w16cex:dateUtc="2023-04-24T03:25:00Z"/>
  <w16cex:commentExtensible w16cex:durableId="27F02FBD" w16cex:dateUtc="2023-04-24T03:29:00Z"/>
  <w16cex:commentExtensible w16cex:durableId="27F030DB" w16cex:dateUtc="2023-04-24T0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75CDAB" w16cid:durableId="27F02E75"/>
  <w16cid:commentId w16cid:paraId="03642308" w16cid:durableId="27F02E8A"/>
  <w16cid:commentId w16cid:paraId="30B65F18" w16cid:durableId="27F02ECE"/>
  <w16cid:commentId w16cid:paraId="5516E437" w16cid:durableId="27F02FBD"/>
  <w16cid:commentId w16cid:paraId="5A6AD913" w16cid:durableId="27F030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AB1D5" w14:textId="77777777" w:rsidR="008F1C90" w:rsidRDefault="008F1C90" w:rsidP="005C1DAB">
      <w:pPr>
        <w:spacing w:after="0" w:line="240" w:lineRule="auto"/>
      </w:pPr>
      <w:r>
        <w:separator/>
      </w:r>
    </w:p>
  </w:endnote>
  <w:endnote w:type="continuationSeparator" w:id="0">
    <w:p w14:paraId="0A4F84D2" w14:textId="77777777" w:rsidR="008F1C90" w:rsidRDefault="008F1C90" w:rsidP="005C1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607052"/>
      <w:docPartObj>
        <w:docPartGallery w:val="Page Numbers (Bottom of Page)"/>
        <w:docPartUnique/>
      </w:docPartObj>
    </w:sdtPr>
    <w:sdtEndPr>
      <w:rPr>
        <w:noProof/>
      </w:rPr>
    </w:sdtEndPr>
    <w:sdtContent>
      <w:p w14:paraId="3B736B49" w14:textId="29D37F6C" w:rsidR="001919C4" w:rsidRDefault="001919C4">
        <w:pPr>
          <w:pStyle w:val="Footer"/>
          <w:jc w:val="center"/>
        </w:pPr>
        <w:r>
          <w:fldChar w:fldCharType="begin"/>
        </w:r>
        <w:r>
          <w:instrText xml:space="preserve"> PAGE   \* MERGEFORMAT </w:instrText>
        </w:r>
        <w:r>
          <w:fldChar w:fldCharType="separate"/>
        </w:r>
        <w:r w:rsidR="00483659">
          <w:rPr>
            <w:noProof/>
          </w:rPr>
          <w:t>26</w:t>
        </w:r>
        <w:r>
          <w:rPr>
            <w:noProof/>
          </w:rPr>
          <w:fldChar w:fldCharType="end"/>
        </w:r>
      </w:p>
    </w:sdtContent>
  </w:sdt>
  <w:p w14:paraId="55E7A084" w14:textId="77777777" w:rsidR="001919C4" w:rsidRDefault="001919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0A303" w14:textId="77777777" w:rsidR="001919C4" w:rsidRDefault="001919C4" w:rsidP="00250D27">
    <w:pPr>
      <w:pStyle w:val="Footer"/>
    </w:pPr>
  </w:p>
  <w:p w14:paraId="61AA7278" w14:textId="77777777" w:rsidR="001919C4" w:rsidRDefault="00191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C6D01" w14:textId="77777777" w:rsidR="008F1C90" w:rsidRDefault="008F1C90" w:rsidP="005C1DAB">
      <w:pPr>
        <w:spacing w:after="0" w:line="240" w:lineRule="auto"/>
      </w:pPr>
      <w:r>
        <w:separator/>
      </w:r>
    </w:p>
  </w:footnote>
  <w:footnote w:type="continuationSeparator" w:id="0">
    <w:p w14:paraId="68C8E5C1" w14:textId="77777777" w:rsidR="008F1C90" w:rsidRDefault="008F1C90" w:rsidP="005C1D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2BB5"/>
    <w:multiLevelType w:val="hybridMultilevel"/>
    <w:tmpl w:val="0D9C92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522142"/>
    <w:multiLevelType w:val="hybridMultilevel"/>
    <w:tmpl w:val="C5F62916"/>
    <w:lvl w:ilvl="0" w:tplc="12D024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F146CA"/>
    <w:multiLevelType w:val="hybridMultilevel"/>
    <w:tmpl w:val="EAA8F3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8458E7"/>
    <w:multiLevelType w:val="hybridMultilevel"/>
    <w:tmpl w:val="6EE83A8A"/>
    <w:lvl w:ilvl="0" w:tplc="4768E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C6DE7"/>
    <w:multiLevelType w:val="multilevel"/>
    <w:tmpl w:val="5E9298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9273473"/>
    <w:multiLevelType w:val="hybridMultilevel"/>
    <w:tmpl w:val="89E47C3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B51508"/>
    <w:multiLevelType w:val="hybridMultilevel"/>
    <w:tmpl w:val="A1687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635794"/>
    <w:multiLevelType w:val="hybridMultilevel"/>
    <w:tmpl w:val="FC620396"/>
    <w:lvl w:ilvl="0" w:tplc="3664E6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B33DB0"/>
    <w:multiLevelType w:val="hybridMultilevel"/>
    <w:tmpl w:val="C5B095B6"/>
    <w:lvl w:ilvl="0" w:tplc="D30401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5B48D1"/>
    <w:multiLevelType w:val="hybridMultilevel"/>
    <w:tmpl w:val="963860D6"/>
    <w:lvl w:ilvl="0" w:tplc="ED0ED74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31F0117C"/>
    <w:multiLevelType w:val="hybridMultilevel"/>
    <w:tmpl w:val="9F088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9B32A3"/>
    <w:multiLevelType w:val="hybridMultilevel"/>
    <w:tmpl w:val="A216A07E"/>
    <w:lvl w:ilvl="0" w:tplc="89C4A7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38C3340"/>
    <w:multiLevelType w:val="hybridMultilevel"/>
    <w:tmpl w:val="E67CA89A"/>
    <w:lvl w:ilvl="0" w:tplc="246A7FE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9F1A46"/>
    <w:multiLevelType w:val="hybridMultilevel"/>
    <w:tmpl w:val="CC4C3E54"/>
    <w:lvl w:ilvl="0" w:tplc="2A2C4BC8">
      <w:start w:val="1"/>
      <w:numFmt w:val="lowerLetter"/>
      <w:lvlText w:val="(%1)"/>
      <w:lvlJc w:val="left"/>
      <w:pPr>
        <w:ind w:left="3600" w:hanging="1635"/>
      </w:pPr>
      <w:rPr>
        <w:rFonts w:hint="default"/>
      </w:rPr>
    </w:lvl>
    <w:lvl w:ilvl="1" w:tplc="04090019" w:tentative="1">
      <w:start w:val="1"/>
      <w:numFmt w:val="lowerLetter"/>
      <w:lvlText w:val="%2."/>
      <w:lvlJc w:val="left"/>
      <w:pPr>
        <w:ind w:left="3045" w:hanging="360"/>
      </w:pPr>
    </w:lvl>
    <w:lvl w:ilvl="2" w:tplc="0409001B" w:tentative="1">
      <w:start w:val="1"/>
      <w:numFmt w:val="lowerRoman"/>
      <w:lvlText w:val="%3."/>
      <w:lvlJc w:val="right"/>
      <w:pPr>
        <w:ind w:left="3765" w:hanging="180"/>
      </w:pPr>
    </w:lvl>
    <w:lvl w:ilvl="3" w:tplc="0409000F" w:tentative="1">
      <w:start w:val="1"/>
      <w:numFmt w:val="decimal"/>
      <w:lvlText w:val="%4."/>
      <w:lvlJc w:val="left"/>
      <w:pPr>
        <w:ind w:left="4485" w:hanging="360"/>
      </w:pPr>
    </w:lvl>
    <w:lvl w:ilvl="4" w:tplc="04090019" w:tentative="1">
      <w:start w:val="1"/>
      <w:numFmt w:val="lowerLetter"/>
      <w:lvlText w:val="%5."/>
      <w:lvlJc w:val="left"/>
      <w:pPr>
        <w:ind w:left="5205" w:hanging="360"/>
      </w:pPr>
    </w:lvl>
    <w:lvl w:ilvl="5" w:tplc="0409001B" w:tentative="1">
      <w:start w:val="1"/>
      <w:numFmt w:val="lowerRoman"/>
      <w:lvlText w:val="%6."/>
      <w:lvlJc w:val="right"/>
      <w:pPr>
        <w:ind w:left="5925" w:hanging="180"/>
      </w:pPr>
    </w:lvl>
    <w:lvl w:ilvl="6" w:tplc="0409000F" w:tentative="1">
      <w:start w:val="1"/>
      <w:numFmt w:val="decimal"/>
      <w:lvlText w:val="%7."/>
      <w:lvlJc w:val="left"/>
      <w:pPr>
        <w:ind w:left="6645" w:hanging="360"/>
      </w:pPr>
    </w:lvl>
    <w:lvl w:ilvl="7" w:tplc="04090019" w:tentative="1">
      <w:start w:val="1"/>
      <w:numFmt w:val="lowerLetter"/>
      <w:lvlText w:val="%8."/>
      <w:lvlJc w:val="left"/>
      <w:pPr>
        <w:ind w:left="7365" w:hanging="360"/>
      </w:pPr>
    </w:lvl>
    <w:lvl w:ilvl="8" w:tplc="0409001B" w:tentative="1">
      <w:start w:val="1"/>
      <w:numFmt w:val="lowerRoman"/>
      <w:lvlText w:val="%9."/>
      <w:lvlJc w:val="right"/>
      <w:pPr>
        <w:ind w:left="8085" w:hanging="180"/>
      </w:pPr>
    </w:lvl>
  </w:abstractNum>
  <w:abstractNum w:abstractNumId="14" w15:restartNumberingAfterBreak="0">
    <w:nsid w:val="393A320A"/>
    <w:multiLevelType w:val="hybridMultilevel"/>
    <w:tmpl w:val="63B6D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EE4C4E"/>
    <w:multiLevelType w:val="hybridMultilevel"/>
    <w:tmpl w:val="D0D07C0C"/>
    <w:lvl w:ilvl="0" w:tplc="266A22A0">
      <w:start w:val="1"/>
      <w:numFmt w:val="lowerLetter"/>
      <w:lvlText w:val="(%1)"/>
      <w:lvlJc w:val="left"/>
      <w:pPr>
        <w:ind w:left="2325" w:hanging="360"/>
      </w:pPr>
      <w:rPr>
        <w:rFonts w:hint="default"/>
      </w:rPr>
    </w:lvl>
    <w:lvl w:ilvl="1" w:tplc="04090019" w:tentative="1">
      <w:start w:val="1"/>
      <w:numFmt w:val="lowerLetter"/>
      <w:lvlText w:val="%2."/>
      <w:lvlJc w:val="left"/>
      <w:pPr>
        <w:ind w:left="3045" w:hanging="360"/>
      </w:pPr>
    </w:lvl>
    <w:lvl w:ilvl="2" w:tplc="0409001B" w:tentative="1">
      <w:start w:val="1"/>
      <w:numFmt w:val="lowerRoman"/>
      <w:lvlText w:val="%3."/>
      <w:lvlJc w:val="right"/>
      <w:pPr>
        <w:ind w:left="3765" w:hanging="180"/>
      </w:pPr>
    </w:lvl>
    <w:lvl w:ilvl="3" w:tplc="0409000F" w:tentative="1">
      <w:start w:val="1"/>
      <w:numFmt w:val="decimal"/>
      <w:lvlText w:val="%4."/>
      <w:lvlJc w:val="left"/>
      <w:pPr>
        <w:ind w:left="4485" w:hanging="360"/>
      </w:pPr>
    </w:lvl>
    <w:lvl w:ilvl="4" w:tplc="04090019" w:tentative="1">
      <w:start w:val="1"/>
      <w:numFmt w:val="lowerLetter"/>
      <w:lvlText w:val="%5."/>
      <w:lvlJc w:val="left"/>
      <w:pPr>
        <w:ind w:left="5205" w:hanging="360"/>
      </w:pPr>
    </w:lvl>
    <w:lvl w:ilvl="5" w:tplc="0409001B" w:tentative="1">
      <w:start w:val="1"/>
      <w:numFmt w:val="lowerRoman"/>
      <w:lvlText w:val="%6."/>
      <w:lvlJc w:val="right"/>
      <w:pPr>
        <w:ind w:left="5925" w:hanging="180"/>
      </w:pPr>
    </w:lvl>
    <w:lvl w:ilvl="6" w:tplc="0409000F" w:tentative="1">
      <w:start w:val="1"/>
      <w:numFmt w:val="decimal"/>
      <w:lvlText w:val="%7."/>
      <w:lvlJc w:val="left"/>
      <w:pPr>
        <w:ind w:left="6645" w:hanging="360"/>
      </w:pPr>
    </w:lvl>
    <w:lvl w:ilvl="7" w:tplc="04090019" w:tentative="1">
      <w:start w:val="1"/>
      <w:numFmt w:val="lowerLetter"/>
      <w:lvlText w:val="%8."/>
      <w:lvlJc w:val="left"/>
      <w:pPr>
        <w:ind w:left="7365" w:hanging="360"/>
      </w:pPr>
    </w:lvl>
    <w:lvl w:ilvl="8" w:tplc="0409001B" w:tentative="1">
      <w:start w:val="1"/>
      <w:numFmt w:val="lowerRoman"/>
      <w:lvlText w:val="%9."/>
      <w:lvlJc w:val="right"/>
      <w:pPr>
        <w:ind w:left="8085" w:hanging="180"/>
      </w:pPr>
    </w:lvl>
  </w:abstractNum>
  <w:abstractNum w:abstractNumId="16" w15:restartNumberingAfterBreak="0">
    <w:nsid w:val="3EAF0056"/>
    <w:multiLevelType w:val="multilevel"/>
    <w:tmpl w:val="0C70642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66420BE"/>
    <w:multiLevelType w:val="hybridMultilevel"/>
    <w:tmpl w:val="8398DE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F736EA"/>
    <w:multiLevelType w:val="hybridMultilevel"/>
    <w:tmpl w:val="BB02F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6865F5"/>
    <w:multiLevelType w:val="hybridMultilevel"/>
    <w:tmpl w:val="4C1A0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0C7C26"/>
    <w:multiLevelType w:val="multilevel"/>
    <w:tmpl w:val="5E9298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AB620E5"/>
    <w:multiLevelType w:val="hybridMultilevel"/>
    <w:tmpl w:val="C2028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4B22D0"/>
    <w:multiLevelType w:val="hybridMultilevel"/>
    <w:tmpl w:val="249E2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F92E86"/>
    <w:multiLevelType w:val="hybridMultilevel"/>
    <w:tmpl w:val="1E146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5E4083"/>
    <w:multiLevelType w:val="multilevel"/>
    <w:tmpl w:val="C5B095B6"/>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5" w15:restartNumberingAfterBreak="0">
    <w:nsid w:val="7D4226E2"/>
    <w:multiLevelType w:val="multilevel"/>
    <w:tmpl w:val="7578DB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F814DED"/>
    <w:multiLevelType w:val="hybridMultilevel"/>
    <w:tmpl w:val="9A52C0C2"/>
    <w:lvl w:ilvl="0" w:tplc="4B3E19DE">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7" w15:restartNumberingAfterBreak="0">
    <w:nsid w:val="7F9975E8"/>
    <w:multiLevelType w:val="hybridMultilevel"/>
    <w:tmpl w:val="819244BE"/>
    <w:lvl w:ilvl="0" w:tplc="4768E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4390701">
    <w:abstractNumId w:val="6"/>
  </w:num>
  <w:num w:numId="2" w16cid:durableId="1536233551">
    <w:abstractNumId w:val="22"/>
  </w:num>
  <w:num w:numId="3" w16cid:durableId="1147283928">
    <w:abstractNumId w:val="0"/>
  </w:num>
  <w:num w:numId="4" w16cid:durableId="1436242725">
    <w:abstractNumId w:val="27"/>
  </w:num>
  <w:num w:numId="5" w16cid:durableId="416444416">
    <w:abstractNumId w:val="3"/>
  </w:num>
  <w:num w:numId="6" w16cid:durableId="754673548">
    <w:abstractNumId w:val="16"/>
  </w:num>
  <w:num w:numId="7" w16cid:durableId="1078792696">
    <w:abstractNumId w:val="23"/>
  </w:num>
  <w:num w:numId="8" w16cid:durableId="1092507508">
    <w:abstractNumId w:val="19"/>
  </w:num>
  <w:num w:numId="9" w16cid:durableId="471096562">
    <w:abstractNumId w:val="17"/>
  </w:num>
  <w:num w:numId="10" w16cid:durableId="458496200">
    <w:abstractNumId w:val="2"/>
  </w:num>
  <w:num w:numId="11" w16cid:durableId="33314857">
    <w:abstractNumId w:val="5"/>
  </w:num>
  <w:num w:numId="12" w16cid:durableId="2069111534">
    <w:abstractNumId w:val="10"/>
  </w:num>
  <w:num w:numId="13" w16cid:durableId="125779598">
    <w:abstractNumId w:val="14"/>
  </w:num>
  <w:num w:numId="14" w16cid:durableId="1363167709">
    <w:abstractNumId w:val="21"/>
  </w:num>
  <w:num w:numId="15" w16cid:durableId="1212964085">
    <w:abstractNumId w:val="11"/>
  </w:num>
  <w:num w:numId="16" w16cid:durableId="167522126">
    <w:abstractNumId w:val="20"/>
  </w:num>
  <w:num w:numId="17" w16cid:durableId="2043557368">
    <w:abstractNumId w:val="4"/>
  </w:num>
  <w:num w:numId="18" w16cid:durableId="1308392734">
    <w:abstractNumId w:val="25"/>
  </w:num>
  <w:num w:numId="19" w16cid:durableId="10374079">
    <w:abstractNumId w:val="18"/>
  </w:num>
  <w:num w:numId="20" w16cid:durableId="1115908356">
    <w:abstractNumId w:val="8"/>
  </w:num>
  <w:num w:numId="21" w16cid:durableId="1219394452">
    <w:abstractNumId w:val="24"/>
  </w:num>
  <w:num w:numId="22" w16cid:durableId="651758252">
    <w:abstractNumId w:val="7"/>
  </w:num>
  <w:num w:numId="23" w16cid:durableId="977762727">
    <w:abstractNumId w:val="1"/>
  </w:num>
  <w:num w:numId="24" w16cid:durableId="1995210095">
    <w:abstractNumId w:val="12"/>
  </w:num>
  <w:num w:numId="25" w16cid:durableId="758673069">
    <w:abstractNumId w:val="26"/>
  </w:num>
  <w:num w:numId="26" w16cid:durableId="1298997024">
    <w:abstractNumId w:val="9"/>
  </w:num>
  <w:num w:numId="27" w16cid:durableId="291450016">
    <w:abstractNumId w:val="15"/>
  </w:num>
  <w:num w:numId="28" w16cid:durableId="132667000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dke, Kevin E">
    <w15:presenceInfo w15:providerId="AD" w15:userId="S::wandke2@illinois.edu::48447c4c-5ab3-4abd-8d90-10019c2226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D33"/>
    <w:rsid w:val="0000228C"/>
    <w:rsid w:val="00007A32"/>
    <w:rsid w:val="0001067B"/>
    <w:rsid w:val="00010CFB"/>
    <w:rsid w:val="00013D77"/>
    <w:rsid w:val="000204ED"/>
    <w:rsid w:val="000472F8"/>
    <w:rsid w:val="000510A1"/>
    <w:rsid w:val="00051413"/>
    <w:rsid w:val="00053AB9"/>
    <w:rsid w:val="00054618"/>
    <w:rsid w:val="00067CDE"/>
    <w:rsid w:val="00071D21"/>
    <w:rsid w:val="00074D56"/>
    <w:rsid w:val="0007666D"/>
    <w:rsid w:val="00080B9D"/>
    <w:rsid w:val="00082E95"/>
    <w:rsid w:val="00086A3F"/>
    <w:rsid w:val="00086CD9"/>
    <w:rsid w:val="00095E96"/>
    <w:rsid w:val="000B501D"/>
    <w:rsid w:val="000B6FE3"/>
    <w:rsid w:val="000B76F3"/>
    <w:rsid w:val="000C5A37"/>
    <w:rsid w:val="000D28D8"/>
    <w:rsid w:val="000D2E9D"/>
    <w:rsid w:val="000E61FD"/>
    <w:rsid w:val="000F2595"/>
    <w:rsid w:val="000F45FC"/>
    <w:rsid w:val="00102376"/>
    <w:rsid w:val="00104378"/>
    <w:rsid w:val="00104577"/>
    <w:rsid w:val="0010563D"/>
    <w:rsid w:val="0010587F"/>
    <w:rsid w:val="00114B42"/>
    <w:rsid w:val="001301B1"/>
    <w:rsid w:val="00130A75"/>
    <w:rsid w:val="00133467"/>
    <w:rsid w:val="0013464D"/>
    <w:rsid w:val="00141AAA"/>
    <w:rsid w:val="00153E1C"/>
    <w:rsid w:val="0016124F"/>
    <w:rsid w:val="00165EF5"/>
    <w:rsid w:val="00171238"/>
    <w:rsid w:val="001776EC"/>
    <w:rsid w:val="00180007"/>
    <w:rsid w:val="00187FDF"/>
    <w:rsid w:val="00190BBE"/>
    <w:rsid w:val="001919C4"/>
    <w:rsid w:val="001A1C3B"/>
    <w:rsid w:val="001A2172"/>
    <w:rsid w:val="001A340B"/>
    <w:rsid w:val="001A34A5"/>
    <w:rsid w:val="001A4EF5"/>
    <w:rsid w:val="001C17C9"/>
    <w:rsid w:val="001C2BA6"/>
    <w:rsid w:val="001C6729"/>
    <w:rsid w:val="001D5F0C"/>
    <w:rsid w:val="001E2DE5"/>
    <w:rsid w:val="001E4704"/>
    <w:rsid w:val="001F04D1"/>
    <w:rsid w:val="001F53AE"/>
    <w:rsid w:val="00204A80"/>
    <w:rsid w:val="002062AB"/>
    <w:rsid w:val="00222C46"/>
    <w:rsid w:val="00233405"/>
    <w:rsid w:val="002342F6"/>
    <w:rsid w:val="00235AB7"/>
    <w:rsid w:val="00240DA8"/>
    <w:rsid w:val="00250D27"/>
    <w:rsid w:val="00256152"/>
    <w:rsid w:val="00260208"/>
    <w:rsid w:val="0026021E"/>
    <w:rsid w:val="00262D37"/>
    <w:rsid w:val="00271135"/>
    <w:rsid w:val="002871F9"/>
    <w:rsid w:val="00295865"/>
    <w:rsid w:val="002A0976"/>
    <w:rsid w:val="002A73BF"/>
    <w:rsid w:val="002C22E8"/>
    <w:rsid w:val="002C39DC"/>
    <w:rsid w:val="002D2AAE"/>
    <w:rsid w:val="002D3D25"/>
    <w:rsid w:val="002D5BDF"/>
    <w:rsid w:val="002E0F4D"/>
    <w:rsid w:val="00301190"/>
    <w:rsid w:val="00301BE6"/>
    <w:rsid w:val="00310476"/>
    <w:rsid w:val="0031189A"/>
    <w:rsid w:val="0031563F"/>
    <w:rsid w:val="00330A02"/>
    <w:rsid w:val="003324A8"/>
    <w:rsid w:val="00334EA1"/>
    <w:rsid w:val="00344D98"/>
    <w:rsid w:val="00346B99"/>
    <w:rsid w:val="00354744"/>
    <w:rsid w:val="003573F7"/>
    <w:rsid w:val="003620C5"/>
    <w:rsid w:val="00367D59"/>
    <w:rsid w:val="00374BC7"/>
    <w:rsid w:val="00382D02"/>
    <w:rsid w:val="003835BF"/>
    <w:rsid w:val="003874C7"/>
    <w:rsid w:val="0039318D"/>
    <w:rsid w:val="00397A14"/>
    <w:rsid w:val="003A3BEE"/>
    <w:rsid w:val="003A532B"/>
    <w:rsid w:val="003A589A"/>
    <w:rsid w:val="003B184B"/>
    <w:rsid w:val="003B21BD"/>
    <w:rsid w:val="003B5C91"/>
    <w:rsid w:val="003B680A"/>
    <w:rsid w:val="003B7CBD"/>
    <w:rsid w:val="003C05C1"/>
    <w:rsid w:val="003C0CC9"/>
    <w:rsid w:val="003C7B42"/>
    <w:rsid w:val="003D5E32"/>
    <w:rsid w:val="003E2B59"/>
    <w:rsid w:val="003E4825"/>
    <w:rsid w:val="003F4B2E"/>
    <w:rsid w:val="004042F0"/>
    <w:rsid w:val="00410484"/>
    <w:rsid w:val="00410AE0"/>
    <w:rsid w:val="0041521E"/>
    <w:rsid w:val="00417F55"/>
    <w:rsid w:val="0042299F"/>
    <w:rsid w:val="004237FC"/>
    <w:rsid w:val="00436D15"/>
    <w:rsid w:val="0044321B"/>
    <w:rsid w:val="004521D7"/>
    <w:rsid w:val="0045246D"/>
    <w:rsid w:val="004576E3"/>
    <w:rsid w:val="00471973"/>
    <w:rsid w:val="00473590"/>
    <w:rsid w:val="00475F21"/>
    <w:rsid w:val="0047631D"/>
    <w:rsid w:val="0047726A"/>
    <w:rsid w:val="00483659"/>
    <w:rsid w:val="00486731"/>
    <w:rsid w:val="004869D5"/>
    <w:rsid w:val="0049532F"/>
    <w:rsid w:val="00497770"/>
    <w:rsid w:val="004A7FE0"/>
    <w:rsid w:val="004B0440"/>
    <w:rsid w:val="004B11B4"/>
    <w:rsid w:val="004B3D7C"/>
    <w:rsid w:val="004C13A5"/>
    <w:rsid w:val="004C2A8E"/>
    <w:rsid w:val="004D62C4"/>
    <w:rsid w:val="004E3C50"/>
    <w:rsid w:val="004E537E"/>
    <w:rsid w:val="004F3E78"/>
    <w:rsid w:val="004F6310"/>
    <w:rsid w:val="00502487"/>
    <w:rsid w:val="00503743"/>
    <w:rsid w:val="005107DC"/>
    <w:rsid w:val="00522FC4"/>
    <w:rsid w:val="00525B2C"/>
    <w:rsid w:val="00527794"/>
    <w:rsid w:val="005344D5"/>
    <w:rsid w:val="00545600"/>
    <w:rsid w:val="0055608B"/>
    <w:rsid w:val="00561745"/>
    <w:rsid w:val="00565C89"/>
    <w:rsid w:val="00572371"/>
    <w:rsid w:val="005725E8"/>
    <w:rsid w:val="00576487"/>
    <w:rsid w:val="00585CD6"/>
    <w:rsid w:val="00590EEA"/>
    <w:rsid w:val="00591462"/>
    <w:rsid w:val="005A0417"/>
    <w:rsid w:val="005A5B06"/>
    <w:rsid w:val="005B3D01"/>
    <w:rsid w:val="005C05F6"/>
    <w:rsid w:val="005C1DAB"/>
    <w:rsid w:val="005D3963"/>
    <w:rsid w:val="005E1023"/>
    <w:rsid w:val="005E3A8A"/>
    <w:rsid w:val="005E5605"/>
    <w:rsid w:val="005F4EC7"/>
    <w:rsid w:val="006018CF"/>
    <w:rsid w:val="00605108"/>
    <w:rsid w:val="00627828"/>
    <w:rsid w:val="00633D21"/>
    <w:rsid w:val="00635081"/>
    <w:rsid w:val="0063671B"/>
    <w:rsid w:val="006428AA"/>
    <w:rsid w:val="00642D00"/>
    <w:rsid w:val="00647167"/>
    <w:rsid w:val="00651D99"/>
    <w:rsid w:val="00652F37"/>
    <w:rsid w:val="006549C5"/>
    <w:rsid w:val="006557F5"/>
    <w:rsid w:val="00657A5A"/>
    <w:rsid w:val="00666D1B"/>
    <w:rsid w:val="00670584"/>
    <w:rsid w:val="006810A1"/>
    <w:rsid w:val="00682928"/>
    <w:rsid w:val="00692DA2"/>
    <w:rsid w:val="006A243D"/>
    <w:rsid w:val="006A57C7"/>
    <w:rsid w:val="006A61C1"/>
    <w:rsid w:val="006B227D"/>
    <w:rsid w:val="006B23DE"/>
    <w:rsid w:val="006B327E"/>
    <w:rsid w:val="006C0561"/>
    <w:rsid w:val="006C24CC"/>
    <w:rsid w:val="006E1006"/>
    <w:rsid w:val="006E12BE"/>
    <w:rsid w:val="006E35CF"/>
    <w:rsid w:val="006E3EBC"/>
    <w:rsid w:val="006E6789"/>
    <w:rsid w:val="006F51DB"/>
    <w:rsid w:val="007035BE"/>
    <w:rsid w:val="00713D8F"/>
    <w:rsid w:val="00715F9C"/>
    <w:rsid w:val="00721A52"/>
    <w:rsid w:val="00726976"/>
    <w:rsid w:val="00741A6C"/>
    <w:rsid w:val="00741C9E"/>
    <w:rsid w:val="00747154"/>
    <w:rsid w:val="007476B9"/>
    <w:rsid w:val="00756D16"/>
    <w:rsid w:val="00757276"/>
    <w:rsid w:val="007606A8"/>
    <w:rsid w:val="007673CA"/>
    <w:rsid w:val="00781979"/>
    <w:rsid w:val="00782192"/>
    <w:rsid w:val="00784722"/>
    <w:rsid w:val="00784FC0"/>
    <w:rsid w:val="0078587A"/>
    <w:rsid w:val="007872ED"/>
    <w:rsid w:val="00793D2B"/>
    <w:rsid w:val="0079463D"/>
    <w:rsid w:val="00796E09"/>
    <w:rsid w:val="007A1615"/>
    <w:rsid w:val="007B20BD"/>
    <w:rsid w:val="007B3500"/>
    <w:rsid w:val="007B3E2C"/>
    <w:rsid w:val="007B451D"/>
    <w:rsid w:val="007B63AE"/>
    <w:rsid w:val="007C382B"/>
    <w:rsid w:val="007C7448"/>
    <w:rsid w:val="007D1C81"/>
    <w:rsid w:val="007D2C7C"/>
    <w:rsid w:val="007D70F3"/>
    <w:rsid w:val="007E476B"/>
    <w:rsid w:val="007E4918"/>
    <w:rsid w:val="007F014B"/>
    <w:rsid w:val="007F0D50"/>
    <w:rsid w:val="008025DF"/>
    <w:rsid w:val="00804760"/>
    <w:rsid w:val="00804954"/>
    <w:rsid w:val="00810F81"/>
    <w:rsid w:val="00813F22"/>
    <w:rsid w:val="00816110"/>
    <w:rsid w:val="00817D33"/>
    <w:rsid w:val="00822800"/>
    <w:rsid w:val="00822FAF"/>
    <w:rsid w:val="00825EE3"/>
    <w:rsid w:val="008404E5"/>
    <w:rsid w:val="00841C16"/>
    <w:rsid w:val="00845B21"/>
    <w:rsid w:val="00864578"/>
    <w:rsid w:val="00865765"/>
    <w:rsid w:val="0086716A"/>
    <w:rsid w:val="0087526A"/>
    <w:rsid w:val="00876ABE"/>
    <w:rsid w:val="00883D64"/>
    <w:rsid w:val="0088616A"/>
    <w:rsid w:val="00892F9F"/>
    <w:rsid w:val="008A47A8"/>
    <w:rsid w:val="008A4E38"/>
    <w:rsid w:val="008B1FB3"/>
    <w:rsid w:val="008B73F0"/>
    <w:rsid w:val="008C09B5"/>
    <w:rsid w:val="008C18BD"/>
    <w:rsid w:val="008D73AB"/>
    <w:rsid w:val="008E2E73"/>
    <w:rsid w:val="008E4889"/>
    <w:rsid w:val="008E63C1"/>
    <w:rsid w:val="008F1C90"/>
    <w:rsid w:val="00900099"/>
    <w:rsid w:val="00900F59"/>
    <w:rsid w:val="00906E0B"/>
    <w:rsid w:val="00907AF4"/>
    <w:rsid w:val="00912F1E"/>
    <w:rsid w:val="009231CE"/>
    <w:rsid w:val="00944B45"/>
    <w:rsid w:val="00952C34"/>
    <w:rsid w:val="00955E50"/>
    <w:rsid w:val="00957750"/>
    <w:rsid w:val="009577A6"/>
    <w:rsid w:val="00960E41"/>
    <w:rsid w:val="00962980"/>
    <w:rsid w:val="00971B98"/>
    <w:rsid w:val="009721A3"/>
    <w:rsid w:val="009731E0"/>
    <w:rsid w:val="00974122"/>
    <w:rsid w:val="009829F0"/>
    <w:rsid w:val="009837CC"/>
    <w:rsid w:val="0098677B"/>
    <w:rsid w:val="00987368"/>
    <w:rsid w:val="009A2146"/>
    <w:rsid w:val="009A32A0"/>
    <w:rsid w:val="009A7D14"/>
    <w:rsid w:val="009B2FA7"/>
    <w:rsid w:val="009B46F3"/>
    <w:rsid w:val="009B4830"/>
    <w:rsid w:val="009B78DD"/>
    <w:rsid w:val="009C30E1"/>
    <w:rsid w:val="009C65C8"/>
    <w:rsid w:val="009D44BB"/>
    <w:rsid w:val="009D4E47"/>
    <w:rsid w:val="009F37C6"/>
    <w:rsid w:val="00A023DC"/>
    <w:rsid w:val="00A047D7"/>
    <w:rsid w:val="00A04B00"/>
    <w:rsid w:val="00A04E1A"/>
    <w:rsid w:val="00A078D6"/>
    <w:rsid w:val="00A1658C"/>
    <w:rsid w:val="00A2337C"/>
    <w:rsid w:val="00A24BB8"/>
    <w:rsid w:val="00A25119"/>
    <w:rsid w:val="00A34C71"/>
    <w:rsid w:val="00A41964"/>
    <w:rsid w:val="00A44801"/>
    <w:rsid w:val="00A44C81"/>
    <w:rsid w:val="00A472AA"/>
    <w:rsid w:val="00A47364"/>
    <w:rsid w:val="00A47D87"/>
    <w:rsid w:val="00A63D60"/>
    <w:rsid w:val="00A6511D"/>
    <w:rsid w:val="00A706B2"/>
    <w:rsid w:val="00A72F24"/>
    <w:rsid w:val="00A746EE"/>
    <w:rsid w:val="00A7661F"/>
    <w:rsid w:val="00A77337"/>
    <w:rsid w:val="00A81F11"/>
    <w:rsid w:val="00A85124"/>
    <w:rsid w:val="00A851BB"/>
    <w:rsid w:val="00A870E4"/>
    <w:rsid w:val="00A93C25"/>
    <w:rsid w:val="00A95101"/>
    <w:rsid w:val="00A97600"/>
    <w:rsid w:val="00A97A0F"/>
    <w:rsid w:val="00AA58FC"/>
    <w:rsid w:val="00AB4325"/>
    <w:rsid w:val="00AB7DC6"/>
    <w:rsid w:val="00AC41A4"/>
    <w:rsid w:val="00AD7E1D"/>
    <w:rsid w:val="00AE1040"/>
    <w:rsid w:val="00AE5E17"/>
    <w:rsid w:val="00AF3984"/>
    <w:rsid w:val="00B02C7B"/>
    <w:rsid w:val="00B0631E"/>
    <w:rsid w:val="00B16E7C"/>
    <w:rsid w:val="00B17825"/>
    <w:rsid w:val="00B23A65"/>
    <w:rsid w:val="00B341F9"/>
    <w:rsid w:val="00B37375"/>
    <w:rsid w:val="00B40559"/>
    <w:rsid w:val="00B43D8F"/>
    <w:rsid w:val="00B51FC0"/>
    <w:rsid w:val="00B55221"/>
    <w:rsid w:val="00B574E2"/>
    <w:rsid w:val="00B6075B"/>
    <w:rsid w:val="00B775C3"/>
    <w:rsid w:val="00B823C3"/>
    <w:rsid w:val="00B94BE8"/>
    <w:rsid w:val="00BA3D33"/>
    <w:rsid w:val="00BB00B2"/>
    <w:rsid w:val="00BB2426"/>
    <w:rsid w:val="00BB6D3F"/>
    <w:rsid w:val="00BC47A2"/>
    <w:rsid w:val="00BD5B09"/>
    <w:rsid w:val="00BD6927"/>
    <w:rsid w:val="00BF0E77"/>
    <w:rsid w:val="00BF2EEE"/>
    <w:rsid w:val="00BF313A"/>
    <w:rsid w:val="00C00767"/>
    <w:rsid w:val="00C03781"/>
    <w:rsid w:val="00C06C59"/>
    <w:rsid w:val="00C139C4"/>
    <w:rsid w:val="00C142C2"/>
    <w:rsid w:val="00C17C7F"/>
    <w:rsid w:val="00C2133A"/>
    <w:rsid w:val="00C30B46"/>
    <w:rsid w:val="00C33561"/>
    <w:rsid w:val="00C41A0E"/>
    <w:rsid w:val="00C4279D"/>
    <w:rsid w:val="00C62D55"/>
    <w:rsid w:val="00C708F3"/>
    <w:rsid w:val="00C76521"/>
    <w:rsid w:val="00C8195E"/>
    <w:rsid w:val="00C852F5"/>
    <w:rsid w:val="00C86BFC"/>
    <w:rsid w:val="00C97EFA"/>
    <w:rsid w:val="00CB27D9"/>
    <w:rsid w:val="00CB6EF7"/>
    <w:rsid w:val="00CC13E7"/>
    <w:rsid w:val="00CC420E"/>
    <w:rsid w:val="00CC606A"/>
    <w:rsid w:val="00CD6543"/>
    <w:rsid w:val="00CE1C04"/>
    <w:rsid w:val="00CE6502"/>
    <w:rsid w:val="00CF2045"/>
    <w:rsid w:val="00D01C09"/>
    <w:rsid w:val="00D04E26"/>
    <w:rsid w:val="00D056D2"/>
    <w:rsid w:val="00D103CA"/>
    <w:rsid w:val="00D12497"/>
    <w:rsid w:val="00D22210"/>
    <w:rsid w:val="00D27066"/>
    <w:rsid w:val="00D31C32"/>
    <w:rsid w:val="00D349EB"/>
    <w:rsid w:val="00D37092"/>
    <w:rsid w:val="00D37286"/>
    <w:rsid w:val="00D51B99"/>
    <w:rsid w:val="00D51D01"/>
    <w:rsid w:val="00D51FE4"/>
    <w:rsid w:val="00D62FC0"/>
    <w:rsid w:val="00D657A4"/>
    <w:rsid w:val="00D726A5"/>
    <w:rsid w:val="00D80993"/>
    <w:rsid w:val="00D83DF0"/>
    <w:rsid w:val="00D85C11"/>
    <w:rsid w:val="00D86A2D"/>
    <w:rsid w:val="00D97F5F"/>
    <w:rsid w:val="00DA32B5"/>
    <w:rsid w:val="00DA34D0"/>
    <w:rsid w:val="00DA562C"/>
    <w:rsid w:val="00DA69C5"/>
    <w:rsid w:val="00DE0B3D"/>
    <w:rsid w:val="00DE2C40"/>
    <w:rsid w:val="00DE7BCF"/>
    <w:rsid w:val="00DF01AE"/>
    <w:rsid w:val="00E03FC0"/>
    <w:rsid w:val="00E12251"/>
    <w:rsid w:val="00E1441F"/>
    <w:rsid w:val="00E14737"/>
    <w:rsid w:val="00E16F6B"/>
    <w:rsid w:val="00E230F1"/>
    <w:rsid w:val="00E24CF6"/>
    <w:rsid w:val="00E30996"/>
    <w:rsid w:val="00E43B14"/>
    <w:rsid w:val="00E43B69"/>
    <w:rsid w:val="00E4595F"/>
    <w:rsid w:val="00E54190"/>
    <w:rsid w:val="00E60F57"/>
    <w:rsid w:val="00E62BD3"/>
    <w:rsid w:val="00E67208"/>
    <w:rsid w:val="00E71C31"/>
    <w:rsid w:val="00E7511F"/>
    <w:rsid w:val="00E80C76"/>
    <w:rsid w:val="00E86A07"/>
    <w:rsid w:val="00E91562"/>
    <w:rsid w:val="00EA524B"/>
    <w:rsid w:val="00EA564F"/>
    <w:rsid w:val="00EC3946"/>
    <w:rsid w:val="00ED679E"/>
    <w:rsid w:val="00ED7967"/>
    <w:rsid w:val="00EE060C"/>
    <w:rsid w:val="00EE1EF6"/>
    <w:rsid w:val="00EE242B"/>
    <w:rsid w:val="00EE24D7"/>
    <w:rsid w:val="00EE2BE1"/>
    <w:rsid w:val="00EE5E1F"/>
    <w:rsid w:val="00EF39C4"/>
    <w:rsid w:val="00EF3BF5"/>
    <w:rsid w:val="00F02647"/>
    <w:rsid w:val="00F02B81"/>
    <w:rsid w:val="00F0328C"/>
    <w:rsid w:val="00F11A17"/>
    <w:rsid w:val="00F21F0C"/>
    <w:rsid w:val="00F22AE2"/>
    <w:rsid w:val="00F2300E"/>
    <w:rsid w:val="00F25D27"/>
    <w:rsid w:val="00F3696D"/>
    <w:rsid w:val="00F370AA"/>
    <w:rsid w:val="00F37980"/>
    <w:rsid w:val="00F47BD4"/>
    <w:rsid w:val="00F51C03"/>
    <w:rsid w:val="00F545E3"/>
    <w:rsid w:val="00F55728"/>
    <w:rsid w:val="00F65BCA"/>
    <w:rsid w:val="00F67C08"/>
    <w:rsid w:val="00F72EEE"/>
    <w:rsid w:val="00F73C88"/>
    <w:rsid w:val="00F7420D"/>
    <w:rsid w:val="00F750BA"/>
    <w:rsid w:val="00F81E3A"/>
    <w:rsid w:val="00F820F3"/>
    <w:rsid w:val="00F851C6"/>
    <w:rsid w:val="00F874BF"/>
    <w:rsid w:val="00F92D90"/>
    <w:rsid w:val="00FA1F73"/>
    <w:rsid w:val="00FA212B"/>
    <w:rsid w:val="00FA5C8E"/>
    <w:rsid w:val="00FB3B2B"/>
    <w:rsid w:val="00FC1FB9"/>
    <w:rsid w:val="00FF79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D9BBFB"/>
  <w15:docId w15:val="{F3A90143-627E-4DA8-97D3-C496D3190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0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22C4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1D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D99"/>
    <w:rPr>
      <w:rFonts w:ascii="Tahoma" w:hAnsi="Tahoma" w:cs="Tahoma"/>
      <w:sz w:val="16"/>
      <w:szCs w:val="16"/>
    </w:rPr>
  </w:style>
  <w:style w:type="character" w:customStyle="1" w:styleId="Heading1Char">
    <w:name w:val="Heading 1 Char"/>
    <w:basedOn w:val="DefaultParagraphFont"/>
    <w:link w:val="Heading1"/>
    <w:uiPriority w:val="9"/>
    <w:rsid w:val="007D70F3"/>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7D70F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D70F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5C1D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DAB"/>
  </w:style>
  <w:style w:type="paragraph" w:styleId="Footer">
    <w:name w:val="footer"/>
    <w:basedOn w:val="Normal"/>
    <w:link w:val="FooterChar"/>
    <w:uiPriority w:val="99"/>
    <w:unhideWhenUsed/>
    <w:rsid w:val="005C1D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DAB"/>
  </w:style>
  <w:style w:type="paragraph" w:styleId="TOCHeading">
    <w:name w:val="TOC Heading"/>
    <w:basedOn w:val="Heading1"/>
    <w:next w:val="Normal"/>
    <w:uiPriority w:val="39"/>
    <w:semiHidden/>
    <w:unhideWhenUsed/>
    <w:qFormat/>
    <w:rsid w:val="00522FC4"/>
    <w:pPr>
      <w:outlineLvl w:val="9"/>
    </w:pPr>
    <w:rPr>
      <w:lang w:eastAsia="ja-JP"/>
    </w:rPr>
  </w:style>
  <w:style w:type="paragraph" w:styleId="TOC1">
    <w:name w:val="toc 1"/>
    <w:basedOn w:val="Normal"/>
    <w:next w:val="Normal"/>
    <w:autoRedefine/>
    <w:uiPriority w:val="39"/>
    <w:unhideWhenUsed/>
    <w:qFormat/>
    <w:rsid w:val="00522FC4"/>
    <w:pPr>
      <w:spacing w:after="100"/>
    </w:pPr>
  </w:style>
  <w:style w:type="character" w:styleId="Hyperlink">
    <w:name w:val="Hyperlink"/>
    <w:basedOn w:val="DefaultParagraphFont"/>
    <w:uiPriority w:val="99"/>
    <w:unhideWhenUsed/>
    <w:rsid w:val="00522FC4"/>
    <w:rPr>
      <w:color w:val="0000FF" w:themeColor="hyperlink"/>
      <w:u w:val="single"/>
    </w:rPr>
  </w:style>
  <w:style w:type="paragraph" w:styleId="ListParagraph">
    <w:name w:val="List Paragraph"/>
    <w:basedOn w:val="Normal"/>
    <w:uiPriority w:val="34"/>
    <w:qFormat/>
    <w:rsid w:val="00682928"/>
    <w:pPr>
      <w:ind w:left="720"/>
      <w:contextualSpacing/>
    </w:pPr>
  </w:style>
  <w:style w:type="character" w:customStyle="1" w:styleId="Heading2Char">
    <w:name w:val="Heading 2 Char"/>
    <w:basedOn w:val="DefaultParagraphFont"/>
    <w:link w:val="Heading2"/>
    <w:uiPriority w:val="9"/>
    <w:rsid w:val="0095775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957750"/>
    <w:pPr>
      <w:spacing w:after="100"/>
      <w:ind w:left="220"/>
    </w:pPr>
  </w:style>
  <w:style w:type="paragraph" w:styleId="Caption">
    <w:name w:val="caption"/>
    <w:basedOn w:val="Normal"/>
    <w:next w:val="Normal"/>
    <w:uiPriority w:val="35"/>
    <w:unhideWhenUsed/>
    <w:qFormat/>
    <w:rsid w:val="0054560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222C46"/>
    <w:rPr>
      <w:rFonts w:asciiTheme="majorHAnsi" w:eastAsiaTheme="majorEastAsia" w:hAnsiTheme="majorHAnsi" w:cstheme="majorBidi"/>
      <w:b/>
      <w:bCs/>
      <w:color w:val="4F81BD" w:themeColor="accent1"/>
    </w:rPr>
  </w:style>
  <w:style w:type="table" w:styleId="TableGrid">
    <w:name w:val="Table Grid"/>
    <w:basedOn w:val="TableNormal"/>
    <w:uiPriority w:val="59"/>
    <w:rsid w:val="008B1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AB7DC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
    <w:name w:val="Medium List 2"/>
    <w:basedOn w:val="TableNormal"/>
    <w:uiPriority w:val="66"/>
    <w:rsid w:val="00367D5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3">
    <w:name w:val="toc 3"/>
    <w:basedOn w:val="Normal"/>
    <w:next w:val="Normal"/>
    <w:autoRedefine/>
    <w:uiPriority w:val="39"/>
    <w:unhideWhenUsed/>
    <w:qFormat/>
    <w:rsid w:val="001D5F0C"/>
    <w:pPr>
      <w:spacing w:after="100"/>
      <w:ind w:left="440"/>
    </w:pPr>
  </w:style>
  <w:style w:type="table" w:styleId="MediumShading2">
    <w:name w:val="Medium Shading 2"/>
    <w:basedOn w:val="TableNormal"/>
    <w:uiPriority w:val="64"/>
    <w:rsid w:val="0017123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171238"/>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styleId="FollowedHyperlink">
    <w:name w:val="FollowedHyperlink"/>
    <w:basedOn w:val="DefaultParagraphFont"/>
    <w:uiPriority w:val="99"/>
    <w:semiHidden/>
    <w:unhideWhenUsed/>
    <w:rsid w:val="00B94BE8"/>
    <w:rPr>
      <w:color w:val="800080" w:themeColor="followedHyperlink"/>
      <w:u w:val="single"/>
    </w:rPr>
  </w:style>
  <w:style w:type="character" w:styleId="CommentReference">
    <w:name w:val="annotation reference"/>
    <w:basedOn w:val="DefaultParagraphFont"/>
    <w:uiPriority w:val="99"/>
    <w:semiHidden/>
    <w:unhideWhenUsed/>
    <w:rsid w:val="00585CD6"/>
    <w:rPr>
      <w:sz w:val="16"/>
      <w:szCs w:val="16"/>
    </w:rPr>
  </w:style>
  <w:style w:type="paragraph" w:styleId="CommentText">
    <w:name w:val="annotation text"/>
    <w:basedOn w:val="Normal"/>
    <w:link w:val="CommentTextChar"/>
    <w:uiPriority w:val="99"/>
    <w:unhideWhenUsed/>
    <w:rsid w:val="00585CD6"/>
    <w:pPr>
      <w:spacing w:line="240" w:lineRule="auto"/>
    </w:pPr>
    <w:rPr>
      <w:sz w:val="20"/>
      <w:szCs w:val="20"/>
    </w:rPr>
  </w:style>
  <w:style w:type="character" w:customStyle="1" w:styleId="CommentTextChar">
    <w:name w:val="Comment Text Char"/>
    <w:basedOn w:val="DefaultParagraphFont"/>
    <w:link w:val="CommentText"/>
    <w:uiPriority w:val="99"/>
    <w:rsid w:val="00585CD6"/>
    <w:rPr>
      <w:sz w:val="20"/>
      <w:szCs w:val="20"/>
    </w:rPr>
  </w:style>
  <w:style w:type="paragraph" w:styleId="CommentSubject">
    <w:name w:val="annotation subject"/>
    <w:basedOn w:val="CommentText"/>
    <w:next w:val="CommentText"/>
    <w:link w:val="CommentSubjectChar"/>
    <w:uiPriority w:val="99"/>
    <w:semiHidden/>
    <w:unhideWhenUsed/>
    <w:rsid w:val="00585CD6"/>
    <w:rPr>
      <w:b/>
      <w:bCs/>
    </w:rPr>
  </w:style>
  <w:style w:type="character" w:customStyle="1" w:styleId="CommentSubjectChar">
    <w:name w:val="Comment Subject Char"/>
    <w:basedOn w:val="CommentTextChar"/>
    <w:link w:val="CommentSubject"/>
    <w:uiPriority w:val="99"/>
    <w:semiHidden/>
    <w:rsid w:val="00585CD6"/>
    <w:rPr>
      <w:b/>
      <w:bCs/>
      <w:sz w:val="20"/>
      <w:szCs w:val="20"/>
    </w:rPr>
  </w:style>
  <w:style w:type="character" w:styleId="Emphasis">
    <w:name w:val="Emphasis"/>
    <w:basedOn w:val="DefaultParagraphFont"/>
    <w:uiPriority w:val="20"/>
    <w:qFormat/>
    <w:rsid w:val="001C17C9"/>
    <w:rPr>
      <w:i/>
      <w:iCs/>
    </w:rPr>
  </w:style>
  <w:style w:type="paragraph" w:styleId="Revision">
    <w:name w:val="Revision"/>
    <w:hidden/>
    <w:uiPriority w:val="99"/>
    <w:semiHidden/>
    <w:rsid w:val="005D396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8.PNG"/><Relationship Id="rId16" Type="http://schemas.openxmlformats.org/officeDocument/2006/relationships/image" Target="media/image3.PNG"/><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6.png"/><Relationship Id="rId45" Type="http://schemas.openxmlformats.org/officeDocument/2006/relationships/image" Target="media/image23.png"/><Relationship Id="rId53" Type="http://schemas.openxmlformats.org/officeDocument/2006/relationships/image" Target="media/image32.png"/><Relationship Id="rId58" Type="http://schemas.openxmlformats.org/officeDocument/2006/relationships/chart" Target="charts/chart4.xml"/><Relationship Id="rId66" Type="http://schemas.openxmlformats.org/officeDocument/2006/relationships/image" Target="media/image44.png"/><Relationship Id="rId74" Type="http://schemas.openxmlformats.org/officeDocument/2006/relationships/image" Target="media/image50.jpe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chart" Target="charts/chart5.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6.png"/><Relationship Id="rId77" Type="http://schemas.openxmlformats.org/officeDocument/2006/relationships/chart" Target="charts/chart6.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chart" Target="charts/chart1.xml"/><Relationship Id="rId33" Type="http://schemas.openxmlformats.org/officeDocument/2006/relationships/image" Target="media/image17.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38.PNG"/><Relationship Id="rId75"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0.png"/><Relationship Id="rId49" Type="http://schemas.openxmlformats.org/officeDocument/2006/relationships/image" Target="media/image35.png"/><Relationship Id="rId57" Type="http://schemas.openxmlformats.org/officeDocument/2006/relationships/chart" Target="charts/chart3.xml"/><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chart" Target="charts/chart2.xml"/><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49.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18.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lstu\Downloads\ECE%20499%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tephen\Documents\Stephen%20Z\actuator_parameter_tes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tephen\Documents\Stephen%20Z\turtle_d30_30t_7.5c_ben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inja\Documents\UIUC\Stephen%20Z\three_groov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inja\Documents\UIUC\Stephen%20Z\solid_groov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inja\Documents\UIUC\Stephen%20Z\trigroove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inja\Documents\UIUC\Stephen%20Z\cturtlebot.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Actuator Parameter Tests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Sheet1!$O$18</c:f>
              <c:strCache>
                <c:ptCount val="1"/>
                <c:pt idx="0">
                  <c:v>15mm Tall (Eco 50)</c:v>
                </c:pt>
              </c:strCache>
            </c:strRef>
          </c:tx>
          <c:spPr>
            <a:solidFill>
              <a:schemeClr val="accent4"/>
            </a:solidFill>
            <a:ln>
              <a:noFill/>
            </a:ln>
            <a:effectLst/>
          </c:spPr>
          <c:invertIfNegative val="0"/>
          <c:cat>
            <c:strRef>
              <c:f>Sheet1!$N$19:$N$20</c:f>
              <c:strCache>
                <c:ptCount val="2"/>
                <c:pt idx="0">
                  <c:v>2.5mm</c:v>
                </c:pt>
                <c:pt idx="1">
                  <c:v>7.5mm Canal</c:v>
                </c:pt>
              </c:strCache>
            </c:strRef>
          </c:cat>
          <c:val>
            <c:numRef>
              <c:f>Sheet1!$O$19:$O$20</c:f>
              <c:numCache>
                <c:formatCode>General</c:formatCode>
                <c:ptCount val="2"/>
                <c:pt idx="0">
                  <c:v>80</c:v>
                </c:pt>
                <c:pt idx="1">
                  <c:v>150</c:v>
                </c:pt>
              </c:numCache>
            </c:numRef>
          </c:val>
          <c:extLst>
            <c:ext xmlns:c16="http://schemas.microsoft.com/office/drawing/2014/chart" uri="{C3380CC4-5D6E-409C-BE32-E72D297353CC}">
              <c16:uniqueId val="{00000000-04B5-4A63-95C0-0A288FF91D5E}"/>
            </c:ext>
          </c:extLst>
        </c:ser>
        <c:ser>
          <c:idx val="3"/>
          <c:order val="1"/>
          <c:tx>
            <c:strRef>
              <c:f>Sheet1!$P$18</c:f>
              <c:strCache>
                <c:ptCount val="1"/>
                <c:pt idx="0">
                  <c:v>30mm Tall (Eco 50)</c:v>
                </c:pt>
              </c:strCache>
            </c:strRef>
          </c:tx>
          <c:spPr>
            <a:solidFill>
              <a:schemeClr val="accent6">
                <a:lumMod val="60000"/>
              </a:schemeClr>
            </a:solidFill>
            <a:ln>
              <a:noFill/>
            </a:ln>
            <a:effectLst/>
          </c:spPr>
          <c:invertIfNegative val="0"/>
          <c:cat>
            <c:strRef>
              <c:f>Sheet1!$N$19:$N$20</c:f>
              <c:strCache>
                <c:ptCount val="2"/>
                <c:pt idx="0">
                  <c:v>2.5mm</c:v>
                </c:pt>
                <c:pt idx="1">
                  <c:v>7.5mm Canal</c:v>
                </c:pt>
              </c:strCache>
            </c:strRef>
          </c:cat>
          <c:val>
            <c:numRef>
              <c:f>Sheet1!$P$19:$P$20</c:f>
              <c:numCache>
                <c:formatCode>General</c:formatCode>
                <c:ptCount val="2"/>
                <c:pt idx="0">
                  <c:v>40</c:v>
                </c:pt>
                <c:pt idx="1">
                  <c:v>60</c:v>
                </c:pt>
              </c:numCache>
            </c:numRef>
          </c:val>
          <c:extLst>
            <c:ext xmlns:c16="http://schemas.microsoft.com/office/drawing/2014/chart" uri="{C3380CC4-5D6E-409C-BE32-E72D297353CC}">
              <c16:uniqueId val="{00000001-04B5-4A63-95C0-0A288FF91D5E}"/>
            </c:ext>
          </c:extLst>
        </c:ser>
        <c:ser>
          <c:idx val="0"/>
          <c:order val="2"/>
          <c:tx>
            <c:strRef>
              <c:f>Sheet1!$S$18</c:f>
              <c:strCache>
                <c:ptCount val="1"/>
                <c:pt idx="0">
                  <c:v>15mm Tall (Dragon 30)</c:v>
                </c:pt>
              </c:strCache>
            </c:strRef>
          </c:tx>
          <c:spPr>
            <a:solidFill>
              <a:schemeClr val="accent6"/>
            </a:solidFill>
            <a:ln>
              <a:noFill/>
            </a:ln>
            <a:effectLst/>
          </c:spPr>
          <c:invertIfNegative val="0"/>
          <c:cat>
            <c:numRef>
              <c:f>Sheet1!$R$19:$R$20</c:f>
              <c:numCache>
                <c:formatCode>General</c:formatCode>
                <c:ptCount val="2"/>
                <c:pt idx="0">
                  <c:v>2.5</c:v>
                </c:pt>
                <c:pt idx="1">
                  <c:v>7.5</c:v>
                </c:pt>
              </c:numCache>
            </c:numRef>
          </c:cat>
          <c:val>
            <c:numRef>
              <c:f>Sheet1!$S$19:$S$20</c:f>
              <c:numCache>
                <c:formatCode>General</c:formatCode>
                <c:ptCount val="2"/>
                <c:pt idx="0">
                  <c:v>250</c:v>
                </c:pt>
                <c:pt idx="1">
                  <c:v>800</c:v>
                </c:pt>
              </c:numCache>
            </c:numRef>
          </c:val>
          <c:extLst>
            <c:ext xmlns:c16="http://schemas.microsoft.com/office/drawing/2014/chart" uri="{C3380CC4-5D6E-409C-BE32-E72D297353CC}">
              <c16:uniqueId val="{00000002-04B5-4A63-95C0-0A288FF91D5E}"/>
            </c:ext>
          </c:extLst>
        </c:ser>
        <c:ser>
          <c:idx val="1"/>
          <c:order val="3"/>
          <c:tx>
            <c:strRef>
              <c:f>Sheet1!$T$18</c:f>
              <c:strCache>
                <c:ptCount val="1"/>
                <c:pt idx="0">
                  <c:v>30mm Tall (Dragon 30)</c:v>
                </c:pt>
              </c:strCache>
            </c:strRef>
          </c:tx>
          <c:spPr>
            <a:solidFill>
              <a:schemeClr val="accent5"/>
            </a:solidFill>
            <a:ln>
              <a:noFill/>
            </a:ln>
            <a:effectLst/>
          </c:spPr>
          <c:invertIfNegative val="0"/>
          <c:cat>
            <c:numRef>
              <c:f>Sheet1!$R$19:$R$20</c:f>
              <c:numCache>
                <c:formatCode>General</c:formatCode>
                <c:ptCount val="2"/>
                <c:pt idx="0">
                  <c:v>2.5</c:v>
                </c:pt>
                <c:pt idx="1">
                  <c:v>7.5</c:v>
                </c:pt>
              </c:numCache>
            </c:numRef>
          </c:cat>
          <c:val>
            <c:numRef>
              <c:f>Sheet1!$T$19:$T$20</c:f>
              <c:numCache>
                <c:formatCode>General</c:formatCode>
                <c:ptCount val="2"/>
                <c:pt idx="0">
                  <c:v>110</c:v>
                </c:pt>
                <c:pt idx="1">
                  <c:v>400</c:v>
                </c:pt>
              </c:numCache>
            </c:numRef>
          </c:val>
          <c:extLst>
            <c:ext xmlns:c16="http://schemas.microsoft.com/office/drawing/2014/chart" uri="{C3380CC4-5D6E-409C-BE32-E72D297353CC}">
              <c16:uniqueId val="{00000003-04B5-4A63-95C0-0A288FF91D5E}"/>
            </c:ext>
          </c:extLst>
        </c:ser>
        <c:dLbls>
          <c:showLegendKey val="0"/>
          <c:showVal val="0"/>
          <c:showCatName val="0"/>
          <c:showSerName val="0"/>
          <c:showPercent val="0"/>
          <c:showBubbleSize val="0"/>
        </c:dLbls>
        <c:gapWidth val="219"/>
        <c:overlap val="-27"/>
        <c:axId val="799854223"/>
        <c:axId val="799855055"/>
      </c:barChart>
      <c:catAx>
        <c:axId val="799854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Canal Width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855055"/>
        <c:crosses val="autoZero"/>
        <c:auto val="1"/>
        <c:lblAlgn val="ctr"/>
        <c:lblOffset val="100"/>
        <c:noMultiLvlLbl val="0"/>
      </c:catAx>
      <c:valAx>
        <c:axId val="7998550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Mass to Fully Bend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9854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cap="none" spc="0" normalizeH="0" baseline="0">
                <a:solidFill>
                  <a:schemeClr val="dk1">
                    <a:lumMod val="50000"/>
                    <a:lumOff val="50000"/>
                  </a:schemeClr>
                </a:solidFill>
                <a:latin typeface="+mj-lt"/>
                <a:ea typeface="+mj-ea"/>
                <a:cs typeface="+mj-cs"/>
              </a:defRPr>
            </a:pPr>
            <a:r>
              <a:rPr lang="en-US"/>
              <a:t>Z vs t (Tilted 30 x 7.5mm)</a:t>
            </a:r>
          </a:p>
        </c:rich>
      </c:tx>
      <c:overlay val="0"/>
      <c:spPr>
        <a:noFill/>
        <a:ln>
          <a:noFill/>
        </a:ln>
        <a:effectLst/>
      </c:spPr>
      <c:txPr>
        <a:bodyPr rot="0" spcFirstLastPara="1" vertOverflow="ellipsis" vert="horz" wrap="square" anchor="ctr" anchorCtr="1"/>
        <a:lstStyle/>
        <a:p>
          <a:pPr>
            <a:defRPr sz="2128"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scatterChart>
        <c:scatterStyle val="lineMarker"/>
        <c:varyColors val="0"/>
        <c:ser>
          <c:idx val="0"/>
          <c:order val="0"/>
          <c:tx>
            <c:strRef>
              <c:f>turtle_d30_30t_7.5c_bent!$E$1</c:f>
              <c:strCache>
                <c:ptCount val="1"/>
                <c:pt idx="0">
                  <c:v>Z</c:v>
                </c:pt>
              </c:strCache>
            </c:strRef>
          </c:tx>
          <c:spPr>
            <a:ln w="25400" cap="rnd">
              <a:noFill/>
              <a:round/>
            </a:ln>
            <a:effectLst/>
          </c:spPr>
          <c:marker>
            <c:symbol val="diamond"/>
            <c:size val="2"/>
            <c:spPr>
              <a:solidFill>
                <a:schemeClr val="lt1"/>
              </a:solidFill>
              <a:ln w="15875">
                <a:solidFill>
                  <a:srgbClr val="00B0F0"/>
                </a:solidFill>
                <a:round/>
              </a:ln>
              <a:effectLst/>
            </c:spPr>
          </c:marker>
          <c:trendline>
            <c:spPr>
              <a:ln w="19050" cap="rnd">
                <a:solidFill>
                  <a:schemeClr val="accent1"/>
                </a:solidFill>
              </a:ln>
              <a:effectLst/>
            </c:spPr>
            <c:trendlineType val="linear"/>
            <c:dispRSqr val="0"/>
            <c:dispEq val="1"/>
            <c:trendlineLbl>
              <c:layout>
                <c:manualLayout>
                  <c:x val="-4.8938101487314083E-2"/>
                  <c:y val="0.23106481481481481"/>
                </c:manualLayout>
              </c:layout>
              <c:numFmt formatCode="#,##0.00\ " sourceLinked="0"/>
              <c:spPr>
                <a:noFill/>
                <a:ln>
                  <a:noFill/>
                </a:ln>
                <a:effectLst/>
              </c:spPr>
              <c:txPr>
                <a:bodyPr rot="0" spcFirstLastPara="1" vertOverflow="ellipsis" vert="horz" wrap="square" anchor="ctr" anchorCtr="1"/>
                <a:lstStyle/>
                <a:p>
                  <a:pPr>
                    <a:defRPr sz="1197" b="0" i="0" u="none" strike="noStrike" kern="1200" baseline="0">
                      <a:solidFill>
                        <a:schemeClr val="dk1">
                          <a:lumMod val="65000"/>
                          <a:lumOff val="35000"/>
                        </a:schemeClr>
                      </a:solidFill>
                      <a:latin typeface="+mn-lt"/>
                      <a:ea typeface="+mn-ea"/>
                      <a:cs typeface="+mn-cs"/>
                    </a:defRPr>
                  </a:pPr>
                  <a:endParaRPr lang="en-US"/>
                </a:p>
              </c:txPr>
            </c:trendlineLbl>
          </c:trendline>
          <c:xVal>
            <c:numRef>
              <c:f>turtle_d30_30t_7.5c_bent!$B$2:$B$904</c:f>
              <c:numCache>
                <c:formatCode>General</c:formatCode>
                <c:ptCount val="903"/>
                <c:pt idx="0">
                  <c:v>0</c:v>
                </c:pt>
                <c:pt idx="1">
                  <c:v>3.3333000000000002E-2</c:v>
                </c:pt>
                <c:pt idx="2">
                  <c:v>6.6667000000000004E-2</c:v>
                </c:pt>
                <c:pt idx="3">
                  <c:v>0.1</c:v>
                </c:pt>
                <c:pt idx="4">
                  <c:v>0.13333300000000001</c:v>
                </c:pt>
                <c:pt idx="5">
                  <c:v>0.16666700000000001</c:v>
                </c:pt>
                <c:pt idx="6">
                  <c:v>0.2</c:v>
                </c:pt>
                <c:pt idx="7">
                  <c:v>0.23333300000000001</c:v>
                </c:pt>
                <c:pt idx="8">
                  <c:v>0.26666699999999999</c:v>
                </c:pt>
                <c:pt idx="9">
                  <c:v>0.3</c:v>
                </c:pt>
                <c:pt idx="10">
                  <c:v>0.33333299999999999</c:v>
                </c:pt>
                <c:pt idx="11">
                  <c:v>0.36666700000000002</c:v>
                </c:pt>
                <c:pt idx="12">
                  <c:v>0.4</c:v>
                </c:pt>
                <c:pt idx="13">
                  <c:v>0.43333300000000002</c:v>
                </c:pt>
                <c:pt idx="14">
                  <c:v>0.466667</c:v>
                </c:pt>
                <c:pt idx="15">
                  <c:v>0.5</c:v>
                </c:pt>
                <c:pt idx="16">
                  <c:v>0.53333299999999995</c:v>
                </c:pt>
                <c:pt idx="17">
                  <c:v>0.56666700000000003</c:v>
                </c:pt>
                <c:pt idx="18">
                  <c:v>0.6</c:v>
                </c:pt>
                <c:pt idx="19">
                  <c:v>0.63333300000000003</c:v>
                </c:pt>
                <c:pt idx="20">
                  <c:v>0.66666700000000001</c:v>
                </c:pt>
                <c:pt idx="21">
                  <c:v>0.7</c:v>
                </c:pt>
                <c:pt idx="22">
                  <c:v>0.73333300000000001</c:v>
                </c:pt>
                <c:pt idx="23">
                  <c:v>0.76666699999999999</c:v>
                </c:pt>
                <c:pt idx="24">
                  <c:v>0.8</c:v>
                </c:pt>
                <c:pt idx="25">
                  <c:v>0.83333299999999999</c:v>
                </c:pt>
                <c:pt idx="26">
                  <c:v>0.86666699999999997</c:v>
                </c:pt>
                <c:pt idx="27">
                  <c:v>0.9</c:v>
                </c:pt>
                <c:pt idx="28">
                  <c:v>0.93333299999999997</c:v>
                </c:pt>
                <c:pt idx="29">
                  <c:v>0.96666700000000005</c:v>
                </c:pt>
                <c:pt idx="30">
                  <c:v>1</c:v>
                </c:pt>
                <c:pt idx="31">
                  <c:v>1.0333330000000001</c:v>
                </c:pt>
                <c:pt idx="32">
                  <c:v>1.066667</c:v>
                </c:pt>
                <c:pt idx="33">
                  <c:v>1.1000000000000001</c:v>
                </c:pt>
                <c:pt idx="34">
                  <c:v>1.1333329999999999</c:v>
                </c:pt>
                <c:pt idx="35">
                  <c:v>1.1666669999999999</c:v>
                </c:pt>
                <c:pt idx="36">
                  <c:v>1.2</c:v>
                </c:pt>
                <c:pt idx="37">
                  <c:v>1.233333</c:v>
                </c:pt>
                <c:pt idx="38">
                  <c:v>1.266667</c:v>
                </c:pt>
                <c:pt idx="39">
                  <c:v>1.3</c:v>
                </c:pt>
                <c:pt idx="40">
                  <c:v>1.3333330000000001</c:v>
                </c:pt>
                <c:pt idx="41">
                  <c:v>1.3666670000000001</c:v>
                </c:pt>
                <c:pt idx="42">
                  <c:v>1.4</c:v>
                </c:pt>
                <c:pt idx="43">
                  <c:v>1.433333</c:v>
                </c:pt>
                <c:pt idx="44">
                  <c:v>1.4666669999999999</c:v>
                </c:pt>
                <c:pt idx="45">
                  <c:v>1.5</c:v>
                </c:pt>
                <c:pt idx="46">
                  <c:v>1.566667</c:v>
                </c:pt>
                <c:pt idx="47">
                  <c:v>1.6</c:v>
                </c:pt>
                <c:pt idx="48">
                  <c:v>1.6333329999999999</c:v>
                </c:pt>
                <c:pt idx="49">
                  <c:v>1.6666669999999999</c:v>
                </c:pt>
                <c:pt idx="50">
                  <c:v>1.7</c:v>
                </c:pt>
                <c:pt idx="51">
                  <c:v>1.733333</c:v>
                </c:pt>
                <c:pt idx="52">
                  <c:v>1.766667</c:v>
                </c:pt>
                <c:pt idx="53">
                  <c:v>1.8</c:v>
                </c:pt>
                <c:pt idx="54">
                  <c:v>1.8333330000000001</c:v>
                </c:pt>
                <c:pt idx="55">
                  <c:v>1.8666670000000001</c:v>
                </c:pt>
                <c:pt idx="56">
                  <c:v>1.9</c:v>
                </c:pt>
                <c:pt idx="57">
                  <c:v>1.933333</c:v>
                </c:pt>
                <c:pt idx="58">
                  <c:v>1.9666669999999999</c:v>
                </c:pt>
                <c:pt idx="59">
                  <c:v>2</c:v>
                </c:pt>
                <c:pt idx="60">
                  <c:v>2.0333329999999998</c:v>
                </c:pt>
                <c:pt idx="61">
                  <c:v>2.0666669999999998</c:v>
                </c:pt>
                <c:pt idx="62">
                  <c:v>2.1</c:v>
                </c:pt>
                <c:pt idx="63">
                  <c:v>2.1333329999999999</c:v>
                </c:pt>
                <c:pt idx="64">
                  <c:v>2.1666669999999999</c:v>
                </c:pt>
                <c:pt idx="65">
                  <c:v>2.2000000000000002</c:v>
                </c:pt>
                <c:pt idx="66">
                  <c:v>2.233333</c:v>
                </c:pt>
                <c:pt idx="67">
                  <c:v>2.266667</c:v>
                </c:pt>
                <c:pt idx="68">
                  <c:v>2.2999999999999998</c:v>
                </c:pt>
                <c:pt idx="69">
                  <c:v>2.3333330000000001</c:v>
                </c:pt>
                <c:pt idx="70">
                  <c:v>2.3666670000000001</c:v>
                </c:pt>
                <c:pt idx="71">
                  <c:v>2.4</c:v>
                </c:pt>
                <c:pt idx="72">
                  <c:v>2.4333330000000002</c:v>
                </c:pt>
                <c:pt idx="73">
                  <c:v>2.4666670000000002</c:v>
                </c:pt>
                <c:pt idx="74">
                  <c:v>2.5</c:v>
                </c:pt>
                <c:pt idx="75">
                  <c:v>2.5333329999999998</c:v>
                </c:pt>
                <c:pt idx="76">
                  <c:v>2.5666669999999998</c:v>
                </c:pt>
                <c:pt idx="77">
                  <c:v>2.6</c:v>
                </c:pt>
                <c:pt idx="78">
                  <c:v>2.6333329999999999</c:v>
                </c:pt>
                <c:pt idx="79">
                  <c:v>2.6666669999999999</c:v>
                </c:pt>
                <c:pt idx="80">
                  <c:v>2.7</c:v>
                </c:pt>
                <c:pt idx="81">
                  <c:v>2.733333</c:v>
                </c:pt>
                <c:pt idx="82">
                  <c:v>2.766667</c:v>
                </c:pt>
                <c:pt idx="83">
                  <c:v>2.8</c:v>
                </c:pt>
                <c:pt idx="84">
                  <c:v>2.8333330000000001</c:v>
                </c:pt>
                <c:pt idx="85">
                  <c:v>2.8666670000000001</c:v>
                </c:pt>
                <c:pt idx="86">
                  <c:v>2.9</c:v>
                </c:pt>
                <c:pt idx="87">
                  <c:v>2.9333330000000002</c:v>
                </c:pt>
                <c:pt idx="88">
                  <c:v>2.9666670000000002</c:v>
                </c:pt>
                <c:pt idx="89">
                  <c:v>3</c:v>
                </c:pt>
                <c:pt idx="90">
                  <c:v>3.0333329999999998</c:v>
                </c:pt>
                <c:pt idx="91">
                  <c:v>3.0666669999999998</c:v>
                </c:pt>
                <c:pt idx="92">
                  <c:v>3.1</c:v>
                </c:pt>
                <c:pt idx="93">
                  <c:v>3.1333329999999999</c:v>
                </c:pt>
                <c:pt idx="94">
                  <c:v>3.1666669999999999</c:v>
                </c:pt>
                <c:pt idx="95">
                  <c:v>3.2</c:v>
                </c:pt>
                <c:pt idx="96">
                  <c:v>3.233333</c:v>
                </c:pt>
                <c:pt idx="97">
                  <c:v>3.266667</c:v>
                </c:pt>
                <c:pt idx="98">
                  <c:v>3.3</c:v>
                </c:pt>
                <c:pt idx="99">
                  <c:v>3.3333330000000001</c:v>
                </c:pt>
                <c:pt idx="100">
                  <c:v>3.3666670000000001</c:v>
                </c:pt>
                <c:pt idx="101">
                  <c:v>3.4</c:v>
                </c:pt>
                <c:pt idx="102">
                  <c:v>3.4333330000000002</c:v>
                </c:pt>
                <c:pt idx="103">
                  <c:v>3.4666670000000002</c:v>
                </c:pt>
                <c:pt idx="104">
                  <c:v>3.5</c:v>
                </c:pt>
                <c:pt idx="105">
                  <c:v>3.5333329999999998</c:v>
                </c:pt>
                <c:pt idx="106">
                  <c:v>3.5666669999999998</c:v>
                </c:pt>
                <c:pt idx="107">
                  <c:v>3.6</c:v>
                </c:pt>
                <c:pt idx="108">
                  <c:v>3.6333329999999999</c:v>
                </c:pt>
                <c:pt idx="109">
                  <c:v>3.6666669999999999</c:v>
                </c:pt>
                <c:pt idx="110">
                  <c:v>3.7</c:v>
                </c:pt>
                <c:pt idx="111">
                  <c:v>3.733333</c:v>
                </c:pt>
                <c:pt idx="112">
                  <c:v>3.766667</c:v>
                </c:pt>
                <c:pt idx="113">
                  <c:v>3.8</c:v>
                </c:pt>
                <c:pt idx="114">
                  <c:v>3.8333330000000001</c:v>
                </c:pt>
                <c:pt idx="115">
                  <c:v>3.8666670000000001</c:v>
                </c:pt>
                <c:pt idx="116">
                  <c:v>3.9</c:v>
                </c:pt>
                <c:pt idx="117">
                  <c:v>3.9333330000000002</c:v>
                </c:pt>
                <c:pt idx="118">
                  <c:v>3.9666670000000002</c:v>
                </c:pt>
                <c:pt idx="119">
                  <c:v>4</c:v>
                </c:pt>
                <c:pt idx="120">
                  <c:v>4.0333329999999998</c:v>
                </c:pt>
                <c:pt idx="121">
                  <c:v>4.0666669999999998</c:v>
                </c:pt>
                <c:pt idx="122">
                  <c:v>4.0999999999999996</c:v>
                </c:pt>
                <c:pt idx="123">
                  <c:v>4.1333330000000004</c:v>
                </c:pt>
                <c:pt idx="124">
                  <c:v>4.1666670000000003</c:v>
                </c:pt>
                <c:pt idx="125">
                  <c:v>4.2</c:v>
                </c:pt>
                <c:pt idx="126">
                  <c:v>4.233333</c:v>
                </c:pt>
                <c:pt idx="127">
                  <c:v>4.266667</c:v>
                </c:pt>
                <c:pt idx="128">
                  <c:v>4.3</c:v>
                </c:pt>
                <c:pt idx="129">
                  <c:v>4.3333329999999997</c:v>
                </c:pt>
                <c:pt idx="130">
                  <c:v>4.3666669999999996</c:v>
                </c:pt>
                <c:pt idx="131">
                  <c:v>4.4000000000000004</c:v>
                </c:pt>
                <c:pt idx="132">
                  <c:v>4.4333330000000002</c:v>
                </c:pt>
                <c:pt idx="133">
                  <c:v>4.4666670000000002</c:v>
                </c:pt>
                <c:pt idx="134">
                  <c:v>4.5</c:v>
                </c:pt>
                <c:pt idx="135">
                  <c:v>4.5333329999999998</c:v>
                </c:pt>
                <c:pt idx="136">
                  <c:v>4.5666669999999998</c:v>
                </c:pt>
                <c:pt idx="137">
                  <c:v>4.5999999999999996</c:v>
                </c:pt>
                <c:pt idx="138">
                  <c:v>4.6333330000000004</c:v>
                </c:pt>
                <c:pt idx="139">
                  <c:v>4.6666670000000003</c:v>
                </c:pt>
                <c:pt idx="140">
                  <c:v>4.7</c:v>
                </c:pt>
                <c:pt idx="141">
                  <c:v>4.733333</c:v>
                </c:pt>
                <c:pt idx="142">
                  <c:v>4.766667</c:v>
                </c:pt>
                <c:pt idx="143">
                  <c:v>4.8</c:v>
                </c:pt>
                <c:pt idx="144">
                  <c:v>4.8333329999999997</c:v>
                </c:pt>
                <c:pt idx="145">
                  <c:v>4.8666669999999996</c:v>
                </c:pt>
                <c:pt idx="146">
                  <c:v>4.9000000000000004</c:v>
                </c:pt>
                <c:pt idx="147">
                  <c:v>4.9333330000000002</c:v>
                </c:pt>
                <c:pt idx="148">
                  <c:v>4.9666670000000002</c:v>
                </c:pt>
                <c:pt idx="149">
                  <c:v>5</c:v>
                </c:pt>
                <c:pt idx="150">
                  <c:v>5.0333329999999998</c:v>
                </c:pt>
                <c:pt idx="151">
                  <c:v>5.0666669999999998</c:v>
                </c:pt>
                <c:pt idx="152">
                  <c:v>5.0999999999999996</c:v>
                </c:pt>
                <c:pt idx="153">
                  <c:v>5.1333330000000004</c:v>
                </c:pt>
                <c:pt idx="154">
                  <c:v>5.1666670000000003</c:v>
                </c:pt>
                <c:pt idx="155">
                  <c:v>5.2</c:v>
                </c:pt>
                <c:pt idx="156">
                  <c:v>5.233333</c:v>
                </c:pt>
                <c:pt idx="157">
                  <c:v>5.266667</c:v>
                </c:pt>
                <c:pt idx="158">
                  <c:v>5.3</c:v>
                </c:pt>
                <c:pt idx="159">
                  <c:v>5.3333329999999997</c:v>
                </c:pt>
                <c:pt idx="160">
                  <c:v>5.3666669999999996</c:v>
                </c:pt>
                <c:pt idx="161">
                  <c:v>5.4</c:v>
                </c:pt>
                <c:pt idx="162">
                  <c:v>5.4333330000000002</c:v>
                </c:pt>
                <c:pt idx="163">
                  <c:v>5.4666670000000002</c:v>
                </c:pt>
                <c:pt idx="164">
                  <c:v>5.5</c:v>
                </c:pt>
                <c:pt idx="165">
                  <c:v>5.5333329999999998</c:v>
                </c:pt>
                <c:pt idx="166">
                  <c:v>5.5666669999999998</c:v>
                </c:pt>
                <c:pt idx="167">
                  <c:v>5.6</c:v>
                </c:pt>
                <c:pt idx="168">
                  <c:v>5.6333330000000004</c:v>
                </c:pt>
                <c:pt idx="169">
                  <c:v>5.6666670000000003</c:v>
                </c:pt>
                <c:pt idx="170">
                  <c:v>5.7</c:v>
                </c:pt>
                <c:pt idx="171">
                  <c:v>5.733333</c:v>
                </c:pt>
                <c:pt idx="172">
                  <c:v>5.766667</c:v>
                </c:pt>
                <c:pt idx="173">
                  <c:v>5.8</c:v>
                </c:pt>
                <c:pt idx="174">
                  <c:v>5.8333329999999997</c:v>
                </c:pt>
                <c:pt idx="175">
                  <c:v>5.8666669999999996</c:v>
                </c:pt>
                <c:pt idx="176">
                  <c:v>5.9</c:v>
                </c:pt>
                <c:pt idx="177">
                  <c:v>5.9333330000000002</c:v>
                </c:pt>
                <c:pt idx="178">
                  <c:v>5.9666670000000002</c:v>
                </c:pt>
                <c:pt idx="179">
                  <c:v>6</c:v>
                </c:pt>
                <c:pt idx="180">
                  <c:v>6.0333329999999998</c:v>
                </c:pt>
                <c:pt idx="181">
                  <c:v>6.0666669999999998</c:v>
                </c:pt>
                <c:pt idx="182">
                  <c:v>6.1</c:v>
                </c:pt>
                <c:pt idx="183">
                  <c:v>6.1333330000000004</c:v>
                </c:pt>
                <c:pt idx="184">
                  <c:v>6.1666670000000003</c:v>
                </c:pt>
                <c:pt idx="185">
                  <c:v>6.2</c:v>
                </c:pt>
                <c:pt idx="186">
                  <c:v>6.233333</c:v>
                </c:pt>
                <c:pt idx="187">
                  <c:v>6.266667</c:v>
                </c:pt>
                <c:pt idx="188">
                  <c:v>6.3</c:v>
                </c:pt>
                <c:pt idx="189">
                  <c:v>6.3333329999999997</c:v>
                </c:pt>
                <c:pt idx="190">
                  <c:v>6.3666669999999996</c:v>
                </c:pt>
                <c:pt idx="191">
                  <c:v>6.4</c:v>
                </c:pt>
                <c:pt idx="192">
                  <c:v>6.4333330000000002</c:v>
                </c:pt>
                <c:pt idx="193">
                  <c:v>6.4666670000000002</c:v>
                </c:pt>
                <c:pt idx="194">
                  <c:v>6.5</c:v>
                </c:pt>
                <c:pt idx="195">
                  <c:v>6.5333329999999998</c:v>
                </c:pt>
                <c:pt idx="196">
                  <c:v>6.5666669999999998</c:v>
                </c:pt>
                <c:pt idx="197">
                  <c:v>6.6</c:v>
                </c:pt>
                <c:pt idx="198">
                  <c:v>6.6333330000000004</c:v>
                </c:pt>
                <c:pt idx="199">
                  <c:v>6.6666670000000003</c:v>
                </c:pt>
                <c:pt idx="200">
                  <c:v>6.7</c:v>
                </c:pt>
                <c:pt idx="201">
                  <c:v>6.733333</c:v>
                </c:pt>
                <c:pt idx="202">
                  <c:v>6.766667</c:v>
                </c:pt>
                <c:pt idx="203">
                  <c:v>6.8</c:v>
                </c:pt>
                <c:pt idx="204">
                  <c:v>6.8333329999999997</c:v>
                </c:pt>
                <c:pt idx="205">
                  <c:v>6.8666669999999996</c:v>
                </c:pt>
                <c:pt idx="206">
                  <c:v>6.9</c:v>
                </c:pt>
                <c:pt idx="207">
                  <c:v>6.9333330000000002</c:v>
                </c:pt>
                <c:pt idx="208">
                  <c:v>6.9666670000000002</c:v>
                </c:pt>
                <c:pt idx="209">
                  <c:v>7</c:v>
                </c:pt>
                <c:pt idx="210">
                  <c:v>7.0333329999999998</c:v>
                </c:pt>
                <c:pt idx="211">
                  <c:v>7.0666669999999998</c:v>
                </c:pt>
                <c:pt idx="212">
                  <c:v>7.1</c:v>
                </c:pt>
                <c:pt idx="213">
                  <c:v>7.1333330000000004</c:v>
                </c:pt>
                <c:pt idx="214">
                  <c:v>7.1666670000000003</c:v>
                </c:pt>
                <c:pt idx="215">
                  <c:v>7.2</c:v>
                </c:pt>
                <c:pt idx="216">
                  <c:v>7.233333</c:v>
                </c:pt>
                <c:pt idx="217">
                  <c:v>7.266667</c:v>
                </c:pt>
                <c:pt idx="218">
                  <c:v>7.3</c:v>
                </c:pt>
                <c:pt idx="219">
                  <c:v>7.3333329999999997</c:v>
                </c:pt>
                <c:pt idx="220">
                  <c:v>7.3666669999999996</c:v>
                </c:pt>
                <c:pt idx="221">
                  <c:v>7.4</c:v>
                </c:pt>
                <c:pt idx="222">
                  <c:v>7.4333330000000002</c:v>
                </c:pt>
                <c:pt idx="223">
                  <c:v>7.4666670000000002</c:v>
                </c:pt>
                <c:pt idx="224">
                  <c:v>7.5</c:v>
                </c:pt>
                <c:pt idx="225">
                  <c:v>7.5333329999999998</c:v>
                </c:pt>
                <c:pt idx="226">
                  <c:v>7.5666669999999998</c:v>
                </c:pt>
                <c:pt idx="227">
                  <c:v>7.6</c:v>
                </c:pt>
                <c:pt idx="228">
                  <c:v>7.6333330000000004</c:v>
                </c:pt>
                <c:pt idx="229">
                  <c:v>7.6666670000000003</c:v>
                </c:pt>
                <c:pt idx="230">
                  <c:v>7.7</c:v>
                </c:pt>
                <c:pt idx="231">
                  <c:v>7.733333</c:v>
                </c:pt>
                <c:pt idx="232">
                  <c:v>7.766667</c:v>
                </c:pt>
                <c:pt idx="233">
                  <c:v>7.8</c:v>
                </c:pt>
                <c:pt idx="234">
                  <c:v>7.8333329999999997</c:v>
                </c:pt>
                <c:pt idx="235">
                  <c:v>7.8666669999999996</c:v>
                </c:pt>
                <c:pt idx="236">
                  <c:v>7.9</c:v>
                </c:pt>
                <c:pt idx="237">
                  <c:v>7.9333330000000002</c:v>
                </c:pt>
                <c:pt idx="238">
                  <c:v>7.9666670000000002</c:v>
                </c:pt>
                <c:pt idx="239">
                  <c:v>8</c:v>
                </c:pt>
                <c:pt idx="240">
                  <c:v>8.0333330000000007</c:v>
                </c:pt>
                <c:pt idx="241">
                  <c:v>8.0666670000000007</c:v>
                </c:pt>
                <c:pt idx="242">
                  <c:v>8.1</c:v>
                </c:pt>
                <c:pt idx="243">
                  <c:v>8.1333330000000004</c:v>
                </c:pt>
                <c:pt idx="244">
                  <c:v>8.1666670000000003</c:v>
                </c:pt>
                <c:pt idx="245">
                  <c:v>8.1999999999999993</c:v>
                </c:pt>
                <c:pt idx="246">
                  <c:v>8.233333</c:v>
                </c:pt>
                <c:pt idx="247">
                  <c:v>8.266667</c:v>
                </c:pt>
                <c:pt idx="248">
                  <c:v>8.3000000000000007</c:v>
                </c:pt>
                <c:pt idx="249">
                  <c:v>8.3333329999999997</c:v>
                </c:pt>
                <c:pt idx="250">
                  <c:v>8.3666669999999996</c:v>
                </c:pt>
                <c:pt idx="251">
                  <c:v>8.4</c:v>
                </c:pt>
                <c:pt idx="252">
                  <c:v>8.4333329999999993</c:v>
                </c:pt>
                <c:pt idx="253">
                  <c:v>8.4666669999999993</c:v>
                </c:pt>
                <c:pt idx="254">
                  <c:v>8.5</c:v>
                </c:pt>
                <c:pt idx="255">
                  <c:v>8.5333330000000007</c:v>
                </c:pt>
                <c:pt idx="256">
                  <c:v>8.5666670000000007</c:v>
                </c:pt>
                <c:pt idx="257">
                  <c:v>8.6</c:v>
                </c:pt>
                <c:pt idx="258">
                  <c:v>8.6333330000000004</c:v>
                </c:pt>
                <c:pt idx="259">
                  <c:v>8.6666670000000003</c:v>
                </c:pt>
                <c:pt idx="260">
                  <c:v>8.6999999999999993</c:v>
                </c:pt>
                <c:pt idx="261">
                  <c:v>8.733333</c:v>
                </c:pt>
                <c:pt idx="262">
                  <c:v>8.766667</c:v>
                </c:pt>
                <c:pt idx="263">
                  <c:v>8.8000000000000007</c:v>
                </c:pt>
                <c:pt idx="264">
                  <c:v>8.8333329999999997</c:v>
                </c:pt>
                <c:pt idx="265">
                  <c:v>8.8666669999999996</c:v>
                </c:pt>
                <c:pt idx="266">
                  <c:v>8.9</c:v>
                </c:pt>
                <c:pt idx="267">
                  <c:v>8.9333329999999993</c:v>
                </c:pt>
                <c:pt idx="268">
                  <c:v>8.9666669999999993</c:v>
                </c:pt>
                <c:pt idx="269">
                  <c:v>9</c:v>
                </c:pt>
                <c:pt idx="270">
                  <c:v>9.0333330000000007</c:v>
                </c:pt>
                <c:pt idx="271">
                  <c:v>9.0666670000000007</c:v>
                </c:pt>
                <c:pt idx="272">
                  <c:v>9.1</c:v>
                </c:pt>
                <c:pt idx="273">
                  <c:v>9.1333330000000004</c:v>
                </c:pt>
                <c:pt idx="274">
                  <c:v>9.1666670000000003</c:v>
                </c:pt>
                <c:pt idx="275">
                  <c:v>9.1999999999999993</c:v>
                </c:pt>
                <c:pt idx="276">
                  <c:v>9.233333</c:v>
                </c:pt>
                <c:pt idx="277">
                  <c:v>9.266667</c:v>
                </c:pt>
                <c:pt idx="278">
                  <c:v>9.3000000000000007</c:v>
                </c:pt>
                <c:pt idx="279">
                  <c:v>9.3333329999999997</c:v>
                </c:pt>
                <c:pt idx="280">
                  <c:v>9.3666669999999996</c:v>
                </c:pt>
                <c:pt idx="281">
                  <c:v>9.4</c:v>
                </c:pt>
                <c:pt idx="282">
                  <c:v>9.4333329999999993</c:v>
                </c:pt>
                <c:pt idx="283">
                  <c:v>9.4666669999999993</c:v>
                </c:pt>
                <c:pt idx="284">
                  <c:v>9.5</c:v>
                </c:pt>
                <c:pt idx="285">
                  <c:v>9.5333330000000007</c:v>
                </c:pt>
                <c:pt idx="286">
                  <c:v>9.5666670000000007</c:v>
                </c:pt>
                <c:pt idx="287">
                  <c:v>9.6</c:v>
                </c:pt>
                <c:pt idx="288">
                  <c:v>9.6333330000000004</c:v>
                </c:pt>
                <c:pt idx="289">
                  <c:v>9.6666670000000003</c:v>
                </c:pt>
                <c:pt idx="290">
                  <c:v>9.6999999999999993</c:v>
                </c:pt>
                <c:pt idx="291">
                  <c:v>9.733333</c:v>
                </c:pt>
                <c:pt idx="292">
                  <c:v>9.766667</c:v>
                </c:pt>
                <c:pt idx="293">
                  <c:v>9.8000000000000007</c:v>
                </c:pt>
                <c:pt idx="294">
                  <c:v>9.8333329999999997</c:v>
                </c:pt>
                <c:pt idx="295">
                  <c:v>9.8666669999999996</c:v>
                </c:pt>
                <c:pt idx="296">
                  <c:v>9.9</c:v>
                </c:pt>
                <c:pt idx="297">
                  <c:v>9.9333329999999993</c:v>
                </c:pt>
                <c:pt idx="298">
                  <c:v>9.9666669999999993</c:v>
                </c:pt>
                <c:pt idx="299">
                  <c:v>10</c:v>
                </c:pt>
                <c:pt idx="300">
                  <c:v>10.033333000000001</c:v>
                </c:pt>
                <c:pt idx="301">
                  <c:v>10.066667000000001</c:v>
                </c:pt>
                <c:pt idx="302">
                  <c:v>10.1</c:v>
                </c:pt>
                <c:pt idx="303">
                  <c:v>10.133333</c:v>
                </c:pt>
                <c:pt idx="304">
                  <c:v>10.166667</c:v>
                </c:pt>
                <c:pt idx="305">
                  <c:v>10.199999999999999</c:v>
                </c:pt>
                <c:pt idx="306">
                  <c:v>10.233333</c:v>
                </c:pt>
                <c:pt idx="307">
                  <c:v>10.266667</c:v>
                </c:pt>
                <c:pt idx="308">
                  <c:v>10.3</c:v>
                </c:pt>
                <c:pt idx="309">
                  <c:v>10.333333</c:v>
                </c:pt>
                <c:pt idx="310">
                  <c:v>10.366667</c:v>
                </c:pt>
                <c:pt idx="311">
                  <c:v>10.4</c:v>
                </c:pt>
                <c:pt idx="312">
                  <c:v>10.433332999999999</c:v>
                </c:pt>
                <c:pt idx="313">
                  <c:v>10.466666999999999</c:v>
                </c:pt>
                <c:pt idx="314">
                  <c:v>10.5</c:v>
                </c:pt>
                <c:pt idx="315">
                  <c:v>10.533333000000001</c:v>
                </c:pt>
                <c:pt idx="316">
                  <c:v>10.566667000000001</c:v>
                </c:pt>
                <c:pt idx="317">
                  <c:v>10.6</c:v>
                </c:pt>
                <c:pt idx="318">
                  <c:v>10.633333</c:v>
                </c:pt>
                <c:pt idx="319">
                  <c:v>10.666667</c:v>
                </c:pt>
                <c:pt idx="320">
                  <c:v>10.7</c:v>
                </c:pt>
                <c:pt idx="321">
                  <c:v>10.733333</c:v>
                </c:pt>
                <c:pt idx="322">
                  <c:v>10.766667</c:v>
                </c:pt>
                <c:pt idx="323">
                  <c:v>10.8</c:v>
                </c:pt>
                <c:pt idx="324">
                  <c:v>10.833333</c:v>
                </c:pt>
                <c:pt idx="325">
                  <c:v>10.866667</c:v>
                </c:pt>
                <c:pt idx="326">
                  <c:v>10.9</c:v>
                </c:pt>
                <c:pt idx="327">
                  <c:v>10.933332999999999</c:v>
                </c:pt>
                <c:pt idx="328">
                  <c:v>10.966666999999999</c:v>
                </c:pt>
                <c:pt idx="329">
                  <c:v>11</c:v>
                </c:pt>
                <c:pt idx="330">
                  <c:v>11.033333000000001</c:v>
                </c:pt>
                <c:pt idx="331">
                  <c:v>11.066667000000001</c:v>
                </c:pt>
                <c:pt idx="332">
                  <c:v>11.1</c:v>
                </c:pt>
                <c:pt idx="333">
                  <c:v>11.133333</c:v>
                </c:pt>
                <c:pt idx="334">
                  <c:v>11.166667</c:v>
                </c:pt>
                <c:pt idx="335">
                  <c:v>11.2</c:v>
                </c:pt>
                <c:pt idx="336">
                  <c:v>11.233333</c:v>
                </c:pt>
                <c:pt idx="337">
                  <c:v>11.266667</c:v>
                </c:pt>
                <c:pt idx="338">
                  <c:v>11.3</c:v>
                </c:pt>
                <c:pt idx="339">
                  <c:v>11.333333</c:v>
                </c:pt>
                <c:pt idx="340">
                  <c:v>11.366667</c:v>
                </c:pt>
                <c:pt idx="341">
                  <c:v>11.4</c:v>
                </c:pt>
                <c:pt idx="342">
                  <c:v>11.433332999999999</c:v>
                </c:pt>
                <c:pt idx="343">
                  <c:v>11.466666999999999</c:v>
                </c:pt>
                <c:pt idx="344">
                  <c:v>11.5</c:v>
                </c:pt>
                <c:pt idx="345">
                  <c:v>11.533333000000001</c:v>
                </c:pt>
                <c:pt idx="346">
                  <c:v>11.566667000000001</c:v>
                </c:pt>
                <c:pt idx="347">
                  <c:v>11.6</c:v>
                </c:pt>
                <c:pt idx="348">
                  <c:v>11.633333</c:v>
                </c:pt>
                <c:pt idx="349">
                  <c:v>11.666667</c:v>
                </c:pt>
                <c:pt idx="350">
                  <c:v>11.7</c:v>
                </c:pt>
                <c:pt idx="351">
                  <c:v>11.733333</c:v>
                </c:pt>
                <c:pt idx="352">
                  <c:v>11.766667</c:v>
                </c:pt>
                <c:pt idx="353">
                  <c:v>11.8</c:v>
                </c:pt>
                <c:pt idx="354">
                  <c:v>11.833333</c:v>
                </c:pt>
                <c:pt idx="355">
                  <c:v>11.866667</c:v>
                </c:pt>
                <c:pt idx="356">
                  <c:v>11.9</c:v>
                </c:pt>
                <c:pt idx="357">
                  <c:v>11.933332999999999</c:v>
                </c:pt>
                <c:pt idx="358">
                  <c:v>11.966666999999999</c:v>
                </c:pt>
                <c:pt idx="359">
                  <c:v>12</c:v>
                </c:pt>
                <c:pt idx="360">
                  <c:v>12.033333000000001</c:v>
                </c:pt>
                <c:pt idx="361">
                  <c:v>12.066667000000001</c:v>
                </c:pt>
                <c:pt idx="362">
                  <c:v>12.1</c:v>
                </c:pt>
                <c:pt idx="363">
                  <c:v>12.133333</c:v>
                </c:pt>
                <c:pt idx="364">
                  <c:v>12.166667</c:v>
                </c:pt>
                <c:pt idx="365">
                  <c:v>12.2</c:v>
                </c:pt>
                <c:pt idx="366">
                  <c:v>12.233333</c:v>
                </c:pt>
                <c:pt idx="367">
                  <c:v>12.266667</c:v>
                </c:pt>
                <c:pt idx="368">
                  <c:v>12.3</c:v>
                </c:pt>
                <c:pt idx="369">
                  <c:v>12.333333</c:v>
                </c:pt>
                <c:pt idx="370">
                  <c:v>12.366667</c:v>
                </c:pt>
                <c:pt idx="371">
                  <c:v>12.4</c:v>
                </c:pt>
                <c:pt idx="372">
                  <c:v>12.433332999999999</c:v>
                </c:pt>
                <c:pt idx="373">
                  <c:v>12.466666999999999</c:v>
                </c:pt>
                <c:pt idx="374">
                  <c:v>12.5</c:v>
                </c:pt>
                <c:pt idx="375">
                  <c:v>12.533333000000001</c:v>
                </c:pt>
                <c:pt idx="376">
                  <c:v>12.566667000000001</c:v>
                </c:pt>
                <c:pt idx="377">
                  <c:v>12.6</c:v>
                </c:pt>
                <c:pt idx="378">
                  <c:v>12.633333</c:v>
                </c:pt>
                <c:pt idx="379">
                  <c:v>12.666667</c:v>
                </c:pt>
                <c:pt idx="380">
                  <c:v>12.7</c:v>
                </c:pt>
                <c:pt idx="381">
                  <c:v>12.733333</c:v>
                </c:pt>
                <c:pt idx="382">
                  <c:v>12.766667</c:v>
                </c:pt>
                <c:pt idx="383">
                  <c:v>12.8</c:v>
                </c:pt>
                <c:pt idx="384">
                  <c:v>12.833333</c:v>
                </c:pt>
                <c:pt idx="385">
                  <c:v>12.866667</c:v>
                </c:pt>
                <c:pt idx="386">
                  <c:v>12.9</c:v>
                </c:pt>
                <c:pt idx="387">
                  <c:v>12.933332999999999</c:v>
                </c:pt>
                <c:pt idx="388">
                  <c:v>12.966666999999999</c:v>
                </c:pt>
                <c:pt idx="389">
                  <c:v>13</c:v>
                </c:pt>
                <c:pt idx="390">
                  <c:v>13.033333000000001</c:v>
                </c:pt>
                <c:pt idx="391">
                  <c:v>13.066667000000001</c:v>
                </c:pt>
                <c:pt idx="392">
                  <c:v>13.1</c:v>
                </c:pt>
                <c:pt idx="393">
                  <c:v>13.133333</c:v>
                </c:pt>
                <c:pt idx="394">
                  <c:v>13.166667</c:v>
                </c:pt>
                <c:pt idx="395">
                  <c:v>13.2</c:v>
                </c:pt>
                <c:pt idx="396">
                  <c:v>13.233333</c:v>
                </c:pt>
                <c:pt idx="397">
                  <c:v>13.266667</c:v>
                </c:pt>
                <c:pt idx="398">
                  <c:v>13.3</c:v>
                </c:pt>
                <c:pt idx="399">
                  <c:v>13.333333</c:v>
                </c:pt>
                <c:pt idx="400">
                  <c:v>13.366667</c:v>
                </c:pt>
                <c:pt idx="401">
                  <c:v>13.4</c:v>
                </c:pt>
                <c:pt idx="402">
                  <c:v>13.433332999999999</c:v>
                </c:pt>
                <c:pt idx="403">
                  <c:v>13.466666999999999</c:v>
                </c:pt>
                <c:pt idx="404">
                  <c:v>13.5</c:v>
                </c:pt>
                <c:pt idx="405">
                  <c:v>13.533333000000001</c:v>
                </c:pt>
                <c:pt idx="406">
                  <c:v>13.566667000000001</c:v>
                </c:pt>
                <c:pt idx="407">
                  <c:v>13.6</c:v>
                </c:pt>
                <c:pt idx="408">
                  <c:v>13.633333</c:v>
                </c:pt>
                <c:pt idx="409">
                  <c:v>13.666667</c:v>
                </c:pt>
                <c:pt idx="410">
                  <c:v>13.7</c:v>
                </c:pt>
                <c:pt idx="411">
                  <c:v>13.733333</c:v>
                </c:pt>
                <c:pt idx="412">
                  <c:v>13.766667</c:v>
                </c:pt>
                <c:pt idx="413">
                  <c:v>13.8</c:v>
                </c:pt>
                <c:pt idx="414">
                  <c:v>13.833333</c:v>
                </c:pt>
                <c:pt idx="415">
                  <c:v>13.866667</c:v>
                </c:pt>
                <c:pt idx="416">
                  <c:v>13.9</c:v>
                </c:pt>
                <c:pt idx="417">
                  <c:v>13.933332999999999</c:v>
                </c:pt>
                <c:pt idx="418">
                  <c:v>13.966666999999999</c:v>
                </c:pt>
                <c:pt idx="419">
                  <c:v>14</c:v>
                </c:pt>
                <c:pt idx="420">
                  <c:v>14.033333000000001</c:v>
                </c:pt>
                <c:pt idx="421">
                  <c:v>14.066667000000001</c:v>
                </c:pt>
                <c:pt idx="422">
                  <c:v>14.1</c:v>
                </c:pt>
                <c:pt idx="423">
                  <c:v>14.133333</c:v>
                </c:pt>
                <c:pt idx="424">
                  <c:v>14.166667</c:v>
                </c:pt>
                <c:pt idx="425">
                  <c:v>14.2</c:v>
                </c:pt>
                <c:pt idx="426">
                  <c:v>14.233333</c:v>
                </c:pt>
                <c:pt idx="427">
                  <c:v>14.266667</c:v>
                </c:pt>
                <c:pt idx="428">
                  <c:v>14.3</c:v>
                </c:pt>
                <c:pt idx="429">
                  <c:v>14.333333</c:v>
                </c:pt>
                <c:pt idx="430">
                  <c:v>14.366667</c:v>
                </c:pt>
                <c:pt idx="431">
                  <c:v>14.4</c:v>
                </c:pt>
                <c:pt idx="432">
                  <c:v>14.433332999999999</c:v>
                </c:pt>
                <c:pt idx="433">
                  <c:v>14.466666999999999</c:v>
                </c:pt>
                <c:pt idx="434">
                  <c:v>14.5</c:v>
                </c:pt>
                <c:pt idx="435">
                  <c:v>14.533333000000001</c:v>
                </c:pt>
                <c:pt idx="436">
                  <c:v>14.566667000000001</c:v>
                </c:pt>
                <c:pt idx="437">
                  <c:v>14.6</c:v>
                </c:pt>
                <c:pt idx="438">
                  <c:v>14.633333</c:v>
                </c:pt>
                <c:pt idx="439">
                  <c:v>14.666667</c:v>
                </c:pt>
                <c:pt idx="440">
                  <c:v>14.7</c:v>
                </c:pt>
                <c:pt idx="441">
                  <c:v>14.733333</c:v>
                </c:pt>
                <c:pt idx="442">
                  <c:v>14.766667</c:v>
                </c:pt>
                <c:pt idx="443">
                  <c:v>14.8</c:v>
                </c:pt>
                <c:pt idx="444">
                  <c:v>14.833333</c:v>
                </c:pt>
                <c:pt idx="445">
                  <c:v>14.866667</c:v>
                </c:pt>
                <c:pt idx="446">
                  <c:v>14.9</c:v>
                </c:pt>
                <c:pt idx="447">
                  <c:v>14.933332999999999</c:v>
                </c:pt>
                <c:pt idx="448">
                  <c:v>14.966666999999999</c:v>
                </c:pt>
                <c:pt idx="449">
                  <c:v>15</c:v>
                </c:pt>
                <c:pt idx="450">
                  <c:v>15.033333000000001</c:v>
                </c:pt>
                <c:pt idx="451">
                  <c:v>15.066667000000001</c:v>
                </c:pt>
                <c:pt idx="452">
                  <c:v>15.1</c:v>
                </c:pt>
                <c:pt idx="453">
                  <c:v>15.133333</c:v>
                </c:pt>
                <c:pt idx="454">
                  <c:v>15.166667</c:v>
                </c:pt>
                <c:pt idx="455">
                  <c:v>15.2</c:v>
                </c:pt>
                <c:pt idx="456">
                  <c:v>15.233333</c:v>
                </c:pt>
                <c:pt idx="457">
                  <c:v>15.266667</c:v>
                </c:pt>
                <c:pt idx="458">
                  <c:v>15.3</c:v>
                </c:pt>
                <c:pt idx="459">
                  <c:v>15.333333</c:v>
                </c:pt>
                <c:pt idx="460">
                  <c:v>15.366667</c:v>
                </c:pt>
                <c:pt idx="461">
                  <c:v>15.4</c:v>
                </c:pt>
                <c:pt idx="462">
                  <c:v>15.433332999999999</c:v>
                </c:pt>
                <c:pt idx="463">
                  <c:v>15.466666999999999</c:v>
                </c:pt>
                <c:pt idx="464">
                  <c:v>15.5</c:v>
                </c:pt>
                <c:pt idx="465">
                  <c:v>15.533333000000001</c:v>
                </c:pt>
                <c:pt idx="466">
                  <c:v>15.566667000000001</c:v>
                </c:pt>
                <c:pt idx="467">
                  <c:v>15.6</c:v>
                </c:pt>
                <c:pt idx="468">
                  <c:v>15.633333</c:v>
                </c:pt>
                <c:pt idx="469">
                  <c:v>15.666667</c:v>
                </c:pt>
                <c:pt idx="470">
                  <c:v>15.7</c:v>
                </c:pt>
                <c:pt idx="471">
                  <c:v>15.733333</c:v>
                </c:pt>
                <c:pt idx="472">
                  <c:v>15.766667</c:v>
                </c:pt>
                <c:pt idx="473">
                  <c:v>15.8</c:v>
                </c:pt>
                <c:pt idx="474">
                  <c:v>15.833333</c:v>
                </c:pt>
                <c:pt idx="475">
                  <c:v>15.866667</c:v>
                </c:pt>
                <c:pt idx="476">
                  <c:v>15.9</c:v>
                </c:pt>
                <c:pt idx="477">
                  <c:v>15.933332999999999</c:v>
                </c:pt>
                <c:pt idx="478">
                  <c:v>15.966666999999999</c:v>
                </c:pt>
                <c:pt idx="479">
                  <c:v>16</c:v>
                </c:pt>
                <c:pt idx="480">
                  <c:v>16.033332999999999</c:v>
                </c:pt>
                <c:pt idx="481">
                  <c:v>16.066666999999999</c:v>
                </c:pt>
                <c:pt idx="482">
                  <c:v>16.100000000000001</c:v>
                </c:pt>
                <c:pt idx="483">
                  <c:v>16.133333</c:v>
                </c:pt>
                <c:pt idx="484">
                  <c:v>16.166667</c:v>
                </c:pt>
                <c:pt idx="485">
                  <c:v>16.2</c:v>
                </c:pt>
                <c:pt idx="486">
                  <c:v>16.233332999999998</c:v>
                </c:pt>
                <c:pt idx="487">
                  <c:v>16.266667000000002</c:v>
                </c:pt>
                <c:pt idx="488">
                  <c:v>16.3</c:v>
                </c:pt>
                <c:pt idx="489">
                  <c:v>16.333333</c:v>
                </c:pt>
                <c:pt idx="490">
                  <c:v>16.366667</c:v>
                </c:pt>
                <c:pt idx="491">
                  <c:v>16.399999999999999</c:v>
                </c:pt>
                <c:pt idx="492">
                  <c:v>16.433333000000001</c:v>
                </c:pt>
                <c:pt idx="493">
                  <c:v>16.466667000000001</c:v>
                </c:pt>
                <c:pt idx="494">
                  <c:v>16.5</c:v>
                </c:pt>
                <c:pt idx="495">
                  <c:v>16.533332999999999</c:v>
                </c:pt>
                <c:pt idx="496">
                  <c:v>16.566666999999999</c:v>
                </c:pt>
                <c:pt idx="497">
                  <c:v>16.600000000000001</c:v>
                </c:pt>
                <c:pt idx="498">
                  <c:v>16.633333</c:v>
                </c:pt>
                <c:pt idx="499">
                  <c:v>16.666667</c:v>
                </c:pt>
                <c:pt idx="500">
                  <c:v>16.7</c:v>
                </c:pt>
                <c:pt idx="501">
                  <c:v>16.733332999999998</c:v>
                </c:pt>
                <c:pt idx="502">
                  <c:v>16.766667000000002</c:v>
                </c:pt>
                <c:pt idx="503">
                  <c:v>16.8</c:v>
                </c:pt>
                <c:pt idx="504">
                  <c:v>16.833333</c:v>
                </c:pt>
                <c:pt idx="505">
                  <c:v>16.866667</c:v>
                </c:pt>
                <c:pt idx="506">
                  <c:v>16.899999999999999</c:v>
                </c:pt>
                <c:pt idx="507">
                  <c:v>16.933333000000001</c:v>
                </c:pt>
                <c:pt idx="508">
                  <c:v>16.966667000000001</c:v>
                </c:pt>
                <c:pt idx="509">
                  <c:v>17</c:v>
                </c:pt>
                <c:pt idx="510">
                  <c:v>17.033332999999999</c:v>
                </c:pt>
                <c:pt idx="511">
                  <c:v>17.066666999999999</c:v>
                </c:pt>
                <c:pt idx="512">
                  <c:v>17.100000000000001</c:v>
                </c:pt>
                <c:pt idx="513">
                  <c:v>17.133333</c:v>
                </c:pt>
                <c:pt idx="514">
                  <c:v>17.166667</c:v>
                </c:pt>
                <c:pt idx="515">
                  <c:v>17.2</c:v>
                </c:pt>
                <c:pt idx="516">
                  <c:v>17.233332999999998</c:v>
                </c:pt>
                <c:pt idx="517">
                  <c:v>17.266667000000002</c:v>
                </c:pt>
                <c:pt idx="518">
                  <c:v>17.3</c:v>
                </c:pt>
                <c:pt idx="519">
                  <c:v>17.333333</c:v>
                </c:pt>
                <c:pt idx="520">
                  <c:v>17.366667</c:v>
                </c:pt>
                <c:pt idx="521">
                  <c:v>17.399999999999999</c:v>
                </c:pt>
                <c:pt idx="522">
                  <c:v>17.433333000000001</c:v>
                </c:pt>
                <c:pt idx="523">
                  <c:v>17.466667000000001</c:v>
                </c:pt>
                <c:pt idx="524">
                  <c:v>17.5</c:v>
                </c:pt>
                <c:pt idx="525">
                  <c:v>17.533332999999999</c:v>
                </c:pt>
                <c:pt idx="526">
                  <c:v>17.566666999999999</c:v>
                </c:pt>
                <c:pt idx="527">
                  <c:v>17.600000000000001</c:v>
                </c:pt>
                <c:pt idx="528">
                  <c:v>17.633333</c:v>
                </c:pt>
                <c:pt idx="529">
                  <c:v>17.666667</c:v>
                </c:pt>
                <c:pt idx="530">
                  <c:v>17.7</c:v>
                </c:pt>
                <c:pt idx="531">
                  <c:v>17.733332999999998</c:v>
                </c:pt>
                <c:pt idx="532">
                  <c:v>17.766667000000002</c:v>
                </c:pt>
                <c:pt idx="533">
                  <c:v>17.8</c:v>
                </c:pt>
                <c:pt idx="534">
                  <c:v>17.833333</c:v>
                </c:pt>
                <c:pt idx="535">
                  <c:v>17.866667</c:v>
                </c:pt>
                <c:pt idx="536">
                  <c:v>17.899999999999999</c:v>
                </c:pt>
                <c:pt idx="537">
                  <c:v>17.933333000000001</c:v>
                </c:pt>
                <c:pt idx="538">
                  <c:v>17.966667000000001</c:v>
                </c:pt>
                <c:pt idx="539">
                  <c:v>18</c:v>
                </c:pt>
                <c:pt idx="540">
                  <c:v>18.033332999999999</c:v>
                </c:pt>
                <c:pt idx="541">
                  <c:v>18.066666999999999</c:v>
                </c:pt>
                <c:pt idx="542">
                  <c:v>18.100000000000001</c:v>
                </c:pt>
                <c:pt idx="543">
                  <c:v>18.133333</c:v>
                </c:pt>
                <c:pt idx="544">
                  <c:v>18.166667</c:v>
                </c:pt>
                <c:pt idx="545">
                  <c:v>18.2</c:v>
                </c:pt>
                <c:pt idx="546">
                  <c:v>18.233332999999998</c:v>
                </c:pt>
                <c:pt idx="547">
                  <c:v>18.266667000000002</c:v>
                </c:pt>
                <c:pt idx="548">
                  <c:v>18.3</c:v>
                </c:pt>
                <c:pt idx="549">
                  <c:v>18.333333</c:v>
                </c:pt>
                <c:pt idx="550">
                  <c:v>18.366667</c:v>
                </c:pt>
                <c:pt idx="551">
                  <c:v>18.399999999999999</c:v>
                </c:pt>
                <c:pt idx="552">
                  <c:v>18.433333000000001</c:v>
                </c:pt>
                <c:pt idx="553">
                  <c:v>18.466667000000001</c:v>
                </c:pt>
                <c:pt idx="554">
                  <c:v>18.5</c:v>
                </c:pt>
                <c:pt idx="555">
                  <c:v>18.533332999999999</c:v>
                </c:pt>
                <c:pt idx="556">
                  <c:v>18.566666999999999</c:v>
                </c:pt>
                <c:pt idx="557">
                  <c:v>18.600000000000001</c:v>
                </c:pt>
                <c:pt idx="558">
                  <c:v>18.633333</c:v>
                </c:pt>
                <c:pt idx="559">
                  <c:v>18.666667</c:v>
                </c:pt>
                <c:pt idx="560">
                  <c:v>18.7</c:v>
                </c:pt>
                <c:pt idx="561">
                  <c:v>18.733332999999998</c:v>
                </c:pt>
                <c:pt idx="562">
                  <c:v>18.766667000000002</c:v>
                </c:pt>
                <c:pt idx="563">
                  <c:v>18.8</c:v>
                </c:pt>
                <c:pt idx="564">
                  <c:v>18.833333</c:v>
                </c:pt>
                <c:pt idx="565">
                  <c:v>18.866667</c:v>
                </c:pt>
                <c:pt idx="566">
                  <c:v>18.899999999999999</c:v>
                </c:pt>
                <c:pt idx="567">
                  <c:v>18.933333000000001</c:v>
                </c:pt>
                <c:pt idx="568">
                  <c:v>18.966667000000001</c:v>
                </c:pt>
                <c:pt idx="569">
                  <c:v>19</c:v>
                </c:pt>
                <c:pt idx="570">
                  <c:v>19.033332999999999</c:v>
                </c:pt>
                <c:pt idx="571">
                  <c:v>19.066666999999999</c:v>
                </c:pt>
                <c:pt idx="572">
                  <c:v>19.100000000000001</c:v>
                </c:pt>
                <c:pt idx="573">
                  <c:v>19.133333</c:v>
                </c:pt>
                <c:pt idx="574">
                  <c:v>19.166667</c:v>
                </c:pt>
                <c:pt idx="575">
                  <c:v>19.2</c:v>
                </c:pt>
                <c:pt idx="576">
                  <c:v>19.233332999999998</c:v>
                </c:pt>
                <c:pt idx="577">
                  <c:v>19.266667000000002</c:v>
                </c:pt>
                <c:pt idx="578">
                  <c:v>19.3</c:v>
                </c:pt>
                <c:pt idx="579">
                  <c:v>19.333333</c:v>
                </c:pt>
                <c:pt idx="580">
                  <c:v>19.366667</c:v>
                </c:pt>
                <c:pt idx="581">
                  <c:v>19.399999999999999</c:v>
                </c:pt>
                <c:pt idx="582">
                  <c:v>19.433333000000001</c:v>
                </c:pt>
                <c:pt idx="583">
                  <c:v>19.466667000000001</c:v>
                </c:pt>
                <c:pt idx="584">
                  <c:v>19.5</c:v>
                </c:pt>
                <c:pt idx="585">
                  <c:v>19.533332999999999</c:v>
                </c:pt>
                <c:pt idx="586">
                  <c:v>19.566666999999999</c:v>
                </c:pt>
                <c:pt idx="587">
                  <c:v>19.600000000000001</c:v>
                </c:pt>
                <c:pt idx="588">
                  <c:v>19.633333</c:v>
                </c:pt>
                <c:pt idx="589">
                  <c:v>19.666667</c:v>
                </c:pt>
                <c:pt idx="590">
                  <c:v>19.7</c:v>
                </c:pt>
                <c:pt idx="591">
                  <c:v>19.733332999999998</c:v>
                </c:pt>
                <c:pt idx="592">
                  <c:v>19.766667000000002</c:v>
                </c:pt>
                <c:pt idx="593">
                  <c:v>19.8</c:v>
                </c:pt>
                <c:pt idx="594">
                  <c:v>19.833333</c:v>
                </c:pt>
                <c:pt idx="595">
                  <c:v>19.866667</c:v>
                </c:pt>
                <c:pt idx="596">
                  <c:v>19.899999999999999</c:v>
                </c:pt>
                <c:pt idx="597">
                  <c:v>19.933333000000001</c:v>
                </c:pt>
                <c:pt idx="598">
                  <c:v>19.966667000000001</c:v>
                </c:pt>
                <c:pt idx="599">
                  <c:v>20</c:v>
                </c:pt>
                <c:pt idx="600">
                  <c:v>20.033332999999999</c:v>
                </c:pt>
                <c:pt idx="601">
                  <c:v>20.066666999999999</c:v>
                </c:pt>
                <c:pt idx="602">
                  <c:v>20.100000000000001</c:v>
                </c:pt>
                <c:pt idx="603">
                  <c:v>20.133333</c:v>
                </c:pt>
                <c:pt idx="604">
                  <c:v>20.166667</c:v>
                </c:pt>
                <c:pt idx="605">
                  <c:v>20.2</c:v>
                </c:pt>
                <c:pt idx="606">
                  <c:v>20.233332999999998</c:v>
                </c:pt>
                <c:pt idx="607">
                  <c:v>20.266667000000002</c:v>
                </c:pt>
                <c:pt idx="608">
                  <c:v>20.3</c:v>
                </c:pt>
                <c:pt idx="609">
                  <c:v>20.333333</c:v>
                </c:pt>
                <c:pt idx="610">
                  <c:v>20.366667</c:v>
                </c:pt>
                <c:pt idx="611">
                  <c:v>20.399999999999999</c:v>
                </c:pt>
                <c:pt idx="612">
                  <c:v>20.433333000000001</c:v>
                </c:pt>
                <c:pt idx="613">
                  <c:v>20.466667000000001</c:v>
                </c:pt>
                <c:pt idx="614">
                  <c:v>20.5</c:v>
                </c:pt>
                <c:pt idx="615">
                  <c:v>20.533332999999999</c:v>
                </c:pt>
                <c:pt idx="616">
                  <c:v>20.566666999999999</c:v>
                </c:pt>
                <c:pt idx="617">
                  <c:v>20.6</c:v>
                </c:pt>
                <c:pt idx="618">
                  <c:v>20.633333</c:v>
                </c:pt>
                <c:pt idx="619">
                  <c:v>20.666667</c:v>
                </c:pt>
                <c:pt idx="620">
                  <c:v>20.7</c:v>
                </c:pt>
                <c:pt idx="621">
                  <c:v>20.733332999999998</c:v>
                </c:pt>
                <c:pt idx="622">
                  <c:v>20.766667000000002</c:v>
                </c:pt>
                <c:pt idx="623">
                  <c:v>20.8</c:v>
                </c:pt>
                <c:pt idx="624">
                  <c:v>20.833333</c:v>
                </c:pt>
                <c:pt idx="625">
                  <c:v>20.866667</c:v>
                </c:pt>
                <c:pt idx="626">
                  <c:v>20.9</c:v>
                </c:pt>
                <c:pt idx="627">
                  <c:v>20.933333000000001</c:v>
                </c:pt>
                <c:pt idx="628">
                  <c:v>20.966667000000001</c:v>
                </c:pt>
                <c:pt idx="629">
                  <c:v>21</c:v>
                </c:pt>
                <c:pt idx="630">
                  <c:v>21.033332999999999</c:v>
                </c:pt>
                <c:pt idx="631">
                  <c:v>21.066666999999999</c:v>
                </c:pt>
                <c:pt idx="632">
                  <c:v>21.1</c:v>
                </c:pt>
                <c:pt idx="633">
                  <c:v>21.133333</c:v>
                </c:pt>
                <c:pt idx="634">
                  <c:v>21.166667</c:v>
                </c:pt>
                <c:pt idx="635">
                  <c:v>21.2</c:v>
                </c:pt>
                <c:pt idx="636">
                  <c:v>21.233332999999998</c:v>
                </c:pt>
                <c:pt idx="637">
                  <c:v>21.266667000000002</c:v>
                </c:pt>
                <c:pt idx="638">
                  <c:v>21.3</c:v>
                </c:pt>
                <c:pt idx="639">
                  <c:v>21.333333</c:v>
                </c:pt>
                <c:pt idx="640">
                  <c:v>21.366667</c:v>
                </c:pt>
                <c:pt idx="641">
                  <c:v>21.4</c:v>
                </c:pt>
                <c:pt idx="642">
                  <c:v>21.433333000000001</c:v>
                </c:pt>
                <c:pt idx="643">
                  <c:v>21.466667000000001</c:v>
                </c:pt>
                <c:pt idx="644">
                  <c:v>21.5</c:v>
                </c:pt>
                <c:pt idx="645">
                  <c:v>21.533332999999999</c:v>
                </c:pt>
                <c:pt idx="646">
                  <c:v>21.566666999999999</c:v>
                </c:pt>
                <c:pt idx="647">
                  <c:v>21.6</c:v>
                </c:pt>
                <c:pt idx="648">
                  <c:v>21.633333</c:v>
                </c:pt>
                <c:pt idx="649">
                  <c:v>21.666667</c:v>
                </c:pt>
                <c:pt idx="650">
                  <c:v>21.7</c:v>
                </c:pt>
                <c:pt idx="651">
                  <c:v>21.733332999999998</c:v>
                </c:pt>
                <c:pt idx="652">
                  <c:v>21.766667000000002</c:v>
                </c:pt>
                <c:pt idx="653">
                  <c:v>21.8</c:v>
                </c:pt>
                <c:pt idx="654">
                  <c:v>21.833333</c:v>
                </c:pt>
                <c:pt idx="655">
                  <c:v>21.866667</c:v>
                </c:pt>
                <c:pt idx="656">
                  <c:v>21.9</c:v>
                </c:pt>
                <c:pt idx="657">
                  <c:v>21.933333000000001</c:v>
                </c:pt>
                <c:pt idx="658">
                  <c:v>21.966667000000001</c:v>
                </c:pt>
                <c:pt idx="659">
                  <c:v>22</c:v>
                </c:pt>
                <c:pt idx="660">
                  <c:v>22.033332999999999</c:v>
                </c:pt>
                <c:pt idx="661">
                  <c:v>22.066666999999999</c:v>
                </c:pt>
                <c:pt idx="662">
                  <c:v>22.1</c:v>
                </c:pt>
                <c:pt idx="663">
                  <c:v>22.133333</c:v>
                </c:pt>
                <c:pt idx="664">
                  <c:v>22.166667</c:v>
                </c:pt>
                <c:pt idx="665">
                  <c:v>22.2</c:v>
                </c:pt>
                <c:pt idx="666">
                  <c:v>22.233332999999998</c:v>
                </c:pt>
                <c:pt idx="667">
                  <c:v>22.266667000000002</c:v>
                </c:pt>
                <c:pt idx="668">
                  <c:v>22.3</c:v>
                </c:pt>
                <c:pt idx="669">
                  <c:v>22.333333</c:v>
                </c:pt>
                <c:pt idx="670">
                  <c:v>22.366667</c:v>
                </c:pt>
                <c:pt idx="671">
                  <c:v>22.4</c:v>
                </c:pt>
                <c:pt idx="672">
                  <c:v>22.433333000000001</c:v>
                </c:pt>
                <c:pt idx="673">
                  <c:v>22.466667000000001</c:v>
                </c:pt>
                <c:pt idx="674">
                  <c:v>22.5</c:v>
                </c:pt>
                <c:pt idx="675">
                  <c:v>22.533332999999999</c:v>
                </c:pt>
                <c:pt idx="676">
                  <c:v>22.566666999999999</c:v>
                </c:pt>
                <c:pt idx="677">
                  <c:v>22.6</c:v>
                </c:pt>
                <c:pt idx="678">
                  <c:v>22.633333</c:v>
                </c:pt>
                <c:pt idx="679">
                  <c:v>22.666667</c:v>
                </c:pt>
                <c:pt idx="680">
                  <c:v>22.7</c:v>
                </c:pt>
                <c:pt idx="681">
                  <c:v>22.733332999999998</c:v>
                </c:pt>
                <c:pt idx="682">
                  <c:v>22.766667000000002</c:v>
                </c:pt>
                <c:pt idx="683">
                  <c:v>22.8</c:v>
                </c:pt>
                <c:pt idx="684">
                  <c:v>22.833333</c:v>
                </c:pt>
                <c:pt idx="685">
                  <c:v>22.866667</c:v>
                </c:pt>
                <c:pt idx="686">
                  <c:v>22.9</c:v>
                </c:pt>
                <c:pt idx="687">
                  <c:v>22.933333000000001</c:v>
                </c:pt>
                <c:pt idx="688">
                  <c:v>22.966667000000001</c:v>
                </c:pt>
                <c:pt idx="689">
                  <c:v>23</c:v>
                </c:pt>
                <c:pt idx="690">
                  <c:v>23.033332999999999</c:v>
                </c:pt>
                <c:pt idx="691">
                  <c:v>23.066666999999999</c:v>
                </c:pt>
                <c:pt idx="692">
                  <c:v>23.1</c:v>
                </c:pt>
                <c:pt idx="693">
                  <c:v>23.133333</c:v>
                </c:pt>
                <c:pt idx="694">
                  <c:v>23.166667</c:v>
                </c:pt>
                <c:pt idx="695">
                  <c:v>23.2</c:v>
                </c:pt>
                <c:pt idx="696">
                  <c:v>23.233332999999998</c:v>
                </c:pt>
                <c:pt idx="697">
                  <c:v>23.266667000000002</c:v>
                </c:pt>
                <c:pt idx="698">
                  <c:v>23.3</c:v>
                </c:pt>
                <c:pt idx="699">
                  <c:v>23.333333</c:v>
                </c:pt>
                <c:pt idx="700">
                  <c:v>23.366667</c:v>
                </c:pt>
                <c:pt idx="701">
                  <c:v>23.4</c:v>
                </c:pt>
                <c:pt idx="702">
                  <c:v>23.433333000000001</c:v>
                </c:pt>
                <c:pt idx="703">
                  <c:v>23.466667000000001</c:v>
                </c:pt>
                <c:pt idx="704">
                  <c:v>23.5</c:v>
                </c:pt>
                <c:pt idx="705">
                  <c:v>23.533332999999999</c:v>
                </c:pt>
                <c:pt idx="706">
                  <c:v>23.566666999999999</c:v>
                </c:pt>
                <c:pt idx="707">
                  <c:v>23.6</c:v>
                </c:pt>
                <c:pt idx="708">
                  <c:v>23.633333</c:v>
                </c:pt>
                <c:pt idx="709">
                  <c:v>23.666667</c:v>
                </c:pt>
                <c:pt idx="710">
                  <c:v>23.7</c:v>
                </c:pt>
                <c:pt idx="711">
                  <c:v>23.733332999999998</c:v>
                </c:pt>
                <c:pt idx="712">
                  <c:v>23.766667000000002</c:v>
                </c:pt>
                <c:pt idx="713">
                  <c:v>23.8</c:v>
                </c:pt>
                <c:pt idx="714">
                  <c:v>23.833333</c:v>
                </c:pt>
                <c:pt idx="715">
                  <c:v>23.866667</c:v>
                </c:pt>
                <c:pt idx="716">
                  <c:v>23.9</c:v>
                </c:pt>
                <c:pt idx="717">
                  <c:v>23.933333000000001</c:v>
                </c:pt>
                <c:pt idx="718">
                  <c:v>23.966667000000001</c:v>
                </c:pt>
                <c:pt idx="719">
                  <c:v>24</c:v>
                </c:pt>
                <c:pt idx="720">
                  <c:v>24.033332999999999</c:v>
                </c:pt>
                <c:pt idx="721">
                  <c:v>24.066666999999999</c:v>
                </c:pt>
                <c:pt idx="722">
                  <c:v>24.1</c:v>
                </c:pt>
                <c:pt idx="723">
                  <c:v>24.133333</c:v>
                </c:pt>
                <c:pt idx="724">
                  <c:v>24.166667</c:v>
                </c:pt>
                <c:pt idx="725">
                  <c:v>24.2</c:v>
                </c:pt>
                <c:pt idx="726">
                  <c:v>24.233332999999998</c:v>
                </c:pt>
                <c:pt idx="727">
                  <c:v>24.266667000000002</c:v>
                </c:pt>
                <c:pt idx="728">
                  <c:v>24.3</c:v>
                </c:pt>
                <c:pt idx="729">
                  <c:v>24.333333</c:v>
                </c:pt>
                <c:pt idx="730">
                  <c:v>24.366667</c:v>
                </c:pt>
                <c:pt idx="731">
                  <c:v>24.4</c:v>
                </c:pt>
                <c:pt idx="732">
                  <c:v>24.433333000000001</c:v>
                </c:pt>
                <c:pt idx="733">
                  <c:v>24.466667000000001</c:v>
                </c:pt>
                <c:pt idx="734">
                  <c:v>24.5</c:v>
                </c:pt>
                <c:pt idx="735">
                  <c:v>24.533332999999999</c:v>
                </c:pt>
                <c:pt idx="736">
                  <c:v>24.566666999999999</c:v>
                </c:pt>
                <c:pt idx="737">
                  <c:v>24.6</c:v>
                </c:pt>
                <c:pt idx="738">
                  <c:v>24.633333</c:v>
                </c:pt>
                <c:pt idx="739">
                  <c:v>24.666667</c:v>
                </c:pt>
                <c:pt idx="740">
                  <c:v>24.7</c:v>
                </c:pt>
                <c:pt idx="741">
                  <c:v>24.733332999999998</c:v>
                </c:pt>
                <c:pt idx="742">
                  <c:v>24.766667000000002</c:v>
                </c:pt>
                <c:pt idx="743">
                  <c:v>24.8</c:v>
                </c:pt>
                <c:pt idx="744">
                  <c:v>24.833333</c:v>
                </c:pt>
                <c:pt idx="745">
                  <c:v>24.866667</c:v>
                </c:pt>
                <c:pt idx="746">
                  <c:v>24.9</c:v>
                </c:pt>
                <c:pt idx="747">
                  <c:v>24.933333000000001</c:v>
                </c:pt>
                <c:pt idx="748">
                  <c:v>24.966667000000001</c:v>
                </c:pt>
                <c:pt idx="749">
                  <c:v>25</c:v>
                </c:pt>
                <c:pt idx="750">
                  <c:v>25.033332999999999</c:v>
                </c:pt>
                <c:pt idx="751">
                  <c:v>25.066666999999999</c:v>
                </c:pt>
                <c:pt idx="752">
                  <c:v>25.1</c:v>
                </c:pt>
                <c:pt idx="753">
                  <c:v>25.133333</c:v>
                </c:pt>
                <c:pt idx="754">
                  <c:v>25.166667</c:v>
                </c:pt>
                <c:pt idx="755">
                  <c:v>25.2</c:v>
                </c:pt>
                <c:pt idx="756">
                  <c:v>25.233332999999998</c:v>
                </c:pt>
                <c:pt idx="757">
                  <c:v>25.266667000000002</c:v>
                </c:pt>
                <c:pt idx="758">
                  <c:v>25.3</c:v>
                </c:pt>
                <c:pt idx="759">
                  <c:v>25.333333</c:v>
                </c:pt>
                <c:pt idx="760">
                  <c:v>25.366667</c:v>
                </c:pt>
                <c:pt idx="761">
                  <c:v>25.4</c:v>
                </c:pt>
                <c:pt idx="762">
                  <c:v>25.433333000000001</c:v>
                </c:pt>
                <c:pt idx="763">
                  <c:v>25.466667000000001</c:v>
                </c:pt>
                <c:pt idx="764">
                  <c:v>25.5</c:v>
                </c:pt>
                <c:pt idx="765">
                  <c:v>25.533332999999999</c:v>
                </c:pt>
                <c:pt idx="766">
                  <c:v>25.566666999999999</c:v>
                </c:pt>
                <c:pt idx="767">
                  <c:v>25.6</c:v>
                </c:pt>
                <c:pt idx="768">
                  <c:v>25.633333</c:v>
                </c:pt>
                <c:pt idx="769">
                  <c:v>25.666667</c:v>
                </c:pt>
                <c:pt idx="770">
                  <c:v>25.7</c:v>
                </c:pt>
                <c:pt idx="771">
                  <c:v>25.733332999999998</c:v>
                </c:pt>
                <c:pt idx="772">
                  <c:v>25.766667000000002</c:v>
                </c:pt>
                <c:pt idx="773">
                  <c:v>25.8</c:v>
                </c:pt>
                <c:pt idx="774">
                  <c:v>25.833333</c:v>
                </c:pt>
                <c:pt idx="775">
                  <c:v>25.866667</c:v>
                </c:pt>
                <c:pt idx="776">
                  <c:v>25.9</c:v>
                </c:pt>
                <c:pt idx="777">
                  <c:v>25.933333000000001</c:v>
                </c:pt>
                <c:pt idx="778">
                  <c:v>25.966667000000001</c:v>
                </c:pt>
                <c:pt idx="779">
                  <c:v>26</c:v>
                </c:pt>
                <c:pt idx="780">
                  <c:v>26.033332999999999</c:v>
                </c:pt>
                <c:pt idx="781">
                  <c:v>26.066666999999999</c:v>
                </c:pt>
                <c:pt idx="782">
                  <c:v>26.1</c:v>
                </c:pt>
                <c:pt idx="783">
                  <c:v>26.133333</c:v>
                </c:pt>
                <c:pt idx="784">
                  <c:v>26.166667</c:v>
                </c:pt>
                <c:pt idx="785">
                  <c:v>26.2</c:v>
                </c:pt>
                <c:pt idx="786">
                  <c:v>26.233332999999998</c:v>
                </c:pt>
                <c:pt idx="787">
                  <c:v>26.266667000000002</c:v>
                </c:pt>
                <c:pt idx="788">
                  <c:v>26.3</c:v>
                </c:pt>
                <c:pt idx="789">
                  <c:v>26.333333</c:v>
                </c:pt>
                <c:pt idx="790">
                  <c:v>26.366667</c:v>
                </c:pt>
                <c:pt idx="791">
                  <c:v>26.4</c:v>
                </c:pt>
                <c:pt idx="792">
                  <c:v>26.433333000000001</c:v>
                </c:pt>
                <c:pt idx="793">
                  <c:v>26.466667000000001</c:v>
                </c:pt>
                <c:pt idx="794">
                  <c:v>26.5</c:v>
                </c:pt>
                <c:pt idx="795">
                  <c:v>26.533332999999999</c:v>
                </c:pt>
                <c:pt idx="796">
                  <c:v>26.566666999999999</c:v>
                </c:pt>
                <c:pt idx="797">
                  <c:v>26.6</c:v>
                </c:pt>
                <c:pt idx="798">
                  <c:v>26.633333</c:v>
                </c:pt>
                <c:pt idx="799">
                  <c:v>26.666667</c:v>
                </c:pt>
                <c:pt idx="800">
                  <c:v>26.7</c:v>
                </c:pt>
                <c:pt idx="801">
                  <c:v>26.733332999999998</c:v>
                </c:pt>
                <c:pt idx="802">
                  <c:v>26.766667000000002</c:v>
                </c:pt>
                <c:pt idx="803">
                  <c:v>26.8</c:v>
                </c:pt>
                <c:pt idx="804">
                  <c:v>26.833333</c:v>
                </c:pt>
                <c:pt idx="805">
                  <c:v>26.866667</c:v>
                </c:pt>
                <c:pt idx="806">
                  <c:v>26.9</c:v>
                </c:pt>
                <c:pt idx="807">
                  <c:v>26.933333000000001</c:v>
                </c:pt>
                <c:pt idx="808">
                  <c:v>26.966667000000001</c:v>
                </c:pt>
                <c:pt idx="809">
                  <c:v>27</c:v>
                </c:pt>
                <c:pt idx="810">
                  <c:v>27.033332999999999</c:v>
                </c:pt>
                <c:pt idx="811">
                  <c:v>27.066666999999999</c:v>
                </c:pt>
                <c:pt idx="812">
                  <c:v>27.1</c:v>
                </c:pt>
                <c:pt idx="813">
                  <c:v>27.133333</c:v>
                </c:pt>
                <c:pt idx="814">
                  <c:v>27.166667</c:v>
                </c:pt>
                <c:pt idx="815">
                  <c:v>27.2</c:v>
                </c:pt>
                <c:pt idx="816">
                  <c:v>27.233332999999998</c:v>
                </c:pt>
                <c:pt idx="817">
                  <c:v>27.266667000000002</c:v>
                </c:pt>
                <c:pt idx="818">
                  <c:v>27.3</c:v>
                </c:pt>
                <c:pt idx="819">
                  <c:v>27.333333</c:v>
                </c:pt>
                <c:pt idx="820">
                  <c:v>27.366667</c:v>
                </c:pt>
                <c:pt idx="821">
                  <c:v>27.4</c:v>
                </c:pt>
                <c:pt idx="822">
                  <c:v>27.433333000000001</c:v>
                </c:pt>
                <c:pt idx="823">
                  <c:v>27.466667000000001</c:v>
                </c:pt>
                <c:pt idx="824">
                  <c:v>27.5</c:v>
                </c:pt>
                <c:pt idx="825">
                  <c:v>27.533332999999999</c:v>
                </c:pt>
                <c:pt idx="826">
                  <c:v>27.566666999999999</c:v>
                </c:pt>
                <c:pt idx="827">
                  <c:v>27.6</c:v>
                </c:pt>
                <c:pt idx="828">
                  <c:v>27.633333</c:v>
                </c:pt>
                <c:pt idx="829">
                  <c:v>27.666667</c:v>
                </c:pt>
                <c:pt idx="830">
                  <c:v>27.7</c:v>
                </c:pt>
                <c:pt idx="831">
                  <c:v>27.733332999999998</c:v>
                </c:pt>
                <c:pt idx="832">
                  <c:v>27.766667000000002</c:v>
                </c:pt>
                <c:pt idx="833">
                  <c:v>27.8</c:v>
                </c:pt>
                <c:pt idx="834">
                  <c:v>27.833333</c:v>
                </c:pt>
                <c:pt idx="835">
                  <c:v>27.866667</c:v>
                </c:pt>
                <c:pt idx="836">
                  <c:v>27.9</c:v>
                </c:pt>
                <c:pt idx="837">
                  <c:v>27.933333000000001</c:v>
                </c:pt>
                <c:pt idx="838">
                  <c:v>27.966667000000001</c:v>
                </c:pt>
                <c:pt idx="839">
                  <c:v>28</c:v>
                </c:pt>
                <c:pt idx="840">
                  <c:v>28.033332999999999</c:v>
                </c:pt>
                <c:pt idx="841">
                  <c:v>28.066666999999999</c:v>
                </c:pt>
                <c:pt idx="842">
                  <c:v>28.1</c:v>
                </c:pt>
                <c:pt idx="843">
                  <c:v>28.133333</c:v>
                </c:pt>
                <c:pt idx="844">
                  <c:v>28.166667</c:v>
                </c:pt>
                <c:pt idx="845">
                  <c:v>28.2</c:v>
                </c:pt>
                <c:pt idx="846">
                  <c:v>28.233332999999998</c:v>
                </c:pt>
                <c:pt idx="847">
                  <c:v>28.266667000000002</c:v>
                </c:pt>
                <c:pt idx="848">
                  <c:v>28.3</c:v>
                </c:pt>
                <c:pt idx="849">
                  <c:v>28.333333</c:v>
                </c:pt>
                <c:pt idx="850">
                  <c:v>28.366667</c:v>
                </c:pt>
                <c:pt idx="851">
                  <c:v>28.4</c:v>
                </c:pt>
                <c:pt idx="852">
                  <c:v>28.433333000000001</c:v>
                </c:pt>
                <c:pt idx="853">
                  <c:v>28.466667000000001</c:v>
                </c:pt>
                <c:pt idx="854">
                  <c:v>28.5</c:v>
                </c:pt>
                <c:pt idx="855">
                  <c:v>28.533332999999999</c:v>
                </c:pt>
                <c:pt idx="856">
                  <c:v>28.566666999999999</c:v>
                </c:pt>
                <c:pt idx="857">
                  <c:v>28.6</c:v>
                </c:pt>
                <c:pt idx="858">
                  <c:v>28.633333</c:v>
                </c:pt>
                <c:pt idx="859">
                  <c:v>28.666667</c:v>
                </c:pt>
                <c:pt idx="860">
                  <c:v>28.7</c:v>
                </c:pt>
                <c:pt idx="861">
                  <c:v>28.733332999999998</c:v>
                </c:pt>
                <c:pt idx="862">
                  <c:v>28.766667000000002</c:v>
                </c:pt>
                <c:pt idx="863">
                  <c:v>28.8</c:v>
                </c:pt>
                <c:pt idx="864">
                  <c:v>28.833333</c:v>
                </c:pt>
                <c:pt idx="865">
                  <c:v>28.866667</c:v>
                </c:pt>
                <c:pt idx="866">
                  <c:v>28.9</c:v>
                </c:pt>
                <c:pt idx="867">
                  <c:v>28.933333000000001</c:v>
                </c:pt>
                <c:pt idx="868">
                  <c:v>28.966667000000001</c:v>
                </c:pt>
                <c:pt idx="869">
                  <c:v>29</c:v>
                </c:pt>
                <c:pt idx="870">
                  <c:v>29.033332999999999</c:v>
                </c:pt>
                <c:pt idx="871">
                  <c:v>29.066666999999999</c:v>
                </c:pt>
                <c:pt idx="872">
                  <c:v>29.1</c:v>
                </c:pt>
                <c:pt idx="873">
                  <c:v>29.133333</c:v>
                </c:pt>
                <c:pt idx="874">
                  <c:v>29.166667</c:v>
                </c:pt>
                <c:pt idx="875">
                  <c:v>29.2</c:v>
                </c:pt>
                <c:pt idx="876">
                  <c:v>29.233332999999998</c:v>
                </c:pt>
                <c:pt idx="877">
                  <c:v>29.266667000000002</c:v>
                </c:pt>
                <c:pt idx="878">
                  <c:v>29.3</c:v>
                </c:pt>
                <c:pt idx="879">
                  <c:v>29.333333</c:v>
                </c:pt>
                <c:pt idx="880">
                  <c:v>29.366667</c:v>
                </c:pt>
                <c:pt idx="881">
                  <c:v>29.4</c:v>
                </c:pt>
                <c:pt idx="882">
                  <c:v>29.433333000000001</c:v>
                </c:pt>
                <c:pt idx="883">
                  <c:v>29.466667000000001</c:v>
                </c:pt>
                <c:pt idx="884">
                  <c:v>29.5</c:v>
                </c:pt>
                <c:pt idx="885">
                  <c:v>29.533332999999999</c:v>
                </c:pt>
                <c:pt idx="886">
                  <c:v>29.566666999999999</c:v>
                </c:pt>
                <c:pt idx="887">
                  <c:v>29.6</c:v>
                </c:pt>
                <c:pt idx="888">
                  <c:v>29.633333</c:v>
                </c:pt>
                <c:pt idx="889">
                  <c:v>29.666667</c:v>
                </c:pt>
                <c:pt idx="890">
                  <c:v>29.7</c:v>
                </c:pt>
                <c:pt idx="891">
                  <c:v>29.733332999999998</c:v>
                </c:pt>
                <c:pt idx="892">
                  <c:v>29.766667000000002</c:v>
                </c:pt>
                <c:pt idx="893">
                  <c:v>29.8</c:v>
                </c:pt>
                <c:pt idx="894">
                  <c:v>29.833333</c:v>
                </c:pt>
                <c:pt idx="895">
                  <c:v>29.866667</c:v>
                </c:pt>
                <c:pt idx="896">
                  <c:v>29.9</c:v>
                </c:pt>
              </c:numCache>
            </c:numRef>
          </c:xVal>
          <c:yVal>
            <c:numRef>
              <c:f>turtle_d30_30t_7.5c_bent!$F$2:$F$904</c:f>
              <c:numCache>
                <c:formatCode>General</c:formatCode>
                <c:ptCount val="903"/>
                <c:pt idx="0">
                  <c:v>68.391999999999996</c:v>
                </c:pt>
                <c:pt idx="1">
                  <c:v>68.402000000000001</c:v>
                </c:pt>
                <c:pt idx="2">
                  <c:v>68.617999999999995</c:v>
                </c:pt>
                <c:pt idx="3">
                  <c:v>69.064999999999998</c:v>
                </c:pt>
                <c:pt idx="4">
                  <c:v>69.286000000000001</c:v>
                </c:pt>
                <c:pt idx="5">
                  <c:v>69.319000000000003</c:v>
                </c:pt>
                <c:pt idx="6">
                  <c:v>69.3</c:v>
                </c:pt>
                <c:pt idx="7">
                  <c:v>69.296999999999997</c:v>
                </c:pt>
                <c:pt idx="8">
                  <c:v>69.277000000000001</c:v>
                </c:pt>
                <c:pt idx="9">
                  <c:v>69.250999999999991</c:v>
                </c:pt>
                <c:pt idx="10">
                  <c:v>69.241</c:v>
                </c:pt>
                <c:pt idx="11">
                  <c:v>69.245999999999995</c:v>
                </c:pt>
                <c:pt idx="12">
                  <c:v>69.23</c:v>
                </c:pt>
                <c:pt idx="13">
                  <c:v>69.236000000000004</c:v>
                </c:pt>
                <c:pt idx="14">
                  <c:v>69.245000000000005</c:v>
                </c:pt>
                <c:pt idx="15">
                  <c:v>69.23899999999999</c:v>
                </c:pt>
                <c:pt idx="16">
                  <c:v>69.239999999999995</c:v>
                </c:pt>
                <c:pt idx="17">
                  <c:v>69.250999999999991</c:v>
                </c:pt>
                <c:pt idx="18">
                  <c:v>69.239999999999995</c:v>
                </c:pt>
                <c:pt idx="19">
                  <c:v>69.237000000000009</c:v>
                </c:pt>
                <c:pt idx="20">
                  <c:v>69.247</c:v>
                </c:pt>
                <c:pt idx="21">
                  <c:v>69.242000000000004</c:v>
                </c:pt>
                <c:pt idx="22">
                  <c:v>69.241</c:v>
                </c:pt>
                <c:pt idx="23">
                  <c:v>69.249000000000009</c:v>
                </c:pt>
                <c:pt idx="24">
                  <c:v>69.244</c:v>
                </c:pt>
                <c:pt idx="25">
                  <c:v>69.242000000000004</c:v>
                </c:pt>
                <c:pt idx="26">
                  <c:v>69.248000000000005</c:v>
                </c:pt>
                <c:pt idx="27">
                  <c:v>69.242000000000004</c:v>
                </c:pt>
                <c:pt idx="28">
                  <c:v>69.242999999999995</c:v>
                </c:pt>
                <c:pt idx="29">
                  <c:v>69.245999999999995</c:v>
                </c:pt>
                <c:pt idx="30">
                  <c:v>69.242999999999995</c:v>
                </c:pt>
                <c:pt idx="31">
                  <c:v>69.23899999999999</c:v>
                </c:pt>
                <c:pt idx="32">
                  <c:v>69.248000000000005</c:v>
                </c:pt>
                <c:pt idx="33">
                  <c:v>69.245000000000005</c:v>
                </c:pt>
                <c:pt idx="34">
                  <c:v>69.242999999999995</c:v>
                </c:pt>
                <c:pt idx="35">
                  <c:v>69.245999999999995</c:v>
                </c:pt>
                <c:pt idx="36">
                  <c:v>69.242999999999995</c:v>
                </c:pt>
                <c:pt idx="37">
                  <c:v>69.242000000000004</c:v>
                </c:pt>
                <c:pt idx="38">
                  <c:v>69.245000000000005</c:v>
                </c:pt>
                <c:pt idx="39">
                  <c:v>69.247</c:v>
                </c:pt>
                <c:pt idx="40">
                  <c:v>69.242999999999995</c:v>
                </c:pt>
                <c:pt idx="41">
                  <c:v>69.248000000000005</c:v>
                </c:pt>
                <c:pt idx="42">
                  <c:v>69.245999999999995</c:v>
                </c:pt>
                <c:pt idx="43">
                  <c:v>69.244</c:v>
                </c:pt>
                <c:pt idx="44">
                  <c:v>69.248000000000005</c:v>
                </c:pt>
                <c:pt idx="45">
                  <c:v>69.245000000000005</c:v>
                </c:pt>
                <c:pt idx="46">
                  <c:v>69.308999999999997</c:v>
                </c:pt>
                <c:pt idx="47">
                  <c:v>69.431000000000012</c:v>
                </c:pt>
                <c:pt idx="48">
                  <c:v>69.576999999999998</c:v>
                </c:pt>
                <c:pt idx="49">
                  <c:v>69.679000000000002</c:v>
                </c:pt>
                <c:pt idx="50">
                  <c:v>69.810999999999993</c:v>
                </c:pt>
                <c:pt idx="51">
                  <c:v>69.887</c:v>
                </c:pt>
                <c:pt idx="52">
                  <c:v>69.958000000000013</c:v>
                </c:pt>
                <c:pt idx="53">
                  <c:v>70.061999999999998</c:v>
                </c:pt>
                <c:pt idx="54">
                  <c:v>70.122</c:v>
                </c:pt>
                <c:pt idx="55">
                  <c:v>70.203000000000003</c:v>
                </c:pt>
                <c:pt idx="56">
                  <c:v>70.265000000000001</c:v>
                </c:pt>
                <c:pt idx="57">
                  <c:v>70.287000000000006</c:v>
                </c:pt>
                <c:pt idx="58">
                  <c:v>70.291999999999987</c:v>
                </c:pt>
                <c:pt idx="59">
                  <c:v>70.299000000000007</c:v>
                </c:pt>
                <c:pt idx="60">
                  <c:v>70.31</c:v>
                </c:pt>
                <c:pt idx="61">
                  <c:v>70.314999999999998</c:v>
                </c:pt>
                <c:pt idx="62">
                  <c:v>70.22399999999999</c:v>
                </c:pt>
                <c:pt idx="63">
                  <c:v>70.126999999999995</c:v>
                </c:pt>
                <c:pt idx="64">
                  <c:v>70.039000000000001</c:v>
                </c:pt>
                <c:pt idx="65">
                  <c:v>69.977000000000004</c:v>
                </c:pt>
                <c:pt idx="66">
                  <c:v>69.966999999999999</c:v>
                </c:pt>
                <c:pt idx="67">
                  <c:v>69.902000000000001</c:v>
                </c:pt>
                <c:pt idx="68">
                  <c:v>69.866</c:v>
                </c:pt>
                <c:pt idx="69">
                  <c:v>69.806999999999988</c:v>
                </c:pt>
                <c:pt idx="70">
                  <c:v>69.781999999999996</c:v>
                </c:pt>
                <c:pt idx="71">
                  <c:v>69.778999999999996</c:v>
                </c:pt>
                <c:pt idx="72">
                  <c:v>69.775000000000006</c:v>
                </c:pt>
                <c:pt idx="73">
                  <c:v>69.775000000000006</c:v>
                </c:pt>
                <c:pt idx="74">
                  <c:v>69.774000000000001</c:v>
                </c:pt>
                <c:pt idx="75">
                  <c:v>69.775000000000006</c:v>
                </c:pt>
                <c:pt idx="76">
                  <c:v>69.778000000000006</c:v>
                </c:pt>
                <c:pt idx="77">
                  <c:v>69.780999999999992</c:v>
                </c:pt>
                <c:pt idx="78">
                  <c:v>69.778999999999996</c:v>
                </c:pt>
                <c:pt idx="79">
                  <c:v>69.778999999999996</c:v>
                </c:pt>
                <c:pt idx="80">
                  <c:v>69.778000000000006</c:v>
                </c:pt>
                <c:pt idx="81">
                  <c:v>69.78</c:v>
                </c:pt>
                <c:pt idx="82">
                  <c:v>69.780999999999992</c:v>
                </c:pt>
                <c:pt idx="83">
                  <c:v>69.778000000000006</c:v>
                </c:pt>
                <c:pt idx="84">
                  <c:v>69.778000000000006</c:v>
                </c:pt>
                <c:pt idx="85">
                  <c:v>69.778999999999996</c:v>
                </c:pt>
                <c:pt idx="86">
                  <c:v>69.780999999999992</c:v>
                </c:pt>
                <c:pt idx="87">
                  <c:v>69.778999999999996</c:v>
                </c:pt>
                <c:pt idx="88">
                  <c:v>69.778999999999996</c:v>
                </c:pt>
                <c:pt idx="89">
                  <c:v>69.780999999999992</c:v>
                </c:pt>
                <c:pt idx="90">
                  <c:v>69.780999999999992</c:v>
                </c:pt>
                <c:pt idx="91">
                  <c:v>69.778999999999996</c:v>
                </c:pt>
                <c:pt idx="92">
                  <c:v>69.780999999999992</c:v>
                </c:pt>
                <c:pt idx="93">
                  <c:v>69.778999999999996</c:v>
                </c:pt>
                <c:pt idx="94">
                  <c:v>69.778000000000006</c:v>
                </c:pt>
                <c:pt idx="95">
                  <c:v>69.781999999999996</c:v>
                </c:pt>
                <c:pt idx="96">
                  <c:v>69.778999999999996</c:v>
                </c:pt>
                <c:pt idx="97">
                  <c:v>69.783000000000001</c:v>
                </c:pt>
                <c:pt idx="98">
                  <c:v>69.784999999999997</c:v>
                </c:pt>
                <c:pt idx="99">
                  <c:v>69.778999999999996</c:v>
                </c:pt>
                <c:pt idx="100">
                  <c:v>69.783999999999992</c:v>
                </c:pt>
                <c:pt idx="101">
                  <c:v>69.784999999999997</c:v>
                </c:pt>
                <c:pt idx="102">
                  <c:v>69.791000000000011</c:v>
                </c:pt>
                <c:pt idx="103">
                  <c:v>69.819999999999993</c:v>
                </c:pt>
                <c:pt idx="104">
                  <c:v>69.856999999999999</c:v>
                </c:pt>
                <c:pt idx="105">
                  <c:v>69.863</c:v>
                </c:pt>
                <c:pt idx="106">
                  <c:v>69.887</c:v>
                </c:pt>
                <c:pt idx="107">
                  <c:v>69.905000000000001</c:v>
                </c:pt>
                <c:pt idx="108">
                  <c:v>69.947999999999993</c:v>
                </c:pt>
                <c:pt idx="109">
                  <c:v>69.986000000000004</c:v>
                </c:pt>
                <c:pt idx="110">
                  <c:v>70.021000000000001</c:v>
                </c:pt>
                <c:pt idx="111">
                  <c:v>70.060999999999993</c:v>
                </c:pt>
                <c:pt idx="112">
                  <c:v>70.105999999999995</c:v>
                </c:pt>
                <c:pt idx="113">
                  <c:v>70.168999999999997</c:v>
                </c:pt>
                <c:pt idx="114">
                  <c:v>70.2</c:v>
                </c:pt>
                <c:pt idx="115">
                  <c:v>70.228999999999999</c:v>
                </c:pt>
                <c:pt idx="116">
                  <c:v>70.244</c:v>
                </c:pt>
                <c:pt idx="117">
                  <c:v>70.257999999999996</c:v>
                </c:pt>
                <c:pt idx="118">
                  <c:v>70.277999999999992</c:v>
                </c:pt>
                <c:pt idx="119">
                  <c:v>70.293999999999997</c:v>
                </c:pt>
                <c:pt idx="120">
                  <c:v>70.277999999999992</c:v>
                </c:pt>
                <c:pt idx="121">
                  <c:v>70.244</c:v>
                </c:pt>
                <c:pt idx="122">
                  <c:v>70.206000000000003</c:v>
                </c:pt>
                <c:pt idx="123">
                  <c:v>70.248000000000005</c:v>
                </c:pt>
                <c:pt idx="124">
                  <c:v>70.253</c:v>
                </c:pt>
                <c:pt idx="125">
                  <c:v>70.271000000000001</c:v>
                </c:pt>
                <c:pt idx="126">
                  <c:v>70.27600000000001</c:v>
                </c:pt>
                <c:pt idx="127">
                  <c:v>70.287000000000006</c:v>
                </c:pt>
                <c:pt idx="128">
                  <c:v>70.291999999999987</c:v>
                </c:pt>
                <c:pt idx="129">
                  <c:v>70.304000000000002</c:v>
                </c:pt>
                <c:pt idx="130">
                  <c:v>70.304000000000002</c:v>
                </c:pt>
                <c:pt idx="131">
                  <c:v>70.314999999999998</c:v>
                </c:pt>
                <c:pt idx="132">
                  <c:v>70.311999999999998</c:v>
                </c:pt>
                <c:pt idx="133">
                  <c:v>70.313000000000002</c:v>
                </c:pt>
                <c:pt idx="134">
                  <c:v>70.314000000000007</c:v>
                </c:pt>
                <c:pt idx="135">
                  <c:v>70.317000000000007</c:v>
                </c:pt>
                <c:pt idx="136">
                  <c:v>70.314999999999998</c:v>
                </c:pt>
                <c:pt idx="137">
                  <c:v>70.317000000000007</c:v>
                </c:pt>
                <c:pt idx="138">
                  <c:v>70.316000000000003</c:v>
                </c:pt>
                <c:pt idx="139">
                  <c:v>70.318000000000012</c:v>
                </c:pt>
                <c:pt idx="140">
                  <c:v>70.317000000000007</c:v>
                </c:pt>
                <c:pt idx="141">
                  <c:v>70.317000000000007</c:v>
                </c:pt>
                <c:pt idx="142">
                  <c:v>70.317000000000007</c:v>
                </c:pt>
                <c:pt idx="143">
                  <c:v>70.319000000000003</c:v>
                </c:pt>
                <c:pt idx="144">
                  <c:v>70.318000000000012</c:v>
                </c:pt>
                <c:pt idx="145">
                  <c:v>70.314000000000007</c:v>
                </c:pt>
                <c:pt idx="146">
                  <c:v>70.319000000000003</c:v>
                </c:pt>
                <c:pt idx="147">
                  <c:v>70.316000000000003</c:v>
                </c:pt>
                <c:pt idx="148">
                  <c:v>70.316000000000003</c:v>
                </c:pt>
                <c:pt idx="149">
                  <c:v>70.319000000000003</c:v>
                </c:pt>
                <c:pt idx="150">
                  <c:v>70.317000000000007</c:v>
                </c:pt>
                <c:pt idx="151">
                  <c:v>70.314999999999998</c:v>
                </c:pt>
                <c:pt idx="152">
                  <c:v>70.319000000000003</c:v>
                </c:pt>
                <c:pt idx="153">
                  <c:v>70.314999999999998</c:v>
                </c:pt>
                <c:pt idx="154">
                  <c:v>70.314999999999998</c:v>
                </c:pt>
                <c:pt idx="155">
                  <c:v>70.319999999999993</c:v>
                </c:pt>
                <c:pt idx="156">
                  <c:v>70.317000000000007</c:v>
                </c:pt>
                <c:pt idx="157">
                  <c:v>70.318000000000012</c:v>
                </c:pt>
                <c:pt idx="158">
                  <c:v>70.316000000000003</c:v>
                </c:pt>
                <c:pt idx="159">
                  <c:v>70.319000000000003</c:v>
                </c:pt>
                <c:pt idx="160">
                  <c:v>70.317000000000007</c:v>
                </c:pt>
                <c:pt idx="161">
                  <c:v>70.34899999999999</c:v>
                </c:pt>
                <c:pt idx="162">
                  <c:v>70.390999999999991</c:v>
                </c:pt>
                <c:pt idx="163">
                  <c:v>70.488</c:v>
                </c:pt>
                <c:pt idx="164">
                  <c:v>70.625</c:v>
                </c:pt>
                <c:pt idx="165">
                  <c:v>70.712999999999994</c:v>
                </c:pt>
                <c:pt idx="166">
                  <c:v>70.813000000000002</c:v>
                </c:pt>
                <c:pt idx="167">
                  <c:v>70.924999999999997</c:v>
                </c:pt>
                <c:pt idx="168">
                  <c:v>70.997</c:v>
                </c:pt>
                <c:pt idx="169">
                  <c:v>71.068000000000012</c:v>
                </c:pt>
                <c:pt idx="170">
                  <c:v>71.161000000000001</c:v>
                </c:pt>
                <c:pt idx="171">
                  <c:v>71.221000000000004</c:v>
                </c:pt>
                <c:pt idx="172">
                  <c:v>71.244</c:v>
                </c:pt>
                <c:pt idx="173">
                  <c:v>71.242000000000004</c:v>
                </c:pt>
                <c:pt idx="174">
                  <c:v>71.26100000000001</c:v>
                </c:pt>
                <c:pt idx="175">
                  <c:v>71.263999999999996</c:v>
                </c:pt>
                <c:pt idx="176">
                  <c:v>71.27</c:v>
                </c:pt>
                <c:pt idx="177">
                  <c:v>71.280999999999992</c:v>
                </c:pt>
                <c:pt idx="178">
                  <c:v>71.3</c:v>
                </c:pt>
                <c:pt idx="179">
                  <c:v>71.299000000000007</c:v>
                </c:pt>
                <c:pt idx="180">
                  <c:v>71.3</c:v>
                </c:pt>
                <c:pt idx="181">
                  <c:v>71.293999999999997</c:v>
                </c:pt>
                <c:pt idx="182">
                  <c:v>71.263000000000005</c:v>
                </c:pt>
                <c:pt idx="183">
                  <c:v>71.236999999999995</c:v>
                </c:pt>
                <c:pt idx="184">
                  <c:v>71.203000000000003</c:v>
                </c:pt>
                <c:pt idx="185">
                  <c:v>71.13600000000001</c:v>
                </c:pt>
                <c:pt idx="186">
                  <c:v>71.116</c:v>
                </c:pt>
                <c:pt idx="187">
                  <c:v>71.123000000000005</c:v>
                </c:pt>
                <c:pt idx="188">
                  <c:v>71.122</c:v>
                </c:pt>
                <c:pt idx="189">
                  <c:v>71.110000000000014</c:v>
                </c:pt>
                <c:pt idx="190">
                  <c:v>71.116</c:v>
                </c:pt>
                <c:pt idx="191">
                  <c:v>71.117999999999995</c:v>
                </c:pt>
                <c:pt idx="192">
                  <c:v>71.123000000000005</c:v>
                </c:pt>
                <c:pt idx="193">
                  <c:v>71.126999999999995</c:v>
                </c:pt>
                <c:pt idx="194">
                  <c:v>71.125999999999991</c:v>
                </c:pt>
                <c:pt idx="195">
                  <c:v>71.128</c:v>
                </c:pt>
                <c:pt idx="196">
                  <c:v>71.13</c:v>
                </c:pt>
                <c:pt idx="197">
                  <c:v>71.132000000000005</c:v>
                </c:pt>
                <c:pt idx="198">
                  <c:v>71.13</c:v>
                </c:pt>
                <c:pt idx="199">
                  <c:v>71.125999999999991</c:v>
                </c:pt>
                <c:pt idx="200">
                  <c:v>71.126999999999995</c:v>
                </c:pt>
                <c:pt idx="201">
                  <c:v>71.134</c:v>
                </c:pt>
                <c:pt idx="202">
                  <c:v>71.134</c:v>
                </c:pt>
                <c:pt idx="203">
                  <c:v>71.125</c:v>
                </c:pt>
                <c:pt idx="204">
                  <c:v>71.128</c:v>
                </c:pt>
                <c:pt idx="205">
                  <c:v>71.134</c:v>
                </c:pt>
                <c:pt idx="206">
                  <c:v>71.134</c:v>
                </c:pt>
                <c:pt idx="207">
                  <c:v>71.132999999999996</c:v>
                </c:pt>
                <c:pt idx="208">
                  <c:v>71.13600000000001</c:v>
                </c:pt>
                <c:pt idx="209">
                  <c:v>71.131</c:v>
                </c:pt>
                <c:pt idx="210">
                  <c:v>71.132000000000005</c:v>
                </c:pt>
                <c:pt idx="211">
                  <c:v>71.128</c:v>
                </c:pt>
                <c:pt idx="212">
                  <c:v>71.138999999999996</c:v>
                </c:pt>
                <c:pt idx="213">
                  <c:v>71.131</c:v>
                </c:pt>
                <c:pt idx="214">
                  <c:v>71.135000000000005</c:v>
                </c:pt>
                <c:pt idx="215">
                  <c:v>71.128999999999991</c:v>
                </c:pt>
                <c:pt idx="216">
                  <c:v>71.138000000000005</c:v>
                </c:pt>
                <c:pt idx="217">
                  <c:v>71.138999999999996</c:v>
                </c:pt>
                <c:pt idx="218">
                  <c:v>71.153999999999996</c:v>
                </c:pt>
                <c:pt idx="219">
                  <c:v>71.197999999999993</c:v>
                </c:pt>
                <c:pt idx="220">
                  <c:v>71.218000000000004</c:v>
                </c:pt>
                <c:pt idx="221">
                  <c:v>71.253</c:v>
                </c:pt>
                <c:pt idx="222">
                  <c:v>71.265000000000001</c:v>
                </c:pt>
                <c:pt idx="223">
                  <c:v>71.301000000000002</c:v>
                </c:pt>
                <c:pt idx="224">
                  <c:v>71.322000000000003</c:v>
                </c:pt>
                <c:pt idx="225">
                  <c:v>71.346000000000004</c:v>
                </c:pt>
                <c:pt idx="226">
                  <c:v>71.393000000000001</c:v>
                </c:pt>
                <c:pt idx="227">
                  <c:v>71.447999999999993</c:v>
                </c:pt>
                <c:pt idx="228">
                  <c:v>71.489999999999995</c:v>
                </c:pt>
                <c:pt idx="229">
                  <c:v>71.52600000000001</c:v>
                </c:pt>
                <c:pt idx="230">
                  <c:v>71.564000000000007</c:v>
                </c:pt>
                <c:pt idx="231">
                  <c:v>71.588999999999999</c:v>
                </c:pt>
                <c:pt idx="232">
                  <c:v>71.605000000000004</c:v>
                </c:pt>
                <c:pt idx="233">
                  <c:v>71.628</c:v>
                </c:pt>
                <c:pt idx="234">
                  <c:v>71.632000000000005</c:v>
                </c:pt>
                <c:pt idx="235">
                  <c:v>71.626999999999995</c:v>
                </c:pt>
                <c:pt idx="236">
                  <c:v>71.61399999999999</c:v>
                </c:pt>
                <c:pt idx="237">
                  <c:v>71.568999999999988</c:v>
                </c:pt>
                <c:pt idx="238">
                  <c:v>71.540999999999997</c:v>
                </c:pt>
                <c:pt idx="239">
                  <c:v>71.61399999999999</c:v>
                </c:pt>
                <c:pt idx="240">
                  <c:v>71.632999999999996</c:v>
                </c:pt>
                <c:pt idx="241">
                  <c:v>71.637</c:v>
                </c:pt>
                <c:pt idx="242">
                  <c:v>71.644000000000005</c:v>
                </c:pt>
                <c:pt idx="243">
                  <c:v>71.663000000000011</c:v>
                </c:pt>
                <c:pt idx="244">
                  <c:v>71.678000000000011</c:v>
                </c:pt>
                <c:pt idx="245">
                  <c:v>71.682999999999993</c:v>
                </c:pt>
                <c:pt idx="246">
                  <c:v>71.689000000000007</c:v>
                </c:pt>
                <c:pt idx="247">
                  <c:v>71.689000000000007</c:v>
                </c:pt>
                <c:pt idx="248">
                  <c:v>71.691000000000003</c:v>
                </c:pt>
                <c:pt idx="249">
                  <c:v>71.693000000000012</c:v>
                </c:pt>
                <c:pt idx="250">
                  <c:v>71.693000000000012</c:v>
                </c:pt>
                <c:pt idx="251">
                  <c:v>71.693000000000012</c:v>
                </c:pt>
                <c:pt idx="252">
                  <c:v>71.693000000000012</c:v>
                </c:pt>
                <c:pt idx="253">
                  <c:v>71.694999999999993</c:v>
                </c:pt>
                <c:pt idx="254">
                  <c:v>71.693000000000012</c:v>
                </c:pt>
                <c:pt idx="255">
                  <c:v>71.695999999999998</c:v>
                </c:pt>
                <c:pt idx="256">
                  <c:v>71.697000000000003</c:v>
                </c:pt>
                <c:pt idx="257">
                  <c:v>71.693999999999988</c:v>
                </c:pt>
                <c:pt idx="258">
                  <c:v>71.695999999999998</c:v>
                </c:pt>
                <c:pt idx="259">
                  <c:v>71.694999999999993</c:v>
                </c:pt>
                <c:pt idx="260">
                  <c:v>71.693999999999988</c:v>
                </c:pt>
                <c:pt idx="261">
                  <c:v>71.693999999999988</c:v>
                </c:pt>
                <c:pt idx="262">
                  <c:v>71.694999999999993</c:v>
                </c:pt>
                <c:pt idx="263">
                  <c:v>71.695999999999998</c:v>
                </c:pt>
                <c:pt idx="264">
                  <c:v>71.694999999999993</c:v>
                </c:pt>
                <c:pt idx="265">
                  <c:v>71.694999999999993</c:v>
                </c:pt>
                <c:pt idx="266">
                  <c:v>71.697999999999993</c:v>
                </c:pt>
                <c:pt idx="267">
                  <c:v>71.695999999999998</c:v>
                </c:pt>
                <c:pt idx="268">
                  <c:v>71.694999999999993</c:v>
                </c:pt>
                <c:pt idx="269">
                  <c:v>71.697000000000003</c:v>
                </c:pt>
                <c:pt idx="270">
                  <c:v>71.693000000000012</c:v>
                </c:pt>
                <c:pt idx="271">
                  <c:v>71.695999999999998</c:v>
                </c:pt>
                <c:pt idx="272">
                  <c:v>71.695999999999998</c:v>
                </c:pt>
                <c:pt idx="273">
                  <c:v>71.693999999999988</c:v>
                </c:pt>
                <c:pt idx="274">
                  <c:v>71.697000000000003</c:v>
                </c:pt>
                <c:pt idx="275">
                  <c:v>71.695999999999998</c:v>
                </c:pt>
                <c:pt idx="276">
                  <c:v>71.701000000000008</c:v>
                </c:pt>
                <c:pt idx="277">
                  <c:v>71.775000000000006</c:v>
                </c:pt>
                <c:pt idx="278">
                  <c:v>71.8</c:v>
                </c:pt>
                <c:pt idx="279">
                  <c:v>71.94</c:v>
                </c:pt>
                <c:pt idx="280">
                  <c:v>72.003</c:v>
                </c:pt>
                <c:pt idx="281">
                  <c:v>72.138999999999996</c:v>
                </c:pt>
                <c:pt idx="282">
                  <c:v>72.204000000000008</c:v>
                </c:pt>
                <c:pt idx="283">
                  <c:v>72.305999999999997</c:v>
                </c:pt>
                <c:pt idx="284">
                  <c:v>72.414000000000001</c:v>
                </c:pt>
                <c:pt idx="285">
                  <c:v>72.456000000000003</c:v>
                </c:pt>
                <c:pt idx="286">
                  <c:v>72.528999999999996</c:v>
                </c:pt>
                <c:pt idx="287">
                  <c:v>72.625999999999991</c:v>
                </c:pt>
                <c:pt idx="288">
                  <c:v>72.644000000000005</c:v>
                </c:pt>
                <c:pt idx="289">
                  <c:v>72.650000000000006</c:v>
                </c:pt>
                <c:pt idx="290">
                  <c:v>72.652999999999992</c:v>
                </c:pt>
                <c:pt idx="291">
                  <c:v>72.66</c:v>
                </c:pt>
                <c:pt idx="292">
                  <c:v>72.664999999999992</c:v>
                </c:pt>
                <c:pt idx="293">
                  <c:v>72.682999999999993</c:v>
                </c:pt>
                <c:pt idx="294">
                  <c:v>72.695999999999998</c:v>
                </c:pt>
                <c:pt idx="295">
                  <c:v>72.697999999999993</c:v>
                </c:pt>
                <c:pt idx="296">
                  <c:v>72.698999999999998</c:v>
                </c:pt>
                <c:pt idx="297">
                  <c:v>72.678999999999988</c:v>
                </c:pt>
                <c:pt idx="298">
                  <c:v>72.644999999999996</c:v>
                </c:pt>
                <c:pt idx="299">
                  <c:v>72.614000000000004</c:v>
                </c:pt>
                <c:pt idx="300">
                  <c:v>72.566000000000003</c:v>
                </c:pt>
                <c:pt idx="301">
                  <c:v>72.528999999999996</c:v>
                </c:pt>
                <c:pt idx="302">
                  <c:v>72.522000000000006</c:v>
                </c:pt>
                <c:pt idx="303">
                  <c:v>72.52300000000001</c:v>
                </c:pt>
                <c:pt idx="304">
                  <c:v>72.513999999999996</c:v>
                </c:pt>
                <c:pt idx="305">
                  <c:v>72.525999999999996</c:v>
                </c:pt>
                <c:pt idx="306">
                  <c:v>72.53</c:v>
                </c:pt>
                <c:pt idx="307">
                  <c:v>72.527000000000001</c:v>
                </c:pt>
                <c:pt idx="308">
                  <c:v>72.52300000000001</c:v>
                </c:pt>
                <c:pt idx="309">
                  <c:v>72.527999999999992</c:v>
                </c:pt>
                <c:pt idx="310">
                  <c:v>72.53</c:v>
                </c:pt>
                <c:pt idx="311">
                  <c:v>72.533000000000001</c:v>
                </c:pt>
                <c:pt idx="312">
                  <c:v>72.531999999999996</c:v>
                </c:pt>
                <c:pt idx="313">
                  <c:v>72.534999999999997</c:v>
                </c:pt>
                <c:pt idx="314">
                  <c:v>72.534000000000006</c:v>
                </c:pt>
                <c:pt idx="315">
                  <c:v>72.527000000000001</c:v>
                </c:pt>
                <c:pt idx="316">
                  <c:v>72.537000000000006</c:v>
                </c:pt>
                <c:pt idx="317">
                  <c:v>72.534999999999997</c:v>
                </c:pt>
                <c:pt idx="318">
                  <c:v>72.538000000000011</c:v>
                </c:pt>
                <c:pt idx="319">
                  <c:v>72.534999999999997</c:v>
                </c:pt>
                <c:pt idx="320">
                  <c:v>72.537000000000006</c:v>
                </c:pt>
                <c:pt idx="321">
                  <c:v>72.539000000000001</c:v>
                </c:pt>
                <c:pt idx="322">
                  <c:v>72.539999999999992</c:v>
                </c:pt>
                <c:pt idx="323">
                  <c:v>72.536000000000001</c:v>
                </c:pt>
                <c:pt idx="324">
                  <c:v>72.536000000000001</c:v>
                </c:pt>
                <c:pt idx="325">
                  <c:v>72.538000000000011</c:v>
                </c:pt>
                <c:pt idx="326">
                  <c:v>72.539000000000001</c:v>
                </c:pt>
                <c:pt idx="327">
                  <c:v>72.545000000000002</c:v>
                </c:pt>
                <c:pt idx="328">
                  <c:v>72.538000000000011</c:v>
                </c:pt>
                <c:pt idx="329">
                  <c:v>72.539000000000001</c:v>
                </c:pt>
                <c:pt idx="330">
                  <c:v>72.530999999999992</c:v>
                </c:pt>
                <c:pt idx="331">
                  <c:v>72.539000000000001</c:v>
                </c:pt>
                <c:pt idx="332">
                  <c:v>72.539000000000001</c:v>
                </c:pt>
                <c:pt idx="333">
                  <c:v>72.542000000000002</c:v>
                </c:pt>
                <c:pt idx="334">
                  <c:v>72.553000000000011</c:v>
                </c:pt>
                <c:pt idx="335">
                  <c:v>72.61</c:v>
                </c:pt>
                <c:pt idx="336">
                  <c:v>72.614000000000004</c:v>
                </c:pt>
                <c:pt idx="337">
                  <c:v>72.646000000000001</c:v>
                </c:pt>
                <c:pt idx="338">
                  <c:v>72.662000000000006</c:v>
                </c:pt>
                <c:pt idx="339">
                  <c:v>72.692999999999998</c:v>
                </c:pt>
                <c:pt idx="340">
                  <c:v>72.707999999999998</c:v>
                </c:pt>
                <c:pt idx="341">
                  <c:v>72.760000000000005</c:v>
                </c:pt>
                <c:pt idx="342">
                  <c:v>72.787000000000006</c:v>
                </c:pt>
                <c:pt idx="343">
                  <c:v>72.830000000000013</c:v>
                </c:pt>
                <c:pt idx="344">
                  <c:v>72.88300000000001</c:v>
                </c:pt>
                <c:pt idx="345">
                  <c:v>72.909000000000006</c:v>
                </c:pt>
                <c:pt idx="346">
                  <c:v>72.927000000000007</c:v>
                </c:pt>
                <c:pt idx="347">
                  <c:v>72.941000000000003</c:v>
                </c:pt>
                <c:pt idx="348">
                  <c:v>72.966000000000008</c:v>
                </c:pt>
                <c:pt idx="349">
                  <c:v>72.981999999999999</c:v>
                </c:pt>
                <c:pt idx="350">
                  <c:v>73.006</c:v>
                </c:pt>
                <c:pt idx="351">
                  <c:v>73.010000000000005</c:v>
                </c:pt>
                <c:pt idx="352">
                  <c:v>72.939000000000007</c:v>
                </c:pt>
                <c:pt idx="353">
                  <c:v>72.956999999999994</c:v>
                </c:pt>
                <c:pt idx="354">
                  <c:v>72.876999999999995</c:v>
                </c:pt>
                <c:pt idx="355">
                  <c:v>72.942999999999998</c:v>
                </c:pt>
                <c:pt idx="356">
                  <c:v>72.962000000000003</c:v>
                </c:pt>
                <c:pt idx="357">
                  <c:v>72.978999999999999</c:v>
                </c:pt>
                <c:pt idx="358">
                  <c:v>73.028999999999996</c:v>
                </c:pt>
                <c:pt idx="359">
                  <c:v>73.040999999999997</c:v>
                </c:pt>
                <c:pt idx="360">
                  <c:v>73.046000000000006</c:v>
                </c:pt>
                <c:pt idx="361">
                  <c:v>73.054999999999993</c:v>
                </c:pt>
                <c:pt idx="362">
                  <c:v>73.06</c:v>
                </c:pt>
                <c:pt idx="363">
                  <c:v>73.058999999999997</c:v>
                </c:pt>
                <c:pt idx="364">
                  <c:v>73.061000000000007</c:v>
                </c:pt>
                <c:pt idx="365">
                  <c:v>73.063000000000002</c:v>
                </c:pt>
                <c:pt idx="366">
                  <c:v>73.066000000000003</c:v>
                </c:pt>
                <c:pt idx="367">
                  <c:v>73.063000000000002</c:v>
                </c:pt>
                <c:pt idx="368">
                  <c:v>73.067999999999998</c:v>
                </c:pt>
                <c:pt idx="369">
                  <c:v>73.063000000000002</c:v>
                </c:pt>
                <c:pt idx="370">
                  <c:v>73.065000000000012</c:v>
                </c:pt>
                <c:pt idx="371">
                  <c:v>73.063000000000002</c:v>
                </c:pt>
                <c:pt idx="372">
                  <c:v>73.065000000000012</c:v>
                </c:pt>
                <c:pt idx="373">
                  <c:v>73.066000000000003</c:v>
                </c:pt>
                <c:pt idx="374">
                  <c:v>73.066000000000003</c:v>
                </c:pt>
                <c:pt idx="375">
                  <c:v>73.066999999999993</c:v>
                </c:pt>
                <c:pt idx="376">
                  <c:v>73.066999999999993</c:v>
                </c:pt>
                <c:pt idx="377">
                  <c:v>73.065000000000012</c:v>
                </c:pt>
                <c:pt idx="378">
                  <c:v>73.066999999999993</c:v>
                </c:pt>
                <c:pt idx="379">
                  <c:v>73.066000000000003</c:v>
                </c:pt>
                <c:pt idx="380">
                  <c:v>73.064000000000007</c:v>
                </c:pt>
                <c:pt idx="381">
                  <c:v>73.066000000000003</c:v>
                </c:pt>
                <c:pt idx="382">
                  <c:v>73.067999999999998</c:v>
                </c:pt>
                <c:pt idx="383">
                  <c:v>73.066000000000003</c:v>
                </c:pt>
                <c:pt idx="384">
                  <c:v>73.067999999999998</c:v>
                </c:pt>
                <c:pt idx="385">
                  <c:v>73.067999999999998</c:v>
                </c:pt>
                <c:pt idx="386">
                  <c:v>73.069999999999993</c:v>
                </c:pt>
                <c:pt idx="387">
                  <c:v>73.065000000000012</c:v>
                </c:pt>
                <c:pt idx="388">
                  <c:v>73.066999999999993</c:v>
                </c:pt>
                <c:pt idx="389">
                  <c:v>73.069999999999993</c:v>
                </c:pt>
                <c:pt idx="390">
                  <c:v>73.065000000000012</c:v>
                </c:pt>
                <c:pt idx="391">
                  <c:v>73.068999999999988</c:v>
                </c:pt>
                <c:pt idx="392">
                  <c:v>73.070999999999998</c:v>
                </c:pt>
                <c:pt idx="393">
                  <c:v>73.13</c:v>
                </c:pt>
                <c:pt idx="394">
                  <c:v>73.167999999999992</c:v>
                </c:pt>
                <c:pt idx="395">
                  <c:v>73.316000000000003</c:v>
                </c:pt>
                <c:pt idx="396">
                  <c:v>73.379000000000005</c:v>
                </c:pt>
                <c:pt idx="397">
                  <c:v>73.507000000000005</c:v>
                </c:pt>
                <c:pt idx="398">
                  <c:v>73.568999999999988</c:v>
                </c:pt>
                <c:pt idx="399">
                  <c:v>73.677000000000007</c:v>
                </c:pt>
                <c:pt idx="400">
                  <c:v>73.709999999999994</c:v>
                </c:pt>
                <c:pt idx="401">
                  <c:v>73.774999999999991</c:v>
                </c:pt>
                <c:pt idx="402">
                  <c:v>73.894000000000005</c:v>
                </c:pt>
                <c:pt idx="403">
                  <c:v>73.95</c:v>
                </c:pt>
                <c:pt idx="404">
                  <c:v>73.965000000000003</c:v>
                </c:pt>
                <c:pt idx="405">
                  <c:v>73.97</c:v>
                </c:pt>
                <c:pt idx="406">
                  <c:v>73.974999999999994</c:v>
                </c:pt>
                <c:pt idx="407">
                  <c:v>73.977000000000004</c:v>
                </c:pt>
                <c:pt idx="408">
                  <c:v>73.98599999999999</c:v>
                </c:pt>
                <c:pt idx="409">
                  <c:v>74.004000000000005</c:v>
                </c:pt>
                <c:pt idx="410">
                  <c:v>74.027000000000001</c:v>
                </c:pt>
                <c:pt idx="411">
                  <c:v>74.028999999999996</c:v>
                </c:pt>
                <c:pt idx="412">
                  <c:v>74.02</c:v>
                </c:pt>
                <c:pt idx="413">
                  <c:v>74.021000000000001</c:v>
                </c:pt>
                <c:pt idx="414">
                  <c:v>73.977000000000004</c:v>
                </c:pt>
                <c:pt idx="415">
                  <c:v>73.927000000000007</c:v>
                </c:pt>
                <c:pt idx="416">
                  <c:v>73.89</c:v>
                </c:pt>
                <c:pt idx="417">
                  <c:v>73.856999999999999</c:v>
                </c:pt>
                <c:pt idx="418">
                  <c:v>73.850999999999999</c:v>
                </c:pt>
                <c:pt idx="419">
                  <c:v>73.850999999999999</c:v>
                </c:pt>
                <c:pt idx="420">
                  <c:v>73.853000000000009</c:v>
                </c:pt>
                <c:pt idx="421">
                  <c:v>73.852000000000004</c:v>
                </c:pt>
                <c:pt idx="422">
                  <c:v>73.852000000000004</c:v>
                </c:pt>
                <c:pt idx="423">
                  <c:v>73.853000000000009</c:v>
                </c:pt>
                <c:pt idx="424">
                  <c:v>73.855000000000004</c:v>
                </c:pt>
                <c:pt idx="425">
                  <c:v>73.855000000000004</c:v>
                </c:pt>
                <c:pt idx="426">
                  <c:v>73.853999999999999</c:v>
                </c:pt>
                <c:pt idx="427">
                  <c:v>73.856000000000009</c:v>
                </c:pt>
                <c:pt idx="428">
                  <c:v>73.852000000000004</c:v>
                </c:pt>
                <c:pt idx="429">
                  <c:v>73.85799999999999</c:v>
                </c:pt>
                <c:pt idx="430">
                  <c:v>73.85799999999999</c:v>
                </c:pt>
                <c:pt idx="431">
                  <c:v>73.85799999999999</c:v>
                </c:pt>
                <c:pt idx="432">
                  <c:v>73.86</c:v>
                </c:pt>
                <c:pt idx="433">
                  <c:v>73.85799999999999</c:v>
                </c:pt>
                <c:pt idx="434">
                  <c:v>73.855000000000004</c:v>
                </c:pt>
                <c:pt idx="435">
                  <c:v>73.856999999999999</c:v>
                </c:pt>
                <c:pt idx="436">
                  <c:v>73.858999999999995</c:v>
                </c:pt>
                <c:pt idx="437">
                  <c:v>73.86</c:v>
                </c:pt>
                <c:pt idx="438">
                  <c:v>73.853999999999999</c:v>
                </c:pt>
                <c:pt idx="439">
                  <c:v>73.856000000000009</c:v>
                </c:pt>
                <c:pt idx="440">
                  <c:v>73.856999999999999</c:v>
                </c:pt>
                <c:pt idx="441">
                  <c:v>73.856000000000009</c:v>
                </c:pt>
                <c:pt idx="442">
                  <c:v>73.858999999999995</c:v>
                </c:pt>
                <c:pt idx="443">
                  <c:v>73.86099999999999</c:v>
                </c:pt>
                <c:pt idx="444">
                  <c:v>73.86</c:v>
                </c:pt>
                <c:pt idx="445">
                  <c:v>73.86</c:v>
                </c:pt>
                <c:pt idx="446">
                  <c:v>73.86</c:v>
                </c:pt>
                <c:pt idx="447">
                  <c:v>73.856999999999999</c:v>
                </c:pt>
                <c:pt idx="448">
                  <c:v>73.863</c:v>
                </c:pt>
                <c:pt idx="449">
                  <c:v>73.87</c:v>
                </c:pt>
                <c:pt idx="450">
                  <c:v>73.894000000000005</c:v>
                </c:pt>
                <c:pt idx="451">
                  <c:v>73.942999999999998</c:v>
                </c:pt>
                <c:pt idx="452">
                  <c:v>73.951999999999998</c:v>
                </c:pt>
                <c:pt idx="453">
                  <c:v>73.965000000000003</c:v>
                </c:pt>
                <c:pt idx="454">
                  <c:v>73.98599999999999</c:v>
                </c:pt>
                <c:pt idx="455">
                  <c:v>74.009</c:v>
                </c:pt>
                <c:pt idx="456">
                  <c:v>74.046999999999997</c:v>
                </c:pt>
                <c:pt idx="457">
                  <c:v>74.079000000000008</c:v>
                </c:pt>
                <c:pt idx="458">
                  <c:v>74.103999999999999</c:v>
                </c:pt>
                <c:pt idx="459">
                  <c:v>74.144000000000005</c:v>
                </c:pt>
                <c:pt idx="460">
                  <c:v>74.186999999999998</c:v>
                </c:pt>
                <c:pt idx="461">
                  <c:v>74.212000000000003</c:v>
                </c:pt>
                <c:pt idx="462">
                  <c:v>74.238</c:v>
                </c:pt>
                <c:pt idx="463">
                  <c:v>74.254000000000005</c:v>
                </c:pt>
                <c:pt idx="464">
                  <c:v>74.269000000000005</c:v>
                </c:pt>
                <c:pt idx="465">
                  <c:v>74.281999999999996</c:v>
                </c:pt>
                <c:pt idx="466">
                  <c:v>74.288999999999987</c:v>
                </c:pt>
                <c:pt idx="467">
                  <c:v>74.300000000000011</c:v>
                </c:pt>
                <c:pt idx="468">
                  <c:v>74.212000000000003</c:v>
                </c:pt>
                <c:pt idx="469">
                  <c:v>74.27</c:v>
                </c:pt>
                <c:pt idx="470">
                  <c:v>74.23299999999999</c:v>
                </c:pt>
                <c:pt idx="471">
                  <c:v>74.251999999999995</c:v>
                </c:pt>
                <c:pt idx="472">
                  <c:v>74.295000000000002</c:v>
                </c:pt>
                <c:pt idx="473">
                  <c:v>74.317999999999998</c:v>
                </c:pt>
                <c:pt idx="474">
                  <c:v>74.328000000000003</c:v>
                </c:pt>
                <c:pt idx="475">
                  <c:v>74.343000000000004</c:v>
                </c:pt>
                <c:pt idx="476">
                  <c:v>74.356000000000009</c:v>
                </c:pt>
                <c:pt idx="477">
                  <c:v>74.36</c:v>
                </c:pt>
                <c:pt idx="478">
                  <c:v>74.364999999999995</c:v>
                </c:pt>
                <c:pt idx="479">
                  <c:v>74.369</c:v>
                </c:pt>
                <c:pt idx="480">
                  <c:v>74.368000000000009</c:v>
                </c:pt>
                <c:pt idx="481">
                  <c:v>74.369</c:v>
                </c:pt>
                <c:pt idx="482">
                  <c:v>74.368000000000009</c:v>
                </c:pt>
                <c:pt idx="483">
                  <c:v>74.37</c:v>
                </c:pt>
                <c:pt idx="484">
                  <c:v>74.376000000000005</c:v>
                </c:pt>
                <c:pt idx="485">
                  <c:v>74.369</c:v>
                </c:pt>
                <c:pt idx="486">
                  <c:v>74.368000000000009</c:v>
                </c:pt>
                <c:pt idx="487">
                  <c:v>74.37</c:v>
                </c:pt>
                <c:pt idx="488">
                  <c:v>74.369</c:v>
                </c:pt>
                <c:pt idx="489">
                  <c:v>74.371000000000009</c:v>
                </c:pt>
                <c:pt idx="490">
                  <c:v>74.37</c:v>
                </c:pt>
                <c:pt idx="491">
                  <c:v>74.37</c:v>
                </c:pt>
                <c:pt idx="492">
                  <c:v>74.37</c:v>
                </c:pt>
                <c:pt idx="493">
                  <c:v>74.37299999999999</c:v>
                </c:pt>
                <c:pt idx="494">
                  <c:v>74.369</c:v>
                </c:pt>
                <c:pt idx="495">
                  <c:v>74.376999999999995</c:v>
                </c:pt>
                <c:pt idx="496">
                  <c:v>74.371000000000009</c:v>
                </c:pt>
                <c:pt idx="497">
                  <c:v>74.37</c:v>
                </c:pt>
                <c:pt idx="498">
                  <c:v>74.371000000000009</c:v>
                </c:pt>
                <c:pt idx="499">
                  <c:v>74.37</c:v>
                </c:pt>
                <c:pt idx="500">
                  <c:v>74.371000000000009</c:v>
                </c:pt>
                <c:pt idx="501">
                  <c:v>74.371000000000009</c:v>
                </c:pt>
                <c:pt idx="502">
                  <c:v>74.371000000000009</c:v>
                </c:pt>
                <c:pt idx="503">
                  <c:v>74.376999999999995</c:v>
                </c:pt>
                <c:pt idx="504">
                  <c:v>74.37</c:v>
                </c:pt>
                <c:pt idx="505">
                  <c:v>74.371000000000009</c:v>
                </c:pt>
                <c:pt idx="506">
                  <c:v>74.371000000000009</c:v>
                </c:pt>
                <c:pt idx="507">
                  <c:v>74.371000000000009</c:v>
                </c:pt>
                <c:pt idx="508">
                  <c:v>74.388999999999996</c:v>
                </c:pt>
                <c:pt idx="509">
                  <c:v>74.441999999999993</c:v>
                </c:pt>
                <c:pt idx="510">
                  <c:v>74.527999999999992</c:v>
                </c:pt>
                <c:pt idx="511">
                  <c:v>74.667999999999992</c:v>
                </c:pt>
                <c:pt idx="512">
                  <c:v>74.739999999999995</c:v>
                </c:pt>
                <c:pt idx="513">
                  <c:v>74.84</c:v>
                </c:pt>
                <c:pt idx="514">
                  <c:v>74.92</c:v>
                </c:pt>
                <c:pt idx="515">
                  <c:v>75.051000000000002</c:v>
                </c:pt>
                <c:pt idx="516">
                  <c:v>75.084000000000003</c:v>
                </c:pt>
                <c:pt idx="517">
                  <c:v>75.186999999999998</c:v>
                </c:pt>
                <c:pt idx="518">
                  <c:v>75.256</c:v>
                </c:pt>
                <c:pt idx="519">
                  <c:v>75.281999999999996</c:v>
                </c:pt>
                <c:pt idx="520">
                  <c:v>75.292000000000002</c:v>
                </c:pt>
                <c:pt idx="521">
                  <c:v>75.313000000000002</c:v>
                </c:pt>
                <c:pt idx="522">
                  <c:v>75.313000000000002</c:v>
                </c:pt>
                <c:pt idx="523">
                  <c:v>75.314999999999998</c:v>
                </c:pt>
                <c:pt idx="524">
                  <c:v>75.323000000000008</c:v>
                </c:pt>
                <c:pt idx="525">
                  <c:v>75.337000000000003</c:v>
                </c:pt>
                <c:pt idx="526">
                  <c:v>75.350999999999999</c:v>
                </c:pt>
                <c:pt idx="527">
                  <c:v>75.356000000000009</c:v>
                </c:pt>
                <c:pt idx="528">
                  <c:v>75.343999999999994</c:v>
                </c:pt>
                <c:pt idx="529">
                  <c:v>75.330999999999989</c:v>
                </c:pt>
                <c:pt idx="530">
                  <c:v>75.296999999999997</c:v>
                </c:pt>
                <c:pt idx="531">
                  <c:v>75.262</c:v>
                </c:pt>
                <c:pt idx="532">
                  <c:v>75.227000000000004</c:v>
                </c:pt>
                <c:pt idx="533">
                  <c:v>75.189000000000007</c:v>
                </c:pt>
                <c:pt idx="534">
                  <c:v>75.190999999999988</c:v>
                </c:pt>
                <c:pt idx="535">
                  <c:v>75.194000000000003</c:v>
                </c:pt>
                <c:pt idx="536">
                  <c:v>75.190999999999988</c:v>
                </c:pt>
                <c:pt idx="537">
                  <c:v>75.194000000000003</c:v>
                </c:pt>
                <c:pt idx="538">
                  <c:v>75.197000000000003</c:v>
                </c:pt>
                <c:pt idx="539">
                  <c:v>75.194999999999993</c:v>
                </c:pt>
                <c:pt idx="540">
                  <c:v>75.197000000000003</c:v>
                </c:pt>
                <c:pt idx="541">
                  <c:v>75.197000000000003</c:v>
                </c:pt>
                <c:pt idx="542">
                  <c:v>75.2</c:v>
                </c:pt>
                <c:pt idx="543">
                  <c:v>75.2</c:v>
                </c:pt>
                <c:pt idx="544">
                  <c:v>75.201000000000008</c:v>
                </c:pt>
                <c:pt idx="545">
                  <c:v>75.201000000000008</c:v>
                </c:pt>
                <c:pt idx="546">
                  <c:v>75.201999999999998</c:v>
                </c:pt>
                <c:pt idx="547">
                  <c:v>75.201999999999998</c:v>
                </c:pt>
                <c:pt idx="548">
                  <c:v>75.201999999999998</c:v>
                </c:pt>
                <c:pt idx="549">
                  <c:v>75.204999999999998</c:v>
                </c:pt>
                <c:pt idx="550">
                  <c:v>75.203000000000003</c:v>
                </c:pt>
                <c:pt idx="551">
                  <c:v>75.203999999999994</c:v>
                </c:pt>
                <c:pt idx="552">
                  <c:v>75.205999999999989</c:v>
                </c:pt>
                <c:pt idx="553">
                  <c:v>75.205999999999989</c:v>
                </c:pt>
                <c:pt idx="554">
                  <c:v>75.203999999999994</c:v>
                </c:pt>
                <c:pt idx="555">
                  <c:v>75.206999999999994</c:v>
                </c:pt>
                <c:pt idx="556">
                  <c:v>75.204999999999998</c:v>
                </c:pt>
                <c:pt idx="557">
                  <c:v>75.204999999999998</c:v>
                </c:pt>
                <c:pt idx="558">
                  <c:v>75.206999999999994</c:v>
                </c:pt>
                <c:pt idx="559">
                  <c:v>75.204999999999998</c:v>
                </c:pt>
                <c:pt idx="560">
                  <c:v>75.205999999999989</c:v>
                </c:pt>
                <c:pt idx="561">
                  <c:v>75.206999999999994</c:v>
                </c:pt>
                <c:pt idx="562">
                  <c:v>75.204999999999998</c:v>
                </c:pt>
                <c:pt idx="563">
                  <c:v>75.207999999999998</c:v>
                </c:pt>
                <c:pt idx="564">
                  <c:v>75.207999999999998</c:v>
                </c:pt>
                <c:pt idx="565">
                  <c:v>75.217999999999989</c:v>
                </c:pt>
                <c:pt idx="566">
                  <c:v>75.257000000000005</c:v>
                </c:pt>
                <c:pt idx="567">
                  <c:v>75.286000000000001</c:v>
                </c:pt>
                <c:pt idx="568">
                  <c:v>75.304999999999993</c:v>
                </c:pt>
                <c:pt idx="569">
                  <c:v>75.314000000000007</c:v>
                </c:pt>
                <c:pt idx="570">
                  <c:v>75.326999999999998</c:v>
                </c:pt>
                <c:pt idx="571">
                  <c:v>75.358999999999995</c:v>
                </c:pt>
                <c:pt idx="572">
                  <c:v>75.388999999999996</c:v>
                </c:pt>
                <c:pt idx="573">
                  <c:v>75.412000000000006</c:v>
                </c:pt>
                <c:pt idx="574">
                  <c:v>75.448000000000008</c:v>
                </c:pt>
                <c:pt idx="575">
                  <c:v>75.509</c:v>
                </c:pt>
                <c:pt idx="576">
                  <c:v>75.527999999999992</c:v>
                </c:pt>
                <c:pt idx="577">
                  <c:v>75.554999999999993</c:v>
                </c:pt>
                <c:pt idx="578">
                  <c:v>75.578999999999994</c:v>
                </c:pt>
                <c:pt idx="579">
                  <c:v>75.592000000000013</c:v>
                </c:pt>
                <c:pt idx="580">
                  <c:v>75.60799999999999</c:v>
                </c:pt>
                <c:pt idx="581">
                  <c:v>75.63000000000001</c:v>
                </c:pt>
                <c:pt idx="582">
                  <c:v>75.620999999999995</c:v>
                </c:pt>
                <c:pt idx="583">
                  <c:v>75.629000000000005</c:v>
                </c:pt>
                <c:pt idx="584">
                  <c:v>75.603999999999999</c:v>
                </c:pt>
                <c:pt idx="585">
                  <c:v>75.575000000000003</c:v>
                </c:pt>
                <c:pt idx="586">
                  <c:v>75.576000000000008</c:v>
                </c:pt>
                <c:pt idx="587">
                  <c:v>75.599999999999994</c:v>
                </c:pt>
                <c:pt idx="588">
                  <c:v>75.634999999999991</c:v>
                </c:pt>
                <c:pt idx="589">
                  <c:v>75.656999999999996</c:v>
                </c:pt>
                <c:pt idx="590">
                  <c:v>75.685000000000002</c:v>
                </c:pt>
                <c:pt idx="591">
                  <c:v>75.692999999999998</c:v>
                </c:pt>
                <c:pt idx="592">
                  <c:v>75.701000000000008</c:v>
                </c:pt>
                <c:pt idx="593">
                  <c:v>75.703000000000003</c:v>
                </c:pt>
                <c:pt idx="594">
                  <c:v>75.705999999999989</c:v>
                </c:pt>
                <c:pt idx="595">
                  <c:v>75.706999999999994</c:v>
                </c:pt>
                <c:pt idx="596">
                  <c:v>75.707999999999998</c:v>
                </c:pt>
                <c:pt idx="597">
                  <c:v>75.709000000000003</c:v>
                </c:pt>
                <c:pt idx="598">
                  <c:v>75.709999999999994</c:v>
                </c:pt>
                <c:pt idx="599">
                  <c:v>75.704999999999998</c:v>
                </c:pt>
                <c:pt idx="600">
                  <c:v>75.705999999999989</c:v>
                </c:pt>
                <c:pt idx="601">
                  <c:v>75.707999999999998</c:v>
                </c:pt>
                <c:pt idx="602">
                  <c:v>75.710999999999999</c:v>
                </c:pt>
                <c:pt idx="603">
                  <c:v>75.712000000000003</c:v>
                </c:pt>
                <c:pt idx="604">
                  <c:v>75.712000000000003</c:v>
                </c:pt>
                <c:pt idx="605">
                  <c:v>75.709999999999994</c:v>
                </c:pt>
                <c:pt idx="606">
                  <c:v>75.710999999999999</c:v>
                </c:pt>
                <c:pt idx="607">
                  <c:v>75.712000000000003</c:v>
                </c:pt>
                <c:pt idx="608">
                  <c:v>75.710999999999999</c:v>
                </c:pt>
                <c:pt idx="609">
                  <c:v>75.715000000000003</c:v>
                </c:pt>
                <c:pt idx="610">
                  <c:v>75.712000000000003</c:v>
                </c:pt>
                <c:pt idx="611">
                  <c:v>75.713000000000008</c:v>
                </c:pt>
                <c:pt idx="612">
                  <c:v>75.707999999999998</c:v>
                </c:pt>
                <c:pt idx="613">
                  <c:v>75.713000000000008</c:v>
                </c:pt>
                <c:pt idx="614">
                  <c:v>75.713000000000008</c:v>
                </c:pt>
                <c:pt idx="615">
                  <c:v>75.706999999999994</c:v>
                </c:pt>
                <c:pt idx="616">
                  <c:v>75.712000000000003</c:v>
                </c:pt>
                <c:pt idx="617">
                  <c:v>75.710999999999999</c:v>
                </c:pt>
                <c:pt idx="618">
                  <c:v>75.713000000000008</c:v>
                </c:pt>
                <c:pt idx="619">
                  <c:v>75.713000000000008</c:v>
                </c:pt>
                <c:pt idx="620">
                  <c:v>75.713999999999999</c:v>
                </c:pt>
                <c:pt idx="621">
                  <c:v>75.713000000000008</c:v>
                </c:pt>
                <c:pt idx="622">
                  <c:v>75.715000000000003</c:v>
                </c:pt>
                <c:pt idx="623">
                  <c:v>75.709999999999994</c:v>
                </c:pt>
                <c:pt idx="624">
                  <c:v>75.781999999999996</c:v>
                </c:pt>
                <c:pt idx="625">
                  <c:v>75.799000000000007</c:v>
                </c:pt>
                <c:pt idx="626">
                  <c:v>75.917000000000002</c:v>
                </c:pt>
                <c:pt idx="627">
                  <c:v>76.018000000000001</c:v>
                </c:pt>
                <c:pt idx="628">
                  <c:v>76.131</c:v>
                </c:pt>
                <c:pt idx="629">
                  <c:v>76.209000000000003</c:v>
                </c:pt>
                <c:pt idx="630">
                  <c:v>76.300999999999988</c:v>
                </c:pt>
                <c:pt idx="631">
                  <c:v>76.370999999999995</c:v>
                </c:pt>
                <c:pt idx="632">
                  <c:v>76.411000000000001</c:v>
                </c:pt>
                <c:pt idx="633">
                  <c:v>76.491</c:v>
                </c:pt>
                <c:pt idx="634">
                  <c:v>76.576000000000008</c:v>
                </c:pt>
                <c:pt idx="635">
                  <c:v>76.596000000000004</c:v>
                </c:pt>
                <c:pt idx="636">
                  <c:v>76.611999999999995</c:v>
                </c:pt>
                <c:pt idx="637">
                  <c:v>76.61999999999999</c:v>
                </c:pt>
                <c:pt idx="638">
                  <c:v>76.623999999999995</c:v>
                </c:pt>
                <c:pt idx="639">
                  <c:v>76.632000000000005</c:v>
                </c:pt>
                <c:pt idx="640">
                  <c:v>76.643000000000001</c:v>
                </c:pt>
                <c:pt idx="641">
                  <c:v>76.668000000000006</c:v>
                </c:pt>
                <c:pt idx="642">
                  <c:v>76.668999999999997</c:v>
                </c:pt>
                <c:pt idx="643">
                  <c:v>76.679000000000002</c:v>
                </c:pt>
                <c:pt idx="644">
                  <c:v>76.664999999999992</c:v>
                </c:pt>
                <c:pt idx="645">
                  <c:v>76.626000000000005</c:v>
                </c:pt>
                <c:pt idx="646">
                  <c:v>76.602000000000004</c:v>
                </c:pt>
                <c:pt idx="647">
                  <c:v>76.548000000000002</c:v>
                </c:pt>
                <c:pt idx="648">
                  <c:v>76.513999999999996</c:v>
                </c:pt>
                <c:pt idx="649">
                  <c:v>76.497</c:v>
                </c:pt>
                <c:pt idx="650">
                  <c:v>76.501999999999995</c:v>
                </c:pt>
                <c:pt idx="651">
                  <c:v>76.503</c:v>
                </c:pt>
                <c:pt idx="652">
                  <c:v>76.50800000000001</c:v>
                </c:pt>
                <c:pt idx="653">
                  <c:v>76.509</c:v>
                </c:pt>
                <c:pt idx="654">
                  <c:v>76.509999999999991</c:v>
                </c:pt>
                <c:pt idx="655">
                  <c:v>76.509</c:v>
                </c:pt>
                <c:pt idx="656">
                  <c:v>76.512999999999991</c:v>
                </c:pt>
                <c:pt idx="657">
                  <c:v>76.513999999999996</c:v>
                </c:pt>
                <c:pt idx="658">
                  <c:v>76.512999999999991</c:v>
                </c:pt>
                <c:pt idx="659">
                  <c:v>76.510999999999996</c:v>
                </c:pt>
                <c:pt idx="660">
                  <c:v>76.512</c:v>
                </c:pt>
                <c:pt idx="661">
                  <c:v>76.518000000000001</c:v>
                </c:pt>
                <c:pt idx="662">
                  <c:v>76.513999999999996</c:v>
                </c:pt>
                <c:pt idx="663">
                  <c:v>76.513999999999996</c:v>
                </c:pt>
                <c:pt idx="664">
                  <c:v>76.515000000000001</c:v>
                </c:pt>
                <c:pt idx="665">
                  <c:v>76.516999999999996</c:v>
                </c:pt>
                <c:pt idx="666">
                  <c:v>76.516000000000005</c:v>
                </c:pt>
                <c:pt idx="667">
                  <c:v>76.516000000000005</c:v>
                </c:pt>
                <c:pt idx="668">
                  <c:v>76.519000000000005</c:v>
                </c:pt>
                <c:pt idx="669">
                  <c:v>76.519000000000005</c:v>
                </c:pt>
                <c:pt idx="670">
                  <c:v>76.513999999999996</c:v>
                </c:pt>
                <c:pt idx="671">
                  <c:v>76.516000000000005</c:v>
                </c:pt>
                <c:pt idx="672">
                  <c:v>76.516000000000005</c:v>
                </c:pt>
                <c:pt idx="673">
                  <c:v>76.519000000000005</c:v>
                </c:pt>
                <c:pt idx="674">
                  <c:v>76.516999999999996</c:v>
                </c:pt>
                <c:pt idx="675">
                  <c:v>76.521000000000001</c:v>
                </c:pt>
                <c:pt idx="676">
                  <c:v>76.515000000000001</c:v>
                </c:pt>
                <c:pt idx="677">
                  <c:v>76.52000000000001</c:v>
                </c:pt>
                <c:pt idx="678">
                  <c:v>76.516000000000005</c:v>
                </c:pt>
                <c:pt idx="679">
                  <c:v>76.52000000000001</c:v>
                </c:pt>
                <c:pt idx="680">
                  <c:v>76.519000000000005</c:v>
                </c:pt>
                <c:pt idx="681">
                  <c:v>76.539000000000001</c:v>
                </c:pt>
                <c:pt idx="682">
                  <c:v>76.599000000000004</c:v>
                </c:pt>
                <c:pt idx="683">
                  <c:v>76.588000000000008</c:v>
                </c:pt>
                <c:pt idx="684">
                  <c:v>76.614000000000004</c:v>
                </c:pt>
                <c:pt idx="685">
                  <c:v>76.623999999999995</c:v>
                </c:pt>
                <c:pt idx="686">
                  <c:v>76.637999999999991</c:v>
                </c:pt>
                <c:pt idx="687">
                  <c:v>76.683000000000007</c:v>
                </c:pt>
                <c:pt idx="688">
                  <c:v>76.706999999999994</c:v>
                </c:pt>
                <c:pt idx="689">
                  <c:v>76.741</c:v>
                </c:pt>
                <c:pt idx="690">
                  <c:v>76.774999999999991</c:v>
                </c:pt>
                <c:pt idx="691">
                  <c:v>76.817999999999998</c:v>
                </c:pt>
                <c:pt idx="692">
                  <c:v>76.855999999999995</c:v>
                </c:pt>
                <c:pt idx="693">
                  <c:v>76.891000000000005</c:v>
                </c:pt>
                <c:pt idx="694">
                  <c:v>76.903000000000006</c:v>
                </c:pt>
                <c:pt idx="695">
                  <c:v>76.914999999999992</c:v>
                </c:pt>
                <c:pt idx="696">
                  <c:v>76.933000000000007</c:v>
                </c:pt>
                <c:pt idx="697">
                  <c:v>76.94</c:v>
                </c:pt>
                <c:pt idx="698">
                  <c:v>76.948000000000008</c:v>
                </c:pt>
                <c:pt idx="699">
                  <c:v>76.896000000000001</c:v>
                </c:pt>
                <c:pt idx="700">
                  <c:v>76.89</c:v>
                </c:pt>
                <c:pt idx="701">
                  <c:v>76.861999999999995</c:v>
                </c:pt>
                <c:pt idx="702">
                  <c:v>76.893000000000001</c:v>
                </c:pt>
                <c:pt idx="703">
                  <c:v>76.910000000000011</c:v>
                </c:pt>
                <c:pt idx="704">
                  <c:v>76.94</c:v>
                </c:pt>
                <c:pt idx="705">
                  <c:v>76.97</c:v>
                </c:pt>
                <c:pt idx="706">
                  <c:v>76.981999999999999</c:v>
                </c:pt>
                <c:pt idx="707">
                  <c:v>76.984999999999999</c:v>
                </c:pt>
                <c:pt idx="708">
                  <c:v>76.99499999999999</c:v>
                </c:pt>
                <c:pt idx="709">
                  <c:v>76.99499999999999</c:v>
                </c:pt>
                <c:pt idx="710">
                  <c:v>76.998999999999995</c:v>
                </c:pt>
                <c:pt idx="711">
                  <c:v>77.001000000000005</c:v>
                </c:pt>
                <c:pt idx="712">
                  <c:v>76.998999999999995</c:v>
                </c:pt>
                <c:pt idx="713">
                  <c:v>77.001000000000005</c:v>
                </c:pt>
                <c:pt idx="714">
                  <c:v>77.001000000000005</c:v>
                </c:pt>
                <c:pt idx="715">
                  <c:v>77</c:v>
                </c:pt>
                <c:pt idx="716">
                  <c:v>77.001000000000005</c:v>
                </c:pt>
                <c:pt idx="717">
                  <c:v>77.003</c:v>
                </c:pt>
                <c:pt idx="718">
                  <c:v>77.004000000000005</c:v>
                </c:pt>
                <c:pt idx="719">
                  <c:v>77.001000000000005</c:v>
                </c:pt>
                <c:pt idx="720">
                  <c:v>77.003</c:v>
                </c:pt>
                <c:pt idx="721">
                  <c:v>77.00500000000001</c:v>
                </c:pt>
                <c:pt idx="722">
                  <c:v>77.001999999999995</c:v>
                </c:pt>
                <c:pt idx="723">
                  <c:v>77.003</c:v>
                </c:pt>
                <c:pt idx="724">
                  <c:v>77.003</c:v>
                </c:pt>
                <c:pt idx="725">
                  <c:v>77.004000000000005</c:v>
                </c:pt>
                <c:pt idx="726">
                  <c:v>77.00500000000001</c:v>
                </c:pt>
                <c:pt idx="727">
                  <c:v>77.00500000000001</c:v>
                </c:pt>
                <c:pt idx="728">
                  <c:v>77.004000000000005</c:v>
                </c:pt>
                <c:pt idx="729">
                  <c:v>77.006</c:v>
                </c:pt>
                <c:pt idx="730">
                  <c:v>77.006</c:v>
                </c:pt>
                <c:pt idx="731">
                  <c:v>77.006</c:v>
                </c:pt>
                <c:pt idx="732">
                  <c:v>77.003</c:v>
                </c:pt>
                <c:pt idx="733">
                  <c:v>77.00500000000001</c:v>
                </c:pt>
                <c:pt idx="734">
                  <c:v>77.004000000000005</c:v>
                </c:pt>
                <c:pt idx="735">
                  <c:v>77.004000000000005</c:v>
                </c:pt>
                <c:pt idx="736">
                  <c:v>77.004000000000005</c:v>
                </c:pt>
                <c:pt idx="737">
                  <c:v>77.006</c:v>
                </c:pt>
                <c:pt idx="738">
                  <c:v>77.001000000000005</c:v>
                </c:pt>
                <c:pt idx="739">
                  <c:v>77.009</c:v>
                </c:pt>
                <c:pt idx="740">
                  <c:v>77.054999999999993</c:v>
                </c:pt>
                <c:pt idx="741">
                  <c:v>77.115000000000009</c:v>
                </c:pt>
                <c:pt idx="742">
                  <c:v>77.203999999999994</c:v>
                </c:pt>
                <c:pt idx="743">
                  <c:v>77.292000000000002</c:v>
                </c:pt>
                <c:pt idx="744">
                  <c:v>77.424999999999997</c:v>
                </c:pt>
                <c:pt idx="745">
                  <c:v>77.518000000000001</c:v>
                </c:pt>
                <c:pt idx="746">
                  <c:v>77.596000000000004</c:v>
                </c:pt>
                <c:pt idx="747">
                  <c:v>77.687000000000012</c:v>
                </c:pt>
                <c:pt idx="748">
                  <c:v>77.748000000000005</c:v>
                </c:pt>
                <c:pt idx="749">
                  <c:v>77.835000000000008</c:v>
                </c:pt>
                <c:pt idx="750">
                  <c:v>77.869</c:v>
                </c:pt>
                <c:pt idx="751">
                  <c:v>77.881</c:v>
                </c:pt>
                <c:pt idx="752">
                  <c:v>77.888999999999996</c:v>
                </c:pt>
                <c:pt idx="753">
                  <c:v>77.893000000000001</c:v>
                </c:pt>
                <c:pt idx="754">
                  <c:v>77.900999999999996</c:v>
                </c:pt>
                <c:pt idx="755">
                  <c:v>77.903999999999996</c:v>
                </c:pt>
                <c:pt idx="756">
                  <c:v>77.926000000000002</c:v>
                </c:pt>
                <c:pt idx="757">
                  <c:v>77.942999999999998</c:v>
                </c:pt>
                <c:pt idx="758">
                  <c:v>77.945000000000007</c:v>
                </c:pt>
                <c:pt idx="759">
                  <c:v>77.956000000000003</c:v>
                </c:pt>
                <c:pt idx="760">
                  <c:v>77.941000000000003</c:v>
                </c:pt>
                <c:pt idx="761">
                  <c:v>77.906000000000006</c:v>
                </c:pt>
                <c:pt idx="762">
                  <c:v>77.879000000000005</c:v>
                </c:pt>
                <c:pt idx="763">
                  <c:v>77.822000000000003</c:v>
                </c:pt>
                <c:pt idx="764">
                  <c:v>77.796000000000006</c:v>
                </c:pt>
                <c:pt idx="765">
                  <c:v>77.798000000000002</c:v>
                </c:pt>
                <c:pt idx="766">
                  <c:v>77.790999999999997</c:v>
                </c:pt>
                <c:pt idx="767">
                  <c:v>77.793999999999997</c:v>
                </c:pt>
                <c:pt idx="768">
                  <c:v>77.796000000000006</c:v>
                </c:pt>
                <c:pt idx="769">
                  <c:v>77.798999999999992</c:v>
                </c:pt>
                <c:pt idx="770">
                  <c:v>77.801000000000002</c:v>
                </c:pt>
                <c:pt idx="771">
                  <c:v>77.8</c:v>
                </c:pt>
                <c:pt idx="772">
                  <c:v>77.804000000000002</c:v>
                </c:pt>
                <c:pt idx="773">
                  <c:v>77.801000000000002</c:v>
                </c:pt>
                <c:pt idx="774">
                  <c:v>77.801999999999992</c:v>
                </c:pt>
                <c:pt idx="775">
                  <c:v>77.804000000000002</c:v>
                </c:pt>
                <c:pt idx="776">
                  <c:v>77.801999999999992</c:v>
                </c:pt>
                <c:pt idx="777">
                  <c:v>77.804000000000002</c:v>
                </c:pt>
                <c:pt idx="778">
                  <c:v>77.804000000000002</c:v>
                </c:pt>
                <c:pt idx="779">
                  <c:v>77.804999999999993</c:v>
                </c:pt>
                <c:pt idx="780">
                  <c:v>77.801999999999992</c:v>
                </c:pt>
                <c:pt idx="781">
                  <c:v>77.804000000000002</c:v>
                </c:pt>
                <c:pt idx="782">
                  <c:v>77.807000000000002</c:v>
                </c:pt>
                <c:pt idx="783">
                  <c:v>77.807000000000002</c:v>
                </c:pt>
                <c:pt idx="784">
                  <c:v>77.808000000000007</c:v>
                </c:pt>
                <c:pt idx="785">
                  <c:v>77.804000000000002</c:v>
                </c:pt>
                <c:pt idx="786">
                  <c:v>77.804999999999993</c:v>
                </c:pt>
                <c:pt idx="787">
                  <c:v>77.807000000000002</c:v>
                </c:pt>
                <c:pt idx="788">
                  <c:v>77.808000000000007</c:v>
                </c:pt>
                <c:pt idx="789">
                  <c:v>77.804999999999993</c:v>
                </c:pt>
                <c:pt idx="790">
                  <c:v>77.808000000000007</c:v>
                </c:pt>
                <c:pt idx="791">
                  <c:v>77.805999999999997</c:v>
                </c:pt>
                <c:pt idx="792">
                  <c:v>77.808999999999997</c:v>
                </c:pt>
                <c:pt idx="793">
                  <c:v>77.808000000000007</c:v>
                </c:pt>
                <c:pt idx="794">
                  <c:v>77.808000000000007</c:v>
                </c:pt>
                <c:pt idx="795">
                  <c:v>77.808000000000007</c:v>
                </c:pt>
                <c:pt idx="796">
                  <c:v>77.816000000000003</c:v>
                </c:pt>
                <c:pt idx="797">
                  <c:v>77.831000000000003</c:v>
                </c:pt>
                <c:pt idx="798">
                  <c:v>77.887</c:v>
                </c:pt>
                <c:pt idx="799">
                  <c:v>77.891000000000005</c:v>
                </c:pt>
                <c:pt idx="800">
                  <c:v>77.897999999999996</c:v>
                </c:pt>
                <c:pt idx="801">
                  <c:v>77.914999999999992</c:v>
                </c:pt>
                <c:pt idx="802">
                  <c:v>77.948000000000008</c:v>
                </c:pt>
                <c:pt idx="803">
                  <c:v>77.966999999999999</c:v>
                </c:pt>
                <c:pt idx="804">
                  <c:v>77.995999999999995</c:v>
                </c:pt>
                <c:pt idx="805">
                  <c:v>78.036000000000001</c:v>
                </c:pt>
                <c:pt idx="806">
                  <c:v>78.081000000000003</c:v>
                </c:pt>
                <c:pt idx="807">
                  <c:v>78.105999999999995</c:v>
                </c:pt>
                <c:pt idx="808">
                  <c:v>78.138000000000005</c:v>
                </c:pt>
                <c:pt idx="809">
                  <c:v>78.157000000000011</c:v>
                </c:pt>
                <c:pt idx="810">
                  <c:v>78.168000000000006</c:v>
                </c:pt>
                <c:pt idx="811">
                  <c:v>78.195000000000007</c:v>
                </c:pt>
                <c:pt idx="812">
                  <c:v>78.204999999999998</c:v>
                </c:pt>
                <c:pt idx="813">
                  <c:v>78.215999999999994</c:v>
                </c:pt>
                <c:pt idx="814">
                  <c:v>78.225000000000009</c:v>
                </c:pt>
                <c:pt idx="815">
                  <c:v>78.177999999999997</c:v>
                </c:pt>
                <c:pt idx="816">
                  <c:v>78.153999999999996</c:v>
                </c:pt>
                <c:pt idx="817">
                  <c:v>78.173999999999992</c:v>
                </c:pt>
                <c:pt idx="818">
                  <c:v>78.173999999999992</c:v>
                </c:pt>
                <c:pt idx="819">
                  <c:v>78.216999999999999</c:v>
                </c:pt>
                <c:pt idx="820">
                  <c:v>78.25</c:v>
                </c:pt>
                <c:pt idx="821">
                  <c:v>78.27000000000001</c:v>
                </c:pt>
                <c:pt idx="822">
                  <c:v>78.284999999999997</c:v>
                </c:pt>
                <c:pt idx="823">
                  <c:v>78.284999999999997</c:v>
                </c:pt>
                <c:pt idx="824">
                  <c:v>78.289999999999992</c:v>
                </c:pt>
                <c:pt idx="825">
                  <c:v>78.293000000000006</c:v>
                </c:pt>
                <c:pt idx="826">
                  <c:v>78.295000000000002</c:v>
                </c:pt>
                <c:pt idx="827">
                  <c:v>78.297000000000011</c:v>
                </c:pt>
                <c:pt idx="828">
                  <c:v>78.296000000000006</c:v>
                </c:pt>
                <c:pt idx="829">
                  <c:v>78.297000000000011</c:v>
                </c:pt>
                <c:pt idx="830">
                  <c:v>78.297000000000011</c:v>
                </c:pt>
                <c:pt idx="831">
                  <c:v>78.297000000000011</c:v>
                </c:pt>
                <c:pt idx="832">
                  <c:v>78.297000000000011</c:v>
                </c:pt>
                <c:pt idx="833">
                  <c:v>78.296000000000006</c:v>
                </c:pt>
                <c:pt idx="834">
                  <c:v>78.296000000000006</c:v>
                </c:pt>
                <c:pt idx="835">
                  <c:v>78.298000000000002</c:v>
                </c:pt>
                <c:pt idx="836">
                  <c:v>78.298999999999992</c:v>
                </c:pt>
                <c:pt idx="837">
                  <c:v>78.295000000000002</c:v>
                </c:pt>
                <c:pt idx="838">
                  <c:v>78.298999999999992</c:v>
                </c:pt>
                <c:pt idx="839">
                  <c:v>78.298999999999992</c:v>
                </c:pt>
                <c:pt idx="840">
                  <c:v>78.298000000000002</c:v>
                </c:pt>
                <c:pt idx="841">
                  <c:v>78.298999999999992</c:v>
                </c:pt>
                <c:pt idx="842">
                  <c:v>78.298999999999992</c:v>
                </c:pt>
                <c:pt idx="843">
                  <c:v>78.3</c:v>
                </c:pt>
                <c:pt idx="844">
                  <c:v>78.298999999999992</c:v>
                </c:pt>
                <c:pt idx="845">
                  <c:v>78.3</c:v>
                </c:pt>
                <c:pt idx="846">
                  <c:v>78.298000000000002</c:v>
                </c:pt>
                <c:pt idx="847">
                  <c:v>78.301000000000002</c:v>
                </c:pt>
                <c:pt idx="848">
                  <c:v>78.3</c:v>
                </c:pt>
                <c:pt idx="849">
                  <c:v>78.298999999999992</c:v>
                </c:pt>
                <c:pt idx="850">
                  <c:v>78.301999999999992</c:v>
                </c:pt>
                <c:pt idx="851">
                  <c:v>78.3</c:v>
                </c:pt>
                <c:pt idx="852">
                  <c:v>78.301000000000002</c:v>
                </c:pt>
                <c:pt idx="853">
                  <c:v>78.298999999999992</c:v>
                </c:pt>
                <c:pt idx="854">
                  <c:v>78.301999999999992</c:v>
                </c:pt>
                <c:pt idx="855">
                  <c:v>78.323999999999998</c:v>
                </c:pt>
                <c:pt idx="856">
                  <c:v>78.358999999999995</c:v>
                </c:pt>
                <c:pt idx="857">
                  <c:v>78.435000000000002</c:v>
                </c:pt>
                <c:pt idx="858">
                  <c:v>78.532000000000011</c:v>
                </c:pt>
                <c:pt idx="859">
                  <c:v>78.638999999999996</c:v>
                </c:pt>
                <c:pt idx="860">
                  <c:v>78.725999999999999</c:v>
                </c:pt>
                <c:pt idx="861">
                  <c:v>78.812999999999988</c:v>
                </c:pt>
                <c:pt idx="862">
                  <c:v>78.906000000000006</c:v>
                </c:pt>
                <c:pt idx="863">
                  <c:v>78.956000000000003</c:v>
                </c:pt>
                <c:pt idx="864">
                  <c:v>79.042000000000002</c:v>
                </c:pt>
                <c:pt idx="865">
                  <c:v>79.123999999999995</c:v>
                </c:pt>
                <c:pt idx="866">
                  <c:v>79.153000000000006</c:v>
                </c:pt>
                <c:pt idx="867">
                  <c:v>79.164000000000001</c:v>
                </c:pt>
                <c:pt idx="868">
                  <c:v>79.168999999999997</c:v>
                </c:pt>
                <c:pt idx="869">
                  <c:v>79.177999999999997</c:v>
                </c:pt>
                <c:pt idx="870">
                  <c:v>79.182000000000002</c:v>
                </c:pt>
                <c:pt idx="871">
                  <c:v>79.191000000000003</c:v>
                </c:pt>
                <c:pt idx="872">
                  <c:v>79.201999999999998</c:v>
                </c:pt>
                <c:pt idx="873">
                  <c:v>79.221000000000004</c:v>
                </c:pt>
                <c:pt idx="874">
                  <c:v>79.228000000000009</c:v>
                </c:pt>
                <c:pt idx="875">
                  <c:v>79.228000000000009</c:v>
                </c:pt>
                <c:pt idx="876">
                  <c:v>79.207999999999998</c:v>
                </c:pt>
                <c:pt idx="877">
                  <c:v>79.172999999999988</c:v>
                </c:pt>
                <c:pt idx="878">
                  <c:v>79.131</c:v>
                </c:pt>
                <c:pt idx="879">
                  <c:v>79.089999999999989</c:v>
                </c:pt>
                <c:pt idx="880">
                  <c:v>79.063999999999993</c:v>
                </c:pt>
                <c:pt idx="881">
                  <c:v>79.066000000000003</c:v>
                </c:pt>
                <c:pt idx="882">
                  <c:v>79.066999999999993</c:v>
                </c:pt>
                <c:pt idx="883">
                  <c:v>79.072000000000003</c:v>
                </c:pt>
                <c:pt idx="884">
                  <c:v>79.070000000000007</c:v>
                </c:pt>
                <c:pt idx="885">
                  <c:v>79.073000000000008</c:v>
                </c:pt>
                <c:pt idx="886">
                  <c:v>79.072000000000003</c:v>
                </c:pt>
                <c:pt idx="887">
                  <c:v>79.072000000000003</c:v>
                </c:pt>
                <c:pt idx="888">
                  <c:v>79.070999999999998</c:v>
                </c:pt>
                <c:pt idx="889">
                  <c:v>79.075000000000003</c:v>
                </c:pt>
                <c:pt idx="890">
                  <c:v>79.073000000000008</c:v>
                </c:pt>
                <c:pt idx="891">
                  <c:v>79.074000000000012</c:v>
                </c:pt>
                <c:pt idx="892">
                  <c:v>79.075000000000003</c:v>
                </c:pt>
                <c:pt idx="893">
                  <c:v>79.076999999999998</c:v>
                </c:pt>
                <c:pt idx="894">
                  <c:v>79.074000000000012</c:v>
                </c:pt>
                <c:pt idx="895">
                  <c:v>79.075999999999993</c:v>
                </c:pt>
                <c:pt idx="896">
                  <c:v>79.075999999999993</c:v>
                </c:pt>
              </c:numCache>
            </c:numRef>
          </c:yVal>
          <c:smooth val="0"/>
          <c:extLst>
            <c:ext xmlns:c16="http://schemas.microsoft.com/office/drawing/2014/chart" uri="{C3380CC4-5D6E-409C-BE32-E72D297353CC}">
              <c16:uniqueId val="{00000001-2B08-455C-B7E6-B01367EEF648}"/>
            </c:ext>
          </c:extLst>
        </c:ser>
        <c:dLbls>
          <c:showLegendKey val="0"/>
          <c:showVal val="0"/>
          <c:showCatName val="0"/>
          <c:showSerName val="0"/>
          <c:showPercent val="0"/>
          <c:showBubbleSize val="0"/>
        </c:dLbls>
        <c:axId val="513895855"/>
        <c:axId val="513897103"/>
      </c:scatterChart>
      <c:valAx>
        <c:axId val="513895855"/>
        <c:scaling>
          <c:orientation val="minMax"/>
          <c:max val="3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1197" b="1" i="0" u="none" strike="noStrike" kern="1200" baseline="0">
                    <a:solidFill>
                      <a:schemeClr val="dk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197"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1197" b="0" i="0" u="none" strike="noStrike" kern="1200" baseline="0">
                <a:solidFill>
                  <a:schemeClr val="dk1">
                    <a:lumMod val="65000"/>
                    <a:lumOff val="35000"/>
                  </a:schemeClr>
                </a:solidFill>
                <a:latin typeface="+mn-lt"/>
                <a:ea typeface="+mn-ea"/>
                <a:cs typeface="+mn-cs"/>
              </a:defRPr>
            </a:pPr>
            <a:endParaRPr lang="en-US"/>
          </a:p>
        </c:txPr>
        <c:crossAx val="513897103"/>
        <c:crosses val="autoZero"/>
        <c:crossBetween val="midCat"/>
      </c:valAx>
      <c:valAx>
        <c:axId val="513897103"/>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1197" b="1" i="0" u="none" strike="noStrike" kern="1200" baseline="0">
                    <a:solidFill>
                      <a:schemeClr val="dk1">
                        <a:lumMod val="65000"/>
                        <a:lumOff val="35000"/>
                      </a:schemeClr>
                    </a:solidFill>
                    <a:latin typeface="+mn-lt"/>
                    <a:ea typeface="+mn-ea"/>
                    <a:cs typeface="+mn-cs"/>
                  </a:defRPr>
                </a:pPr>
                <a:r>
                  <a:rPr lang="en-US"/>
                  <a:t>Z (mm)</a:t>
                </a:r>
              </a:p>
            </c:rich>
          </c:tx>
          <c:overlay val="0"/>
          <c:spPr>
            <a:noFill/>
            <a:ln>
              <a:noFill/>
            </a:ln>
            <a:effectLst/>
          </c:spPr>
          <c:txPr>
            <a:bodyPr rot="-5400000" spcFirstLastPara="1" vertOverflow="ellipsis" vert="horz" wrap="square" anchor="ctr" anchorCtr="1"/>
            <a:lstStyle/>
            <a:p>
              <a:pPr>
                <a:defRPr sz="1197"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1197" b="0" i="0" u="none" strike="noStrike" kern="1200" baseline="0">
                <a:solidFill>
                  <a:schemeClr val="dk1">
                    <a:lumMod val="65000"/>
                    <a:lumOff val="35000"/>
                  </a:schemeClr>
                </a:solidFill>
                <a:latin typeface="+mn-lt"/>
                <a:ea typeface="+mn-ea"/>
                <a:cs typeface="+mn-cs"/>
              </a:defRPr>
            </a:pPr>
            <a:endParaRPr lang="en-US"/>
          </a:p>
        </c:txPr>
        <c:crossAx val="513895855"/>
        <c:crosses val="autoZero"/>
        <c:crossBetween val="midCat"/>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Z v t  (Three</a:t>
            </a:r>
            <a:r>
              <a:rPr lang="en-US" baseline="0"/>
              <a:t> Wedge Design)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three_groove!$E$1</c:f>
              <c:strCache>
                <c:ptCount val="1"/>
                <c:pt idx="0">
                  <c:v>Z</c:v>
                </c:pt>
              </c:strCache>
            </c:strRef>
          </c:tx>
          <c:spPr>
            <a:ln w="19050" cap="rnd">
              <a:noFill/>
              <a:round/>
            </a:ln>
            <a:effectLst/>
          </c:spPr>
          <c:marker>
            <c:symbol val="circle"/>
            <c:size val="2"/>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3.3376640419947506E-2"/>
                  <c:y val="-0.2907341790609507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three_groove!$B$2:$B$1524</c:f>
              <c:numCache>
                <c:formatCode>General</c:formatCode>
                <c:ptCount val="1523"/>
                <c:pt idx="0">
                  <c:v>0</c:v>
                </c:pt>
                <c:pt idx="1">
                  <c:v>3.3333000000000002E-2</c:v>
                </c:pt>
                <c:pt idx="2">
                  <c:v>6.6667000000000004E-2</c:v>
                </c:pt>
                <c:pt idx="3">
                  <c:v>0.1</c:v>
                </c:pt>
                <c:pt idx="4">
                  <c:v>0.13333300000000001</c:v>
                </c:pt>
                <c:pt idx="5">
                  <c:v>0.16666700000000001</c:v>
                </c:pt>
                <c:pt idx="6">
                  <c:v>0.2</c:v>
                </c:pt>
                <c:pt idx="7">
                  <c:v>0.23333300000000001</c:v>
                </c:pt>
                <c:pt idx="8">
                  <c:v>0.26666699999999999</c:v>
                </c:pt>
                <c:pt idx="9">
                  <c:v>0.3</c:v>
                </c:pt>
                <c:pt idx="10">
                  <c:v>0.33333299999999999</c:v>
                </c:pt>
                <c:pt idx="11">
                  <c:v>0.36666700000000002</c:v>
                </c:pt>
                <c:pt idx="12">
                  <c:v>0.4</c:v>
                </c:pt>
                <c:pt idx="13">
                  <c:v>0.43333300000000002</c:v>
                </c:pt>
                <c:pt idx="14">
                  <c:v>0.466667</c:v>
                </c:pt>
                <c:pt idx="15">
                  <c:v>0.5</c:v>
                </c:pt>
                <c:pt idx="16">
                  <c:v>0.53333299999999995</c:v>
                </c:pt>
                <c:pt idx="17">
                  <c:v>0.56666700000000003</c:v>
                </c:pt>
                <c:pt idx="18">
                  <c:v>0.6</c:v>
                </c:pt>
                <c:pt idx="19">
                  <c:v>0.63333300000000003</c:v>
                </c:pt>
                <c:pt idx="20">
                  <c:v>0.66666700000000001</c:v>
                </c:pt>
                <c:pt idx="21">
                  <c:v>0.7</c:v>
                </c:pt>
                <c:pt idx="22">
                  <c:v>0.73333300000000001</c:v>
                </c:pt>
                <c:pt idx="23">
                  <c:v>0.76666699999999999</c:v>
                </c:pt>
                <c:pt idx="24">
                  <c:v>0.8</c:v>
                </c:pt>
                <c:pt idx="25">
                  <c:v>0.83333299999999999</c:v>
                </c:pt>
                <c:pt idx="26">
                  <c:v>0.86666699999999997</c:v>
                </c:pt>
                <c:pt idx="27">
                  <c:v>0.9</c:v>
                </c:pt>
                <c:pt idx="28">
                  <c:v>0.93333299999999997</c:v>
                </c:pt>
                <c:pt idx="29">
                  <c:v>0.96666700000000005</c:v>
                </c:pt>
                <c:pt idx="30">
                  <c:v>1</c:v>
                </c:pt>
                <c:pt idx="31">
                  <c:v>1.0333330000000001</c:v>
                </c:pt>
                <c:pt idx="32">
                  <c:v>1.066667</c:v>
                </c:pt>
                <c:pt idx="33">
                  <c:v>1.1000000000000001</c:v>
                </c:pt>
                <c:pt idx="34">
                  <c:v>1.1333329999999999</c:v>
                </c:pt>
                <c:pt idx="35">
                  <c:v>1.1666669999999999</c:v>
                </c:pt>
                <c:pt idx="36">
                  <c:v>1.2</c:v>
                </c:pt>
                <c:pt idx="37">
                  <c:v>1.233333</c:v>
                </c:pt>
                <c:pt idx="38">
                  <c:v>1.266667</c:v>
                </c:pt>
                <c:pt idx="39">
                  <c:v>1.3</c:v>
                </c:pt>
                <c:pt idx="40">
                  <c:v>1.3333330000000001</c:v>
                </c:pt>
                <c:pt idx="41">
                  <c:v>1.3666670000000001</c:v>
                </c:pt>
                <c:pt idx="42">
                  <c:v>1.4</c:v>
                </c:pt>
                <c:pt idx="43">
                  <c:v>1.433333</c:v>
                </c:pt>
                <c:pt idx="44">
                  <c:v>1.4666669999999999</c:v>
                </c:pt>
                <c:pt idx="45">
                  <c:v>1.5</c:v>
                </c:pt>
                <c:pt idx="46">
                  <c:v>1.5333330000000001</c:v>
                </c:pt>
                <c:pt idx="47">
                  <c:v>1.566667</c:v>
                </c:pt>
                <c:pt idx="48">
                  <c:v>1.6</c:v>
                </c:pt>
                <c:pt idx="49">
                  <c:v>1.6333329999999999</c:v>
                </c:pt>
                <c:pt idx="50">
                  <c:v>1.6666669999999999</c:v>
                </c:pt>
                <c:pt idx="51">
                  <c:v>1.7</c:v>
                </c:pt>
                <c:pt idx="52">
                  <c:v>1.733333</c:v>
                </c:pt>
                <c:pt idx="53">
                  <c:v>1.766667</c:v>
                </c:pt>
                <c:pt idx="54">
                  <c:v>1.8</c:v>
                </c:pt>
                <c:pt idx="55">
                  <c:v>1.8333330000000001</c:v>
                </c:pt>
                <c:pt idx="56">
                  <c:v>1.8666670000000001</c:v>
                </c:pt>
                <c:pt idx="57">
                  <c:v>1.9</c:v>
                </c:pt>
                <c:pt idx="58">
                  <c:v>1.933333</c:v>
                </c:pt>
                <c:pt idx="59">
                  <c:v>1.9666669999999999</c:v>
                </c:pt>
                <c:pt idx="60">
                  <c:v>2</c:v>
                </c:pt>
                <c:pt idx="61">
                  <c:v>2.0333329999999998</c:v>
                </c:pt>
                <c:pt idx="62">
                  <c:v>2.0666669999999998</c:v>
                </c:pt>
                <c:pt idx="63">
                  <c:v>2.1</c:v>
                </c:pt>
                <c:pt idx="64">
                  <c:v>2.1333329999999999</c:v>
                </c:pt>
                <c:pt idx="65">
                  <c:v>2.1666669999999999</c:v>
                </c:pt>
                <c:pt idx="66">
                  <c:v>2.2000000000000002</c:v>
                </c:pt>
                <c:pt idx="67">
                  <c:v>2.233333</c:v>
                </c:pt>
                <c:pt idx="68">
                  <c:v>2.266667</c:v>
                </c:pt>
                <c:pt idx="69">
                  <c:v>2.2999999999999998</c:v>
                </c:pt>
                <c:pt idx="70">
                  <c:v>2.3333330000000001</c:v>
                </c:pt>
                <c:pt idx="71">
                  <c:v>2.3666670000000001</c:v>
                </c:pt>
                <c:pt idx="72">
                  <c:v>2.4</c:v>
                </c:pt>
                <c:pt idx="73">
                  <c:v>2.4333330000000002</c:v>
                </c:pt>
                <c:pt idx="74">
                  <c:v>2.4666670000000002</c:v>
                </c:pt>
                <c:pt idx="75">
                  <c:v>2.5</c:v>
                </c:pt>
                <c:pt idx="76">
                  <c:v>2.5333329999999998</c:v>
                </c:pt>
                <c:pt idx="77">
                  <c:v>2.5666669999999998</c:v>
                </c:pt>
                <c:pt idx="78">
                  <c:v>2.6</c:v>
                </c:pt>
                <c:pt idx="79">
                  <c:v>2.6333329999999999</c:v>
                </c:pt>
                <c:pt idx="80">
                  <c:v>2.6666669999999999</c:v>
                </c:pt>
                <c:pt idx="81">
                  <c:v>2.7</c:v>
                </c:pt>
                <c:pt idx="82">
                  <c:v>2.733333</c:v>
                </c:pt>
                <c:pt idx="83">
                  <c:v>2.766667</c:v>
                </c:pt>
                <c:pt idx="84">
                  <c:v>2.8</c:v>
                </c:pt>
                <c:pt idx="85">
                  <c:v>2.8333330000000001</c:v>
                </c:pt>
                <c:pt idx="86">
                  <c:v>2.8666670000000001</c:v>
                </c:pt>
                <c:pt idx="87">
                  <c:v>2.9</c:v>
                </c:pt>
                <c:pt idx="88">
                  <c:v>2.9333330000000002</c:v>
                </c:pt>
                <c:pt idx="89">
                  <c:v>2.9666670000000002</c:v>
                </c:pt>
                <c:pt idx="90">
                  <c:v>3</c:v>
                </c:pt>
                <c:pt idx="91">
                  <c:v>3.0333329999999998</c:v>
                </c:pt>
                <c:pt idx="92">
                  <c:v>3.0666669999999998</c:v>
                </c:pt>
                <c:pt idx="93">
                  <c:v>3.1</c:v>
                </c:pt>
                <c:pt idx="94">
                  <c:v>3.1333329999999999</c:v>
                </c:pt>
                <c:pt idx="95">
                  <c:v>3.1666669999999999</c:v>
                </c:pt>
                <c:pt idx="96">
                  <c:v>3.2</c:v>
                </c:pt>
                <c:pt idx="97">
                  <c:v>3.233333</c:v>
                </c:pt>
                <c:pt idx="98">
                  <c:v>3.266667</c:v>
                </c:pt>
                <c:pt idx="99">
                  <c:v>3.3</c:v>
                </c:pt>
                <c:pt idx="100">
                  <c:v>3.3333330000000001</c:v>
                </c:pt>
                <c:pt idx="101">
                  <c:v>3.3666670000000001</c:v>
                </c:pt>
                <c:pt idx="102">
                  <c:v>3.4</c:v>
                </c:pt>
                <c:pt idx="103">
                  <c:v>3.4333330000000002</c:v>
                </c:pt>
                <c:pt idx="104">
                  <c:v>3.4666670000000002</c:v>
                </c:pt>
                <c:pt idx="105">
                  <c:v>3.5</c:v>
                </c:pt>
                <c:pt idx="106">
                  <c:v>3.5333329999999998</c:v>
                </c:pt>
                <c:pt idx="107">
                  <c:v>3.5666669999999998</c:v>
                </c:pt>
                <c:pt idx="108">
                  <c:v>3.6</c:v>
                </c:pt>
                <c:pt idx="109">
                  <c:v>3.6333329999999999</c:v>
                </c:pt>
                <c:pt idx="110">
                  <c:v>3.6666669999999999</c:v>
                </c:pt>
                <c:pt idx="111">
                  <c:v>3.7</c:v>
                </c:pt>
                <c:pt idx="112">
                  <c:v>3.733333</c:v>
                </c:pt>
                <c:pt idx="113">
                  <c:v>3.766667</c:v>
                </c:pt>
                <c:pt idx="114">
                  <c:v>3.8</c:v>
                </c:pt>
                <c:pt idx="115">
                  <c:v>3.8333330000000001</c:v>
                </c:pt>
                <c:pt idx="116">
                  <c:v>3.8666670000000001</c:v>
                </c:pt>
                <c:pt idx="117">
                  <c:v>3.9</c:v>
                </c:pt>
                <c:pt idx="118">
                  <c:v>3.9333330000000002</c:v>
                </c:pt>
                <c:pt idx="119">
                  <c:v>3.9666670000000002</c:v>
                </c:pt>
                <c:pt idx="120">
                  <c:v>4</c:v>
                </c:pt>
                <c:pt idx="121">
                  <c:v>4.0333329999999998</c:v>
                </c:pt>
                <c:pt idx="122">
                  <c:v>4.0666669999999998</c:v>
                </c:pt>
                <c:pt idx="123">
                  <c:v>4.0999999999999996</c:v>
                </c:pt>
                <c:pt idx="124">
                  <c:v>4.1333330000000004</c:v>
                </c:pt>
                <c:pt idx="125">
                  <c:v>4.1666670000000003</c:v>
                </c:pt>
                <c:pt idx="126">
                  <c:v>4.2</c:v>
                </c:pt>
                <c:pt idx="127">
                  <c:v>4.233333</c:v>
                </c:pt>
                <c:pt idx="128">
                  <c:v>4.266667</c:v>
                </c:pt>
                <c:pt idx="129">
                  <c:v>4.3</c:v>
                </c:pt>
                <c:pt idx="130">
                  <c:v>4.3333329999999997</c:v>
                </c:pt>
                <c:pt idx="131">
                  <c:v>4.3666669999999996</c:v>
                </c:pt>
                <c:pt idx="132">
                  <c:v>4.4000000000000004</c:v>
                </c:pt>
                <c:pt idx="133">
                  <c:v>4.4333330000000002</c:v>
                </c:pt>
                <c:pt idx="134">
                  <c:v>4.4666670000000002</c:v>
                </c:pt>
                <c:pt idx="135">
                  <c:v>4.5</c:v>
                </c:pt>
                <c:pt idx="136">
                  <c:v>4.5333329999999998</c:v>
                </c:pt>
                <c:pt idx="137">
                  <c:v>4.5666669999999998</c:v>
                </c:pt>
                <c:pt idx="138">
                  <c:v>4.5999999999999996</c:v>
                </c:pt>
                <c:pt idx="139">
                  <c:v>4.6333330000000004</c:v>
                </c:pt>
                <c:pt idx="140">
                  <c:v>4.6666670000000003</c:v>
                </c:pt>
                <c:pt idx="141">
                  <c:v>4.7</c:v>
                </c:pt>
                <c:pt idx="142">
                  <c:v>4.733333</c:v>
                </c:pt>
                <c:pt idx="143">
                  <c:v>4.766667</c:v>
                </c:pt>
                <c:pt idx="144">
                  <c:v>4.8</c:v>
                </c:pt>
                <c:pt idx="145">
                  <c:v>4.8333329999999997</c:v>
                </c:pt>
                <c:pt idx="146">
                  <c:v>4.8666669999999996</c:v>
                </c:pt>
                <c:pt idx="147">
                  <c:v>4.9000000000000004</c:v>
                </c:pt>
                <c:pt idx="148">
                  <c:v>4.9333330000000002</c:v>
                </c:pt>
                <c:pt idx="149">
                  <c:v>4.9666670000000002</c:v>
                </c:pt>
                <c:pt idx="150">
                  <c:v>5</c:v>
                </c:pt>
                <c:pt idx="151">
                  <c:v>5.0333329999999998</c:v>
                </c:pt>
                <c:pt idx="152">
                  <c:v>5.0666669999999998</c:v>
                </c:pt>
                <c:pt idx="153">
                  <c:v>5.0999999999999996</c:v>
                </c:pt>
                <c:pt idx="154">
                  <c:v>5.1333330000000004</c:v>
                </c:pt>
                <c:pt idx="155">
                  <c:v>5.1666670000000003</c:v>
                </c:pt>
                <c:pt idx="156">
                  <c:v>5.2</c:v>
                </c:pt>
                <c:pt idx="157">
                  <c:v>5.233333</c:v>
                </c:pt>
                <c:pt idx="158">
                  <c:v>5.266667</c:v>
                </c:pt>
                <c:pt idx="159">
                  <c:v>5.3</c:v>
                </c:pt>
                <c:pt idx="160">
                  <c:v>5.3333329999999997</c:v>
                </c:pt>
                <c:pt idx="161">
                  <c:v>5.3666669999999996</c:v>
                </c:pt>
                <c:pt idx="162">
                  <c:v>5.4</c:v>
                </c:pt>
                <c:pt idx="163">
                  <c:v>5.4333330000000002</c:v>
                </c:pt>
                <c:pt idx="164">
                  <c:v>5.4666670000000002</c:v>
                </c:pt>
                <c:pt idx="165">
                  <c:v>5.5</c:v>
                </c:pt>
                <c:pt idx="166">
                  <c:v>5.5333329999999998</c:v>
                </c:pt>
                <c:pt idx="167">
                  <c:v>5.5666669999999998</c:v>
                </c:pt>
                <c:pt idx="168">
                  <c:v>5.6</c:v>
                </c:pt>
                <c:pt idx="169">
                  <c:v>5.6333330000000004</c:v>
                </c:pt>
                <c:pt idx="170">
                  <c:v>5.6666670000000003</c:v>
                </c:pt>
                <c:pt idx="171">
                  <c:v>5.7</c:v>
                </c:pt>
                <c:pt idx="172">
                  <c:v>5.733333</c:v>
                </c:pt>
                <c:pt idx="173">
                  <c:v>5.766667</c:v>
                </c:pt>
                <c:pt idx="174">
                  <c:v>5.8</c:v>
                </c:pt>
                <c:pt idx="175">
                  <c:v>5.8333329999999997</c:v>
                </c:pt>
                <c:pt idx="176">
                  <c:v>5.8666669999999996</c:v>
                </c:pt>
                <c:pt idx="177">
                  <c:v>5.9</c:v>
                </c:pt>
                <c:pt idx="178">
                  <c:v>5.9333330000000002</c:v>
                </c:pt>
                <c:pt idx="179">
                  <c:v>5.9666670000000002</c:v>
                </c:pt>
                <c:pt idx="180">
                  <c:v>6</c:v>
                </c:pt>
                <c:pt idx="181">
                  <c:v>6.0333329999999998</c:v>
                </c:pt>
                <c:pt idx="182">
                  <c:v>6.0666669999999998</c:v>
                </c:pt>
                <c:pt idx="183">
                  <c:v>6.1</c:v>
                </c:pt>
                <c:pt idx="184">
                  <c:v>6.1333330000000004</c:v>
                </c:pt>
                <c:pt idx="185">
                  <c:v>6.1666670000000003</c:v>
                </c:pt>
                <c:pt idx="186">
                  <c:v>6.2</c:v>
                </c:pt>
                <c:pt idx="187">
                  <c:v>6.233333</c:v>
                </c:pt>
                <c:pt idx="188">
                  <c:v>6.266667</c:v>
                </c:pt>
                <c:pt idx="189">
                  <c:v>6.3</c:v>
                </c:pt>
                <c:pt idx="190">
                  <c:v>6.3333329999999997</c:v>
                </c:pt>
                <c:pt idx="191">
                  <c:v>6.3666669999999996</c:v>
                </c:pt>
                <c:pt idx="192">
                  <c:v>6.4</c:v>
                </c:pt>
                <c:pt idx="193">
                  <c:v>6.4333330000000002</c:v>
                </c:pt>
                <c:pt idx="194">
                  <c:v>6.4666670000000002</c:v>
                </c:pt>
                <c:pt idx="195">
                  <c:v>6.5</c:v>
                </c:pt>
                <c:pt idx="196">
                  <c:v>6.5333329999999998</c:v>
                </c:pt>
                <c:pt idx="197">
                  <c:v>6.5666669999999998</c:v>
                </c:pt>
                <c:pt idx="198">
                  <c:v>6.6</c:v>
                </c:pt>
                <c:pt idx="199">
                  <c:v>6.6333330000000004</c:v>
                </c:pt>
                <c:pt idx="200">
                  <c:v>6.6666670000000003</c:v>
                </c:pt>
                <c:pt idx="201">
                  <c:v>6.7</c:v>
                </c:pt>
                <c:pt idx="202">
                  <c:v>6.733333</c:v>
                </c:pt>
                <c:pt idx="203">
                  <c:v>6.766667</c:v>
                </c:pt>
                <c:pt idx="204">
                  <c:v>6.8</c:v>
                </c:pt>
                <c:pt idx="205">
                  <c:v>6.8333329999999997</c:v>
                </c:pt>
                <c:pt idx="206">
                  <c:v>6.8666669999999996</c:v>
                </c:pt>
                <c:pt idx="207">
                  <c:v>6.9</c:v>
                </c:pt>
                <c:pt idx="208">
                  <c:v>6.9333330000000002</c:v>
                </c:pt>
                <c:pt idx="209">
                  <c:v>6.9666670000000002</c:v>
                </c:pt>
                <c:pt idx="210">
                  <c:v>7</c:v>
                </c:pt>
                <c:pt idx="211">
                  <c:v>7.0333329999999998</c:v>
                </c:pt>
                <c:pt idx="212">
                  <c:v>7.0666669999999998</c:v>
                </c:pt>
                <c:pt idx="213">
                  <c:v>7.1</c:v>
                </c:pt>
                <c:pt idx="214">
                  <c:v>7.1333330000000004</c:v>
                </c:pt>
                <c:pt idx="215">
                  <c:v>7.1666670000000003</c:v>
                </c:pt>
                <c:pt idx="216">
                  <c:v>7.2</c:v>
                </c:pt>
                <c:pt idx="217">
                  <c:v>7.233333</c:v>
                </c:pt>
                <c:pt idx="218">
                  <c:v>7.266667</c:v>
                </c:pt>
                <c:pt idx="219">
                  <c:v>7.3</c:v>
                </c:pt>
                <c:pt idx="220">
                  <c:v>7.3333329999999997</c:v>
                </c:pt>
                <c:pt idx="221">
                  <c:v>7.3666669999999996</c:v>
                </c:pt>
                <c:pt idx="222">
                  <c:v>7.4</c:v>
                </c:pt>
                <c:pt idx="223">
                  <c:v>7.4333330000000002</c:v>
                </c:pt>
                <c:pt idx="224">
                  <c:v>7.4666670000000002</c:v>
                </c:pt>
                <c:pt idx="225">
                  <c:v>7.5</c:v>
                </c:pt>
                <c:pt idx="226">
                  <c:v>7.5333329999999998</c:v>
                </c:pt>
                <c:pt idx="227">
                  <c:v>7.5666669999999998</c:v>
                </c:pt>
                <c:pt idx="228">
                  <c:v>7.6</c:v>
                </c:pt>
                <c:pt idx="229">
                  <c:v>7.6333330000000004</c:v>
                </c:pt>
                <c:pt idx="230">
                  <c:v>7.6666670000000003</c:v>
                </c:pt>
                <c:pt idx="231">
                  <c:v>7.7</c:v>
                </c:pt>
                <c:pt idx="232">
                  <c:v>7.733333</c:v>
                </c:pt>
                <c:pt idx="233">
                  <c:v>7.766667</c:v>
                </c:pt>
                <c:pt idx="234">
                  <c:v>7.8</c:v>
                </c:pt>
                <c:pt idx="235">
                  <c:v>7.8333329999999997</c:v>
                </c:pt>
                <c:pt idx="236">
                  <c:v>7.8666669999999996</c:v>
                </c:pt>
                <c:pt idx="237">
                  <c:v>7.9</c:v>
                </c:pt>
                <c:pt idx="238">
                  <c:v>7.9333330000000002</c:v>
                </c:pt>
                <c:pt idx="239">
                  <c:v>7.9666670000000002</c:v>
                </c:pt>
                <c:pt idx="240">
                  <c:v>8</c:v>
                </c:pt>
                <c:pt idx="241">
                  <c:v>8.0333330000000007</c:v>
                </c:pt>
                <c:pt idx="242">
                  <c:v>8.0666670000000007</c:v>
                </c:pt>
                <c:pt idx="243">
                  <c:v>8.1</c:v>
                </c:pt>
                <c:pt idx="244">
                  <c:v>8.1333330000000004</c:v>
                </c:pt>
                <c:pt idx="245">
                  <c:v>8.1666670000000003</c:v>
                </c:pt>
                <c:pt idx="246">
                  <c:v>8.1999999999999993</c:v>
                </c:pt>
                <c:pt idx="247">
                  <c:v>8.233333</c:v>
                </c:pt>
                <c:pt idx="248">
                  <c:v>8.266667</c:v>
                </c:pt>
                <c:pt idx="249">
                  <c:v>8.3000000000000007</c:v>
                </c:pt>
                <c:pt idx="250">
                  <c:v>8.3333329999999997</c:v>
                </c:pt>
                <c:pt idx="251">
                  <c:v>8.3666669999999996</c:v>
                </c:pt>
                <c:pt idx="252">
                  <c:v>8.4</c:v>
                </c:pt>
                <c:pt idx="253">
                  <c:v>8.4333329999999993</c:v>
                </c:pt>
                <c:pt idx="254">
                  <c:v>8.4666669999999993</c:v>
                </c:pt>
                <c:pt idx="255">
                  <c:v>8.5</c:v>
                </c:pt>
                <c:pt idx="256">
                  <c:v>8.5333330000000007</c:v>
                </c:pt>
                <c:pt idx="257">
                  <c:v>8.5666670000000007</c:v>
                </c:pt>
                <c:pt idx="258">
                  <c:v>8.6</c:v>
                </c:pt>
                <c:pt idx="259">
                  <c:v>8.6333330000000004</c:v>
                </c:pt>
                <c:pt idx="260">
                  <c:v>8.6666670000000003</c:v>
                </c:pt>
                <c:pt idx="261">
                  <c:v>8.6999999999999993</c:v>
                </c:pt>
                <c:pt idx="262">
                  <c:v>8.733333</c:v>
                </c:pt>
                <c:pt idx="263">
                  <c:v>8.766667</c:v>
                </c:pt>
                <c:pt idx="264">
                  <c:v>8.8000000000000007</c:v>
                </c:pt>
                <c:pt idx="265">
                  <c:v>8.8333329999999997</c:v>
                </c:pt>
                <c:pt idx="266">
                  <c:v>8.8666669999999996</c:v>
                </c:pt>
                <c:pt idx="267">
                  <c:v>8.9</c:v>
                </c:pt>
                <c:pt idx="268">
                  <c:v>8.9333329999999993</c:v>
                </c:pt>
                <c:pt idx="269">
                  <c:v>8.9666669999999993</c:v>
                </c:pt>
                <c:pt idx="270">
                  <c:v>9</c:v>
                </c:pt>
                <c:pt idx="271">
                  <c:v>9.0333330000000007</c:v>
                </c:pt>
                <c:pt idx="272">
                  <c:v>9.0666670000000007</c:v>
                </c:pt>
                <c:pt idx="273">
                  <c:v>9.1</c:v>
                </c:pt>
                <c:pt idx="274">
                  <c:v>9.1333330000000004</c:v>
                </c:pt>
                <c:pt idx="275">
                  <c:v>9.1666670000000003</c:v>
                </c:pt>
                <c:pt idx="276">
                  <c:v>9.1999999999999993</c:v>
                </c:pt>
                <c:pt idx="277">
                  <c:v>9.233333</c:v>
                </c:pt>
                <c:pt idx="278">
                  <c:v>9.266667</c:v>
                </c:pt>
                <c:pt idx="279">
                  <c:v>9.3000000000000007</c:v>
                </c:pt>
                <c:pt idx="280">
                  <c:v>9.3333329999999997</c:v>
                </c:pt>
                <c:pt idx="281">
                  <c:v>9.3666669999999996</c:v>
                </c:pt>
                <c:pt idx="282">
                  <c:v>9.4</c:v>
                </c:pt>
                <c:pt idx="283">
                  <c:v>9.4333329999999993</c:v>
                </c:pt>
                <c:pt idx="284">
                  <c:v>9.4666669999999993</c:v>
                </c:pt>
                <c:pt idx="285">
                  <c:v>9.5</c:v>
                </c:pt>
                <c:pt idx="286">
                  <c:v>9.5333330000000007</c:v>
                </c:pt>
                <c:pt idx="287">
                  <c:v>9.5666670000000007</c:v>
                </c:pt>
                <c:pt idx="288">
                  <c:v>9.6</c:v>
                </c:pt>
                <c:pt idx="289">
                  <c:v>9.6333330000000004</c:v>
                </c:pt>
                <c:pt idx="290">
                  <c:v>9.6666670000000003</c:v>
                </c:pt>
                <c:pt idx="291">
                  <c:v>9.6999999999999993</c:v>
                </c:pt>
                <c:pt idx="292">
                  <c:v>9.733333</c:v>
                </c:pt>
                <c:pt idx="293">
                  <c:v>9.766667</c:v>
                </c:pt>
                <c:pt idx="294">
                  <c:v>9.8000000000000007</c:v>
                </c:pt>
                <c:pt idx="295">
                  <c:v>9.8333329999999997</c:v>
                </c:pt>
                <c:pt idx="296">
                  <c:v>9.8666669999999996</c:v>
                </c:pt>
                <c:pt idx="297">
                  <c:v>9.9</c:v>
                </c:pt>
                <c:pt idx="298">
                  <c:v>9.9333329999999993</c:v>
                </c:pt>
                <c:pt idx="299">
                  <c:v>9.9666669999999993</c:v>
                </c:pt>
                <c:pt idx="300">
                  <c:v>10</c:v>
                </c:pt>
                <c:pt idx="301">
                  <c:v>10.033333000000001</c:v>
                </c:pt>
                <c:pt idx="302">
                  <c:v>10.066667000000001</c:v>
                </c:pt>
                <c:pt idx="303">
                  <c:v>10.1</c:v>
                </c:pt>
                <c:pt idx="304">
                  <c:v>10.133333</c:v>
                </c:pt>
                <c:pt idx="305">
                  <c:v>10.166667</c:v>
                </c:pt>
                <c:pt idx="306">
                  <c:v>10.199999999999999</c:v>
                </c:pt>
                <c:pt idx="307">
                  <c:v>10.233333</c:v>
                </c:pt>
                <c:pt idx="308">
                  <c:v>10.266667</c:v>
                </c:pt>
                <c:pt idx="309">
                  <c:v>10.3</c:v>
                </c:pt>
                <c:pt idx="310">
                  <c:v>10.333333</c:v>
                </c:pt>
                <c:pt idx="311">
                  <c:v>10.366667</c:v>
                </c:pt>
                <c:pt idx="312">
                  <c:v>10.4</c:v>
                </c:pt>
                <c:pt idx="313">
                  <c:v>10.433332999999999</c:v>
                </c:pt>
                <c:pt idx="314">
                  <c:v>10.466666999999999</c:v>
                </c:pt>
                <c:pt idx="315">
                  <c:v>10.5</c:v>
                </c:pt>
                <c:pt idx="316">
                  <c:v>10.533333000000001</c:v>
                </c:pt>
                <c:pt idx="317">
                  <c:v>10.566667000000001</c:v>
                </c:pt>
                <c:pt idx="318">
                  <c:v>10.6</c:v>
                </c:pt>
                <c:pt idx="319">
                  <c:v>10.633333</c:v>
                </c:pt>
                <c:pt idx="320">
                  <c:v>10.666667</c:v>
                </c:pt>
                <c:pt idx="321">
                  <c:v>10.7</c:v>
                </c:pt>
                <c:pt idx="322">
                  <c:v>10.733333</c:v>
                </c:pt>
                <c:pt idx="323">
                  <c:v>10.766667</c:v>
                </c:pt>
                <c:pt idx="324">
                  <c:v>10.8</c:v>
                </c:pt>
                <c:pt idx="325">
                  <c:v>10.833333</c:v>
                </c:pt>
                <c:pt idx="326">
                  <c:v>10.866667</c:v>
                </c:pt>
                <c:pt idx="327">
                  <c:v>10.9</c:v>
                </c:pt>
                <c:pt idx="328">
                  <c:v>10.933332999999999</c:v>
                </c:pt>
                <c:pt idx="329">
                  <c:v>10.966666999999999</c:v>
                </c:pt>
                <c:pt idx="330">
                  <c:v>11</c:v>
                </c:pt>
                <c:pt idx="331">
                  <c:v>11.033333000000001</c:v>
                </c:pt>
                <c:pt idx="332">
                  <c:v>11.066667000000001</c:v>
                </c:pt>
                <c:pt idx="333">
                  <c:v>11.1</c:v>
                </c:pt>
                <c:pt idx="334">
                  <c:v>11.133333</c:v>
                </c:pt>
                <c:pt idx="335">
                  <c:v>11.166667</c:v>
                </c:pt>
                <c:pt idx="336">
                  <c:v>11.2</c:v>
                </c:pt>
                <c:pt idx="337">
                  <c:v>11.233333</c:v>
                </c:pt>
                <c:pt idx="338">
                  <c:v>11.266667</c:v>
                </c:pt>
                <c:pt idx="339">
                  <c:v>11.3</c:v>
                </c:pt>
                <c:pt idx="340">
                  <c:v>11.333333</c:v>
                </c:pt>
                <c:pt idx="341">
                  <c:v>11.366667</c:v>
                </c:pt>
                <c:pt idx="342">
                  <c:v>11.4</c:v>
                </c:pt>
                <c:pt idx="343">
                  <c:v>11.433332999999999</c:v>
                </c:pt>
                <c:pt idx="344">
                  <c:v>11.466666999999999</c:v>
                </c:pt>
                <c:pt idx="345">
                  <c:v>11.5</c:v>
                </c:pt>
                <c:pt idx="346">
                  <c:v>11.533333000000001</c:v>
                </c:pt>
                <c:pt idx="347">
                  <c:v>11.566667000000001</c:v>
                </c:pt>
                <c:pt idx="348">
                  <c:v>11.6</c:v>
                </c:pt>
                <c:pt idx="349">
                  <c:v>11.633333</c:v>
                </c:pt>
                <c:pt idx="350">
                  <c:v>11.666667</c:v>
                </c:pt>
                <c:pt idx="351">
                  <c:v>11.7</c:v>
                </c:pt>
                <c:pt idx="352">
                  <c:v>11.733333</c:v>
                </c:pt>
                <c:pt idx="353">
                  <c:v>11.766667</c:v>
                </c:pt>
                <c:pt idx="354">
                  <c:v>11.8</c:v>
                </c:pt>
                <c:pt idx="355">
                  <c:v>11.833333</c:v>
                </c:pt>
                <c:pt idx="356">
                  <c:v>11.866667</c:v>
                </c:pt>
                <c:pt idx="357">
                  <c:v>11.9</c:v>
                </c:pt>
                <c:pt idx="358">
                  <c:v>11.933332999999999</c:v>
                </c:pt>
                <c:pt idx="359">
                  <c:v>11.966666999999999</c:v>
                </c:pt>
                <c:pt idx="360">
                  <c:v>12</c:v>
                </c:pt>
                <c:pt idx="361">
                  <c:v>12.033333000000001</c:v>
                </c:pt>
                <c:pt idx="362">
                  <c:v>12.066667000000001</c:v>
                </c:pt>
                <c:pt idx="363">
                  <c:v>12.1</c:v>
                </c:pt>
                <c:pt idx="364">
                  <c:v>12.133333</c:v>
                </c:pt>
                <c:pt idx="365">
                  <c:v>12.166667</c:v>
                </c:pt>
                <c:pt idx="366">
                  <c:v>12.2</c:v>
                </c:pt>
                <c:pt idx="367">
                  <c:v>12.233333</c:v>
                </c:pt>
                <c:pt idx="368">
                  <c:v>12.266667</c:v>
                </c:pt>
                <c:pt idx="369">
                  <c:v>12.3</c:v>
                </c:pt>
                <c:pt idx="370">
                  <c:v>12.333333</c:v>
                </c:pt>
                <c:pt idx="371">
                  <c:v>12.366667</c:v>
                </c:pt>
                <c:pt idx="372">
                  <c:v>12.4</c:v>
                </c:pt>
                <c:pt idx="373">
                  <c:v>12.433332999999999</c:v>
                </c:pt>
                <c:pt idx="374">
                  <c:v>12.466666999999999</c:v>
                </c:pt>
                <c:pt idx="375">
                  <c:v>12.5</c:v>
                </c:pt>
                <c:pt idx="376">
                  <c:v>12.533333000000001</c:v>
                </c:pt>
                <c:pt idx="377">
                  <c:v>12.566667000000001</c:v>
                </c:pt>
                <c:pt idx="378">
                  <c:v>12.6</c:v>
                </c:pt>
                <c:pt idx="379">
                  <c:v>12.633333</c:v>
                </c:pt>
                <c:pt idx="380">
                  <c:v>12.666667</c:v>
                </c:pt>
                <c:pt idx="381">
                  <c:v>12.7</c:v>
                </c:pt>
                <c:pt idx="382">
                  <c:v>12.733333</c:v>
                </c:pt>
                <c:pt idx="383">
                  <c:v>12.766667</c:v>
                </c:pt>
                <c:pt idx="384">
                  <c:v>12.8</c:v>
                </c:pt>
                <c:pt idx="385">
                  <c:v>12.833333</c:v>
                </c:pt>
                <c:pt idx="386">
                  <c:v>12.866667</c:v>
                </c:pt>
                <c:pt idx="387">
                  <c:v>12.9</c:v>
                </c:pt>
                <c:pt idx="388">
                  <c:v>12.933332999999999</c:v>
                </c:pt>
                <c:pt idx="389">
                  <c:v>12.966666999999999</c:v>
                </c:pt>
                <c:pt idx="390">
                  <c:v>13</c:v>
                </c:pt>
                <c:pt idx="391">
                  <c:v>13.033333000000001</c:v>
                </c:pt>
                <c:pt idx="392">
                  <c:v>13.066667000000001</c:v>
                </c:pt>
                <c:pt idx="393">
                  <c:v>13.1</c:v>
                </c:pt>
                <c:pt idx="394">
                  <c:v>13.133333</c:v>
                </c:pt>
                <c:pt idx="395">
                  <c:v>13.166667</c:v>
                </c:pt>
                <c:pt idx="396">
                  <c:v>13.2</c:v>
                </c:pt>
                <c:pt idx="397">
                  <c:v>13.233333</c:v>
                </c:pt>
                <c:pt idx="398">
                  <c:v>13.266667</c:v>
                </c:pt>
                <c:pt idx="399">
                  <c:v>13.3</c:v>
                </c:pt>
                <c:pt idx="400">
                  <c:v>13.333333</c:v>
                </c:pt>
                <c:pt idx="401">
                  <c:v>13.366667</c:v>
                </c:pt>
                <c:pt idx="402">
                  <c:v>13.4</c:v>
                </c:pt>
                <c:pt idx="403">
                  <c:v>13.433332999999999</c:v>
                </c:pt>
                <c:pt idx="404">
                  <c:v>13.466666999999999</c:v>
                </c:pt>
                <c:pt idx="405">
                  <c:v>13.5</c:v>
                </c:pt>
                <c:pt idx="406">
                  <c:v>13.533333000000001</c:v>
                </c:pt>
                <c:pt idx="407">
                  <c:v>13.566667000000001</c:v>
                </c:pt>
                <c:pt idx="408">
                  <c:v>13.6</c:v>
                </c:pt>
                <c:pt idx="409">
                  <c:v>13.633333</c:v>
                </c:pt>
                <c:pt idx="410">
                  <c:v>13.666667</c:v>
                </c:pt>
                <c:pt idx="411">
                  <c:v>13.7</c:v>
                </c:pt>
                <c:pt idx="412">
                  <c:v>13.733333</c:v>
                </c:pt>
                <c:pt idx="413">
                  <c:v>13.766667</c:v>
                </c:pt>
                <c:pt idx="414">
                  <c:v>13.8</c:v>
                </c:pt>
                <c:pt idx="415">
                  <c:v>13.833333</c:v>
                </c:pt>
                <c:pt idx="416">
                  <c:v>13.866667</c:v>
                </c:pt>
                <c:pt idx="417">
                  <c:v>13.9</c:v>
                </c:pt>
                <c:pt idx="418">
                  <c:v>13.933332999999999</c:v>
                </c:pt>
                <c:pt idx="419">
                  <c:v>13.966666999999999</c:v>
                </c:pt>
                <c:pt idx="420">
                  <c:v>14</c:v>
                </c:pt>
                <c:pt idx="421">
                  <c:v>14.033333000000001</c:v>
                </c:pt>
                <c:pt idx="422">
                  <c:v>14.066667000000001</c:v>
                </c:pt>
                <c:pt idx="423">
                  <c:v>14.1</c:v>
                </c:pt>
                <c:pt idx="424">
                  <c:v>14.133333</c:v>
                </c:pt>
                <c:pt idx="425">
                  <c:v>14.166667</c:v>
                </c:pt>
                <c:pt idx="426">
                  <c:v>14.2</c:v>
                </c:pt>
                <c:pt idx="427">
                  <c:v>14.233333</c:v>
                </c:pt>
                <c:pt idx="428">
                  <c:v>14.266667</c:v>
                </c:pt>
                <c:pt idx="429">
                  <c:v>14.3</c:v>
                </c:pt>
                <c:pt idx="430">
                  <c:v>14.333333</c:v>
                </c:pt>
                <c:pt idx="431">
                  <c:v>14.366667</c:v>
                </c:pt>
                <c:pt idx="432">
                  <c:v>14.4</c:v>
                </c:pt>
                <c:pt idx="433">
                  <c:v>14.433332999999999</c:v>
                </c:pt>
                <c:pt idx="434">
                  <c:v>14.466666999999999</c:v>
                </c:pt>
                <c:pt idx="435">
                  <c:v>14.5</c:v>
                </c:pt>
                <c:pt idx="436">
                  <c:v>14.533333000000001</c:v>
                </c:pt>
                <c:pt idx="437">
                  <c:v>14.566667000000001</c:v>
                </c:pt>
                <c:pt idx="438">
                  <c:v>14.6</c:v>
                </c:pt>
                <c:pt idx="439">
                  <c:v>14.633333</c:v>
                </c:pt>
                <c:pt idx="440">
                  <c:v>14.666667</c:v>
                </c:pt>
                <c:pt idx="441">
                  <c:v>14.7</c:v>
                </c:pt>
                <c:pt idx="442">
                  <c:v>14.733333</c:v>
                </c:pt>
                <c:pt idx="443">
                  <c:v>14.766667</c:v>
                </c:pt>
                <c:pt idx="444">
                  <c:v>14.8</c:v>
                </c:pt>
                <c:pt idx="445">
                  <c:v>14.833333</c:v>
                </c:pt>
                <c:pt idx="446">
                  <c:v>14.866667</c:v>
                </c:pt>
                <c:pt idx="447">
                  <c:v>14.9</c:v>
                </c:pt>
                <c:pt idx="448">
                  <c:v>14.933332999999999</c:v>
                </c:pt>
                <c:pt idx="449">
                  <c:v>14.966666999999999</c:v>
                </c:pt>
                <c:pt idx="450">
                  <c:v>15</c:v>
                </c:pt>
                <c:pt idx="451">
                  <c:v>15.033333000000001</c:v>
                </c:pt>
                <c:pt idx="452">
                  <c:v>15.066667000000001</c:v>
                </c:pt>
                <c:pt idx="453">
                  <c:v>15.1</c:v>
                </c:pt>
                <c:pt idx="454">
                  <c:v>15.133333</c:v>
                </c:pt>
                <c:pt idx="455">
                  <c:v>15.166667</c:v>
                </c:pt>
                <c:pt idx="456">
                  <c:v>15.2</c:v>
                </c:pt>
                <c:pt idx="457">
                  <c:v>15.233333</c:v>
                </c:pt>
                <c:pt idx="458">
                  <c:v>15.266667</c:v>
                </c:pt>
                <c:pt idx="459">
                  <c:v>15.3</c:v>
                </c:pt>
                <c:pt idx="460">
                  <c:v>15.333333</c:v>
                </c:pt>
                <c:pt idx="461">
                  <c:v>15.366667</c:v>
                </c:pt>
                <c:pt idx="462">
                  <c:v>15.4</c:v>
                </c:pt>
                <c:pt idx="463">
                  <c:v>15.433332999999999</c:v>
                </c:pt>
                <c:pt idx="464">
                  <c:v>15.466666999999999</c:v>
                </c:pt>
                <c:pt idx="465">
                  <c:v>15.5</c:v>
                </c:pt>
                <c:pt idx="466">
                  <c:v>15.533333000000001</c:v>
                </c:pt>
                <c:pt idx="467">
                  <c:v>15.566667000000001</c:v>
                </c:pt>
                <c:pt idx="468">
                  <c:v>15.6</c:v>
                </c:pt>
                <c:pt idx="469">
                  <c:v>15.633333</c:v>
                </c:pt>
                <c:pt idx="470">
                  <c:v>15.666667</c:v>
                </c:pt>
                <c:pt idx="471">
                  <c:v>15.7</c:v>
                </c:pt>
                <c:pt idx="472">
                  <c:v>15.733333</c:v>
                </c:pt>
                <c:pt idx="473">
                  <c:v>15.766667</c:v>
                </c:pt>
                <c:pt idx="474">
                  <c:v>15.8</c:v>
                </c:pt>
                <c:pt idx="475">
                  <c:v>15.833333</c:v>
                </c:pt>
                <c:pt idx="476">
                  <c:v>15.866667</c:v>
                </c:pt>
                <c:pt idx="477">
                  <c:v>15.9</c:v>
                </c:pt>
                <c:pt idx="478">
                  <c:v>15.933332999999999</c:v>
                </c:pt>
                <c:pt idx="479">
                  <c:v>15.966666999999999</c:v>
                </c:pt>
                <c:pt idx="480">
                  <c:v>16</c:v>
                </c:pt>
                <c:pt idx="481">
                  <c:v>16.033332999999999</c:v>
                </c:pt>
                <c:pt idx="482">
                  <c:v>16.066666999999999</c:v>
                </c:pt>
                <c:pt idx="483">
                  <c:v>16.100000000000001</c:v>
                </c:pt>
                <c:pt idx="484">
                  <c:v>16.133333</c:v>
                </c:pt>
                <c:pt idx="485">
                  <c:v>16.166667</c:v>
                </c:pt>
                <c:pt idx="486">
                  <c:v>16.2</c:v>
                </c:pt>
                <c:pt idx="487">
                  <c:v>16.233332999999998</c:v>
                </c:pt>
                <c:pt idx="488">
                  <c:v>16.266667000000002</c:v>
                </c:pt>
                <c:pt idx="489">
                  <c:v>16.3</c:v>
                </c:pt>
                <c:pt idx="490">
                  <c:v>16.333333</c:v>
                </c:pt>
                <c:pt idx="491">
                  <c:v>16.366667</c:v>
                </c:pt>
                <c:pt idx="492">
                  <c:v>16.399999999999999</c:v>
                </c:pt>
                <c:pt idx="493">
                  <c:v>16.433333000000001</c:v>
                </c:pt>
                <c:pt idx="494">
                  <c:v>16.466667000000001</c:v>
                </c:pt>
                <c:pt idx="495">
                  <c:v>16.5</c:v>
                </c:pt>
                <c:pt idx="496">
                  <c:v>16.533332999999999</c:v>
                </c:pt>
                <c:pt idx="497">
                  <c:v>16.566666999999999</c:v>
                </c:pt>
                <c:pt idx="498">
                  <c:v>16.600000000000001</c:v>
                </c:pt>
                <c:pt idx="499">
                  <c:v>16.633333</c:v>
                </c:pt>
                <c:pt idx="500">
                  <c:v>16.666667</c:v>
                </c:pt>
                <c:pt idx="501">
                  <c:v>16.7</c:v>
                </c:pt>
                <c:pt idx="502">
                  <c:v>16.733332999999998</c:v>
                </c:pt>
                <c:pt idx="503">
                  <c:v>16.766667000000002</c:v>
                </c:pt>
                <c:pt idx="504">
                  <c:v>16.8</c:v>
                </c:pt>
                <c:pt idx="505">
                  <c:v>16.833333</c:v>
                </c:pt>
                <c:pt idx="506">
                  <c:v>16.866667</c:v>
                </c:pt>
                <c:pt idx="507">
                  <c:v>16.899999999999999</c:v>
                </c:pt>
                <c:pt idx="508">
                  <c:v>16.933333000000001</c:v>
                </c:pt>
                <c:pt idx="509">
                  <c:v>16.966667000000001</c:v>
                </c:pt>
                <c:pt idx="510">
                  <c:v>17</c:v>
                </c:pt>
                <c:pt idx="511">
                  <c:v>17.033332999999999</c:v>
                </c:pt>
                <c:pt idx="512">
                  <c:v>17.066666999999999</c:v>
                </c:pt>
                <c:pt idx="513">
                  <c:v>17.100000000000001</c:v>
                </c:pt>
                <c:pt idx="514">
                  <c:v>17.133333</c:v>
                </c:pt>
                <c:pt idx="515">
                  <c:v>17.166667</c:v>
                </c:pt>
                <c:pt idx="516">
                  <c:v>17.2</c:v>
                </c:pt>
                <c:pt idx="517">
                  <c:v>17.233332999999998</c:v>
                </c:pt>
                <c:pt idx="518">
                  <c:v>17.266667000000002</c:v>
                </c:pt>
                <c:pt idx="519">
                  <c:v>17.3</c:v>
                </c:pt>
                <c:pt idx="520">
                  <c:v>17.333333</c:v>
                </c:pt>
                <c:pt idx="521">
                  <c:v>17.366667</c:v>
                </c:pt>
                <c:pt idx="522">
                  <c:v>17.399999999999999</c:v>
                </c:pt>
                <c:pt idx="523">
                  <c:v>17.433333000000001</c:v>
                </c:pt>
                <c:pt idx="524">
                  <c:v>17.466667000000001</c:v>
                </c:pt>
                <c:pt idx="525">
                  <c:v>17.5</c:v>
                </c:pt>
                <c:pt idx="526">
                  <c:v>17.533332999999999</c:v>
                </c:pt>
                <c:pt idx="527">
                  <c:v>17.566666999999999</c:v>
                </c:pt>
                <c:pt idx="528">
                  <c:v>17.600000000000001</c:v>
                </c:pt>
                <c:pt idx="529">
                  <c:v>17.633333</c:v>
                </c:pt>
                <c:pt idx="530">
                  <c:v>17.666667</c:v>
                </c:pt>
                <c:pt idx="531">
                  <c:v>17.7</c:v>
                </c:pt>
                <c:pt idx="532">
                  <c:v>17.733332999999998</c:v>
                </c:pt>
                <c:pt idx="533">
                  <c:v>17.766667000000002</c:v>
                </c:pt>
                <c:pt idx="534">
                  <c:v>17.8</c:v>
                </c:pt>
                <c:pt idx="535">
                  <c:v>17.833333</c:v>
                </c:pt>
                <c:pt idx="536">
                  <c:v>17.866667</c:v>
                </c:pt>
                <c:pt idx="537">
                  <c:v>17.899999999999999</c:v>
                </c:pt>
                <c:pt idx="538">
                  <c:v>17.933333000000001</c:v>
                </c:pt>
                <c:pt idx="539">
                  <c:v>17.966667000000001</c:v>
                </c:pt>
                <c:pt idx="540">
                  <c:v>18</c:v>
                </c:pt>
                <c:pt idx="541">
                  <c:v>18.033332999999999</c:v>
                </c:pt>
                <c:pt idx="542">
                  <c:v>18.066666999999999</c:v>
                </c:pt>
                <c:pt idx="543">
                  <c:v>18.100000000000001</c:v>
                </c:pt>
                <c:pt idx="544">
                  <c:v>18.133333</c:v>
                </c:pt>
                <c:pt idx="545">
                  <c:v>18.166667</c:v>
                </c:pt>
                <c:pt idx="546">
                  <c:v>18.2</c:v>
                </c:pt>
                <c:pt idx="547">
                  <c:v>18.233332999999998</c:v>
                </c:pt>
                <c:pt idx="548">
                  <c:v>18.266667000000002</c:v>
                </c:pt>
                <c:pt idx="549">
                  <c:v>18.3</c:v>
                </c:pt>
                <c:pt idx="550">
                  <c:v>18.333333</c:v>
                </c:pt>
                <c:pt idx="551">
                  <c:v>18.366667</c:v>
                </c:pt>
                <c:pt idx="552">
                  <c:v>18.399999999999999</c:v>
                </c:pt>
                <c:pt idx="553">
                  <c:v>18.433333000000001</c:v>
                </c:pt>
                <c:pt idx="554">
                  <c:v>18.466667000000001</c:v>
                </c:pt>
                <c:pt idx="555">
                  <c:v>18.5</c:v>
                </c:pt>
                <c:pt idx="556">
                  <c:v>18.533332999999999</c:v>
                </c:pt>
                <c:pt idx="557">
                  <c:v>18.566666999999999</c:v>
                </c:pt>
                <c:pt idx="558">
                  <c:v>18.600000000000001</c:v>
                </c:pt>
                <c:pt idx="559">
                  <c:v>18.633333</c:v>
                </c:pt>
                <c:pt idx="560">
                  <c:v>18.666667</c:v>
                </c:pt>
                <c:pt idx="561">
                  <c:v>18.7</c:v>
                </c:pt>
                <c:pt idx="562">
                  <c:v>18.733332999999998</c:v>
                </c:pt>
                <c:pt idx="563">
                  <c:v>18.766667000000002</c:v>
                </c:pt>
                <c:pt idx="564">
                  <c:v>18.8</c:v>
                </c:pt>
                <c:pt idx="565">
                  <c:v>18.833333</c:v>
                </c:pt>
                <c:pt idx="566">
                  <c:v>18.866667</c:v>
                </c:pt>
                <c:pt idx="567">
                  <c:v>18.899999999999999</c:v>
                </c:pt>
                <c:pt idx="568">
                  <c:v>18.933333000000001</c:v>
                </c:pt>
                <c:pt idx="569">
                  <c:v>18.966667000000001</c:v>
                </c:pt>
                <c:pt idx="570">
                  <c:v>19</c:v>
                </c:pt>
                <c:pt idx="571">
                  <c:v>19.033332999999999</c:v>
                </c:pt>
                <c:pt idx="572">
                  <c:v>19.066666999999999</c:v>
                </c:pt>
                <c:pt idx="573">
                  <c:v>19.100000000000001</c:v>
                </c:pt>
                <c:pt idx="574">
                  <c:v>19.133333</c:v>
                </c:pt>
                <c:pt idx="575">
                  <c:v>19.166667</c:v>
                </c:pt>
                <c:pt idx="576">
                  <c:v>19.2</c:v>
                </c:pt>
                <c:pt idx="577">
                  <c:v>19.233332999999998</c:v>
                </c:pt>
                <c:pt idx="578">
                  <c:v>19.266667000000002</c:v>
                </c:pt>
                <c:pt idx="579">
                  <c:v>19.3</c:v>
                </c:pt>
                <c:pt idx="580">
                  <c:v>19.333333</c:v>
                </c:pt>
                <c:pt idx="581">
                  <c:v>19.366667</c:v>
                </c:pt>
                <c:pt idx="582">
                  <c:v>19.399999999999999</c:v>
                </c:pt>
                <c:pt idx="583">
                  <c:v>19.433333000000001</c:v>
                </c:pt>
                <c:pt idx="584">
                  <c:v>19.466667000000001</c:v>
                </c:pt>
                <c:pt idx="585">
                  <c:v>19.5</c:v>
                </c:pt>
                <c:pt idx="586">
                  <c:v>19.533332999999999</c:v>
                </c:pt>
                <c:pt idx="587">
                  <c:v>19.566666999999999</c:v>
                </c:pt>
                <c:pt idx="588">
                  <c:v>19.600000000000001</c:v>
                </c:pt>
                <c:pt idx="589">
                  <c:v>19.633333</c:v>
                </c:pt>
                <c:pt idx="590">
                  <c:v>19.666667</c:v>
                </c:pt>
                <c:pt idx="591">
                  <c:v>19.7</c:v>
                </c:pt>
                <c:pt idx="592">
                  <c:v>19.733332999999998</c:v>
                </c:pt>
                <c:pt idx="593">
                  <c:v>19.766667000000002</c:v>
                </c:pt>
                <c:pt idx="594">
                  <c:v>19.8</c:v>
                </c:pt>
                <c:pt idx="595">
                  <c:v>19.833333</c:v>
                </c:pt>
                <c:pt idx="596">
                  <c:v>19.866667</c:v>
                </c:pt>
                <c:pt idx="597">
                  <c:v>19.899999999999999</c:v>
                </c:pt>
                <c:pt idx="598">
                  <c:v>19.933333000000001</c:v>
                </c:pt>
                <c:pt idx="599">
                  <c:v>19.966667000000001</c:v>
                </c:pt>
                <c:pt idx="600">
                  <c:v>20</c:v>
                </c:pt>
                <c:pt idx="601">
                  <c:v>20.033332999999999</c:v>
                </c:pt>
                <c:pt idx="602">
                  <c:v>20.066666999999999</c:v>
                </c:pt>
                <c:pt idx="603">
                  <c:v>20.100000000000001</c:v>
                </c:pt>
                <c:pt idx="604">
                  <c:v>20.133333</c:v>
                </c:pt>
                <c:pt idx="605">
                  <c:v>20.166667</c:v>
                </c:pt>
                <c:pt idx="606">
                  <c:v>20.2</c:v>
                </c:pt>
                <c:pt idx="607">
                  <c:v>20.233332999999998</c:v>
                </c:pt>
                <c:pt idx="608">
                  <c:v>20.266667000000002</c:v>
                </c:pt>
                <c:pt idx="609">
                  <c:v>20.3</c:v>
                </c:pt>
                <c:pt idx="610">
                  <c:v>20.333333</c:v>
                </c:pt>
                <c:pt idx="611">
                  <c:v>20.366667</c:v>
                </c:pt>
                <c:pt idx="612">
                  <c:v>20.399999999999999</c:v>
                </c:pt>
                <c:pt idx="613">
                  <c:v>20.433333000000001</c:v>
                </c:pt>
                <c:pt idx="614">
                  <c:v>20.466667000000001</c:v>
                </c:pt>
                <c:pt idx="615">
                  <c:v>20.5</c:v>
                </c:pt>
                <c:pt idx="616">
                  <c:v>20.533332999999999</c:v>
                </c:pt>
                <c:pt idx="617">
                  <c:v>20.566666999999999</c:v>
                </c:pt>
                <c:pt idx="618">
                  <c:v>20.6</c:v>
                </c:pt>
                <c:pt idx="619">
                  <c:v>20.633333</c:v>
                </c:pt>
                <c:pt idx="620">
                  <c:v>20.666667</c:v>
                </c:pt>
                <c:pt idx="621">
                  <c:v>20.7</c:v>
                </c:pt>
                <c:pt idx="622">
                  <c:v>20.733332999999998</c:v>
                </c:pt>
                <c:pt idx="623">
                  <c:v>20.766667000000002</c:v>
                </c:pt>
                <c:pt idx="624">
                  <c:v>20.8</c:v>
                </c:pt>
                <c:pt idx="625">
                  <c:v>20.833333</c:v>
                </c:pt>
                <c:pt idx="626">
                  <c:v>20.866667</c:v>
                </c:pt>
                <c:pt idx="627">
                  <c:v>20.9</c:v>
                </c:pt>
                <c:pt idx="628">
                  <c:v>20.933333000000001</c:v>
                </c:pt>
                <c:pt idx="629">
                  <c:v>20.966667000000001</c:v>
                </c:pt>
                <c:pt idx="630">
                  <c:v>21</c:v>
                </c:pt>
                <c:pt idx="631">
                  <c:v>21.033332999999999</c:v>
                </c:pt>
                <c:pt idx="632">
                  <c:v>21.066666999999999</c:v>
                </c:pt>
                <c:pt idx="633">
                  <c:v>21.1</c:v>
                </c:pt>
                <c:pt idx="634">
                  <c:v>21.133333</c:v>
                </c:pt>
                <c:pt idx="635">
                  <c:v>21.166667</c:v>
                </c:pt>
                <c:pt idx="636">
                  <c:v>21.2</c:v>
                </c:pt>
                <c:pt idx="637">
                  <c:v>21.233332999999998</c:v>
                </c:pt>
                <c:pt idx="638">
                  <c:v>21.266667000000002</c:v>
                </c:pt>
                <c:pt idx="639">
                  <c:v>21.3</c:v>
                </c:pt>
                <c:pt idx="640">
                  <c:v>21.333333</c:v>
                </c:pt>
                <c:pt idx="641">
                  <c:v>21.366667</c:v>
                </c:pt>
                <c:pt idx="642">
                  <c:v>21.4</c:v>
                </c:pt>
                <c:pt idx="643">
                  <c:v>21.433333000000001</c:v>
                </c:pt>
                <c:pt idx="644">
                  <c:v>21.466667000000001</c:v>
                </c:pt>
                <c:pt idx="645">
                  <c:v>21.5</c:v>
                </c:pt>
                <c:pt idx="646">
                  <c:v>21.533332999999999</c:v>
                </c:pt>
                <c:pt idx="647">
                  <c:v>21.566666999999999</c:v>
                </c:pt>
                <c:pt idx="648">
                  <c:v>21.6</c:v>
                </c:pt>
                <c:pt idx="649">
                  <c:v>21.633333</c:v>
                </c:pt>
                <c:pt idx="650">
                  <c:v>21.666667</c:v>
                </c:pt>
                <c:pt idx="651">
                  <c:v>21.7</c:v>
                </c:pt>
                <c:pt idx="652">
                  <c:v>21.733332999999998</c:v>
                </c:pt>
                <c:pt idx="653">
                  <c:v>21.766667000000002</c:v>
                </c:pt>
                <c:pt idx="654">
                  <c:v>21.8</c:v>
                </c:pt>
                <c:pt idx="655">
                  <c:v>21.833333</c:v>
                </c:pt>
                <c:pt idx="656">
                  <c:v>21.866667</c:v>
                </c:pt>
                <c:pt idx="657">
                  <c:v>21.9</c:v>
                </c:pt>
                <c:pt idx="658">
                  <c:v>21.933333000000001</c:v>
                </c:pt>
                <c:pt idx="659">
                  <c:v>21.966667000000001</c:v>
                </c:pt>
                <c:pt idx="660">
                  <c:v>22</c:v>
                </c:pt>
                <c:pt idx="661">
                  <c:v>22.033332999999999</c:v>
                </c:pt>
                <c:pt idx="662">
                  <c:v>22.066666999999999</c:v>
                </c:pt>
                <c:pt idx="663">
                  <c:v>22.1</c:v>
                </c:pt>
                <c:pt idx="664">
                  <c:v>22.133333</c:v>
                </c:pt>
                <c:pt idx="665">
                  <c:v>22.166667</c:v>
                </c:pt>
                <c:pt idx="666">
                  <c:v>22.2</c:v>
                </c:pt>
                <c:pt idx="667">
                  <c:v>22.233332999999998</c:v>
                </c:pt>
                <c:pt idx="668">
                  <c:v>22.266667000000002</c:v>
                </c:pt>
                <c:pt idx="669">
                  <c:v>22.3</c:v>
                </c:pt>
                <c:pt idx="670">
                  <c:v>22.333333</c:v>
                </c:pt>
                <c:pt idx="671">
                  <c:v>22.366667</c:v>
                </c:pt>
                <c:pt idx="672">
                  <c:v>22.4</c:v>
                </c:pt>
                <c:pt idx="673">
                  <c:v>22.433333000000001</c:v>
                </c:pt>
                <c:pt idx="674">
                  <c:v>22.466667000000001</c:v>
                </c:pt>
                <c:pt idx="675">
                  <c:v>22.5</c:v>
                </c:pt>
                <c:pt idx="676">
                  <c:v>22.533332999999999</c:v>
                </c:pt>
                <c:pt idx="677">
                  <c:v>22.566666999999999</c:v>
                </c:pt>
                <c:pt idx="678">
                  <c:v>22.6</c:v>
                </c:pt>
                <c:pt idx="679">
                  <c:v>22.633333</c:v>
                </c:pt>
                <c:pt idx="680">
                  <c:v>22.666667</c:v>
                </c:pt>
                <c:pt idx="681">
                  <c:v>22.7</c:v>
                </c:pt>
                <c:pt idx="682">
                  <c:v>22.733332999999998</c:v>
                </c:pt>
                <c:pt idx="683">
                  <c:v>22.766667000000002</c:v>
                </c:pt>
                <c:pt idx="684">
                  <c:v>22.8</c:v>
                </c:pt>
                <c:pt idx="685">
                  <c:v>22.833333</c:v>
                </c:pt>
                <c:pt idx="686">
                  <c:v>22.866667</c:v>
                </c:pt>
                <c:pt idx="687">
                  <c:v>22.9</c:v>
                </c:pt>
                <c:pt idx="688">
                  <c:v>22.933333000000001</c:v>
                </c:pt>
                <c:pt idx="689">
                  <c:v>22.966667000000001</c:v>
                </c:pt>
                <c:pt idx="690">
                  <c:v>23</c:v>
                </c:pt>
                <c:pt idx="691">
                  <c:v>23.033332999999999</c:v>
                </c:pt>
                <c:pt idx="692">
                  <c:v>23.066666999999999</c:v>
                </c:pt>
                <c:pt idx="693">
                  <c:v>23.1</c:v>
                </c:pt>
                <c:pt idx="694">
                  <c:v>23.133333</c:v>
                </c:pt>
                <c:pt idx="695">
                  <c:v>23.166667</c:v>
                </c:pt>
                <c:pt idx="696">
                  <c:v>23.2</c:v>
                </c:pt>
                <c:pt idx="697">
                  <c:v>23.233332999999998</c:v>
                </c:pt>
                <c:pt idx="698">
                  <c:v>23.266667000000002</c:v>
                </c:pt>
                <c:pt idx="699">
                  <c:v>23.3</c:v>
                </c:pt>
                <c:pt idx="700">
                  <c:v>23.333333</c:v>
                </c:pt>
                <c:pt idx="701">
                  <c:v>23.366667</c:v>
                </c:pt>
                <c:pt idx="702">
                  <c:v>23.4</c:v>
                </c:pt>
                <c:pt idx="703">
                  <c:v>23.433333000000001</c:v>
                </c:pt>
                <c:pt idx="704">
                  <c:v>23.466667000000001</c:v>
                </c:pt>
                <c:pt idx="705">
                  <c:v>23.5</c:v>
                </c:pt>
                <c:pt idx="706">
                  <c:v>23.533332999999999</c:v>
                </c:pt>
                <c:pt idx="707">
                  <c:v>23.566666999999999</c:v>
                </c:pt>
                <c:pt idx="708">
                  <c:v>23.6</c:v>
                </c:pt>
                <c:pt idx="709">
                  <c:v>23.633333</c:v>
                </c:pt>
                <c:pt idx="710">
                  <c:v>23.666667</c:v>
                </c:pt>
                <c:pt idx="711">
                  <c:v>23.7</c:v>
                </c:pt>
                <c:pt idx="712">
                  <c:v>23.733332999999998</c:v>
                </c:pt>
                <c:pt idx="713">
                  <c:v>23.766667000000002</c:v>
                </c:pt>
                <c:pt idx="714">
                  <c:v>23.8</c:v>
                </c:pt>
                <c:pt idx="715">
                  <c:v>23.833333</c:v>
                </c:pt>
                <c:pt idx="716">
                  <c:v>23.866667</c:v>
                </c:pt>
                <c:pt idx="717">
                  <c:v>23.9</c:v>
                </c:pt>
                <c:pt idx="718">
                  <c:v>23.933333000000001</c:v>
                </c:pt>
                <c:pt idx="719">
                  <c:v>23.966667000000001</c:v>
                </c:pt>
                <c:pt idx="720">
                  <c:v>24</c:v>
                </c:pt>
                <c:pt idx="721">
                  <c:v>24.033332999999999</c:v>
                </c:pt>
                <c:pt idx="722">
                  <c:v>24.066666999999999</c:v>
                </c:pt>
                <c:pt idx="723">
                  <c:v>24.1</c:v>
                </c:pt>
                <c:pt idx="724">
                  <c:v>24.133333</c:v>
                </c:pt>
                <c:pt idx="725">
                  <c:v>24.166667</c:v>
                </c:pt>
                <c:pt idx="726">
                  <c:v>24.2</c:v>
                </c:pt>
                <c:pt idx="727">
                  <c:v>24.233332999999998</c:v>
                </c:pt>
                <c:pt idx="728">
                  <c:v>24.266667000000002</c:v>
                </c:pt>
                <c:pt idx="729">
                  <c:v>24.3</c:v>
                </c:pt>
                <c:pt idx="730">
                  <c:v>24.333333</c:v>
                </c:pt>
                <c:pt idx="731">
                  <c:v>24.366667</c:v>
                </c:pt>
                <c:pt idx="732">
                  <c:v>24.4</c:v>
                </c:pt>
                <c:pt idx="733">
                  <c:v>24.433333000000001</c:v>
                </c:pt>
                <c:pt idx="734">
                  <c:v>24.466667000000001</c:v>
                </c:pt>
                <c:pt idx="735">
                  <c:v>24.5</c:v>
                </c:pt>
                <c:pt idx="736">
                  <c:v>24.533332999999999</c:v>
                </c:pt>
                <c:pt idx="737">
                  <c:v>24.566666999999999</c:v>
                </c:pt>
                <c:pt idx="738">
                  <c:v>24.6</c:v>
                </c:pt>
                <c:pt idx="739">
                  <c:v>24.633333</c:v>
                </c:pt>
                <c:pt idx="740">
                  <c:v>24.666667</c:v>
                </c:pt>
                <c:pt idx="741">
                  <c:v>24.7</c:v>
                </c:pt>
                <c:pt idx="742">
                  <c:v>24.733332999999998</c:v>
                </c:pt>
                <c:pt idx="743">
                  <c:v>24.766667000000002</c:v>
                </c:pt>
                <c:pt idx="744">
                  <c:v>24.8</c:v>
                </c:pt>
                <c:pt idx="745">
                  <c:v>24.833333</c:v>
                </c:pt>
                <c:pt idx="746">
                  <c:v>24.866667</c:v>
                </c:pt>
                <c:pt idx="747">
                  <c:v>24.9</c:v>
                </c:pt>
                <c:pt idx="748">
                  <c:v>24.933333000000001</c:v>
                </c:pt>
                <c:pt idx="749">
                  <c:v>24.966667000000001</c:v>
                </c:pt>
                <c:pt idx="750">
                  <c:v>25</c:v>
                </c:pt>
                <c:pt idx="751">
                  <c:v>25.033332999999999</c:v>
                </c:pt>
                <c:pt idx="752">
                  <c:v>25.066666999999999</c:v>
                </c:pt>
                <c:pt idx="753">
                  <c:v>25.1</c:v>
                </c:pt>
                <c:pt idx="754">
                  <c:v>25.133333</c:v>
                </c:pt>
                <c:pt idx="755">
                  <c:v>25.166667</c:v>
                </c:pt>
                <c:pt idx="756">
                  <c:v>25.2</c:v>
                </c:pt>
                <c:pt idx="757">
                  <c:v>25.233332999999998</c:v>
                </c:pt>
                <c:pt idx="758">
                  <c:v>25.266667000000002</c:v>
                </c:pt>
                <c:pt idx="759">
                  <c:v>25.3</c:v>
                </c:pt>
                <c:pt idx="760">
                  <c:v>25.333333</c:v>
                </c:pt>
                <c:pt idx="761">
                  <c:v>25.366667</c:v>
                </c:pt>
                <c:pt idx="762">
                  <c:v>25.4</c:v>
                </c:pt>
                <c:pt idx="763">
                  <c:v>25.433333000000001</c:v>
                </c:pt>
                <c:pt idx="764">
                  <c:v>25.466667000000001</c:v>
                </c:pt>
                <c:pt idx="765">
                  <c:v>25.5</c:v>
                </c:pt>
                <c:pt idx="766">
                  <c:v>25.533332999999999</c:v>
                </c:pt>
                <c:pt idx="767">
                  <c:v>25.566666999999999</c:v>
                </c:pt>
                <c:pt idx="768">
                  <c:v>25.6</c:v>
                </c:pt>
                <c:pt idx="769">
                  <c:v>25.633333</c:v>
                </c:pt>
                <c:pt idx="770">
                  <c:v>25.666667</c:v>
                </c:pt>
                <c:pt idx="771">
                  <c:v>25.7</c:v>
                </c:pt>
                <c:pt idx="772">
                  <c:v>25.733332999999998</c:v>
                </c:pt>
                <c:pt idx="773">
                  <c:v>25.766667000000002</c:v>
                </c:pt>
                <c:pt idx="774">
                  <c:v>25.8</c:v>
                </c:pt>
                <c:pt idx="775">
                  <c:v>25.833333</c:v>
                </c:pt>
                <c:pt idx="776">
                  <c:v>25.866667</c:v>
                </c:pt>
                <c:pt idx="777">
                  <c:v>25.9</c:v>
                </c:pt>
                <c:pt idx="778">
                  <c:v>25.933333000000001</c:v>
                </c:pt>
                <c:pt idx="779">
                  <c:v>25.966667000000001</c:v>
                </c:pt>
                <c:pt idx="780">
                  <c:v>26</c:v>
                </c:pt>
                <c:pt idx="781">
                  <c:v>26.033332999999999</c:v>
                </c:pt>
                <c:pt idx="782">
                  <c:v>26.066666999999999</c:v>
                </c:pt>
                <c:pt idx="783">
                  <c:v>26.1</c:v>
                </c:pt>
                <c:pt idx="784">
                  <c:v>26.133333</c:v>
                </c:pt>
                <c:pt idx="785">
                  <c:v>26.166667</c:v>
                </c:pt>
                <c:pt idx="786">
                  <c:v>26.2</c:v>
                </c:pt>
                <c:pt idx="787">
                  <c:v>26.233332999999998</c:v>
                </c:pt>
                <c:pt idx="788">
                  <c:v>26.266667000000002</c:v>
                </c:pt>
                <c:pt idx="789">
                  <c:v>26.3</c:v>
                </c:pt>
                <c:pt idx="790">
                  <c:v>26.333333</c:v>
                </c:pt>
                <c:pt idx="791">
                  <c:v>26.366667</c:v>
                </c:pt>
                <c:pt idx="792">
                  <c:v>26.4</c:v>
                </c:pt>
                <c:pt idx="793">
                  <c:v>26.433333000000001</c:v>
                </c:pt>
                <c:pt idx="794">
                  <c:v>26.466667000000001</c:v>
                </c:pt>
                <c:pt idx="795">
                  <c:v>26.5</c:v>
                </c:pt>
                <c:pt idx="796">
                  <c:v>26.533332999999999</c:v>
                </c:pt>
                <c:pt idx="797">
                  <c:v>26.566666999999999</c:v>
                </c:pt>
                <c:pt idx="798">
                  <c:v>26.6</c:v>
                </c:pt>
                <c:pt idx="799">
                  <c:v>26.633333</c:v>
                </c:pt>
                <c:pt idx="800">
                  <c:v>26.666667</c:v>
                </c:pt>
                <c:pt idx="801">
                  <c:v>26.7</c:v>
                </c:pt>
                <c:pt idx="802">
                  <c:v>26.733332999999998</c:v>
                </c:pt>
                <c:pt idx="803">
                  <c:v>26.766667000000002</c:v>
                </c:pt>
                <c:pt idx="804">
                  <c:v>26.8</c:v>
                </c:pt>
                <c:pt idx="805">
                  <c:v>26.833333</c:v>
                </c:pt>
                <c:pt idx="806">
                  <c:v>26.866667</c:v>
                </c:pt>
                <c:pt idx="807">
                  <c:v>26.9</c:v>
                </c:pt>
                <c:pt idx="808">
                  <c:v>26.933333000000001</c:v>
                </c:pt>
                <c:pt idx="809">
                  <c:v>26.966667000000001</c:v>
                </c:pt>
                <c:pt idx="810">
                  <c:v>27</c:v>
                </c:pt>
                <c:pt idx="811">
                  <c:v>27.033332999999999</c:v>
                </c:pt>
                <c:pt idx="812">
                  <c:v>27.066666999999999</c:v>
                </c:pt>
                <c:pt idx="813">
                  <c:v>27.1</c:v>
                </c:pt>
                <c:pt idx="814">
                  <c:v>27.133333</c:v>
                </c:pt>
                <c:pt idx="815">
                  <c:v>27.166667</c:v>
                </c:pt>
                <c:pt idx="816">
                  <c:v>27.2</c:v>
                </c:pt>
                <c:pt idx="817">
                  <c:v>27.233332999999998</c:v>
                </c:pt>
                <c:pt idx="818">
                  <c:v>27.266667000000002</c:v>
                </c:pt>
                <c:pt idx="819">
                  <c:v>27.3</c:v>
                </c:pt>
                <c:pt idx="820">
                  <c:v>27.333333</c:v>
                </c:pt>
                <c:pt idx="821">
                  <c:v>27.366667</c:v>
                </c:pt>
                <c:pt idx="822">
                  <c:v>27.4</c:v>
                </c:pt>
                <c:pt idx="823">
                  <c:v>27.433333000000001</c:v>
                </c:pt>
                <c:pt idx="824">
                  <c:v>27.466667000000001</c:v>
                </c:pt>
                <c:pt idx="825">
                  <c:v>27.5</c:v>
                </c:pt>
                <c:pt idx="826">
                  <c:v>27.533332999999999</c:v>
                </c:pt>
                <c:pt idx="827">
                  <c:v>27.566666999999999</c:v>
                </c:pt>
                <c:pt idx="828">
                  <c:v>27.6</c:v>
                </c:pt>
                <c:pt idx="829">
                  <c:v>27.633333</c:v>
                </c:pt>
                <c:pt idx="830">
                  <c:v>27.666667</c:v>
                </c:pt>
                <c:pt idx="831">
                  <c:v>27.7</c:v>
                </c:pt>
                <c:pt idx="832">
                  <c:v>27.733332999999998</c:v>
                </c:pt>
                <c:pt idx="833">
                  <c:v>27.766667000000002</c:v>
                </c:pt>
                <c:pt idx="834">
                  <c:v>27.8</c:v>
                </c:pt>
                <c:pt idx="835">
                  <c:v>27.833333</c:v>
                </c:pt>
                <c:pt idx="836">
                  <c:v>27.866667</c:v>
                </c:pt>
                <c:pt idx="837">
                  <c:v>27.9</c:v>
                </c:pt>
                <c:pt idx="838">
                  <c:v>27.933333000000001</c:v>
                </c:pt>
                <c:pt idx="839">
                  <c:v>27.966667000000001</c:v>
                </c:pt>
                <c:pt idx="840">
                  <c:v>28</c:v>
                </c:pt>
                <c:pt idx="841">
                  <c:v>28.033332999999999</c:v>
                </c:pt>
                <c:pt idx="842">
                  <c:v>28.066666999999999</c:v>
                </c:pt>
                <c:pt idx="843">
                  <c:v>28.1</c:v>
                </c:pt>
                <c:pt idx="844">
                  <c:v>28.133333</c:v>
                </c:pt>
                <c:pt idx="845">
                  <c:v>28.166667</c:v>
                </c:pt>
                <c:pt idx="846">
                  <c:v>28.2</c:v>
                </c:pt>
                <c:pt idx="847">
                  <c:v>28.233332999999998</c:v>
                </c:pt>
                <c:pt idx="848">
                  <c:v>28.266667000000002</c:v>
                </c:pt>
                <c:pt idx="849">
                  <c:v>28.3</c:v>
                </c:pt>
                <c:pt idx="850">
                  <c:v>28.333333</c:v>
                </c:pt>
                <c:pt idx="851">
                  <c:v>28.366667</c:v>
                </c:pt>
                <c:pt idx="852">
                  <c:v>28.4</c:v>
                </c:pt>
                <c:pt idx="853">
                  <c:v>28.433333000000001</c:v>
                </c:pt>
                <c:pt idx="854">
                  <c:v>28.466667000000001</c:v>
                </c:pt>
                <c:pt idx="855">
                  <c:v>28.5</c:v>
                </c:pt>
                <c:pt idx="856">
                  <c:v>28.533332999999999</c:v>
                </c:pt>
                <c:pt idx="857">
                  <c:v>28.566666999999999</c:v>
                </c:pt>
                <c:pt idx="858">
                  <c:v>28.6</c:v>
                </c:pt>
                <c:pt idx="859">
                  <c:v>28.633333</c:v>
                </c:pt>
                <c:pt idx="860">
                  <c:v>28.666667</c:v>
                </c:pt>
                <c:pt idx="861">
                  <c:v>28.7</c:v>
                </c:pt>
                <c:pt idx="862">
                  <c:v>28.733332999999998</c:v>
                </c:pt>
                <c:pt idx="863">
                  <c:v>28.766667000000002</c:v>
                </c:pt>
                <c:pt idx="864">
                  <c:v>28.8</c:v>
                </c:pt>
                <c:pt idx="865">
                  <c:v>28.833333</c:v>
                </c:pt>
                <c:pt idx="866">
                  <c:v>28.866667</c:v>
                </c:pt>
                <c:pt idx="867">
                  <c:v>28.9</c:v>
                </c:pt>
                <c:pt idx="868">
                  <c:v>28.933333000000001</c:v>
                </c:pt>
                <c:pt idx="869">
                  <c:v>28.966667000000001</c:v>
                </c:pt>
                <c:pt idx="870">
                  <c:v>29</c:v>
                </c:pt>
                <c:pt idx="871">
                  <c:v>29.033332999999999</c:v>
                </c:pt>
                <c:pt idx="872">
                  <c:v>29.066666999999999</c:v>
                </c:pt>
                <c:pt idx="873">
                  <c:v>29.1</c:v>
                </c:pt>
                <c:pt idx="874">
                  <c:v>29.133333</c:v>
                </c:pt>
                <c:pt idx="875">
                  <c:v>29.166667</c:v>
                </c:pt>
                <c:pt idx="876">
                  <c:v>29.2</c:v>
                </c:pt>
                <c:pt idx="877">
                  <c:v>29.233332999999998</c:v>
                </c:pt>
                <c:pt idx="878">
                  <c:v>29.266667000000002</c:v>
                </c:pt>
                <c:pt idx="879">
                  <c:v>29.3</c:v>
                </c:pt>
                <c:pt idx="880">
                  <c:v>29.333333</c:v>
                </c:pt>
                <c:pt idx="881">
                  <c:v>29.366667</c:v>
                </c:pt>
                <c:pt idx="882">
                  <c:v>29.4</c:v>
                </c:pt>
                <c:pt idx="883">
                  <c:v>29.433333000000001</c:v>
                </c:pt>
                <c:pt idx="884">
                  <c:v>29.466667000000001</c:v>
                </c:pt>
                <c:pt idx="885">
                  <c:v>29.5</c:v>
                </c:pt>
                <c:pt idx="886">
                  <c:v>29.533332999999999</c:v>
                </c:pt>
                <c:pt idx="887">
                  <c:v>29.566666999999999</c:v>
                </c:pt>
                <c:pt idx="888">
                  <c:v>29.6</c:v>
                </c:pt>
                <c:pt idx="889">
                  <c:v>29.633333</c:v>
                </c:pt>
                <c:pt idx="890">
                  <c:v>29.666667</c:v>
                </c:pt>
                <c:pt idx="891">
                  <c:v>29.7</c:v>
                </c:pt>
                <c:pt idx="892">
                  <c:v>29.733332999999998</c:v>
                </c:pt>
                <c:pt idx="893">
                  <c:v>29.766667000000002</c:v>
                </c:pt>
                <c:pt idx="894">
                  <c:v>29.8</c:v>
                </c:pt>
                <c:pt idx="895">
                  <c:v>29.833333</c:v>
                </c:pt>
                <c:pt idx="896">
                  <c:v>29.866667</c:v>
                </c:pt>
                <c:pt idx="897">
                  <c:v>29.9</c:v>
                </c:pt>
                <c:pt idx="898">
                  <c:v>29.933333000000001</c:v>
                </c:pt>
                <c:pt idx="899">
                  <c:v>29.966667000000001</c:v>
                </c:pt>
                <c:pt idx="900">
                  <c:v>30</c:v>
                </c:pt>
                <c:pt idx="901">
                  <c:v>30.033332999999999</c:v>
                </c:pt>
                <c:pt idx="902">
                  <c:v>30.066666999999999</c:v>
                </c:pt>
                <c:pt idx="903">
                  <c:v>30.1</c:v>
                </c:pt>
                <c:pt idx="904">
                  <c:v>30.133333</c:v>
                </c:pt>
                <c:pt idx="905">
                  <c:v>30.166667</c:v>
                </c:pt>
                <c:pt idx="906">
                  <c:v>30.2</c:v>
                </c:pt>
                <c:pt idx="907">
                  <c:v>30.233332999999998</c:v>
                </c:pt>
                <c:pt idx="908">
                  <c:v>30.266667000000002</c:v>
                </c:pt>
                <c:pt idx="909">
                  <c:v>30.3</c:v>
                </c:pt>
                <c:pt idx="910">
                  <c:v>30.333333</c:v>
                </c:pt>
                <c:pt idx="911">
                  <c:v>30.366667</c:v>
                </c:pt>
                <c:pt idx="912">
                  <c:v>30.4</c:v>
                </c:pt>
                <c:pt idx="913">
                  <c:v>30.433333000000001</c:v>
                </c:pt>
                <c:pt idx="914">
                  <c:v>30.466667000000001</c:v>
                </c:pt>
                <c:pt idx="915">
                  <c:v>30.5</c:v>
                </c:pt>
                <c:pt idx="916">
                  <c:v>30.533332999999999</c:v>
                </c:pt>
                <c:pt idx="917">
                  <c:v>30.566666999999999</c:v>
                </c:pt>
                <c:pt idx="918">
                  <c:v>30.6</c:v>
                </c:pt>
                <c:pt idx="919">
                  <c:v>30.633333</c:v>
                </c:pt>
                <c:pt idx="920">
                  <c:v>30.666667</c:v>
                </c:pt>
                <c:pt idx="921">
                  <c:v>30.7</c:v>
                </c:pt>
                <c:pt idx="922">
                  <c:v>30.733332999999998</c:v>
                </c:pt>
                <c:pt idx="923">
                  <c:v>30.766667000000002</c:v>
                </c:pt>
                <c:pt idx="924">
                  <c:v>30.8</c:v>
                </c:pt>
                <c:pt idx="925">
                  <c:v>30.833333</c:v>
                </c:pt>
                <c:pt idx="926">
                  <c:v>30.866667</c:v>
                </c:pt>
                <c:pt idx="927">
                  <c:v>30.9</c:v>
                </c:pt>
                <c:pt idx="928">
                  <c:v>30.933333000000001</c:v>
                </c:pt>
                <c:pt idx="929">
                  <c:v>30.966667000000001</c:v>
                </c:pt>
                <c:pt idx="930">
                  <c:v>31</c:v>
                </c:pt>
                <c:pt idx="931">
                  <c:v>31.033332999999999</c:v>
                </c:pt>
                <c:pt idx="932">
                  <c:v>31.066666999999999</c:v>
                </c:pt>
                <c:pt idx="933">
                  <c:v>31.1</c:v>
                </c:pt>
                <c:pt idx="934">
                  <c:v>31.133333</c:v>
                </c:pt>
                <c:pt idx="935">
                  <c:v>31.166667</c:v>
                </c:pt>
                <c:pt idx="936">
                  <c:v>31.2</c:v>
                </c:pt>
                <c:pt idx="937">
                  <c:v>31.233332999999998</c:v>
                </c:pt>
                <c:pt idx="938">
                  <c:v>31.266667000000002</c:v>
                </c:pt>
                <c:pt idx="939">
                  <c:v>31.3</c:v>
                </c:pt>
                <c:pt idx="940">
                  <c:v>31.333333</c:v>
                </c:pt>
                <c:pt idx="941">
                  <c:v>31.366667</c:v>
                </c:pt>
                <c:pt idx="942">
                  <c:v>31.4</c:v>
                </c:pt>
                <c:pt idx="943">
                  <c:v>31.433333000000001</c:v>
                </c:pt>
                <c:pt idx="944">
                  <c:v>31.466667000000001</c:v>
                </c:pt>
                <c:pt idx="945">
                  <c:v>31.5</c:v>
                </c:pt>
                <c:pt idx="946">
                  <c:v>31.533332999999999</c:v>
                </c:pt>
                <c:pt idx="947">
                  <c:v>31.566666999999999</c:v>
                </c:pt>
                <c:pt idx="948">
                  <c:v>31.6</c:v>
                </c:pt>
                <c:pt idx="949">
                  <c:v>31.633333</c:v>
                </c:pt>
                <c:pt idx="950">
                  <c:v>31.666667</c:v>
                </c:pt>
                <c:pt idx="951">
                  <c:v>31.7</c:v>
                </c:pt>
                <c:pt idx="952">
                  <c:v>31.733332999999998</c:v>
                </c:pt>
                <c:pt idx="953">
                  <c:v>31.766667000000002</c:v>
                </c:pt>
                <c:pt idx="954">
                  <c:v>31.8</c:v>
                </c:pt>
                <c:pt idx="955">
                  <c:v>31.833333</c:v>
                </c:pt>
                <c:pt idx="956">
                  <c:v>31.866667</c:v>
                </c:pt>
                <c:pt idx="957">
                  <c:v>31.9</c:v>
                </c:pt>
                <c:pt idx="958">
                  <c:v>31.933333000000001</c:v>
                </c:pt>
                <c:pt idx="959">
                  <c:v>31.966667000000001</c:v>
                </c:pt>
                <c:pt idx="960">
                  <c:v>32</c:v>
                </c:pt>
                <c:pt idx="961">
                  <c:v>32.033332999999999</c:v>
                </c:pt>
                <c:pt idx="962">
                  <c:v>32.066667000000002</c:v>
                </c:pt>
                <c:pt idx="963">
                  <c:v>32.1</c:v>
                </c:pt>
                <c:pt idx="964">
                  <c:v>32.133333</c:v>
                </c:pt>
                <c:pt idx="965">
                  <c:v>32.166666999999997</c:v>
                </c:pt>
                <c:pt idx="966">
                  <c:v>32.200000000000003</c:v>
                </c:pt>
                <c:pt idx="967">
                  <c:v>32.233333000000002</c:v>
                </c:pt>
                <c:pt idx="968">
                  <c:v>32.266666999999998</c:v>
                </c:pt>
                <c:pt idx="969">
                  <c:v>32.299999999999997</c:v>
                </c:pt>
                <c:pt idx="970">
                  <c:v>32.333333000000003</c:v>
                </c:pt>
                <c:pt idx="971">
                  <c:v>32.366667</c:v>
                </c:pt>
                <c:pt idx="972">
                  <c:v>32.4</c:v>
                </c:pt>
                <c:pt idx="973">
                  <c:v>32.433332999999998</c:v>
                </c:pt>
                <c:pt idx="974">
                  <c:v>32.466667000000001</c:v>
                </c:pt>
                <c:pt idx="975">
                  <c:v>32.5</c:v>
                </c:pt>
                <c:pt idx="976">
                  <c:v>32.533332999999999</c:v>
                </c:pt>
                <c:pt idx="977">
                  <c:v>32.566667000000002</c:v>
                </c:pt>
                <c:pt idx="978">
                  <c:v>32.6</c:v>
                </c:pt>
                <c:pt idx="979">
                  <c:v>32.633333</c:v>
                </c:pt>
                <c:pt idx="980">
                  <c:v>32.666666999999997</c:v>
                </c:pt>
                <c:pt idx="981">
                  <c:v>32.700000000000003</c:v>
                </c:pt>
                <c:pt idx="982">
                  <c:v>32.733333000000002</c:v>
                </c:pt>
                <c:pt idx="983">
                  <c:v>32.766666999999998</c:v>
                </c:pt>
                <c:pt idx="984">
                  <c:v>32.799999999999997</c:v>
                </c:pt>
                <c:pt idx="985">
                  <c:v>32.833333000000003</c:v>
                </c:pt>
                <c:pt idx="986">
                  <c:v>32.866667</c:v>
                </c:pt>
                <c:pt idx="987">
                  <c:v>32.9</c:v>
                </c:pt>
                <c:pt idx="988">
                  <c:v>32.933332999999998</c:v>
                </c:pt>
                <c:pt idx="989">
                  <c:v>32.966667000000001</c:v>
                </c:pt>
                <c:pt idx="990">
                  <c:v>33</c:v>
                </c:pt>
                <c:pt idx="991">
                  <c:v>33.033332999999999</c:v>
                </c:pt>
                <c:pt idx="992">
                  <c:v>33.066667000000002</c:v>
                </c:pt>
                <c:pt idx="993">
                  <c:v>33.1</c:v>
                </c:pt>
                <c:pt idx="994">
                  <c:v>33.133333</c:v>
                </c:pt>
                <c:pt idx="995">
                  <c:v>33.166666999999997</c:v>
                </c:pt>
                <c:pt idx="996">
                  <c:v>33.200000000000003</c:v>
                </c:pt>
                <c:pt idx="997">
                  <c:v>33.233333000000002</c:v>
                </c:pt>
                <c:pt idx="998">
                  <c:v>33.266666999999998</c:v>
                </c:pt>
                <c:pt idx="999">
                  <c:v>33.299999999999997</c:v>
                </c:pt>
                <c:pt idx="1000">
                  <c:v>33.333333000000003</c:v>
                </c:pt>
                <c:pt idx="1001">
                  <c:v>33.366667</c:v>
                </c:pt>
                <c:pt idx="1002">
                  <c:v>33.4</c:v>
                </c:pt>
                <c:pt idx="1003">
                  <c:v>33.433332999999998</c:v>
                </c:pt>
                <c:pt idx="1004">
                  <c:v>33.466667000000001</c:v>
                </c:pt>
                <c:pt idx="1005">
                  <c:v>33.5</c:v>
                </c:pt>
                <c:pt idx="1006">
                  <c:v>33.533332999999999</c:v>
                </c:pt>
                <c:pt idx="1007">
                  <c:v>33.566667000000002</c:v>
                </c:pt>
                <c:pt idx="1008">
                  <c:v>33.6</c:v>
                </c:pt>
                <c:pt idx="1009">
                  <c:v>33.633333</c:v>
                </c:pt>
                <c:pt idx="1010">
                  <c:v>33.666666999999997</c:v>
                </c:pt>
                <c:pt idx="1011">
                  <c:v>33.700000000000003</c:v>
                </c:pt>
                <c:pt idx="1012">
                  <c:v>33.733333000000002</c:v>
                </c:pt>
                <c:pt idx="1013">
                  <c:v>33.766666999999998</c:v>
                </c:pt>
                <c:pt idx="1014">
                  <c:v>33.799999999999997</c:v>
                </c:pt>
                <c:pt idx="1015">
                  <c:v>33.833333000000003</c:v>
                </c:pt>
                <c:pt idx="1016">
                  <c:v>33.866667</c:v>
                </c:pt>
                <c:pt idx="1017">
                  <c:v>33.9</c:v>
                </c:pt>
                <c:pt idx="1018">
                  <c:v>33.933332999999998</c:v>
                </c:pt>
                <c:pt idx="1019">
                  <c:v>33.966667000000001</c:v>
                </c:pt>
                <c:pt idx="1020">
                  <c:v>34</c:v>
                </c:pt>
                <c:pt idx="1021">
                  <c:v>34.033332999999999</c:v>
                </c:pt>
                <c:pt idx="1022">
                  <c:v>34.066667000000002</c:v>
                </c:pt>
                <c:pt idx="1023">
                  <c:v>34.1</c:v>
                </c:pt>
                <c:pt idx="1024">
                  <c:v>34.133333</c:v>
                </c:pt>
                <c:pt idx="1025">
                  <c:v>34.166666999999997</c:v>
                </c:pt>
                <c:pt idx="1026">
                  <c:v>34.200000000000003</c:v>
                </c:pt>
                <c:pt idx="1027">
                  <c:v>34.233333000000002</c:v>
                </c:pt>
                <c:pt idx="1028">
                  <c:v>34.266666999999998</c:v>
                </c:pt>
                <c:pt idx="1029">
                  <c:v>34.299999999999997</c:v>
                </c:pt>
                <c:pt idx="1030">
                  <c:v>34.333333000000003</c:v>
                </c:pt>
                <c:pt idx="1031">
                  <c:v>34.366667</c:v>
                </c:pt>
                <c:pt idx="1032">
                  <c:v>34.4</c:v>
                </c:pt>
                <c:pt idx="1033">
                  <c:v>34.433332999999998</c:v>
                </c:pt>
                <c:pt idx="1034">
                  <c:v>34.466667000000001</c:v>
                </c:pt>
                <c:pt idx="1035">
                  <c:v>34.5</c:v>
                </c:pt>
                <c:pt idx="1036">
                  <c:v>34.533332999999999</c:v>
                </c:pt>
                <c:pt idx="1037">
                  <c:v>34.566667000000002</c:v>
                </c:pt>
                <c:pt idx="1038">
                  <c:v>34.6</c:v>
                </c:pt>
                <c:pt idx="1039">
                  <c:v>34.633333</c:v>
                </c:pt>
                <c:pt idx="1040">
                  <c:v>34.666666999999997</c:v>
                </c:pt>
                <c:pt idx="1041">
                  <c:v>34.700000000000003</c:v>
                </c:pt>
                <c:pt idx="1042">
                  <c:v>34.733333000000002</c:v>
                </c:pt>
                <c:pt idx="1043">
                  <c:v>34.766666999999998</c:v>
                </c:pt>
                <c:pt idx="1044">
                  <c:v>34.799999999999997</c:v>
                </c:pt>
                <c:pt idx="1045">
                  <c:v>34.833333000000003</c:v>
                </c:pt>
                <c:pt idx="1046">
                  <c:v>34.866667</c:v>
                </c:pt>
                <c:pt idx="1047">
                  <c:v>34.9</c:v>
                </c:pt>
                <c:pt idx="1048">
                  <c:v>34.933332999999998</c:v>
                </c:pt>
                <c:pt idx="1049">
                  <c:v>34.966667000000001</c:v>
                </c:pt>
                <c:pt idx="1050">
                  <c:v>35</c:v>
                </c:pt>
                <c:pt idx="1051">
                  <c:v>35.033332999999999</c:v>
                </c:pt>
                <c:pt idx="1052">
                  <c:v>35.066667000000002</c:v>
                </c:pt>
                <c:pt idx="1053">
                  <c:v>35.1</c:v>
                </c:pt>
                <c:pt idx="1054">
                  <c:v>35.133333</c:v>
                </c:pt>
                <c:pt idx="1055">
                  <c:v>35.166666999999997</c:v>
                </c:pt>
                <c:pt idx="1056">
                  <c:v>35.200000000000003</c:v>
                </c:pt>
                <c:pt idx="1057">
                  <c:v>35.233333000000002</c:v>
                </c:pt>
                <c:pt idx="1058">
                  <c:v>35.266666999999998</c:v>
                </c:pt>
                <c:pt idx="1059">
                  <c:v>35.299999999999997</c:v>
                </c:pt>
                <c:pt idx="1060">
                  <c:v>35.333333000000003</c:v>
                </c:pt>
                <c:pt idx="1061">
                  <c:v>35.366667</c:v>
                </c:pt>
                <c:pt idx="1062">
                  <c:v>35.4</c:v>
                </c:pt>
                <c:pt idx="1063">
                  <c:v>35.433332999999998</c:v>
                </c:pt>
                <c:pt idx="1064">
                  <c:v>35.466667000000001</c:v>
                </c:pt>
                <c:pt idx="1065">
                  <c:v>35.5</c:v>
                </c:pt>
                <c:pt idx="1066">
                  <c:v>35.533332999999999</c:v>
                </c:pt>
                <c:pt idx="1067">
                  <c:v>35.566667000000002</c:v>
                </c:pt>
                <c:pt idx="1068">
                  <c:v>35.6</c:v>
                </c:pt>
                <c:pt idx="1069">
                  <c:v>35.633333</c:v>
                </c:pt>
                <c:pt idx="1070">
                  <c:v>35.666666999999997</c:v>
                </c:pt>
                <c:pt idx="1071">
                  <c:v>35.700000000000003</c:v>
                </c:pt>
                <c:pt idx="1072">
                  <c:v>35.733333000000002</c:v>
                </c:pt>
                <c:pt idx="1073">
                  <c:v>35.766666999999998</c:v>
                </c:pt>
                <c:pt idx="1074">
                  <c:v>35.799999999999997</c:v>
                </c:pt>
                <c:pt idx="1075">
                  <c:v>35.833333000000003</c:v>
                </c:pt>
                <c:pt idx="1076">
                  <c:v>35.866667</c:v>
                </c:pt>
                <c:pt idx="1077">
                  <c:v>35.9</c:v>
                </c:pt>
                <c:pt idx="1078">
                  <c:v>35.933332999999998</c:v>
                </c:pt>
                <c:pt idx="1079">
                  <c:v>35.966667000000001</c:v>
                </c:pt>
                <c:pt idx="1080">
                  <c:v>36</c:v>
                </c:pt>
                <c:pt idx="1081">
                  <c:v>36.033332999999999</c:v>
                </c:pt>
                <c:pt idx="1082">
                  <c:v>36.066667000000002</c:v>
                </c:pt>
                <c:pt idx="1083">
                  <c:v>36.1</c:v>
                </c:pt>
                <c:pt idx="1084">
                  <c:v>36.133333</c:v>
                </c:pt>
                <c:pt idx="1085">
                  <c:v>36.166666999999997</c:v>
                </c:pt>
                <c:pt idx="1086">
                  <c:v>36.200000000000003</c:v>
                </c:pt>
                <c:pt idx="1087">
                  <c:v>36.233333000000002</c:v>
                </c:pt>
                <c:pt idx="1088">
                  <c:v>36.266666999999998</c:v>
                </c:pt>
                <c:pt idx="1089">
                  <c:v>36.299999999999997</c:v>
                </c:pt>
                <c:pt idx="1090">
                  <c:v>36.333333000000003</c:v>
                </c:pt>
                <c:pt idx="1091">
                  <c:v>36.366667</c:v>
                </c:pt>
                <c:pt idx="1092">
                  <c:v>36.4</c:v>
                </c:pt>
                <c:pt idx="1093">
                  <c:v>36.433332999999998</c:v>
                </c:pt>
                <c:pt idx="1094">
                  <c:v>36.466667000000001</c:v>
                </c:pt>
                <c:pt idx="1095">
                  <c:v>36.5</c:v>
                </c:pt>
                <c:pt idx="1096">
                  <c:v>36.533332999999999</c:v>
                </c:pt>
                <c:pt idx="1097">
                  <c:v>36.566667000000002</c:v>
                </c:pt>
                <c:pt idx="1098">
                  <c:v>36.6</c:v>
                </c:pt>
                <c:pt idx="1099">
                  <c:v>36.633333</c:v>
                </c:pt>
                <c:pt idx="1100">
                  <c:v>36.666666999999997</c:v>
                </c:pt>
                <c:pt idx="1101">
                  <c:v>36.700000000000003</c:v>
                </c:pt>
                <c:pt idx="1102">
                  <c:v>36.733333000000002</c:v>
                </c:pt>
                <c:pt idx="1103">
                  <c:v>36.766666999999998</c:v>
                </c:pt>
                <c:pt idx="1104">
                  <c:v>36.799999999999997</c:v>
                </c:pt>
                <c:pt idx="1105">
                  <c:v>36.833333000000003</c:v>
                </c:pt>
                <c:pt idx="1106">
                  <c:v>36.866667</c:v>
                </c:pt>
                <c:pt idx="1107">
                  <c:v>36.9</c:v>
                </c:pt>
                <c:pt idx="1108">
                  <c:v>36.933332999999998</c:v>
                </c:pt>
                <c:pt idx="1109">
                  <c:v>36.966667000000001</c:v>
                </c:pt>
                <c:pt idx="1110">
                  <c:v>37</c:v>
                </c:pt>
                <c:pt idx="1111">
                  <c:v>37.033332999999999</c:v>
                </c:pt>
                <c:pt idx="1112">
                  <c:v>37.066667000000002</c:v>
                </c:pt>
                <c:pt idx="1113">
                  <c:v>37.1</c:v>
                </c:pt>
                <c:pt idx="1114">
                  <c:v>37.133333</c:v>
                </c:pt>
                <c:pt idx="1115">
                  <c:v>37.166666999999997</c:v>
                </c:pt>
                <c:pt idx="1116">
                  <c:v>37.200000000000003</c:v>
                </c:pt>
                <c:pt idx="1117">
                  <c:v>37.233333000000002</c:v>
                </c:pt>
                <c:pt idx="1118">
                  <c:v>37.266666999999998</c:v>
                </c:pt>
                <c:pt idx="1119">
                  <c:v>37.299999999999997</c:v>
                </c:pt>
                <c:pt idx="1120">
                  <c:v>37.333333000000003</c:v>
                </c:pt>
                <c:pt idx="1121">
                  <c:v>37.366667</c:v>
                </c:pt>
                <c:pt idx="1122">
                  <c:v>37.4</c:v>
                </c:pt>
                <c:pt idx="1123">
                  <c:v>37.433332999999998</c:v>
                </c:pt>
                <c:pt idx="1124">
                  <c:v>37.466667000000001</c:v>
                </c:pt>
                <c:pt idx="1125">
                  <c:v>37.5</c:v>
                </c:pt>
                <c:pt idx="1126">
                  <c:v>37.533332999999999</c:v>
                </c:pt>
                <c:pt idx="1127">
                  <c:v>37.566667000000002</c:v>
                </c:pt>
                <c:pt idx="1128">
                  <c:v>37.6</c:v>
                </c:pt>
                <c:pt idx="1129">
                  <c:v>37.633333</c:v>
                </c:pt>
                <c:pt idx="1130">
                  <c:v>37.666666999999997</c:v>
                </c:pt>
                <c:pt idx="1131">
                  <c:v>37.700000000000003</c:v>
                </c:pt>
                <c:pt idx="1132">
                  <c:v>37.733333000000002</c:v>
                </c:pt>
                <c:pt idx="1133">
                  <c:v>37.766666999999998</c:v>
                </c:pt>
                <c:pt idx="1134">
                  <c:v>37.799999999999997</c:v>
                </c:pt>
                <c:pt idx="1135">
                  <c:v>37.833333000000003</c:v>
                </c:pt>
                <c:pt idx="1136">
                  <c:v>37.866667</c:v>
                </c:pt>
                <c:pt idx="1137">
                  <c:v>37.9</c:v>
                </c:pt>
                <c:pt idx="1138">
                  <c:v>37.933332999999998</c:v>
                </c:pt>
                <c:pt idx="1139">
                  <c:v>37.966667000000001</c:v>
                </c:pt>
                <c:pt idx="1140">
                  <c:v>38</c:v>
                </c:pt>
                <c:pt idx="1141">
                  <c:v>38.033332999999999</c:v>
                </c:pt>
                <c:pt idx="1142">
                  <c:v>38.066667000000002</c:v>
                </c:pt>
                <c:pt idx="1143">
                  <c:v>38.1</c:v>
                </c:pt>
                <c:pt idx="1144">
                  <c:v>38.133333</c:v>
                </c:pt>
                <c:pt idx="1145">
                  <c:v>38.166666999999997</c:v>
                </c:pt>
                <c:pt idx="1146">
                  <c:v>38.200000000000003</c:v>
                </c:pt>
                <c:pt idx="1147">
                  <c:v>38.233333000000002</c:v>
                </c:pt>
                <c:pt idx="1148">
                  <c:v>38.266666999999998</c:v>
                </c:pt>
                <c:pt idx="1149">
                  <c:v>38.299999999999997</c:v>
                </c:pt>
                <c:pt idx="1150">
                  <c:v>38.333333000000003</c:v>
                </c:pt>
                <c:pt idx="1151">
                  <c:v>38.366667</c:v>
                </c:pt>
                <c:pt idx="1152">
                  <c:v>38.4</c:v>
                </c:pt>
                <c:pt idx="1153">
                  <c:v>38.433332999999998</c:v>
                </c:pt>
                <c:pt idx="1154">
                  <c:v>38.466667000000001</c:v>
                </c:pt>
                <c:pt idx="1155">
                  <c:v>38.5</c:v>
                </c:pt>
                <c:pt idx="1156">
                  <c:v>38.533332999999999</c:v>
                </c:pt>
                <c:pt idx="1157">
                  <c:v>38.566667000000002</c:v>
                </c:pt>
                <c:pt idx="1158">
                  <c:v>38.6</c:v>
                </c:pt>
                <c:pt idx="1159">
                  <c:v>38.633333</c:v>
                </c:pt>
                <c:pt idx="1160">
                  <c:v>38.666666999999997</c:v>
                </c:pt>
                <c:pt idx="1161">
                  <c:v>38.700000000000003</c:v>
                </c:pt>
                <c:pt idx="1162">
                  <c:v>38.733333000000002</c:v>
                </c:pt>
                <c:pt idx="1163">
                  <c:v>38.766666999999998</c:v>
                </c:pt>
                <c:pt idx="1164">
                  <c:v>38.799999999999997</c:v>
                </c:pt>
                <c:pt idx="1165">
                  <c:v>38.833333000000003</c:v>
                </c:pt>
                <c:pt idx="1166">
                  <c:v>38.866667</c:v>
                </c:pt>
                <c:pt idx="1167">
                  <c:v>38.9</c:v>
                </c:pt>
                <c:pt idx="1168">
                  <c:v>38.933332999999998</c:v>
                </c:pt>
                <c:pt idx="1169">
                  <c:v>38.966667000000001</c:v>
                </c:pt>
                <c:pt idx="1170">
                  <c:v>39</c:v>
                </c:pt>
                <c:pt idx="1171">
                  <c:v>39.033332999999999</c:v>
                </c:pt>
                <c:pt idx="1172">
                  <c:v>39.066667000000002</c:v>
                </c:pt>
                <c:pt idx="1173">
                  <c:v>39.1</c:v>
                </c:pt>
                <c:pt idx="1174">
                  <c:v>39.133333</c:v>
                </c:pt>
                <c:pt idx="1175">
                  <c:v>39.166666999999997</c:v>
                </c:pt>
                <c:pt idx="1176">
                  <c:v>39.200000000000003</c:v>
                </c:pt>
                <c:pt idx="1177">
                  <c:v>39.233333000000002</c:v>
                </c:pt>
                <c:pt idx="1178">
                  <c:v>39.266666999999998</c:v>
                </c:pt>
                <c:pt idx="1179">
                  <c:v>39.299999999999997</c:v>
                </c:pt>
                <c:pt idx="1180">
                  <c:v>39.333333000000003</c:v>
                </c:pt>
                <c:pt idx="1181">
                  <c:v>39.366667</c:v>
                </c:pt>
                <c:pt idx="1182">
                  <c:v>39.4</c:v>
                </c:pt>
                <c:pt idx="1183">
                  <c:v>39.433332999999998</c:v>
                </c:pt>
                <c:pt idx="1184">
                  <c:v>39.466667000000001</c:v>
                </c:pt>
                <c:pt idx="1185">
                  <c:v>39.5</c:v>
                </c:pt>
                <c:pt idx="1186">
                  <c:v>39.533332999999999</c:v>
                </c:pt>
                <c:pt idx="1187">
                  <c:v>39.566667000000002</c:v>
                </c:pt>
                <c:pt idx="1188">
                  <c:v>39.6</c:v>
                </c:pt>
                <c:pt idx="1189">
                  <c:v>39.633333</c:v>
                </c:pt>
                <c:pt idx="1190">
                  <c:v>39.666666999999997</c:v>
                </c:pt>
                <c:pt idx="1191">
                  <c:v>39.700000000000003</c:v>
                </c:pt>
                <c:pt idx="1192">
                  <c:v>39.733333000000002</c:v>
                </c:pt>
                <c:pt idx="1193">
                  <c:v>39.766666999999998</c:v>
                </c:pt>
                <c:pt idx="1194">
                  <c:v>39.799999999999997</c:v>
                </c:pt>
                <c:pt idx="1195">
                  <c:v>39.833333000000003</c:v>
                </c:pt>
                <c:pt idx="1196">
                  <c:v>39.866667</c:v>
                </c:pt>
                <c:pt idx="1197">
                  <c:v>39.9</c:v>
                </c:pt>
                <c:pt idx="1198">
                  <c:v>39.933332999999998</c:v>
                </c:pt>
                <c:pt idx="1199">
                  <c:v>39.966667000000001</c:v>
                </c:pt>
                <c:pt idx="1200">
                  <c:v>40</c:v>
                </c:pt>
                <c:pt idx="1201">
                  <c:v>40.033332999999999</c:v>
                </c:pt>
                <c:pt idx="1202">
                  <c:v>40.066667000000002</c:v>
                </c:pt>
                <c:pt idx="1203">
                  <c:v>40.1</c:v>
                </c:pt>
                <c:pt idx="1204">
                  <c:v>40.133333</c:v>
                </c:pt>
                <c:pt idx="1205">
                  <c:v>40.166666999999997</c:v>
                </c:pt>
                <c:pt idx="1206">
                  <c:v>40.200000000000003</c:v>
                </c:pt>
                <c:pt idx="1207">
                  <c:v>40.233333000000002</c:v>
                </c:pt>
                <c:pt idx="1208">
                  <c:v>40.266666999999998</c:v>
                </c:pt>
                <c:pt idx="1209">
                  <c:v>40.299999999999997</c:v>
                </c:pt>
                <c:pt idx="1210">
                  <c:v>40.333333000000003</c:v>
                </c:pt>
                <c:pt idx="1211">
                  <c:v>40.366667</c:v>
                </c:pt>
                <c:pt idx="1212">
                  <c:v>40.4</c:v>
                </c:pt>
                <c:pt idx="1213">
                  <c:v>40.433332999999998</c:v>
                </c:pt>
                <c:pt idx="1214">
                  <c:v>40.466667000000001</c:v>
                </c:pt>
                <c:pt idx="1215">
                  <c:v>40.5</c:v>
                </c:pt>
                <c:pt idx="1216">
                  <c:v>40.533332999999999</c:v>
                </c:pt>
                <c:pt idx="1217">
                  <c:v>40.566667000000002</c:v>
                </c:pt>
                <c:pt idx="1218">
                  <c:v>40.6</c:v>
                </c:pt>
                <c:pt idx="1219">
                  <c:v>40.633333</c:v>
                </c:pt>
                <c:pt idx="1220">
                  <c:v>40.666666999999997</c:v>
                </c:pt>
                <c:pt idx="1221">
                  <c:v>40.700000000000003</c:v>
                </c:pt>
                <c:pt idx="1222">
                  <c:v>40.733333000000002</c:v>
                </c:pt>
                <c:pt idx="1223">
                  <c:v>40.766666999999998</c:v>
                </c:pt>
                <c:pt idx="1224">
                  <c:v>40.799999999999997</c:v>
                </c:pt>
                <c:pt idx="1225">
                  <c:v>40.833333000000003</c:v>
                </c:pt>
                <c:pt idx="1226">
                  <c:v>40.866667</c:v>
                </c:pt>
                <c:pt idx="1227">
                  <c:v>40.9</c:v>
                </c:pt>
                <c:pt idx="1228">
                  <c:v>40.933332999999998</c:v>
                </c:pt>
                <c:pt idx="1229">
                  <c:v>40.966667000000001</c:v>
                </c:pt>
                <c:pt idx="1230">
                  <c:v>41</c:v>
                </c:pt>
                <c:pt idx="1231">
                  <c:v>41.033332999999999</c:v>
                </c:pt>
                <c:pt idx="1232">
                  <c:v>41.066667000000002</c:v>
                </c:pt>
                <c:pt idx="1233">
                  <c:v>41.1</c:v>
                </c:pt>
                <c:pt idx="1234">
                  <c:v>41.133333</c:v>
                </c:pt>
                <c:pt idx="1235">
                  <c:v>41.166666999999997</c:v>
                </c:pt>
                <c:pt idx="1236">
                  <c:v>41.2</c:v>
                </c:pt>
                <c:pt idx="1237">
                  <c:v>41.233333000000002</c:v>
                </c:pt>
                <c:pt idx="1238">
                  <c:v>41.266666999999998</c:v>
                </c:pt>
                <c:pt idx="1239">
                  <c:v>41.3</c:v>
                </c:pt>
                <c:pt idx="1240">
                  <c:v>41.333333000000003</c:v>
                </c:pt>
                <c:pt idx="1241">
                  <c:v>41.366667</c:v>
                </c:pt>
                <c:pt idx="1242">
                  <c:v>41.4</c:v>
                </c:pt>
                <c:pt idx="1243">
                  <c:v>41.433332999999998</c:v>
                </c:pt>
                <c:pt idx="1244">
                  <c:v>41.466667000000001</c:v>
                </c:pt>
                <c:pt idx="1245">
                  <c:v>41.5</c:v>
                </c:pt>
                <c:pt idx="1246">
                  <c:v>41.533332999999999</c:v>
                </c:pt>
                <c:pt idx="1247">
                  <c:v>41.566667000000002</c:v>
                </c:pt>
                <c:pt idx="1248">
                  <c:v>41.6</c:v>
                </c:pt>
                <c:pt idx="1249">
                  <c:v>41.633333</c:v>
                </c:pt>
                <c:pt idx="1250">
                  <c:v>41.666666999999997</c:v>
                </c:pt>
                <c:pt idx="1251">
                  <c:v>41.7</c:v>
                </c:pt>
                <c:pt idx="1252">
                  <c:v>41.733333000000002</c:v>
                </c:pt>
                <c:pt idx="1253">
                  <c:v>41.766666999999998</c:v>
                </c:pt>
                <c:pt idx="1254">
                  <c:v>41.8</c:v>
                </c:pt>
                <c:pt idx="1255">
                  <c:v>41.833333000000003</c:v>
                </c:pt>
                <c:pt idx="1256">
                  <c:v>41.866667</c:v>
                </c:pt>
                <c:pt idx="1257">
                  <c:v>41.9</c:v>
                </c:pt>
                <c:pt idx="1258">
                  <c:v>41.933332999999998</c:v>
                </c:pt>
                <c:pt idx="1259">
                  <c:v>41.966667000000001</c:v>
                </c:pt>
                <c:pt idx="1260">
                  <c:v>42</c:v>
                </c:pt>
                <c:pt idx="1261">
                  <c:v>42.033332999999999</c:v>
                </c:pt>
                <c:pt idx="1262">
                  <c:v>42.066667000000002</c:v>
                </c:pt>
                <c:pt idx="1263">
                  <c:v>42.1</c:v>
                </c:pt>
                <c:pt idx="1264">
                  <c:v>42.133333</c:v>
                </c:pt>
                <c:pt idx="1265">
                  <c:v>42.166666999999997</c:v>
                </c:pt>
                <c:pt idx="1266">
                  <c:v>42.2</c:v>
                </c:pt>
                <c:pt idx="1267">
                  <c:v>42.233333000000002</c:v>
                </c:pt>
                <c:pt idx="1268">
                  <c:v>42.266666999999998</c:v>
                </c:pt>
                <c:pt idx="1269">
                  <c:v>42.3</c:v>
                </c:pt>
                <c:pt idx="1270">
                  <c:v>42.333333000000003</c:v>
                </c:pt>
                <c:pt idx="1271">
                  <c:v>42.366667</c:v>
                </c:pt>
                <c:pt idx="1272">
                  <c:v>42.4</c:v>
                </c:pt>
                <c:pt idx="1273">
                  <c:v>42.433332999999998</c:v>
                </c:pt>
                <c:pt idx="1274">
                  <c:v>42.466667000000001</c:v>
                </c:pt>
                <c:pt idx="1275">
                  <c:v>42.5</c:v>
                </c:pt>
                <c:pt idx="1276">
                  <c:v>42.533332999999999</c:v>
                </c:pt>
                <c:pt idx="1277">
                  <c:v>42.566667000000002</c:v>
                </c:pt>
                <c:pt idx="1278">
                  <c:v>42.6</c:v>
                </c:pt>
                <c:pt idx="1279">
                  <c:v>42.633333</c:v>
                </c:pt>
                <c:pt idx="1280">
                  <c:v>42.666666999999997</c:v>
                </c:pt>
                <c:pt idx="1281">
                  <c:v>42.7</c:v>
                </c:pt>
                <c:pt idx="1282">
                  <c:v>42.733333000000002</c:v>
                </c:pt>
                <c:pt idx="1283">
                  <c:v>42.766666999999998</c:v>
                </c:pt>
                <c:pt idx="1284">
                  <c:v>42.8</c:v>
                </c:pt>
                <c:pt idx="1285">
                  <c:v>42.833333000000003</c:v>
                </c:pt>
                <c:pt idx="1286">
                  <c:v>42.866667</c:v>
                </c:pt>
                <c:pt idx="1287">
                  <c:v>42.9</c:v>
                </c:pt>
                <c:pt idx="1288">
                  <c:v>42.933332999999998</c:v>
                </c:pt>
                <c:pt idx="1289">
                  <c:v>42.966667000000001</c:v>
                </c:pt>
                <c:pt idx="1290">
                  <c:v>43</c:v>
                </c:pt>
                <c:pt idx="1291">
                  <c:v>43.033332999999999</c:v>
                </c:pt>
                <c:pt idx="1292">
                  <c:v>43.066667000000002</c:v>
                </c:pt>
                <c:pt idx="1293">
                  <c:v>43.1</c:v>
                </c:pt>
                <c:pt idx="1294">
                  <c:v>43.133333</c:v>
                </c:pt>
                <c:pt idx="1295">
                  <c:v>43.166666999999997</c:v>
                </c:pt>
                <c:pt idx="1296">
                  <c:v>43.2</c:v>
                </c:pt>
                <c:pt idx="1297">
                  <c:v>43.233333000000002</c:v>
                </c:pt>
                <c:pt idx="1298">
                  <c:v>43.266666999999998</c:v>
                </c:pt>
                <c:pt idx="1299">
                  <c:v>43.3</c:v>
                </c:pt>
                <c:pt idx="1300">
                  <c:v>43.333333000000003</c:v>
                </c:pt>
                <c:pt idx="1301">
                  <c:v>43.366667</c:v>
                </c:pt>
                <c:pt idx="1302">
                  <c:v>43.4</c:v>
                </c:pt>
                <c:pt idx="1303">
                  <c:v>43.433332999999998</c:v>
                </c:pt>
                <c:pt idx="1304">
                  <c:v>43.466667000000001</c:v>
                </c:pt>
                <c:pt idx="1305">
                  <c:v>43.5</c:v>
                </c:pt>
                <c:pt idx="1306">
                  <c:v>43.533332999999999</c:v>
                </c:pt>
                <c:pt idx="1307">
                  <c:v>43.566667000000002</c:v>
                </c:pt>
                <c:pt idx="1308">
                  <c:v>43.6</c:v>
                </c:pt>
                <c:pt idx="1309">
                  <c:v>43.633333</c:v>
                </c:pt>
                <c:pt idx="1310">
                  <c:v>43.666666999999997</c:v>
                </c:pt>
                <c:pt idx="1311">
                  <c:v>43.7</c:v>
                </c:pt>
                <c:pt idx="1312">
                  <c:v>43.733333000000002</c:v>
                </c:pt>
                <c:pt idx="1313">
                  <c:v>43.766666999999998</c:v>
                </c:pt>
                <c:pt idx="1314">
                  <c:v>43.8</c:v>
                </c:pt>
                <c:pt idx="1315">
                  <c:v>43.833333000000003</c:v>
                </c:pt>
                <c:pt idx="1316">
                  <c:v>43.866667</c:v>
                </c:pt>
                <c:pt idx="1317">
                  <c:v>43.9</c:v>
                </c:pt>
                <c:pt idx="1318">
                  <c:v>43.933332999999998</c:v>
                </c:pt>
                <c:pt idx="1319">
                  <c:v>43.966667000000001</c:v>
                </c:pt>
                <c:pt idx="1320">
                  <c:v>44</c:v>
                </c:pt>
                <c:pt idx="1321">
                  <c:v>44.033332999999999</c:v>
                </c:pt>
                <c:pt idx="1322">
                  <c:v>44.066667000000002</c:v>
                </c:pt>
                <c:pt idx="1323">
                  <c:v>44.1</c:v>
                </c:pt>
                <c:pt idx="1324">
                  <c:v>44.133333</c:v>
                </c:pt>
                <c:pt idx="1325">
                  <c:v>44.166666999999997</c:v>
                </c:pt>
                <c:pt idx="1326">
                  <c:v>44.2</c:v>
                </c:pt>
                <c:pt idx="1327">
                  <c:v>44.233333000000002</c:v>
                </c:pt>
                <c:pt idx="1328">
                  <c:v>44.266666999999998</c:v>
                </c:pt>
                <c:pt idx="1329">
                  <c:v>44.3</c:v>
                </c:pt>
                <c:pt idx="1330">
                  <c:v>44.333333000000003</c:v>
                </c:pt>
                <c:pt idx="1331">
                  <c:v>44.366667</c:v>
                </c:pt>
                <c:pt idx="1332">
                  <c:v>44.4</c:v>
                </c:pt>
                <c:pt idx="1333">
                  <c:v>44.433332999999998</c:v>
                </c:pt>
                <c:pt idx="1334">
                  <c:v>44.466667000000001</c:v>
                </c:pt>
                <c:pt idx="1335">
                  <c:v>44.5</c:v>
                </c:pt>
                <c:pt idx="1336">
                  <c:v>44.533332999999999</c:v>
                </c:pt>
                <c:pt idx="1337">
                  <c:v>44.566667000000002</c:v>
                </c:pt>
                <c:pt idx="1338">
                  <c:v>44.6</c:v>
                </c:pt>
                <c:pt idx="1339">
                  <c:v>44.633333</c:v>
                </c:pt>
                <c:pt idx="1340">
                  <c:v>44.666666999999997</c:v>
                </c:pt>
                <c:pt idx="1341">
                  <c:v>44.7</c:v>
                </c:pt>
                <c:pt idx="1342">
                  <c:v>44.733333000000002</c:v>
                </c:pt>
                <c:pt idx="1343">
                  <c:v>44.766666999999998</c:v>
                </c:pt>
                <c:pt idx="1344">
                  <c:v>44.8</c:v>
                </c:pt>
                <c:pt idx="1345">
                  <c:v>44.833333000000003</c:v>
                </c:pt>
                <c:pt idx="1346">
                  <c:v>44.866667</c:v>
                </c:pt>
                <c:pt idx="1347">
                  <c:v>44.9</c:v>
                </c:pt>
                <c:pt idx="1348">
                  <c:v>44.933332999999998</c:v>
                </c:pt>
                <c:pt idx="1349">
                  <c:v>44.966667000000001</c:v>
                </c:pt>
                <c:pt idx="1350">
                  <c:v>45</c:v>
                </c:pt>
                <c:pt idx="1351">
                  <c:v>45.033332999999999</c:v>
                </c:pt>
                <c:pt idx="1352">
                  <c:v>45.066667000000002</c:v>
                </c:pt>
                <c:pt idx="1353">
                  <c:v>45.1</c:v>
                </c:pt>
                <c:pt idx="1354">
                  <c:v>45.133333</c:v>
                </c:pt>
                <c:pt idx="1355">
                  <c:v>45.166666999999997</c:v>
                </c:pt>
                <c:pt idx="1356">
                  <c:v>45.2</c:v>
                </c:pt>
                <c:pt idx="1357">
                  <c:v>45.233333000000002</c:v>
                </c:pt>
                <c:pt idx="1358">
                  <c:v>45.266666999999998</c:v>
                </c:pt>
                <c:pt idx="1359">
                  <c:v>45.3</c:v>
                </c:pt>
                <c:pt idx="1360">
                  <c:v>45.333333000000003</c:v>
                </c:pt>
                <c:pt idx="1361">
                  <c:v>45.366667</c:v>
                </c:pt>
                <c:pt idx="1362">
                  <c:v>45.4</c:v>
                </c:pt>
                <c:pt idx="1363">
                  <c:v>45.433332999999998</c:v>
                </c:pt>
                <c:pt idx="1364">
                  <c:v>45.466667000000001</c:v>
                </c:pt>
                <c:pt idx="1365">
                  <c:v>45.5</c:v>
                </c:pt>
                <c:pt idx="1366">
                  <c:v>45.533332999999999</c:v>
                </c:pt>
                <c:pt idx="1367">
                  <c:v>45.566667000000002</c:v>
                </c:pt>
                <c:pt idx="1368">
                  <c:v>45.6</c:v>
                </c:pt>
                <c:pt idx="1369">
                  <c:v>45.633333</c:v>
                </c:pt>
                <c:pt idx="1370">
                  <c:v>45.666666999999997</c:v>
                </c:pt>
                <c:pt idx="1371">
                  <c:v>45.7</c:v>
                </c:pt>
                <c:pt idx="1372">
                  <c:v>45.733333000000002</c:v>
                </c:pt>
                <c:pt idx="1373">
                  <c:v>45.766666999999998</c:v>
                </c:pt>
                <c:pt idx="1374">
                  <c:v>45.8</c:v>
                </c:pt>
                <c:pt idx="1375">
                  <c:v>45.833333000000003</c:v>
                </c:pt>
                <c:pt idx="1376">
                  <c:v>45.866667</c:v>
                </c:pt>
                <c:pt idx="1377">
                  <c:v>45.9</c:v>
                </c:pt>
                <c:pt idx="1378">
                  <c:v>45.933332999999998</c:v>
                </c:pt>
                <c:pt idx="1379">
                  <c:v>45.966667000000001</c:v>
                </c:pt>
                <c:pt idx="1380">
                  <c:v>46</c:v>
                </c:pt>
                <c:pt idx="1381">
                  <c:v>46.033332999999999</c:v>
                </c:pt>
                <c:pt idx="1382">
                  <c:v>46.066667000000002</c:v>
                </c:pt>
                <c:pt idx="1383">
                  <c:v>46.1</c:v>
                </c:pt>
                <c:pt idx="1384">
                  <c:v>46.133333</c:v>
                </c:pt>
                <c:pt idx="1385">
                  <c:v>46.166666999999997</c:v>
                </c:pt>
                <c:pt idx="1386">
                  <c:v>46.2</c:v>
                </c:pt>
                <c:pt idx="1387">
                  <c:v>46.233333000000002</c:v>
                </c:pt>
                <c:pt idx="1388">
                  <c:v>46.266666999999998</c:v>
                </c:pt>
                <c:pt idx="1389">
                  <c:v>46.3</c:v>
                </c:pt>
                <c:pt idx="1390">
                  <c:v>46.333333000000003</c:v>
                </c:pt>
                <c:pt idx="1391">
                  <c:v>46.366667</c:v>
                </c:pt>
                <c:pt idx="1392">
                  <c:v>46.4</c:v>
                </c:pt>
                <c:pt idx="1393">
                  <c:v>46.433332999999998</c:v>
                </c:pt>
                <c:pt idx="1394">
                  <c:v>46.466667000000001</c:v>
                </c:pt>
                <c:pt idx="1395">
                  <c:v>46.5</c:v>
                </c:pt>
                <c:pt idx="1396">
                  <c:v>46.533332999999999</c:v>
                </c:pt>
                <c:pt idx="1397">
                  <c:v>46.566667000000002</c:v>
                </c:pt>
                <c:pt idx="1398">
                  <c:v>46.6</c:v>
                </c:pt>
                <c:pt idx="1399">
                  <c:v>46.633333</c:v>
                </c:pt>
                <c:pt idx="1400">
                  <c:v>46.666666999999997</c:v>
                </c:pt>
                <c:pt idx="1401">
                  <c:v>46.7</c:v>
                </c:pt>
                <c:pt idx="1402">
                  <c:v>46.733333000000002</c:v>
                </c:pt>
                <c:pt idx="1403">
                  <c:v>46.766666999999998</c:v>
                </c:pt>
                <c:pt idx="1404">
                  <c:v>46.8</c:v>
                </c:pt>
                <c:pt idx="1405">
                  <c:v>46.833333000000003</c:v>
                </c:pt>
                <c:pt idx="1406">
                  <c:v>46.866667</c:v>
                </c:pt>
                <c:pt idx="1407">
                  <c:v>46.9</c:v>
                </c:pt>
                <c:pt idx="1408">
                  <c:v>46.933332999999998</c:v>
                </c:pt>
                <c:pt idx="1409">
                  <c:v>46.966667000000001</c:v>
                </c:pt>
                <c:pt idx="1410">
                  <c:v>47</c:v>
                </c:pt>
                <c:pt idx="1411">
                  <c:v>47.033332999999999</c:v>
                </c:pt>
                <c:pt idx="1412">
                  <c:v>47.066667000000002</c:v>
                </c:pt>
                <c:pt idx="1413">
                  <c:v>47.1</c:v>
                </c:pt>
                <c:pt idx="1414">
                  <c:v>47.133333</c:v>
                </c:pt>
                <c:pt idx="1415">
                  <c:v>47.166666999999997</c:v>
                </c:pt>
                <c:pt idx="1416">
                  <c:v>47.2</c:v>
                </c:pt>
                <c:pt idx="1417">
                  <c:v>47.233333000000002</c:v>
                </c:pt>
                <c:pt idx="1418">
                  <c:v>47.266666999999998</c:v>
                </c:pt>
                <c:pt idx="1419">
                  <c:v>47.3</c:v>
                </c:pt>
                <c:pt idx="1420">
                  <c:v>47.333333000000003</c:v>
                </c:pt>
                <c:pt idx="1421">
                  <c:v>47.366667</c:v>
                </c:pt>
                <c:pt idx="1422">
                  <c:v>47.4</c:v>
                </c:pt>
                <c:pt idx="1423">
                  <c:v>47.433332999999998</c:v>
                </c:pt>
                <c:pt idx="1424">
                  <c:v>47.466667000000001</c:v>
                </c:pt>
                <c:pt idx="1425">
                  <c:v>47.5</c:v>
                </c:pt>
                <c:pt idx="1426">
                  <c:v>47.533332999999999</c:v>
                </c:pt>
                <c:pt idx="1427">
                  <c:v>47.566667000000002</c:v>
                </c:pt>
                <c:pt idx="1428">
                  <c:v>47.6</c:v>
                </c:pt>
                <c:pt idx="1429">
                  <c:v>47.633333</c:v>
                </c:pt>
                <c:pt idx="1430">
                  <c:v>47.666666999999997</c:v>
                </c:pt>
                <c:pt idx="1431">
                  <c:v>47.7</c:v>
                </c:pt>
                <c:pt idx="1432">
                  <c:v>47.733333000000002</c:v>
                </c:pt>
                <c:pt idx="1433">
                  <c:v>47.766666999999998</c:v>
                </c:pt>
                <c:pt idx="1434">
                  <c:v>47.8</c:v>
                </c:pt>
                <c:pt idx="1435">
                  <c:v>47.833333000000003</c:v>
                </c:pt>
                <c:pt idx="1436">
                  <c:v>47.866667</c:v>
                </c:pt>
                <c:pt idx="1437">
                  <c:v>47.9</c:v>
                </c:pt>
                <c:pt idx="1438">
                  <c:v>47.933332999999998</c:v>
                </c:pt>
                <c:pt idx="1439">
                  <c:v>47.966667000000001</c:v>
                </c:pt>
                <c:pt idx="1440">
                  <c:v>48</c:v>
                </c:pt>
                <c:pt idx="1441">
                  <c:v>48.033332999999999</c:v>
                </c:pt>
                <c:pt idx="1442">
                  <c:v>48.066667000000002</c:v>
                </c:pt>
                <c:pt idx="1443">
                  <c:v>48.1</c:v>
                </c:pt>
                <c:pt idx="1444">
                  <c:v>48.133333</c:v>
                </c:pt>
                <c:pt idx="1445">
                  <c:v>48.166666999999997</c:v>
                </c:pt>
                <c:pt idx="1446">
                  <c:v>48.2</c:v>
                </c:pt>
                <c:pt idx="1447">
                  <c:v>48.233333000000002</c:v>
                </c:pt>
                <c:pt idx="1448">
                  <c:v>48.266666999999998</c:v>
                </c:pt>
                <c:pt idx="1449">
                  <c:v>48.3</c:v>
                </c:pt>
                <c:pt idx="1450">
                  <c:v>48.333333000000003</c:v>
                </c:pt>
                <c:pt idx="1451">
                  <c:v>48.366667</c:v>
                </c:pt>
                <c:pt idx="1452">
                  <c:v>48.4</c:v>
                </c:pt>
                <c:pt idx="1453">
                  <c:v>48.433332999999998</c:v>
                </c:pt>
                <c:pt idx="1454">
                  <c:v>48.466667000000001</c:v>
                </c:pt>
                <c:pt idx="1455">
                  <c:v>48.5</c:v>
                </c:pt>
                <c:pt idx="1456">
                  <c:v>48.533332999999999</c:v>
                </c:pt>
                <c:pt idx="1457">
                  <c:v>48.566667000000002</c:v>
                </c:pt>
                <c:pt idx="1458">
                  <c:v>48.6</c:v>
                </c:pt>
                <c:pt idx="1459">
                  <c:v>48.633333</c:v>
                </c:pt>
                <c:pt idx="1460">
                  <c:v>48.666666999999997</c:v>
                </c:pt>
                <c:pt idx="1461">
                  <c:v>48.7</c:v>
                </c:pt>
                <c:pt idx="1462">
                  <c:v>48.733333000000002</c:v>
                </c:pt>
                <c:pt idx="1463">
                  <c:v>48.766666999999998</c:v>
                </c:pt>
                <c:pt idx="1464">
                  <c:v>48.8</c:v>
                </c:pt>
                <c:pt idx="1465">
                  <c:v>48.833333000000003</c:v>
                </c:pt>
                <c:pt idx="1466">
                  <c:v>48.866667</c:v>
                </c:pt>
                <c:pt idx="1467">
                  <c:v>48.9</c:v>
                </c:pt>
                <c:pt idx="1468">
                  <c:v>48.933332999999998</c:v>
                </c:pt>
                <c:pt idx="1469">
                  <c:v>48.966667000000001</c:v>
                </c:pt>
                <c:pt idx="1470">
                  <c:v>49</c:v>
                </c:pt>
                <c:pt idx="1471">
                  <c:v>49.033332999999999</c:v>
                </c:pt>
                <c:pt idx="1472">
                  <c:v>49.066667000000002</c:v>
                </c:pt>
                <c:pt idx="1473">
                  <c:v>49.1</c:v>
                </c:pt>
                <c:pt idx="1474">
                  <c:v>49.133333</c:v>
                </c:pt>
                <c:pt idx="1475">
                  <c:v>49.166666999999997</c:v>
                </c:pt>
                <c:pt idx="1476">
                  <c:v>49.2</c:v>
                </c:pt>
                <c:pt idx="1477">
                  <c:v>49.233333000000002</c:v>
                </c:pt>
                <c:pt idx="1478">
                  <c:v>49.266666999999998</c:v>
                </c:pt>
                <c:pt idx="1479">
                  <c:v>49.3</c:v>
                </c:pt>
                <c:pt idx="1480">
                  <c:v>49.333333000000003</c:v>
                </c:pt>
                <c:pt idx="1481">
                  <c:v>49.366667</c:v>
                </c:pt>
                <c:pt idx="1482">
                  <c:v>49.4</c:v>
                </c:pt>
                <c:pt idx="1483">
                  <c:v>49.433332999999998</c:v>
                </c:pt>
                <c:pt idx="1484">
                  <c:v>49.466667000000001</c:v>
                </c:pt>
                <c:pt idx="1485">
                  <c:v>49.5</c:v>
                </c:pt>
                <c:pt idx="1486">
                  <c:v>49.533332999999999</c:v>
                </c:pt>
                <c:pt idx="1487">
                  <c:v>49.566667000000002</c:v>
                </c:pt>
                <c:pt idx="1488">
                  <c:v>49.6</c:v>
                </c:pt>
                <c:pt idx="1489">
                  <c:v>49.633333</c:v>
                </c:pt>
                <c:pt idx="1490">
                  <c:v>49.666666999999997</c:v>
                </c:pt>
                <c:pt idx="1491">
                  <c:v>49.7</c:v>
                </c:pt>
                <c:pt idx="1492">
                  <c:v>49.733333000000002</c:v>
                </c:pt>
                <c:pt idx="1493">
                  <c:v>49.766666999999998</c:v>
                </c:pt>
                <c:pt idx="1494">
                  <c:v>49.8</c:v>
                </c:pt>
                <c:pt idx="1495">
                  <c:v>49.833333000000003</c:v>
                </c:pt>
                <c:pt idx="1496">
                  <c:v>49.866667</c:v>
                </c:pt>
                <c:pt idx="1497">
                  <c:v>49.9</c:v>
                </c:pt>
                <c:pt idx="1498">
                  <c:v>49.933332999999998</c:v>
                </c:pt>
                <c:pt idx="1499">
                  <c:v>49.966667000000001</c:v>
                </c:pt>
                <c:pt idx="1500">
                  <c:v>50</c:v>
                </c:pt>
                <c:pt idx="1501">
                  <c:v>50.033332999999999</c:v>
                </c:pt>
                <c:pt idx="1502">
                  <c:v>50.066667000000002</c:v>
                </c:pt>
                <c:pt idx="1503">
                  <c:v>50.1</c:v>
                </c:pt>
                <c:pt idx="1504">
                  <c:v>50.133333</c:v>
                </c:pt>
                <c:pt idx="1505">
                  <c:v>50.166666999999997</c:v>
                </c:pt>
                <c:pt idx="1506">
                  <c:v>50.2</c:v>
                </c:pt>
                <c:pt idx="1507">
                  <c:v>50.233333000000002</c:v>
                </c:pt>
                <c:pt idx="1508">
                  <c:v>50.266666999999998</c:v>
                </c:pt>
                <c:pt idx="1509">
                  <c:v>50.3</c:v>
                </c:pt>
                <c:pt idx="1510">
                  <c:v>50.333333000000003</c:v>
                </c:pt>
                <c:pt idx="1511">
                  <c:v>50.366667</c:v>
                </c:pt>
                <c:pt idx="1512">
                  <c:v>50.4</c:v>
                </c:pt>
                <c:pt idx="1513">
                  <c:v>50.433332999999998</c:v>
                </c:pt>
                <c:pt idx="1514">
                  <c:v>50.466667000000001</c:v>
                </c:pt>
                <c:pt idx="1515">
                  <c:v>50.5</c:v>
                </c:pt>
                <c:pt idx="1516">
                  <c:v>50.533332999999999</c:v>
                </c:pt>
              </c:numCache>
            </c:numRef>
          </c:xVal>
          <c:yVal>
            <c:numRef>
              <c:f>three_groove!$E$2:$E$1524</c:f>
              <c:numCache>
                <c:formatCode>General</c:formatCode>
                <c:ptCount val="1523"/>
                <c:pt idx="0">
                  <c:v>0.16849500000000001</c:v>
                </c:pt>
                <c:pt idx="1">
                  <c:v>0.168488</c:v>
                </c:pt>
                <c:pt idx="2">
                  <c:v>0.16850100000000001</c:v>
                </c:pt>
                <c:pt idx="3">
                  <c:v>0.16849900000000001</c:v>
                </c:pt>
                <c:pt idx="4">
                  <c:v>0.16844300000000001</c:v>
                </c:pt>
                <c:pt idx="5">
                  <c:v>0.16845099999999999</c:v>
                </c:pt>
                <c:pt idx="6">
                  <c:v>0.16855500000000001</c:v>
                </c:pt>
                <c:pt idx="7">
                  <c:v>0.16867599999999999</c:v>
                </c:pt>
                <c:pt idx="8">
                  <c:v>0.16857</c:v>
                </c:pt>
                <c:pt idx="9">
                  <c:v>0.16851099999999999</c:v>
                </c:pt>
                <c:pt idx="10">
                  <c:v>0.16861400000000001</c:v>
                </c:pt>
                <c:pt idx="11">
                  <c:v>0.16862199999999999</c:v>
                </c:pt>
                <c:pt idx="12">
                  <c:v>0.16855500000000001</c:v>
                </c:pt>
                <c:pt idx="13">
                  <c:v>0.168408</c:v>
                </c:pt>
                <c:pt idx="14">
                  <c:v>0.168016</c:v>
                </c:pt>
                <c:pt idx="15">
                  <c:v>0.16748499999999999</c:v>
                </c:pt>
                <c:pt idx="16">
                  <c:v>0.16716600000000001</c:v>
                </c:pt>
                <c:pt idx="17">
                  <c:v>0.16717799999999999</c:v>
                </c:pt>
                <c:pt idx="18">
                  <c:v>0.16750499999999999</c:v>
                </c:pt>
                <c:pt idx="30">
                  <c:v>0.15596599999999999</c:v>
                </c:pt>
                <c:pt idx="31">
                  <c:v>0.15629199999999999</c:v>
                </c:pt>
                <c:pt idx="32">
                  <c:v>0.15673899999999999</c:v>
                </c:pt>
                <c:pt idx="33">
                  <c:v>0.15745700000000001</c:v>
                </c:pt>
                <c:pt idx="34">
                  <c:v>0.158028</c:v>
                </c:pt>
                <c:pt idx="35">
                  <c:v>0.15834699999999999</c:v>
                </c:pt>
                <c:pt idx="36">
                  <c:v>0.15862499999999999</c:v>
                </c:pt>
                <c:pt idx="37">
                  <c:v>0.15910199999999999</c:v>
                </c:pt>
                <c:pt idx="38">
                  <c:v>0.15970799999999999</c:v>
                </c:pt>
                <c:pt idx="39">
                  <c:v>0.16001299999999999</c:v>
                </c:pt>
                <c:pt idx="40">
                  <c:v>0.159971</c:v>
                </c:pt>
                <c:pt idx="41">
                  <c:v>0.159857</c:v>
                </c:pt>
                <c:pt idx="42">
                  <c:v>0.159942</c:v>
                </c:pt>
                <c:pt idx="43">
                  <c:v>0.15995400000000001</c:v>
                </c:pt>
                <c:pt idx="44">
                  <c:v>0.15990699999999999</c:v>
                </c:pt>
                <c:pt idx="45">
                  <c:v>0.15996299999999999</c:v>
                </c:pt>
                <c:pt idx="47">
                  <c:v>0.159964</c:v>
                </c:pt>
                <c:pt idx="48">
                  <c:v>0.15995699999999999</c:v>
                </c:pt>
                <c:pt idx="49">
                  <c:v>0.15995599999999999</c:v>
                </c:pt>
                <c:pt idx="50">
                  <c:v>0.15997400000000001</c:v>
                </c:pt>
                <c:pt idx="51">
                  <c:v>0.159968</c:v>
                </c:pt>
                <c:pt idx="52">
                  <c:v>0.159969</c:v>
                </c:pt>
                <c:pt idx="53">
                  <c:v>0.159964</c:v>
                </c:pt>
                <c:pt idx="54">
                  <c:v>0.159967</c:v>
                </c:pt>
                <c:pt idx="55">
                  <c:v>0.159969</c:v>
                </c:pt>
                <c:pt idx="56">
                  <c:v>0.15997700000000001</c:v>
                </c:pt>
                <c:pt idx="57">
                  <c:v>0.15997700000000001</c:v>
                </c:pt>
                <c:pt idx="58">
                  <c:v>0.15996199999999999</c:v>
                </c:pt>
                <c:pt idx="59">
                  <c:v>0.15995200000000001</c:v>
                </c:pt>
                <c:pt idx="60">
                  <c:v>0.159965</c:v>
                </c:pt>
                <c:pt idx="61">
                  <c:v>0.15995699999999999</c:v>
                </c:pt>
                <c:pt idx="62">
                  <c:v>0.159965</c:v>
                </c:pt>
                <c:pt idx="63">
                  <c:v>0.159996</c:v>
                </c:pt>
                <c:pt idx="64">
                  <c:v>0.15998899999999999</c:v>
                </c:pt>
                <c:pt idx="65">
                  <c:v>0.15997600000000001</c:v>
                </c:pt>
                <c:pt idx="66">
                  <c:v>0.159994</c:v>
                </c:pt>
                <c:pt idx="67">
                  <c:v>0.15996299999999999</c:v>
                </c:pt>
                <c:pt idx="68">
                  <c:v>0.15992899999999999</c:v>
                </c:pt>
                <c:pt idx="69">
                  <c:v>0.15993299999999999</c:v>
                </c:pt>
                <c:pt idx="70">
                  <c:v>0.15997800000000001</c:v>
                </c:pt>
                <c:pt idx="71">
                  <c:v>0.160026</c:v>
                </c:pt>
                <c:pt idx="72">
                  <c:v>0.15987999999999999</c:v>
                </c:pt>
                <c:pt idx="73">
                  <c:v>0.159801</c:v>
                </c:pt>
                <c:pt idx="74">
                  <c:v>0.159298</c:v>
                </c:pt>
                <c:pt idx="75">
                  <c:v>0.15903900000000001</c:v>
                </c:pt>
                <c:pt idx="76">
                  <c:v>0.15881400000000001</c:v>
                </c:pt>
                <c:pt idx="77">
                  <c:v>0.15873599999999999</c:v>
                </c:pt>
                <c:pt idx="78">
                  <c:v>0.15867899999999999</c:v>
                </c:pt>
                <c:pt idx="79">
                  <c:v>0.15813099999999999</c:v>
                </c:pt>
                <c:pt idx="80">
                  <c:v>0.15703</c:v>
                </c:pt>
                <c:pt idx="81">
                  <c:v>0.15529399999999999</c:v>
                </c:pt>
                <c:pt idx="82">
                  <c:v>0.15267700000000001</c:v>
                </c:pt>
                <c:pt idx="83">
                  <c:v>0.14999100000000001</c:v>
                </c:pt>
                <c:pt idx="84">
                  <c:v>0.14857699999999999</c:v>
                </c:pt>
                <c:pt idx="85">
                  <c:v>0.14848</c:v>
                </c:pt>
                <c:pt idx="86">
                  <c:v>0.14924799999999999</c:v>
                </c:pt>
                <c:pt idx="87">
                  <c:v>0.15031600000000001</c:v>
                </c:pt>
                <c:pt idx="88">
                  <c:v>0.15142</c:v>
                </c:pt>
                <c:pt idx="89">
                  <c:v>0.15182599999999999</c:v>
                </c:pt>
                <c:pt idx="90">
                  <c:v>0.15240799999999999</c:v>
                </c:pt>
                <c:pt idx="91">
                  <c:v>0.15335499999999999</c:v>
                </c:pt>
                <c:pt idx="92">
                  <c:v>0.154637</c:v>
                </c:pt>
                <c:pt idx="93">
                  <c:v>0.15543399999999999</c:v>
                </c:pt>
                <c:pt idx="94">
                  <c:v>0.15584100000000001</c:v>
                </c:pt>
                <c:pt idx="95">
                  <c:v>0.156306</c:v>
                </c:pt>
                <c:pt idx="96">
                  <c:v>0.156969</c:v>
                </c:pt>
                <c:pt idx="97">
                  <c:v>0.157583</c:v>
                </c:pt>
                <c:pt idx="98">
                  <c:v>0.157744</c:v>
                </c:pt>
                <c:pt idx="99">
                  <c:v>0.157582</c:v>
                </c:pt>
                <c:pt idx="100">
                  <c:v>0.15757199999999999</c:v>
                </c:pt>
                <c:pt idx="101">
                  <c:v>0.15759899999999999</c:v>
                </c:pt>
                <c:pt idx="102">
                  <c:v>0.15757399999999999</c:v>
                </c:pt>
                <c:pt idx="103">
                  <c:v>0.157635</c:v>
                </c:pt>
                <c:pt idx="104">
                  <c:v>0.15759600000000001</c:v>
                </c:pt>
                <c:pt idx="105">
                  <c:v>0.15759799999999999</c:v>
                </c:pt>
                <c:pt idx="106">
                  <c:v>0.15761700000000001</c:v>
                </c:pt>
                <c:pt idx="107">
                  <c:v>0.157637</c:v>
                </c:pt>
                <c:pt idx="108">
                  <c:v>0.15762799999999999</c:v>
                </c:pt>
                <c:pt idx="109">
                  <c:v>0.15762499999999999</c:v>
                </c:pt>
                <c:pt idx="110">
                  <c:v>0.157661</c:v>
                </c:pt>
                <c:pt idx="111">
                  <c:v>0.157691</c:v>
                </c:pt>
                <c:pt idx="112">
                  <c:v>0.15765699999999999</c:v>
                </c:pt>
                <c:pt idx="113">
                  <c:v>0.15768399999999999</c:v>
                </c:pt>
                <c:pt idx="114">
                  <c:v>0.157689</c:v>
                </c:pt>
                <c:pt idx="115">
                  <c:v>0.157698</c:v>
                </c:pt>
                <c:pt idx="116">
                  <c:v>0.15768499999999999</c:v>
                </c:pt>
                <c:pt idx="117">
                  <c:v>0.157691</c:v>
                </c:pt>
                <c:pt idx="118">
                  <c:v>0.15770200000000001</c:v>
                </c:pt>
                <c:pt idx="119">
                  <c:v>0.15768699999999999</c:v>
                </c:pt>
                <c:pt idx="120">
                  <c:v>0.15769</c:v>
                </c:pt>
                <c:pt idx="121">
                  <c:v>0.157698</c:v>
                </c:pt>
                <c:pt idx="122">
                  <c:v>0.15771299999999999</c:v>
                </c:pt>
                <c:pt idx="123">
                  <c:v>0.15769900000000001</c:v>
                </c:pt>
                <c:pt idx="124">
                  <c:v>0.15768199999999999</c:v>
                </c:pt>
                <c:pt idx="125">
                  <c:v>0.15770100000000001</c:v>
                </c:pt>
                <c:pt idx="126">
                  <c:v>0.15770600000000001</c:v>
                </c:pt>
                <c:pt idx="127">
                  <c:v>0.15770999999999999</c:v>
                </c:pt>
                <c:pt idx="128">
                  <c:v>0.15765699999999999</c:v>
                </c:pt>
                <c:pt idx="129">
                  <c:v>0.157472</c:v>
                </c:pt>
                <c:pt idx="130">
                  <c:v>0.15709699999999999</c:v>
                </c:pt>
                <c:pt idx="131">
                  <c:v>0.15667900000000001</c:v>
                </c:pt>
                <c:pt idx="132">
                  <c:v>0.15635199999999999</c:v>
                </c:pt>
                <c:pt idx="133">
                  <c:v>0.15640399999999999</c:v>
                </c:pt>
                <c:pt idx="134">
                  <c:v>0.15647900000000001</c:v>
                </c:pt>
                <c:pt idx="135">
                  <c:v>0.15592300000000001</c:v>
                </c:pt>
                <c:pt idx="136">
                  <c:v>0.154665</c:v>
                </c:pt>
                <c:pt idx="137">
                  <c:v>0.152922</c:v>
                </c:pt>
                <c:pt idx="138">
                  <c:v>0.15074599999999999</c:v>
                </c:pt>
                <c:pt idx="139">
                  <c:v>0.147975</c:v>
                </c:pt>
                <c:pt idx="140">
                  <c:v>0.144842</c:v>
                </c:pt>
                <c:pt idx="141">
                  <c:v>0.14357500000000001</c:v>
                </c:pt>
                <c:pt idx="142">
                  <c:v>0.14336499999999999</c:v>
                </c:pt>
                <c:pt idx="143">
                  <c:v>0.143844</c:v>
                </c:pt>
                <c:pt idx="144">
                  <c:v>0.144427</c:v>
                </c:pt>
                <c:pt idx="145">
                  <c:v>0.14544899999999999</c:v>
                </c:pt>
                <c:pt idx="146">
                  <c:v>0.14602699999999999</c:v>
                </c:pt>
                <c:pt idx="147">
                  <c:v>0.14638000000000001</c:v>
                </c:pt>
                <c:pt idx="148">
                  <c:v>0.14691699999999999</c:v>
                </c:pt>
                <c:pt idx="149">
                  <c:v>0.14771400000000001</c:v>
                </c:pt>
                <c:pt idx="150">
                  <c:v>0.148202</c:v>
                </c:pt>
                <c:pt idx="151">
                  <c:v>0.14849599999999999</c:v>
                </c:pt>
                <c:pt idx="152">
                  <c:v>0.14885999999999999</c:v>
                </c:pt>
                <c:pt idx="153">
                  <c:v>0.14946400000000001</c:v>
                </c:pt>
                <c:pt idx="154">
                  <c:v>0.14990899999999999</c:v>
                </c:pt>
                <c:pt idx="155">
                  <c:v>0.15004600000000001</c:v>
                </c:pt>
                <c:pt idx="156">
                  <c:v>0.149946</c:v>
                </c:pt>
                <c:pt idx="157">
                  <c:v>0.149896</c:v>
                </c:pt>
                <c:pt idx="158">
                  <c:v>0.14989</c:v>
                </c:pt>
                <c:pt idx="159">
                  <c:v>0.14990300000000001</c:v>
                </c:pt>
                <c:pt idx="160">
                  <c:v>0.149954</c:v>
                </c:pt>
                <c:pt idx="161">
                  <c:v>0.149927</c:v>
                </c:pt>
                <c:pt idx="162">
                  <c:v>0.14990800000000001</c:v>
                </c:pt>
                <c:pt idx="163">
                  <c:v>0.14993899999999999</c:v>
                </c:pt>
                <c:pt idx="164">
                  <c:v>0.149973</c:v>
                </c:pt>
                <c:pt idx="165">
                  <c:v>0.149921</c:v>
                </c:pt>
                <c:pt idx="166">
                  <c:v>0.14991199999999999</c:v>
                </c:pt>
                <c:pt idx="167">
                  <c:v>0.149923</c:v>
                </c:pt>
                <c:pt idx="168">
                  <c:v>0.149949</c:v>
                </c:pt>
                <c:pt idx="169">
                  <c:v>0.149892</c:v>
                </c:pt>
                <c:pt idx="170">
                  <c:v>0.14985999999999999</c:v>
                </c:pt>
                <c:pt idx="171">
                  <c:v>0.14990999999999999</c:v>
                </c:pt>
                <c:pt idx="172">
                  <c:v>0.149896</c:v>
                </c:pt>
                <c:pt idx="173">
                  <c:v>0.14988199999999999</c:v>
                </c:pt>
                <c:pt idx="174">
                  <c:v>0.14990200000000001</c:v>
                </c:pt>
                <c:pt idx="175">
                  <c:v>0.14990999999999999</c:v>
                </c:pt>
                <c:pt idx="176">
                  <c:v>0.14984900000000001</c:v>
                </c:pt>
                <c:pt idx="177">
                  <c:v>0.149808</c:v>
                </c:pt>
                <c:pt idx="178">
                  <c:v>0.14985100000000001</c:v>
                </c:pt>
                <c:pt idx="179">
                  <c:v>0.149837</c:v>
                </c:pt>
                <c:pt idx="180">
                  <c:v>0.149835</c:v>
                </c:pt>
                <c:pt idx="181">
                  <c:v>0.14983099999999999</c:v>
                </c:pt>
                <c:pt idx="182">
                  <c:v>0.14982899999999999</c:v>
                </c:pt>
                <c:pt idx="183">
                  <c:v>0.149811</c:v>
                </c:pt>
                <c:pt idx="184">
                  <c:v>0.149837</c:v>
                </c:pt>
                <c:pt idx="185">
                  <c:v>0.14982200000000001</c:v>
                </c:pt>
                <c:pt idx="186">
                  <c:v>0.14988000000000001</c:v>
                </c:pt>
                <c:pt idx="187">
                  <c:v>0.14988099999999999</c:v>
                </c:pt>
                <c:pt idx="188">
                  <c:v>0.14976500000000001</c:v>
                </c:pt>
                <c:pt idx="189">
                  <c:v>0.149507</c:v>
                </c:pt>
                <c:pt idx="190">
                  <c:v>0.14893400000000001</c:v>
                </c:pt>
                <c:pt idx="191">
                  <c:v>0.14873900000000001</c:v>
                </c:pt>
                <c:pt idx="192">
                  <c:v>0.14865900000000001</c:v>
                </c:pt>
                <c:pt idx="193">
                  <c:v>0.148731</c:v>
                </c:pt>
                <c:pt idx="194">
                  <c:v>0.148645</c:v>
                </c:pt>
                <c:pt idx="195">
                  <c:v>0.148203</c:v>
                </c:pt>
                <c:pt idx="196">
                  <c:v>0.14718899999999999</c:v>
                </c:pt>
                <c:pt idx="197">
                  <c:v>0.145259</c:v>
                </c:pt>
                <c:pt idx="198">
                  <c:v>0.14228199999999999</c:v>
                </c:pt>
                <c:pt idx="199">
                  <c:v>0.13953399999999999</c:v>
                </c:pt>
                <c:pt idx="200">
                  <c:v>0.13822599999999999</c:v>
                </c:pt>
                <c:pt idx="201">
                  <c:v>0.13838600000000001</c:v>
                </c:pt>
                <c:pt idx="202">
                  <c:v>0.139317</c:v>
                </c:pt>
                <c:pt idx="203">
                  <c:v>0.14014799999999999</c:v>
                </c:pt>
                <c:pt idx="204">
                  <c:v>0.140928</c:v>
                </c:pt>
                <c:pt idx="205">
                  <c:v>0.14152000000000001</c:v>
                </c:pt>
                <c:pt idx="206">
                  <c:v>0.14229900000000001</c:v>
                </c:pt>
                <c:pt idx="207">
                  <c:v>0.14327500000000001</c:v>
                </c:pt>
                <c:pt idx="208">
                  <c:v>0.14433499999999999</c:v>
                </c:pt>
                <c:pt idx="209">
                  <c:v>0.14505000000000001</c:v>
                </c:pt>
                <c:pt idx="210">
                  <c:v>0.14555799999999999</c:v>
                </c:pt>
                <c:pt idx="211">
                  <c:v>0.14608099999999999</c:v>
                </c:pt>
                <c:pt idx="212">
                  <c:v>0.146705</c:v>
                </c:pt>
                <c:pt idx="213">
                  <c:v>0.14718000000000001</c:v>
                </c:pt>
                <c:pt idx="214">
                  <c:v>0.14712</c:v>
                </c:pt>
                <c:pt idx="215">
                  <c:v>0.14685599999999999</c:v>
                </c:pt>
                <c:pt idx="216">
                  <c:v>0.146979</c:v>
                </c:pt>
                <c:pt idx="217">
                  <c:v>0.14708099999999999</c:v>
                </c:pt>
                <c:pt idx="218">
                  <c:v>0.14701900000000001</c:v>
                </c:pt>
                <c:pt idx="219">
                  <c:v>0.14701500000000001</c:v>
                </c:pt>
                <c:pt idx="220">
                  <c:v>0.14704700000000001</c:v>
                </c:pt>
                <c:pt idx="221">
                  <c:v>0.147036</c:v>
                </c:pt>
                <c:pt idx="222">
                  <c:v>0.147038</c:v>
                </c:pt>
                <c:pt idx="223">
                  <c:v>0.14704500000000001</c:v>
                </c:pt>
                <c:pt idx="224">
                  <c:v>0.14705199999999999</c:v>
                </c:pt>
                <c:pt idx="225">
                  <c:v>0.14704999999999999</c:v>
                </c:pt>
                <c:pt idx="226">
                  <c:v>0.14704900000000001</c:v>
                </c:pt>
                <c:pt idx="227">
                  <c:v>0.147063</c:v>
                </c:pt>
                <c:pt idx="228">
                  <c:v>0.147063</c:v>
                </c:pt>
                <c:pt idx="229">
                  <c:v>0.147061</c:v>
                </c:pt>
                <c:pt idx="230">
                  <c:v>0.14705399999999999</c:v>
                </c:pt>
                <c:pt idx="231">
                  <c:v>0.147067</c:v>
                </c:pt>
                <c:pt idx="232">
                  <c:v>0.147063</c:v>
                </c:pt>
                <c:pt idx="233">
                  <c:v>0.147067</c:v>
                </c:pt>
                <c:pt idx="234">
                  <c:v>0.147065</c:v>
                </c:pt>
                <c:pt idx="235">
                  <c:v>0.147067</c:v>
                </c:pt>
                <c:pt idx="236">
                  <c:v>0.14707400000000001</c:v>
                </c:pt>
                <c:pt idx="237">
                  <c:v>0.14707200000000001</c:v>
                </c:pt>
                <c:pt idx="238">
                  <c:v>0.14707500000000001</c:v>
                </c:pt>
                <c:pt idx="239">
                  <c:v>0.14707999999999999</c:v>
                </c:pt>
                <c:pt idx="240">
                  <c:v>0.14707400000000001</c:v>
                </c:pt>
                <c:pt idx="241">
                  <c:v>0.14707400000000001</c:v>
                </c:pt>
                <c:pt idx="242">
                  <c:v>0.14707500000000001</c:v>
                </c:pt>
                <c:pt idx="243">
                  <c:v>0.147115</c:v>
                </c:pt>
                <c:pt idx="244">
                  <c:v>0.14700299999999999</c:v>
                </c:pt>
                <c:pt idx="245">
                  <c:v>0.146731</c:v>
                </c:pt>
                <c:pt idx="246">
                  <c:v>0.14630599999999999</c:v>
                </c:pt>
                <c:pt idx="247">
                  <c:v>0.14588799999999999</c:v>
                </c:pt>
                <c:pt idx="248">
                  <c:v>0.14560600000000001</c:v>
                </c:pt>
                <c:pt idx="249">
                  <c:v>0.145763</c:v>
                </c:pt>
                <c:pt idx="250">
                  <c:v>0.14573</c:v>
                </c:pt>
                <c:pt idx="251">
                  <c:v>0.14510999999999999</c:v>
                </c:pt>
                <c:pt idx="252">
                  <c:v>0.143702</c:v>
                </c:pt>
                <c:pt idx="253">
                  <c:v>0.14178299999999999</c:v>
                </c:pt>
                <c:pt idx="254">
                  <c:v>0.13922399999999999</c:v>
                </c:pt>
                <c:pt idx="255">
                  <c:v>0.136126</c:v>
                </c:pt>
                <c:pt idx="256">
                  <c:v>0.13384099999999999</c:v>
                </c:pt>
                <c:pt idx="257">
                  <c:v>0.13280900000000001</c:v>
                </c:pt>
                <c:pt idx="258">
                  <c:v>0.132913</c:v>
                </c:pt>
                <c:pt idx="259">
                  <c:v>0.133413</c:v>
                </c:pt>
                <c:pt idx="260">
                  <c:v>0.13423399999999999</c:v>
                </c:pt>
                <c:pt idx="261">
                  <c:v>0.135218</c:v>
                </c:pt>
                <c:pt idx="262">
                  <c:v>0.13570699999999999</c:v>
                </c:pt>
                <c:pt idx="263">
                  <c:v>0.136103</c:v>
                </c:pt>
                <c:pt idx="264">
                  <c:v>0.13672999999999999</c:v>
                </c:pt>
                <c:pt idx="265">
                  <c:v>0.13736499999999999</c:v>
                </c:pt>
                <c:pt idx="266">
                  <c:v>0.137825</c:v>
                </c:pt>
                <c:pt idx="267">
                  <c:v>0.13810800000000001</c:v>
                </c:pt>
                <c:pt idx="268">
                  <c:v>0.13857</c:v>
                </c:pt>
                <c:pt idx="269">
                  <c:v>0.13905300000000001</c:v>
                </c:pt>
                <c:pt idx="270">
                  <c:v>0.13936499999999999</c:v>
                </c:pt>
                <c:pt idx="271">
                  <c:v>0.13941600000000001</c:v>
                </c:pt>
                <c:pt idx="272">
                  <c:v>0.139319</c:v>
                </c:pt>
                <c:pt idx="273">
                  <c:v>0.139404</c:v>
                </c:pt>
                <c:pt idx="274">
                  <c:v>0.139408</c:v>
                </c:pt>
                <c:pt idx="275">
                  <c:v>0.13938400000000001</c:v>
                </c:pt>
                <c:pt idx="276">
                  <c:v>0.13942399999999999</c:v>
                </c:pt>
                <c:pt idx="277">
                  <c:v>0.13941600000000001</c:v>
                </c:pt>
                <c:pt idx="278">
                  <c:v>0.139408</c:v>
                </c:pt>
                <c:pt idx="279">
                  <c:v>0.139427</c:v>
                </c:pt>
                <c:pt idx="280">
                  <c:v>0.13941999999999999</c:v>
                </c:pt>
                <c:pt idx="281">
                  <c:v>0.139405</c:v>
                </c:pt>
                <c:pt idx="282">
                  <c:v>0.139408</c:v>
                </c:pt>
                <c:pt idx="283">
                  <c:v>0.13941400000000001</c:v>
                </c:pt>
                <c:pt idx="284">
                  <c:v>0.13941200000000001</c:v>
                </c:pt>
                <c:pt idx="285">
                  <c:v>0.13941300000000001</c:v>
                </c:pt>
                <c:pt idx="286">
                  <c:v>0.13941700000000001</c:v>
                </c:pt>
                <c:pt idx="287">
                  <c:v>0.13941500000000001</c:v>
                </c:pt>
                <c:pt idx="288">
                  <c:v>0.13941200000000001</c:v>
                </c:pt>
                <c:pt idx="289">
                  <c:v>0.13941700000000001</c:v>
                </c:pt>
                <c:pt idx="290">
                  <c:v>0.13941999999999999</c:v>
                </c:pt>
                <c:pt idx="291">
                  <c:v>0.13941600000000001</c:v>
                </c:pt>
                <c:pt idx="292">
                  <c:v>0.13941500000000001</c:v>
                </c:pt>
                <c:pt idx="293">
                  <c:v>0.13940900000000001</c:v>
                </c:pt>
                <c:pt idx="294">
                  <c:v>0.139408</c:v>
                </c:pt>
                <c:pt idx="295">
                  <c:v>0.13941100000000001</c:v>
                </c:pt>
                <c:pt idx="296">
                  <c:v>0.13940900000000001</c:v>
                </c:pt>
                <c:pt idx="297">
                  <c:v>0.13941300000000001</c:v>
                </c:pt>
                <c:pt idx="298">
                  <c:v>0.139407</c:v>
                </c:pt>
                <c:pt idx="299">
                  <c:v>0.13941000000000001</c:v>
                </c:pt>
                <c:pt idx="300">
                  <c:v>0.13941500000000001</c:v>
                </c:pt>
                <c:pt idx="301">
                  <c:v>0.13943</c:v>
                </c:pt>
                <c:pt idx="302">
                  <c:v>0.139464</c:v>
                </c:pt>
                <c:pt idx="303">
                  <c:v>0.139458</c:v>
                </c:pt>
                <c:pt idx="304">
                  <c:v>0.13941700000000001</c:v>
                </c:pt>
                <c:pt idx="305">
                  <c:v>0.13903499999999999</c:v>
                </c:pt>
                <c:pt idx="306">
                  <c:v>0.138601</c:v>
                </c:pt>
                <c:pt idx="307">
                  <c:v>0.138457</c:v>
                </c:pt>
                <c:pt idx="308">
                  <c:v>0.13844400000000001</c:v>
                </c:pt>
                <c:pt idx="309">
                  <c:v>0.138569</c:v>
                </c:pt>
                <c:pt idx="310">
                  <c:v>0.138429</c:v>
                </c:pt>
                <c:pt idx="311">
                  <c:v>0.137956</c:v>
                </c:pt>
                <c:pt idx="312">
                  <c:v>0.13684099999999999</c:v>
                </c:pt>
                <c:pt idx="313">
                  <c:v>0.134829</c:v>
                </c:pt>
                <c:pt idx="314">
                  <c:v>0.13158500000000001</c:v>
                </c:pt>
                <c:pt idx="315">
                  <c:v>0.128857</c:v>
                </c:pt>
                <c:pt idx="316">
                  <c:v>0.12775</c:v>
                </c:pt>
                <c:pt idx="317">
                  <c:v>0.12825800000000001</c:v>
                </c:pt>
                <c:pt idx="318">
                  <c:v>0.12931899999999999</c:v>
                </c:pt>
                <c:pt idx="319">
                  <c:v>0.13005900000000001</c:v>
                </c:pt>
                <c:pt idx="320">
                  <c:v>0.130691</c:v>
                </c:pt>
                <c:pt idx="321">
                  <c:v>0.13119800000000001</c:v>
                </c:pt>
                <c:pt idx="322">
                  <c:v>0.132134</c:v>
                </c:pt>
                <c:pt idx="323">
                  <c:v>0.133353</c:v>
                </c:pt>
                <c:pt idx="324">
                  <c:v>0.13433700000000001</c:v>
                </c:pt>
                <c:pt idx="325">
                  <c:v>0.13494200000000001</c:v>
                </c:pt>
                <c:pt idx="326">
                  <c:v>0.13547400000000001</c:v>
                </c:pt>
                <c:pt idx="327">
                  <c:v>0.136104</c:v>
                </c:pt>
                <c:pt idx="328">
                  <c:v>0.136735</c:v>
                </c:pt>
                <c:pt idx="329">
                  <c:v>0.13706099999999999</c:v>
                </c:pt>
                <c:pt idx="330">
                  <c:v>0.13692599999999999</c:v>
                </c:pt>
                <c:pt idx="331">
                  <c:v>0.136821</c:v>
                </c:pt>
                <c:pt idx="332">
                  <c:v>0.13686000000000001</c:v>
                </c:pt>
                <c:pt idx="333">
                  <c:v>0.136821</c:v>
                </c:pt>
                <c:pt idx="334">
                  <c:v>0.13689299999999999</c:v>
                </c:pt>
                <c:pt idx="335">
                  <c:v>0.136854</c:v>
                </c:pt>
                <c:pt idx="336">
                  <c:v>0.136878</c:v>
                </c:pt>
                <c:pt idx="337">
                  <c:v>0.13686000000000001</c:v>
                </c:pt>
                <c:pt idx="338">
                  <c:v>0.13686499999999999</c:v>
                </c:pt>
                <c:pt idx="339">
                  <c:v>0.13686799999999999</c:v>
                </c:pt>
                <c:pt idx="340">
                  <c:v>0.13686599999999999</c:v>
                </c:pt>
                <c:pt idx="341">
                  <c:v>0.13685600000000001</c:v>
                </c:pt>
                <c:pt idx="342">
                  <c:v>0.13689200000000001</c:v>
                </c:pt>
                <c:pt idx="343">
                  <c:v>0.13689100000000001</c:v>
                </c:pt>
                <c:pt idx="344">
                  <c:v>0.13688</c:v>
                </c:pt>
                <c:pt idx="345">
                  <c:v>0.13686499999999999</c:v>
                </c:pt>
                <c:pt idx="346">
                  <c:v>0.13688800000000001</c:v>
                </c:pt>
                <c:pt idx="347">
                  <c:v>0.136876</c:v>
                </c:pt>
                <c:pt idx="348">
                  <c:v>0.13686000000000001</c:v>
                </c:pt>
                <c:pt idx="349">
                  <c:v>0.136874</c:v>
                </c:pt>
                <c:pt idx="350">
                  <c:v>0.136905</c:v>
                </c:pt>
                <c:pt idx="351">
                  <c:v>0.13688700000000001</c:v>
                </c:pt>
                <c:pt idx="352">
                  <c:v>0.13688</c:v>
                </c:pt>
                <c:pt idx="353">
                  <c:v>0.136907</c:v>
                </c:pt>
                <c:pt idx="354">
                  <c:v>0.136905</c:v>
                </c:pt>
                <c:pt idx="355">
                  <c:v>0.13687199999999999</c:v>
                </c:pt>
                <c:pt idx="356">
                  <c:v>0.136883</c:v>
                </c:pt>
                <c:pt idx="357">
                  <c:v>0.136905</c:v>
                </c:pt>
                <c:pt idx="358">
                  <c:v>0.13689399999999999</c:v>
                </c:pt>
                <c:pt idx="359">
                  <c:v>0.13689599999999999</c:v>
                </c:pt>
                <c:pt idx="360">
                  <c:v>0.13676199999999999</c:v>
                </c:pt>
                <c:pt idx="361">
                  <c:v>0.136493</c:v>
                </c:pt>
                <c:pt idx="362">
                  <c:v>0.13612099999999999</c:v>
                </c:pt>
                <c:pt idx="363">
                  <c:v>0.135715</c:v>
                </c:pt>
                <c:pt idx="364">
                  <c:v>0.13550400000000001</c:v>
                </c:pt>
                <c:pt idx="365">
                  <c:v>0.13561599999999999</c:v>
                </c:pt>
                <c:pt idx="366">
                  <c:v>0.13547300000000001</c:v>
                </c:pt>
                <c:pt idx="367">
                  <c:v>0.134629</c:v>
                </c:pt>
                <c:pt idx="368">
                  <c:v>0.132938</c:v>
                </c:pt>
                <c:pt idx="369">
                  <c:v>0.130518</c:v>
                </c:pt>
                <c:pt idx="370">
                  <c:v>0.12739300000000001</c:v>
                </c:pt>
                <c:pt idx="371">
                  <c:v>0.12370100000000001</c:v>
                </c:pt>
                <c:pt idx="372">
                  <c:v>0.122333</c:v>
                </c:pt>
                <c:pt idx="373">
                  <c:v>0.122103</c:v>
                </c:pt>
                <c:pt idx="374">
                  <c:v>0.122456</c:v>
                </c:pt>
                <c:pt idx="375">
                  <c:v>0.123015</c:v>
                </c:pt>
                <c:pt idx="376">
                  <c:v>0.123996</c:v>
                </c:pt>
                <c:pt idx="377">
                  <c:v>0.12470000000000001</c:v>
                </c:pt>
                <c:pt idx="378">
                  <c:v>0.124971</c:v>
                </c:pt>
                <c:pt idx="379">
                  <c:v>0.12562999999999999</c:v>
                </c:pt>
                <c:pt idx="380">
                  <c:v>0.126494</c:v>
                </c:pt>
                <c:pt idx="381">
                  <c:v>0.12711700000000001</c:v>
                </c:pt>
                <c:pt idx="382">
                  <c:v>0.12731700000000001</c:v>
                </c:pt>
                <c:pt idx="383">
                  <c:v>0.12755900000000001</c:v>
                </c:pt>
                <c:pt idx="384">
                  <c:v>0.12803300000000001</c:v>
                </c:pt>
                <c:pt idx="385">
                  <c:v>0.12856400000000001</c:v>
                </c:pt>
                <c:pt idx="386">
                  <c:v>0.128834</c:v>
                </c:pt>
                <c:pt idx="387">
                  <c:v>0.12881200000000001</c:v>
                </c:pt>
                <c:pt idx="388">
                  <c:v>0.12868599999999999</c:v>
                </c:pt>
                <c:pt idx="389">
                  <c:v>0.12871099999999999</c:v>
                </c:pt>
                <c:pt idx="390">
                  <c:v>0.12881600000000001</c:v>
                </c:pt>
                <c:pt idx="391">
                  <c:v>0.128884</c:v>
                </c:pt>
                <c:pt idx="392">
                  <c:v>0.12884300000000001</c:v>
                </c:pt>
                <c:pt idx="393">
                  <c:v>0.12884799999999999</c:v>
                </c:pt>
                <c:pt idx="394">
                  <c:v>0.12886400000000001</c:v>
                </c:pt>
                <c:pt idx="395">
                  <c:v>0.128887</c:v>
                </c:pt>
                <c:pt idx="396">
                  <c:v>0.128857</c:v>
                </c:pt>
                <c:pt idx="397">
                  <c:v>0.128886</c:v>
                </c:pt>
                <c:pt idx="398">
                  <c:v>0.12887199999999999</c:v>
                </c:pt>
                <c:pt idx="399">
                  <c:v>0.12889300000000001</c:v>
                </c:pt>
                <c:pt idx="400">
                  <c:v>0.12890299999999999</c:v>
                </c:pt>
                <c:pt idx="401">
                  <c:v>0.12887299999999999</c:v>
                </c:pt>
                <c:pt idx="402">
                  <c:v>0.12887899999999999</c:v>
                </c:pt>
                <c:pt idx="403">
                  <c:v>0.12887999999999999</c:v>
                </c:pt>
                <c:pt idx="404">
                  <c:v>0.128882</c:v>
                </c:pt>
                <c:pt idx="405">
                  <c:v>0.12889500000000001</c:v>
                </c:pt>
                <c:pt idx="406">
                  <c:v>0.12889600000000001</c:v>
                </c:pt>
                <c:pt idx="407">
                  <c:v>0.12889300000000001</c:v>
                </c:pt>
                <c:pt idx="408">
                  <c:v>0.128888</c:v>
                </c:pt>
                <c:pt idx="409">
                  <c:v>0.12889400000000001</c:v>
                </c:pt>
                <c:pt idx="410">
                  <c:v>0.12889600000000001</c:v>
                </c:pt>
                <c:pt idx="411">
                  <c:v>0.128913</c:v>
                </c:pt>
                <c:pt idx="412">
                  <c:v>0.12889</c:v>
                </c:pt>
                <c:pt idx="413">
                  <c:v>0.128883</c:v>
                </c:pt>
                <c:pt idx="414">
                  <c:v>0.12889</c:v>
                </c:pt>
                <c:pt idx="415">
                  <c:v>0.12890699999999999</c:v>
                </c:pt>
                <c:pt idx="416">
                  <c:v>0.12890299999999999</c:v>
                </c:pt>
                <c:pt idx="417">
                  <c:v>0.12892100000000001</c:v>
                </c:pt>
                <c:pt idx="418">
                  <c:v>0.128994</c:v>
                </c:pt>
                <c:pt idx="419">
                  <c:v>0.12898299999999999</c:v>
                </c:pt>
                <c:pt idx="420">
                  <c:v>0.12885199999999999</c:v>
                </c:pt>
                <c:pt idx="421">
                  <c:v>0.128388</c:v>
                </c:pt>
                <c:pt idx="422">
                  <c:v>0.12830800000000001</c:v>
                </c:pt>
                <c:pt idx="423">
                  <c:v>0.12829399999999999</c:v>
                </c:pt>
                <c:pt idx="424">
                  <c:v>0.128328</c:v>
                </c:pt>
                <c:pt idx="425">
                  <c:v>0.12842200000000001</c:v>
                </c:pt>
                <c:pt idx="426">
                  <c:v>0.12815599999999999</c:v>
                </c:pt>
                <c:pt idx="427">
                  <c:v>0.12765799999999999</c:v>
                </c:pt>
                <c:pt idx="428">
                  <c:v>0.12678700000000001</c:v>
                </c:pt>
                <c:pt idx="429">
                  <c:v>0.12499200000000001</c:v>
                </c:pt>
                <c:pt idx="430">
                  <c:v>0.12192</c:v>
                </c:pt>
                <c:pt idx="431">
                  <c:v>0.118989</c:v>
                </c:pt>
                <c:pt idx="432">
                  <c:v>0.11805300000000001</c:v>
                </c:pt>
                <c:pt idx="433">
                  <c:v>0.118491</c:v>
                </c:pt>
                <c:pt idx="434">
                  <c:v>0.119715</c:v>
                </c:pt>
                <c:pt idx="435">
                  <c:v>0.12055299999999999</c:v>
                </c:pt>
                <c:pt idx="436">
                  <c:v>0.12124500000000001</c:v>
                </c:pt>
                <c:pt idx="437">
                  <c:v>0.121821</c:v>
                </c:pt>
                <c:pt idx="438">
                  <c:v>0.12289600000000001</c:v>
                </c:pt>
                <c:pt idx="439">
                  <c:v>0.124114</c:v>
                </c:pt>
                <c:pt idx="440">
                  <c:v>0.125085</c:v>
                </c:pt>
                <c:pt idx="441">
                  <c:v>0.12571299999999999</c:v>
                </c:pt>
                <c:pt idx="442">
                  <c:v>0.126085</c:v>
                </c:pt>
                <c:pt idx="443">
                  <c:v>0.126551</c:v>
                </c:pt>
                <c:pt idx="444">
                  <c:v>0.12704299999999999</c:v>
                </c:pt>
                <c:pt idx="445">
                  <c:v>0.12715499999999999</c:v>
                </c:pt>
                <c:pt idx="446">
                  <c:v>0.12703600000000001</c:v>
                </c:pt>
                <c:pt idx="447">
                  <c:v>0.12712399999999999</c:v>
                </c:pt>
                <c:pt idx="448">
                  <c:v>0.127164</c:v>
                </c:pt>
                <c:pt idx="449">
                  <c:v>0.12706300000000001</c:v>
                </c:pt>
                <c:pt idx="450">
                  <c:v>0.127058</c:v>
                </c:pt>
                <c:pt idx="451">
                  <c:v>0.12712200000000001</c:v>
                </c:pt>
                <c:pt idx="452">
                  <c:v>0.127081</c:v>
                </c:pt>
                <c:pt idx="453">
                  <c:v>0.127053</c:v>
                </c:pt>
                <c:pt idx="454">
                  <c:v>0.127083</c:v>
                </c:pt>
                <c:pt idx="455">
                  <c:v>0.12706000000000001</c:v>
                </c:pt>
                <c:pt idx="456">
                  <c:v>0.12704099999999999</c:v>
                </c:pt>
                <c:pt idx="457">
                  <c:v>0.12704099999999999</c:v>
                </c:pt>
                <c:pt idx="458">
                  <c:v>0.12706100000000001</c:v>
                </c:pt>
                <c:pt idx="459">
                  <c:v>0.12706200000000001</c:v>
                </c:pt>
                <c:pt idx="460">
                  <c:v>0.12704299999999999</c:v>
                </c:pt>
                <c:pt idx="461">
                  <c:v>0.127024</c:v>
                </c:pt>
                <c:pt idx="462">
                  <c:v>0.127026</c:v>
                </c:pt>
                <c:pt idx="463">
                  <c:v>0.12706300000000001</c:v>
                </c:pt>
                <c:pt idx="464">
                  <c:v>0.127051</c:v>
                </c:pt>
                <c:pt idx="465">
                  <c:v>0.12701499999999999</c:v>
                </c:pt>
                <c:pt idx="466">
                  <c:v>0.12703900000000001</c:v>
                </c:pt>
                <c:pt idx="467">
                  <c:v>0.12707299999999999</c:v>
                </c:pt>
                <c:pt idx="468">
                  <c:v>0.127051</c:v>
                </c:pt>
                <c:pt idx="469">
                  <c:v>0.12704299999999999</c:v>
                </c:pt>
                <c:pt idx="470">
                  <c:v>0.12709400000000001</c:v>
                </c:pt>
                <c:pt idx="471">
                  <c:v>0.12709799999999999</c:v>
                </c:pt>
                <c:pt idx="472">
                  <c:v>0.127022</c:v>
                </c:pt>
                <c:pt idx="473">
                  <c:v>0.12704799999999999</c:v>
                </c:pt>
                <c:pt idx="474">
                  <c:v>0.12711900000000001</c:v>
                </c:pt>
                <c:pt idx="475">
                  <c:v>0.12709000000000001</c:v>
                </c:pt>
                <c:pt idx="476">
                  <c:v>0.12684100000000001</c:v>
                </c:pt>
                <c:pt idx="477">
                  <c:v>0.126416</c:v>
                </c:pt>
                <c:pt idx="478">
                  <c:v>0.126112</c:v>
                </c:pt>
                <c:pt idx="479">
                  <c:v>0.12600700000000001</c:v>
                </c:pt>
                <c:pt idx="480">
                  <c:v>0.12614900000000001</c:v>
                </c:pt>
                <c:pt idx="481">
                  <c:v>0.12618599999999999</c:v>
                </c:pt>
                <c:pt idx="482">
                  <c:v>0.12578400000000001</c:v>
                </c:pt>
                <c:pt idx="483">
                  <c:v>0.12482500000000001</c:v>
                </c:pt>
                <c:pt idx="484">
                  <c:v>0.123336</c:v>
                </c:pt>
                <c:pt idx="485">
                  <c:v>0.121272</c:v>
                </c:pt>
                <c:pt idx="486">
                  <c:v>0.118768</c:v>
                </c:pt>
                <c:pt idx="487">
                  <c:v>0.115481</c:v>
                </c:pt>
                <c:pt idx="488">
                  <c:v>0.113263</c:v>
                </c:pt>
                <c:pt idx="489">
                  <c:v>0.112204</c:v>
                </c:pt>
                <c:pt idx="490">
                  <c:v>0.112397</c:v>
                </c:pt>
                <c:pt idx="491">
                  <c:v>0.113008</c:v>
                </c:pt>
                <c:pt idx="492">
                  <c:v>0.113832</c:v>
                </c:pt>
                <c:pt idx="493">
                  <c:v>0.11476699999999999</c:v>
                </c:pt>
                <c:pt idx="494">
                  <c:v>0.115318</c:v>
                </c:pt>
                <c:pt idx="495">
                  <c:v>0.11569599999999999</c:v>
                </c:pt>
                <c:pt idx="496">
                  <c:v>0.116235</c:v>
                </c:pt>
                <c:pt idx="497">
                  <c:v>0.11672200000000001</c:v>
                </c:pt>
                <c:pt idx="498">
                  <c:v>0.117114</c:v>
                </c:pt>
                <c:pt idx="499">
                  <c:v>0.117395</c:v>
                </c:pt>
                <c:pt idx="500">
                  <c:v>0.117885</c:v>
                </c:pt>
                <c:pt idx="501">
                  <c:v>0.11836099999999999</c:v>
                </c:pt>
                <c:pt idx="502">
                  <c:v>0.118509</c:v>
                </c:pt>
                <c:pt idx="503">
                  <c:v>0.118449</c:v>
                </c:pt>
                <c:pt idx="504">
                  <c:v>0.118475</c:v>
                </c:pt>
                <c:pt idx="505">
                  <c:v>0.118508</c:v>
                </c:pt>
                <c:pt idx="506">
                  <c:v>0.11848599999999999</c:v>
                </c:pt>
                <c:pt idx="507">
                  <c:v>0.118468</c:v>
                </c:pt>
                <c:pt idx="508">
                  <c:v>0.118515</c:v>
                </c:pt>
                <c:pt idx="509">
                  <c:v>0.118492</c:v>
                </c:pt>
                <c:pt idx="510">
                  <c:v>0.11844399999999999</c:v>
                </c:pt>
                <c:pt idx="511">
                  <c:v>0.11846</c:v>
                </c:pt>
                <c:pt idx="512">
                  <c:v>0.11849</c:v>
                </c:pt>
                <c:pt idx="513">
                  <c:v>0.118465</c:v>
                </c:pt>
                <c:pt idx="514">
                  <c:v>0.118464</c:v>
                </c:pt>
                <c:pt idx="515">
                  <c:v>0.118489</c:v>
                </c:pt>
                <c:pt idx="516">
                  <c:v>0.11848499999999999</c:v>
                </c:pt>
                <c:pt idx="517">
                  <c:v>0.11847000000000001</c:v>
                </c:pt>
                <c:pt idx="518">
                  <c:v>0.11849899999999999</c:v>
                </c:pt>
                <c:pt idx="519">
                  <c:v>0.118491</c:v>
                </c:pt>
                <c:pt idx="520">
                  <c:v>0.118487</c:v>
                </c:pt>
                <c:pt idx="521">
                  <c:v>0.118479</c:v>
                </c:pt>
                <c:pt idx="522">
                  <c:v>0.118491</c:v>
                </c:pt>
                <c:pt idx="523">
                  <c:v>0.11849999999999999</c:v>
                </c:pt>
                <c:pt idx="524">
                  <c:v>0.118495</c:v>
                </c:pt>
                <c:pt idx="525">
                  <c:v>0.118504</c:v>
                </c:pt>
                <c:pt idx="526">
                  <c:v>0.118516</c:v>
                </c:pt>
                <c:pt idx="527">
                  <c:v>0.118491</c:v>
                </c:pt>
                <c:pt idx="528">
                  <c:v>0.118482</c:v>
                </c:pt>
                <c:pt idx="529">
                  <c:v>0.118505</c:v>
                </c:pt>
                <c:pt idx="530">
                  <c:v>0.118506</c:v>
                </c:pt>
                <c:pt idx="531">
                  <c:v>0.118481</c:v>
                </c:pt>
                <c:pt idx="532">
                  <c:v>0.118503</c:v>
                </c:pt>
                <c:pt idx="533">
                  <c:v>0.118603</c:v>
                </c:pt>
                <c:pt idx="534">
                  <c:v>0.118659</c:v>
                </c:pt>
                <c:pt idx="535">
                  <c:v>0.118578</c:v>
                </c:pt>
                <c:pt idx="536">
                  <c:v>0.11833</c:v>
                </c:pt>
                <c:pt idx="537">
                  <c:v>0.117965</c:v>
                </c:pt>
                <c:pt idx="538">
                  <c:v>0.117746</c:v>
                </c:pt>
                <c:pt idx="539">
                  <c:v>0.11755500000000001</c:v>
                </c:pt>
                <c:pt idx="540">
                  <c:v>0.117599</c:v>
                </c:pt>
                <c:pt idx="541">
                  <c:v>0.117617</c:v>
                </c:pt>
                <c:pt idx="542">
                  <c:v>0.117288</c:v>
                </c:pt>
                <c:pt idx="543">
                  <c:v>0.116548</c:v>
                </c:pt>
                <c:pt idx="544">
                  <c:v>0.11504499999999999</c:v>
                </c:pt>
                <c:pt idx="545">
                  <c:v>0.112568</c:v>
                </c:pt>
                <c:pt idx="546">
                  <c:v>0.109261</c:v>
                </c:pt>
                <c:pt idx="547">
                  <c:v>0.10775</c:v>
                </c:pt>
                <c:pt idx="548">
                  <c:v>0.10746799999999999</c:v>
                </c:pt>
                <c:pt idx="549">
                  <c:v>0.10857</c:v>
                </c:pt>
                <c:pt idx="550">
                  <c:v>0.109389</c:v>
                </c:pt>
                <c:pt idx="551">
                  <c:v>0.110111</c:v>
                </c:pt>
                <c:pt idx="552">
                  <c:v>0.110581</c:v>
                </c:pt>
                <c:pt idx="553">
                  <c:v>0.111568</c:v>
                </c:pt>
                <c:pt idx="554">
                  <c:v>0.11289299999999999</c:v>
                </c:pt>
                <c:pt idx="555">
                  <c:v>0.11408</c:v>
                </c:pt>
                <c:pt idx="556">
                  <c:v>0.114722</c:v>
                </c:pt>
                <c:pt idx="557">
                  <c:v>0.11515499999999999</c:v>
                </c:pt>
                <c:pt idx="558">
                  <c:v>0.115728</c:v>
                </c:pt>
                <c:pt idx="559">
                  <c:v>0.116497</c:v>
                </c:pt>
                <c:pt idx="560">
                  <c:v>0.117079</c:v>
                </c:pt>
                <c:pt idx="561">
                  <c:v>0.11704199999999999</c:v>
                </c:pt>
                <c:pt idx="562">
                  <c:v>0.116782</c:v>
                </c:pt>
                <c:pt idx="563">
                  <c:v>0.116851</c:v>
                </c:pt>
                <c:pt idx="564">
                  <c:v>0.116873</c:v>
                </c:pt>
                <c:pt idx="565">
                  <c:v>0.116816</c:v>
                </c:pt>
                <c:pt idx="566">
                  <c:v>0.116858</c:v>
                </c:pt>
                <c:pt idx="567">
                  <c:v>0.116853</c:v>
                </c:pt>
                <c:pt idx="568">
                  <c:v>0.116865</c:v>
                </c:pt>
                <c:pt idx="569">
                  <c:v>0.116845</c:v>
                </c:pt>
                <c:pt idx="570">
                  <c:v>0.116872</c:v>
                </c:pt>
                <c:pt idx="571">
                  <c:v>0.116867</c:v>
                </c:pt>
                <c:pt idx="572">
                  <c:v>0.116851</c:v>
                </c:pt>
                <c:pt idx="573">
                  <c:v>0.116844</c:v>
                </c:pt>
                <c:pt idx="574">
                  <c:v>0.11686299999999999</c:v>
                </c:pt>
                <c:pt idx="575">
                  <c:v>0.116873</c:v>
                </c:pt>
                <c:pt idx="576">
                  <c:v>0.116839</c:v>
                </c:pt>
                <c:pt idx="577">
                  <c:v>0.116864</c:v>
                </c:pt>
                <c:pt idx="578">
                  <c:v>0.116866</c:v>
                </c:pt>
                <c:pt idx="579">
                  <c:v>0.11686299999999999</c:v>
                </c:pt>
                <c:pt idx="580">
                  <c:v>0.116859</c:v>
                </c:pt>
                <c:pt idx="581">
                  <c:v>0.116844</c:v>
                </c:pt>
                <c:pt idx="582">
                  <c:v>0.116856</c:v>
                </c:pt>
                <c:pt idx="583">
                  <c:v>0.116855</c:v>
                </c:pt>
                <c:pt idx="584">
                  <c:v>0.116859</c:v>
                </c:pt>
                <c:pt idx="585">
                  <c:v>0.116859</c:v>
                </c:pt>
                <c:pt idx="586">
                  <c:v>0.116865</c:v>
                </c:pt>
                <c:pt idx="587">
                  <c:v>0.116873</c:v>
                </c:pt>
                <c:pt idx="588">
                  <c:v>0.11685</c:v>
                </c:pt>
                <c:pt idx="589">
                  <c:v>0.116872</c:v>
                </c:pt>
                <c:pt idx="590">
                  <c:v>0.11687599999999999</c:v>
                </c:pt>
                <c:pt idx="591">
                  <c:v>0.116854</c:v>
                </c:pt>
                <c:pt idx="592">
                  <c:v>0.11663900000000001</c:v>
                </c:pt>
                <c:pt idx="593">
                  <c:v>0.11613900000000001</c:v>
                </c:pt>
                <c:pt idx="594">
                  <c:v>0.115744</c:v>
                </c:pt>
                <c:pt idx="595">
                  <c:v>0.115632</c:v>
                </c:pt>
                <c:pt idx="596">
                  <c:v>0.115783</c:v>
                </c:pt>
                <c:pt idx="597">
                  <c:v>0.11576599999999999</c:v>
                </c:pt>
                <c:pt idx="598">
                  <c:v>0.115332</c:v>
                </c:pt>
                <c:pt idx="599">
                  <c:v>0.11419899999999999</c:v>
                </c:pt>
                <c:pt idx="600">
                  <c:v>0.112646</c:v>
                </c:pt>
                <c:pt idx="601">
                  <c:v>0.110586</c:v>
                </c:pt>
                <c:pt idx="602">
                  <c:v>0.10795399999999999</c:v>
                </c:pt>
                <c:pt idx="603">
                  <c:v>0.10474899999999999</c:v>
                </c:pt>
                <c:pt idx="604">
                  <c:v>0.102771</c:v>
                </c:pt>
                <c:pt idx="605">
                  <c:v>0.102045</c:v>
                </c:pt>
                <c:pt idx="606">
                  <c:v>0.102314</c:v>
                </c:pt>
                <c:pt idx="607">
                  <c:v>0.10279199999999999</c:v>
                </c:pt>
                <c:pt idx="608">
                  <c:v>0.103739</c:v>
                </c:pt>
                <c:pt idx="609">
                  <c:v>0.104738</c:v>
                </c:pt>
                <c:pt idx="610">
                  <c:v>0.10523399999999999</c:v>
                </c:pt>
                <c:pt idx="611">
                  <c:v>0.10559300000000001</c:v>
                </c:pt>
                <c:pt idx="612">
                  <c:v>0.106118</c:v>
                </c:pt>
                <c:pt idx="613">
                  <c:v>0.10677200000000001</c:v>
                </c:pt>
                <c:pt idx="614">
                  <c:v>0.107269</c:v>
                </c:pt>
                <c:pt idx="615">
                  <c:v>0.107561</c:v>
                </c:pt>
                <c:pt idx="616">
                  <c:v>0.10799</c:v>
                </c:pt>
                <c:pt idx="617">
                  <c:v>0.10836999999999999</c:v>
                </c:pt>
                <c:pt idx="618">
                  <c:v>0.108435</c:v>
                </c:pt>
                <c:pt idx="619">
                  <c:v>0.108364</c:v>
                </c:pt>
                <c:pt idx="620">
                  <c:v>0.108416</c:v>
                </c:pt>
                <c:pt idx="621">
                  <c:v>0.10845200000000001</c:v>
                </c:pt>
                <c:pt idx="622">
                  <c:v>0.108406</c:v>
                </c:pt>
                <c:pt idx="623">
                  <c:v>0.108421</c:v>
                </c:pt>
                <c:pt idx="624">
                  <c:v>0.108455</c:v>
                </c:pt>
                <c:pt idx="625">
                  <c:v>0.108408</c:v>
                </c:pt>
                <c:pt idx="626">
                  <c:v>0.108441</c:v>
                </c:pt>
                <c:pt idx="627">
                  <c:v>0.108464</c:v>
                </c:pt>
                <c:pt idx="628">
                  <c:v>0.108431</c:v>
                </c:pt>
                <c:pt idx="629">
                  <c:v>0.108456</c:v>
                </c:pt>
                <c:pt idx="630">
                  <c:v>0.108462</c:v>
                </c:pt>
                <c:pt idx="631">
                  <c:v>0.108457</c:v>
                </c:pt>
                <c:pt idx="632">
                  <c:v>0.10845399999999999</c:v>
                </c:pt>
                <c:pt idx="633">
                  <c:v>0.108449</c:v>
                </c:pt>
                <c:pt idx="634">
                  <c:v>0.108462</c:v>
                </c:pt>
                <c:pt idx="635">
                  <c:v>0.108462</c:v>
                </c:pt>
                <c:pt idx="636">
                  <c:v>0.108444</c:v>
                </c:pt>
                <c:pt idx="637">
                  <c:v>0.108462</c:v>
                </c:pt>
                <c:pt idx="638">
                  <c:v>0.108474</c:v>
                </c:pt>
                <c:pt idx="639">
                  <c:v>0.108443</c:v>
                </c:pt>
                <c:pt idx="640">
                  <c:v>0.108455</c:v>
                </c:pt>
                <c:pt idx="641">
                  <c:v>0.108475</c:v>
                </c:pt>
                <c:pt idx="642">
                  <c:v>0.108462</c:v>
                </c:pt>
                <c:pt idx="643">
                  <c:v>0.10845399999999999</c:v>
                </c:pt>
                <c:pt idx="644">
                  <c:v>0.10847</c:v>
                </c:pt>
                <c:pt idx="645">
                  <c:v>0.10847</c:v>
                </c:pt>
                <c:pt idx="646">
                  <c:v>0.108462</c:v>
                </c:pt>
                <c:pt idx="647">
                  <c:v>0.108471</c:v>
                </c:pt>
                <c:pt idx="648">
                  <c:v>0.108511</c:v>
                </c:pt>
                <c:pt idx="649">
                  <c:v>0.10859199999999999</c:v>
                </c:pt>
                <c:pt idx="650">
                  <c:v>0.10855099999999999</c:v>
                </c:pt>
                <c:pt idx="651">
                  <c:v>0.108541</c:v>
                </c:pt>
                <c:pt idx="652">
                  <c:v>0.108185</c:v>
                </c:pt>
                <c:pt idx="653">
                  <c:v>0.10795100000000001</c:v>
                </c:pt>
                <c:pt idx="654">
                  <c:v>0.10777</c:v>
                </c:pt>
                <c:pt idx="655">
                  <c:v>0.107698</c:v>
                </c:pt>
                <c:pt idx="656">
                  <c:v>0.107833</c:v>
                </c:pt>
                <c:pt idx="657">
                  <c:v>0.107832</c:v>
                </c:pt>
                <c:pt idx="658">
                  <c:v>0.107668</c:v>
                </c:pt>
                <c:pt idx="659">
                  <c:v>0.1072</c:v>
                </c:pt>
                <c:pt idx="660">
                  <c:v>0.106125</c:v>
                </c:pt>
                <c:pt idx="661">
                  <c:v>0.104186</c:v>
                </c:pt>
                <c:pt idx="662">
                  <c:v>0.10087400000000001</c:v>
                </c:pt>
                <c:pt idx="663">
                  <c:v>9.8502000000000006E-2</c:v>
                </c:pt>
                <c:pt idx="664">
                  <c:v>9.8169000000000006E-2</c:v>
                </c:pt>
                <c:pt idx="665">
                  <c:v>9.8966999999999999E-2</c:v>
                </c:pt>
                <c:pt idx="666">
                  <c:v>9.9866999999999997E-2</c:v>
                </c:pt>
                <c:pt idx="667">
                  <c:v>0.100342</c:v>
                </c:pt>
                <c:pt idx="668">
                  <c:v>0.101188</c:v>
                </c:pt>
                <c:pt idx="669">
                  <c:v>0.102275</c:v>
                </c:pt>
                <c:pt idx="670">
                  <c:v>0.103515</c:v>
                </c:pt>
                <c:pt idx="671">
                  <c:v>0.104347</c:v>
                </c:pt>
                <c:pt idx="672">
                  <c:v>0.104992</c:v>
                </c:pt>
                <c:pt idx="673">
                  <c:v>0.10546700000000001</c:v>
                </c:pt>
                <c:pt idx="674">
                  <c:v>0.105994</c:v>
                </c:pt>
                <c:pt idx="675">
                  <c:v>0.106575</c:v>
                </c:pt>
                <c:pt idx="676">
                  <c:v>0.106809</c:v>
                </c:pt>
                <c:pt idx="677">
                  <c:v>0.106739</c:v>
                </c:pt>
                <c:pt idx="678">
                  <c:v>0.106741</c:v>
                </c:pt>
                <c:pt idx="679">
                  <c:v>0.10674599999999999</c:v>
                </c:pt>
                <c:pt idx="680">
                  <c:v>0.106725</c:v>
                </c:pt>
                <c:pt idx="681">
                  <c:v>0.106766</c:v>
                </c:pt>
                <c:pt idx="682">
                  <c:v>0.106735</c:v>
                </c:pt>
                <c:pt idx="683">
                  <c:v>0.106735</c:v>
                </c:pt>
                <c:pt idx="684">
                  <c:v>0.106764</c:v>
                </c:pt>
                <c:pt idx="685">
                  <c:v>0.10676099999999999</c:v>
                </c:pt>
                <c:pt idx="686">
                  <c:v>0.106742</c:v>
                </c:pt>
                <c:pt idx="687">
                  <c:v>0.10675999999999999</c:v>
                </c:pt>
                <c:pt idx="688">
                  <c:v>0.106766</c:v>
                </c:pt>
                <c:pt idx="689">
                  <c:v>0.106762</c:v>
                </c:pt>
                <c:pt idx="690">
                  <c:v>0.106762</c:v>
                </c:pt>
                <c:pt idx="691">
                  <c:v>0.10675900000000001</c:v>
                </c:pt>
                <c:pt idx="692">
                  <c:v>0.106766</c:v>
                </c:pt>
                <c:pt idx="693">
                  <c:v>0.106765</c:v>
                </c:pt>
                <c:pt idx="694">
                  <c:v>0.10675900000000001</c:v>
                </c:pt>
                <c:pt idx="695">
                  <c:v>0.106765</c:v>
                </c:pt>
                <c:pt idx="696">
                  <c:v>0.106764</c:v>
                </c:pt>
                <c:pt idx="697">
                  <c:v>0.10675900000000001</c:v>
                </c:pt>
                <c:pt idx="698">
                  <c:v>0.106756</c:v>
                </c:pt>
                <c:pt idx="699">
                  <c:v>0.10675800000000001</c:v>
                </c:pt>
                <c:pt idx="700">
                  <c:v>0.10676099999999999</c:v>
                </c:pt>
                <c:pt idx="701">
                  <c:v>0.106753</c:v>
                </c:pt>
                <c:pt idx="702">
                  <c:v>0.106756</c:v>
                </c:pt>
                <c:pt idx="703">
                  <c:v>0.106756</c:v>
                </c:pt>
                <c:pt idx="704">
                  <c:v>0.10675800000000001</c:v>
                </c:pt>
                <c:pt idx="705">
                  <c:v>0.106752</c:v>
                </c:pt>
                <c:pt idx="706">
                  <c:v>0.10675999999999999</c:v>
                </c:pt>
                <c:pt idx="707">
                  <c:v>0.106729</c:v>
                </c:pt>
                <c:pt idx="708">
                  <c:v>0.106435</c:v>
                </c:pt>
                <c:pt idx="709">
                  <c:v>0.10600900000000001</c:v>
                </c:pt>
                <c:pt idx="710">
                  <c:v>0.105611</c:v>
                </c:pt>
                <c:pt idx="711">
                  <c:v>0.105448</c:v>
                </c:pt>
                <c:pt idx="712">
                  <c:v>0.105625</c:v>
                </c:pt>
                <c:pt idx="713">
                  <c:v>0.105515</c:v>
                </c:pt>
                <c:pt idx="714">
                  <c:v>0.104839</c:v>
                </c:pt>
                <c:pt idx="715">
                  <c:v>0.10360999999999999</c:v>
                </c:pt>
                <c:pt idx="716">
                  <c:v>0.101909</c:v>
                </c:pt>
                <c:pt idx="717">
                  <c:v>9.9626000000000006E-2</c:v>
                </c:pt>
                <c:pt idx="718">
                  <c:v>9.6756999999999996E-2</c:v>
                </c:pt>
                <c:pt idx="719">
                  <c:v>9.3713000000000005E-2</c:v>
                </c:pt>
                <c:pt idx="720">
                  <c:v>9.2702999999999994E-2</c:v>
                </c:pt>
                <c:pt idx="721">
                  <c:v>9.239E-2</c:v>
                </c:pt>
                <c:pt idx="722">
                  <c:v>9.2904E-2</c:v>
                </c:pt>
                <c:pt idx="723">
                  <c:v>9.3589000000000006E-2</c:v>
                </c:pt>
                <c:pt idx="724">
                  <c:v>9.4603999999999994E-2</c:v>
                </c:pt>
                <c:pt idx="725">
                  <c:v>9.5188999999999996E-2</c:v>
                </c:pt>
                <c:pt idx="726">
                  <c:v>9.5460000000000003E-2</c:v>
                </c:pt>
                <c:pt idx="727">
                  <c:v>9.6074999999999994E-2</c:v>
                </c:pt>
                <c:pt idx="728">
                  <c:v>9.6718999999999999E-2</c:v>
                </c:pt>
                <c:pt idx="729">
                  <c:v>9.7156999999999993E-2</c:v>
                </c:pt>
                <c:pt idx="730">
                  <c:v>9.7475000000000006E-2</c:v>
                </c:pt>
                <c:pt idx="731">
                  <c:v>9.7892999999999994E-2</c:v>
                </c:pt>
                <c:pt idx="732">
                  <c:v>9.8460000000000006E-2</c:v>
                </c:pt>
                <c:pt idx="733">
                  <c:v>9.8724999999999993E-2</c:v>
                </c:pt>
                <c:pt idx="734">
                  <c:v>9.8738999999999993E-2</c:v>
                </c:pt>
                <c:pt idx="735">
                  <c:v>9.8719000000000001E-2</c:v>
                </c:pt>
                <c:pt idx="736">
                  <c:v>9.8755999999999997E-2</c:v>
                </c:pt>
                <c:pt idx="737">
                  <c:v>9.8752999999999994E-2</c:v>
                </c:pt>
                <c:pt idx="738">
                  <c:v>9.8773E-2</c:v>
                </c:pt>
                <c:pt idx="739">
                  <c:v>9.8782999999999996E-2</c:v>
                </c:pt>
                <c:pt idx="740">
                  <c:v>9.8771999999999999E-2</c:v>
                </c:pt>
                <c:pt idx="741">
                  <c:v>9.8767999999999995E-2</c:v>
                </c:pt>
                <c:pt idx="742">
                  <c:v>9.8787E-2</c:v>
                </c:pt>
                <c:pt idx="743">
                  <c:v>9.8792000000000005E-2</c:v>
                </c:pt>
                <c:pt idx="744">
                  <c:v>9.8769999999999997E-2</c:v>
                </c:pt>
                <c:pt idx="745">
                  <c:v>9.8798999999999998E-2</c:v>
                </c:pt>
                <c:pt idx="746">
                  <c:v>9.8802000000000001E-2</c:v>
                </c:pt>
                <c:pt idx="747">
                  <c:v>9.8782999999999996E-2</c:v>
                </c:pt>
                <c:pt idx="748">
                  <c:v>9.8812999999999998E-2</c:v>
                </c:pt>
                <c:pt idx="749">
                  <c:v>9.8809999999999995E-2</c:v>
                </c:pt>
                <c:pt idx="750">
                  <c:v>9.8785999999999999E-2</c:v>
                </c:pt>
                <c:pt idx="751">
                  <c:v>9.8794999999999994E-2</c:v>
                </c:pt>
                <c:pt idx="752">
                  <c:v>9.8820000000000005E-2</c:v>
                </c:pt>
                <c:pt idx="753">
                  <c:v>9.8798999999999998E-2</c:v>
                </c:pt>
                <c:pt idx="754">
                  <c:v>9.8818000000000003E-2</c:v>
                </c:pt>
                <c:pt idx="755">
                  <c:v>9.8802000000000001E-2</c:v>
                </c:pt>
                <c:pt idx="756">
                  <c:v>9.8829E-2</c:v>
                </c:pt>
                <c:pt idx="757">
                  <c:v>9.8807000000000006E-2</c:v>
                </c:pt>
                <c:pt idx="758">
                  <c:v>9.8821000000000006E-2</c:v>
                </c:pt>
                <c:pt idx="759">
                  <c:v>9.8802000000000001E-2</c:v>
                </c:pt>
                <c:pt idx="760">
                  <c:v>9.8805000000000004E-2</c:v>
                </c:pt>
                <c:pt idx="761">
                  <c:v>9.8808999999999994E-2</c:v>
                </c:pt>
                <c:pt idx="762">
                  <c:v>9.8799999999999999E-2</c:v>
                </c:pt>
                <c:pt idx="763">
                  <c:v>9.8827999999999999E-2</c:v>
                </c:pt>
                <c:pt idx="764">
                  <c:v>9.8857E-2</c:v>
                </c:pt>
                <c:pt idx="765">
                  <c:v>9.8981E-2</c:v>
                </c:pt>
                <c:pt idx="766">
                  <c:v>9.8961999999999994E-2</c:v>
                </c:pt>
                <c:pt idx="767">
                  <c:v>9.8941000000000001E-2</c:v>
                </c:pt>
                <c:pt idx="768">
                  <c:v>9.8483000000000001E-2</c:v>
                </c:pt>
                <c:pt idx="769">
                  <c:v>9.8257999999999998E-2</c:v>
                </c:pt>
                <c:pt idx="770">
                  <c:v>9.8067000000000001E-2</c:v>
                </c:pt>
                <c:pt idx="771">
                  <c:v>9.8128999999999994E-2</c:v>
                </c:pt>
                <c:pt idx="772">
                  <c:v>9.8430000000000004E-2</c:v>
                </c:pt>
                <c:pt idx="773">
                  <c:v>9.8623000000000002E-2</c:v>
                </c:pt>
                <c:pt idx="774">
                  <c:v>9.8534999999999998E-2</c:v>
                </c:pt>
                <c:pt idx="775">
                  <c:v>9.8020999999999997E-2</c:v>
                </c:pt>
                <c:pt idx="776">
                  <c:v>9.6841999999999998E-2</c:v>
                </c:pt>
                <c:pt idx="777">
                  <c:v>9.4727000000000006E-2</c:v>
                </c:pt>
                <c:pt idx="778">
                  <c:v>9.1228000000000004E-2</c:v>
                </c:pt>
                <c:pt idx="779">
                  <c:v>8.9008000000000004E-2</c:v>
                </c:pt>
                <c:pt idx="780">
                  <c:v>8.8718000000000005E-2</c:v>
                </c:pt>
                <c:pt idx="781">
                  <c:v>8.9460999999999999E-2</c:v>
                </c:pt>
                <c:pt idx="782">
                  <c:v>9.0339000000000003E-2</c:v>
                </c:pt>
                <c:pt idx="783">
                  <c:v>9.0826000000000004E-2</c:v>
                </c:pt>
                <c:pt idx="784">
                  <c:v>9.1665999999999997E-2</c:v>
                </c:pt>
                <c:pt idx="785">
                  <c:v>9.2649999999999996E-2</c:v>
                </c:pt>
                <c:pt idx="786">
                  <c:v>9.3861E-2</c:v>
                </c:pt>
                <c:pt idx="787">
                  <c:v>9.4816999999999999E-2</c:v>
                </c:pt>
                <c:pt idx="788">
                  <c:v>9.5617999999999995E-2</c:v>
                </c:pt>
                <c:pt idx="789">
                  <c:v>9.6089999999999995E-2</c:v>
                </c:pt>
                <c:pt idx="790">
                  <c:v>9.6530000000000005E-2</c:v>
                </c:pt>
                <c:pt idx="791">
                  <c:v>9.6970000000000001E-2</c:v>
                </c:pt>
                <c:pt idx="792">
                  <c:v>9.7164E-2</c:v>
                </c:pt>
                <c:pt idx="793">
                  <c:v>9.7041000000000002E-2</c:v>
                </c:pt>
                <c:pt idx="794">
                  <c:v>9.7031999999999993E-2</c:v>
                </c:pt>
                <c:pt idx="795">
                  <c:v>9.7101000000000007E-2</c:v>
                </c:pt>
                <c:pt idx="796">
                  <c:v>9.7084000000000004E-2</c:v>
                </c:pt>
                <c:pt idx="797">
                  <c:v>9.7042000000000003E-2</c:v>
                </c:pt>
                <c:pt idx="798">
                  <c:v>9.7090999999999997E-2</c:v>
                </c:pt>
                <c:pt idx="799">
                  <c:v>9.7075999999999996E-2</c:v>
                </c:pt>
                <c:pt idx="800">
                  <c:v>9.7050999999999998E-2</c:v>
                </c:pt>
                <c:pt idx="801">
                  <c:v>9.7100000000000006E-2</c:v>
                </c:pt>
                <c:pt idx="802">
                  <c:v>9.7067000000000001E-2</c:v>
                </c:pt>
                <c:pt idx="803">
                  <c:v>9.7071000000000005E-2</c:v>
                </c:pt>
                <c:pt idx="804">
                  <c:v>9.7098000000000004E-2</c:v>
                </c:pt>
                <c:pt idx="805">
                  <c:v>9.7048999999999996E-2</c:v>
                </c:pt>
                <c:pt idx="806">
                  <c:v>9.7078999999999999E-2</c:v>
                </c:pt>
                <c:pt idx="807">
                  <c:v>9.7087999999999994E-2</c:v>
                </c:pt>
                <c:pt idx="808">
                  <c:v>9.7070000000000004E-2</c:v>
                </c:pt>
                <c:pt idx="809">
                  <c:v>9.7094E-2</c:v>
                </c:pt>
                <c:pt idx="810">
                  <c:v>9.7086000000000006E-2</c:v>
                </c:pt>
                <c:pt idx="811">
                  <c:v>9.7076999999999997E-2</c:v>
                </c:pt>
                <c:pt idx="812">
                  <c:v>9.7089999999999996E-2</c:v>
                </c:pt>
                <c:pt idx="813">
                  <c:v>9.7073999999999994E-2</c:v>
                </c:pt>
                <c:pt idx="814">
                  <c:v>9.7085000000000005E-2</c:v>
                </c:pt>
                <c:pt idx="815">
                  <c:v>9.7085000000000005E-2</c:v>
                </c:pt>
                <c:pt idx="816">
                  <c:v>9.7084000000000004E-2</c:v>
                </c:pt>
                <c:pt idx="817">
                  <c:v>9.7083000000000003E-2</c:v>
                </c:pt>
                <c:pt idx="818">
                  <c:v>9.7087999999999994E-2</c:v>
                </c:pt>
                <c:pt idx="819">
                  <c:v>9.7089999999999996E-2</c:v>
                </c:pt>
                <c:pt idx="820">
                  <c:v>9.7073999999999994E-2</c:v>
                </c:pt>
                <c:pt idx="821">
                  <c:v>9.7083000000000003E-2</c:v>
                </c:pt>
                <c:pt idx="822">
                  <c:v>9.7102999999999995E-2</c:v>
                </c:pt>
                <c:pt idx="823">
                  <c:v>9.7009999999999999E-2</c:v>
                </c:pt>
                <c:pt idx="824">
                  <c:v>9.6697000000000005E-2</c:v>
                </c:pt>
                <c:pt idx="825">
                  <c:v>9.6342999999999998E-2</c:v>
                </c:pt>
                <c:pt idx="826">
                  <c:v>9.6029000000000003E-2</c:v>
                </c:pt>
                <c:pt idx="827">
                  <c:v>9.6032999999999993E-2</c:v>
                </c:pt>
                <c:pt idx="828">
                  <c:v>9.6178E-2</c:v>
                </c:pt>
                <c:pt idx="829">
                  <c:v>9.5968999999999999E-2</c:v>
                </c:pt>
                <c:pt idx="830">
                  <c:v>9.5196000000000003E-2</c:v>
                </c:pt>
                <c:pt idx="831">
                  <c:v>9.3935000000000005E-2</c:v>
                </c:pt>
                <c:pt idx="832">
                  <c:v>9.2105000000000006E-2</c:v>
                </c:pt>
                <c:pt idx="833">
                  <c:v>8.9769000000000002E-2</c:v>
                </c:pt>
                <c:pt idx="834">
                  <c:v>8.6868000000000001E-2</c:v>
                </c:pt>
                <c:pt idx="835">
                  <c:v>8.3896999999999999E-2</c:v>
                </c:pt>
                <c:pt idx="836">
                  <c:v>8.2958000000000004E-2</c:v>
                </c:pt>
                <c:pt idx="837">
                  <c:v>8.2871E-2</c:v>
                </c:pt>
                <c:pt idx="838">
                  <c:v>8.3405000000000007E-2</c:v>
                </c:pt>
                <c:pt idx="839">
                  <c:v>8.4135000000000001E-2</c:v>
                </c:pt>
                <c:pt idx="840">
                  <c:v>8.5139000000000006E-2</c:v>
                </c:pt>
                <c:pt idx="841">
                  <c:v>8.5591E-2</c:v>
                </c:pt>
                <c:pt idx="842">
                  <c:v>8.5934999999999997E-2</c:v>
                </c:pt>
                <c:pt idx="843">
                  <c:v>8.6544999999999997E-2</c:v>
                </c:pt>
                <c:pt idx="844">
                  <c:v>8.7151000000000006E-2</c:v>
                </c:pt>
                <c:pt idx="845">
                  <c:v>8.7570999999999996E-2</c:v>
                </c:pt>
                <c:pt idx="846">
                  <c:v>8.7815000000000004E-2</c:v>
                </c:pt>
                <c:pt idx="847">
                  <c:v>8.8287000000000004E-2</c:v>
                </c:pt>
                <c:pt idx="848">
                  <c:v>8.8860999999999996E-2</c:v>
                </c:pt>
                <c:pt idx="849">
                  <c:v>8.9062000000000002E-2</c:v>
                </c:pt>
                <c:pt idx="850">
                  <c:v>8.9021000000000003E-2</c:v>
                </c:pt>
                <c:pt idx="851">
                  <c:v>8.9055999999999996E-2</c:v>
                </c:pt>
                <c:pt idx="852">
                  <c:v>8.9054999999999995E-2</c:v>
                </c:pt>
                <c:pt idx="853">
                  <c:v>8.9075000000000001E-2</c:v>
                </c:pt>
                <c:pt idx="854">
                  <c:v>8.9075000000000001E-2</c:v>
                </c:pt>
                <c:pt idx="855">
                  <c:v>8.9082999999999996E-2</c:v>
                </c:pt>
                <c:pt idx="856">
                  <c:v>8.9089000000000002E-2</c:v>
                </c:pt>
                <c:pt idx="857">
                  <c:v>8.9094999999999994E-2</c:v>
                </c:pt>
                <c:pt idx="858">
                  <c:v>8.9107000000000006E-2</c:v>
                </c:pt>
                <c:pt idx="859">
                  <c:v>8.9089000000000002E-2</c:v>
                </c:pt>
                <c:pt idx="860">
                  <c:v>8.9108999999999994E-2</c:v>
                </c:pt>
                <c:pt idx="861">
                  <c:v>8.9097999999999997E-2</c:v>
                </c:pt>
                <c:pt idx="862">
                  <c:v>8.9113999999999999E-2</c:v>
                </c:pt>
                <c:pt idx="863">
                  <c:v>8.9098999999999998E-2</c:v>
                </c:pt>
                <c:pt idx="864">
                  <c:v>8.9104000000000003E-2</c:v>
                </c:pt>
                <c:pt idx="865">
                  <c:v>8.9117000000000002E-2</c:v>
                </c:pt>
                <c:pt idx="866">
                  <c:v>8.9118000000000003E-2</c:v>
                </c:pt>
                <c:pt idx="867">
                  <c:v>8.9121000000000006E-2</c:v>
                </c:pt>
                <c:pt idx="868">
                  <c:v>8.9116000000000001E-2</c:v>
                </c:pt>
                <c:pt idx="869">
                  <c:v>8.9110999999999996E-2</c:v>
                </c:pt>
                <c:pt idx="870">
                  <c:v>8.9108999999999994E-2</c:v>
                </c:pt>
                <c:pt idx="871">
                  <c:v>8.9115E-2</c:v>
                </c:pt>
                <c:pt idx="872">
                  <c:v>8.9120000000000005E-2</c:v>
                </c:pt>
                <c:pt idx="873">
                  <c:v>8.9118000000000003E-2</c:v>
                </c:pt>
                <c:pt idx="874">
                  <c:v>8.9122999999999994E-2</c:v>
                </c:pt>
                <c:pt idx="875">
                  <c:v>8.9133000000000004E-2</c:v>
                </c:pt>
                <c:pt idx="876">
                  <c:v>8.9137999999999995E-2</c:v>
                </c:pt>
                <c:pt idx="877">
                  <c:v>8.9131000000000002E-2</c:v>
                </c:pt>
                <c:pt idx="878">
                  <c:v>8.9134000000000005E-2</c:v>
                </c:pt>
                <c:pt idx="879">
                  <c:v>8.9149000000000006E-2</c:v>
                </c:pt>
                <c:pt idx="880">
                  <c:v>8.9228000000000002E-2</c:v>
                </c:pt>
                <c:pt idx="881">
                  <c:v>8.9358000000000007E-2</c:v>
                </c:pt>
                <c:pt idx="882">
                  <c:v>8.9297000000000001E-2</c:v>
                </c:pt>
                <c:pt idx="883">
                  <c:v>8.9254E-2</c:v>
                </c:pt>
                <c:pt idx="884">
                  <c:v>8.8854000000000002E-2</c:v>
                </c:pt>
                <c:pt idx="885">
                  <c:v>8.8694999999999996E-2</c:v>
                </c:pt>
                <c:pt idx="886">
                  <c:v>8.8617000000000001E-2</c:v>
                </c:pt>
                <c:pt idx="887">
                  <c:v>8.8793999999999998E-2</c:v>
                </c:pt>
                <c:pt idx="888">
                  <c:v>8.9079000000000005E-2</c:v>
                </c:pt>
                <c:pt idx="889">
                  <c:v>8.9231000000000005E-2</c:v>
                </c:pt>
                <c:pt idx="890">
                  <c:v>8.9172000000000001E-2</c:v>
                </c:pt>
                <c:pt idx="891">
                  <c:v>8.8553000000000007E-2</c:v>
                </c:pt>
                <c:pt idx="892">
                  <c:v>8.7311E-2</c:v>
                </c:pt>
                <c:pt idx="893">
                  <c:v>8.4990999999999997E-2</c:v>
                </c:pt>
                <c:pt idx="894">
                  <c:v>8.1358E-2</c:v>
                </c:pt>
                <c:pt idx="895">
                  <c:v>7.9246999999999998E-2</c:v>
                </c:pt>
                <c:pt idx="896">
                  <c:v>7.9144000000000006E-2</c:v>
                </c:pt>
                <c:pt idx="897">
                  <c:v>8.0333000000000002E-2</c:v>
                </c:pt>
                <c:pt idx="898">
                  <c:v>8.1345000000000001E-2</c:v>
                </c:pt>
                <c:pt idx="899">
                  <c:v>8.1721000000000002E-2</c:v>
                </c:pt>
                <c:pt idx="900">
                  <c:v>8.2392000000000007E-2</c:v>
                </c:pt>
                <c:pt idx="901">
                  <c:v>8.3375000000000005E-2</c:v>
                </c:pt>
                <c:pt idx="902">
                  <c:v>8.4526000000000004E-2</c:v>
                </c:pt>
                <c:pt idx="903">
                  <c:v>8.5529999999999995E-2</c:v>
                </c:pt>
                <c:pt idx="904">
                  <c:v>8.6251999999999995E-2</c:v>
                </c:pt>
                <c:pt idx="905">
                  <c:v>8.6541000000000007E-2</c:v>
                </c:pt>
                <c:pt idx="906">
                  <c:v>8.6999000000000007E-2</c:v>
                </c:pt>
                <c:pt idx="907">
                  <c:v>8.7503999999999998E-2</c:v>
                </c:pt>
                <c:pt idx="908">
                  <c:v>8.7581000000000006E-2</c:v>
                </c:pt>
                <c:pt idx="909">
                  <c:v>8.7445999999999996E-2</c:v>
                </c:pt>
                <c:pt idx="910">
                  <c:v>8.7475999999999998E-2</c:v>
                </c:pt>
                <c:pt idx="911">
                  <c:v>8.7539000000000006E-2</c:v>
                </c:pt>
                <c:pt idx="912">
                  <c:v>8.7494000000000002E-2</c:v>
                </c:pt>
                <c:pt idx="913">
                  <c:v>8.7475999999999998E-2</c:v>
                </c:pt>
                <c:pt idx="914">
                  <c:v>8.7537000000000004E-2</c:v>
                </c:pt>
                <c:pt idx="915">
                  <c:v>8.7495000000000003E-2</c:v>
                </c:pt>
                <c:pt idx="916">
                  <c:v>8.7498999999999993E-2</c:v>
                </c:pt>
                <c:pt idx="917">
                  <c:v>8.7531999999999999E-2</c:v>
                </c:pt>
                <c:pt idx="918">
                  <c:v>8.7483000000000005E-2</c:v>
                </c:pt>
                <c:pt idx="919">
                  <c:v>8.7510000000000004E-2</c:v>
                </c:pt>
                <c:pt idx="920">
                  <c:v>8.7511000000000005E-2</c:v>
                </c:pt>
                <c:pt idx="921">
                  <c:v>8.7475999999999998E-2</c:v>
                </c:pt>
                <c:pt idx="922">
                  <c:v>8.7502999999999997E-2</c:v>
                </c:pt>
                <c:pt idx="923">
                  <c:v>8.7496000000000004E-2</c:v>
                </c:pt>
                <c:pt idx="924">
                  <c:v>8.7476999999999999E-2</c:v>
                </c:pt>
                <c:pt idx="925">
                  <c:v>8.7502999999999997E-2</c:v>
                </c:pt>
                <c:pt idx="926">
                  <c:v>8.7484999999999993E-2</c:v>
                </c:pt>
                <c:pt idx="927">
                  <c:v>8.7481000000000003E-2</c:v>
                </c:pt>
                <c:pt idx="928">
                  <c:v>8.7486999999999995E-2</c:v>
                </c:pt>
                <c:pt idx="929">
                  <c:v>8.7488999999999997E-2</c:v>
                </c:pt>
                <c:pt idx="930">
                  <c:v>8.7492E-2</c:v>
                </c:pt>
                <c:pt idx="931">
                  <c:v>8.7468000000000004E-2</c:v>
                </c:pt>
                <c:pt idx="932">
                  <c:v>8.7478E-2</c:v>
                </c:pt>
                <c:pt idx="933">
                  <c:v>8.7488999999999997E-2</c:v>
                </c:pt>
                <c:pt idx="934">
                  <c:v>8.7484999999999993E-2</c:v>
                </c:pt>
                <c:pt idx="935">
                  <c:v>8.7464E-2</c:v>
                </c:pt>
                <c:pt idx="936">
                  <c:v>8.7384000000000003E-2</c:v>
                </c:pt>
                <c:pt idx="937">
                  <c:v>8.7401000000000006E-2</c:v>
                </c:pt>
                <c:pt idx="938">
                  <c:v>8.7362999999999996E-2</c:v>
                </c:pt>
                <c:pt idx="939">
                  <c:v>8.7090000000000001E-2</c:v>
                </c:pt>
                <c:pt idx="940">
                  <c:v>8.6593000000000003E-2</c:v>
                </c:pt>
                <c:pt idx="941">
                  <c:v>8.609E-2</c:v>
                </c:pt>
                <c:pt idx="942">
                  <c:v>8.5886000000000004E-2</c:v>
                </c:pt>
                <c:pt idx="943">
                  <c:v>8.6012000000000005E-2</c:v>
                </c:pt>
                <c:pt idx="944">
                  <c:v>8.6119000000000001E-2</c:v>
                </c:pt>
                <c:pt idx="945">
                  <c:v>8.5692000000000004E-2</c:v>
                </c:pt>
                <c:pt idx="946">
                  <c:v>8.4514000000000006E-2</c:v>
                </c:pt>
                <c:pt idx="947">
                  <c:v>8.2762000000000002E-2</c:v>
                </c:pt>
                <c:pt idx="948">
                  <c:v>8.0249000000000001E-2</c:v>
                </c:pt>
                <c:pt idx="949">
                  <c:v>7.7124999999999999E-2</c:v>
                </c:pt>
                <c:pt idx="950">
                  <c:v>7.3888999999999996E-2</c:v>
                </c:pt>
                <c:pt idx="951">
                  <c:v>7.2895000000000001E-2</c:v>
                </c:pt>
                <c:pt idx="952">
                  <c:v>7.2525000000000006E-2</c:v>
                </c:pt>
                <c:pt idx="953">
                  <c:v>7.2957999999999995E-2</c:v>
                </c:pt>
                <c:pt idx="954">
                  <c:v>7.3526999999999995E-2</c:v>
                </c:pt>
                <c:pt idx="955">
                  <c:v>7.4677999999999994E-2</c:v>
                </c:pt>
                <c:pt idx="956">
                  <c:v>7.5443999999999997E-2</c:v>
                </c:pt>
                <c:pt idx="957">
                  <c:v>7.5769000000000003E-2</c:v>
                </c:pt>
                <c:pt idx="958">
                  <c:v>7.6236999999999999E-2</c:v>
                </c:pt>
                <c:pt idx="959">
                  <c:v>7.6893000000000003E-2</c:v>
                </c:pt>
                <c:pt idx="960">
                  <c:v>7.7414999999999998E-2</c:v>
                </c:pt>
                <c:pt idx="961">
                  <c:v>7.7790999999999999E-2</c:v>
                </c:pt>
                <c:pt idx="962">
                  <c:v>7.8104000000000007E-2</c:v>
                </c:pt>
                <c:pt idx="963">
                  <c:v>7.8682000000000002E-2</c:v>
                </c:pt>
                <c:pt idx="964">
                  <c:v>7.9085000000000003E-2</c:v>
                </c:pt>
                <c:pt idx="965">
                  <c:v>7.9135999999999998E-2</c:v>
                </c:pt>
                <c:pt idx="966">
                  <c:v>7.9052999999999998E-2</c:v>
                </c:pt>
                <c:pt idx="967">
                  <c:v>7.9093999999999998E-2</c:v>
                </c:pt>
                <c:pt idx="968">
                  <c:v>7.9158999999999993E-2</c:v>
                </c:pt>
                <c:pt idx="969">
                  <c:v>7.9087000000000005E-2</c:v>
                </c:pt>
                <c:pt idx="970">
                  <c:v>7.9085000000000003E-2</c:v>
                </c:pt>
                <c:pt idx="971">
                  <c:v>7.9136999999999999E-2</c:v>
                </c:pt>
                <c:pt idx="972">
                  <c:v>7.9078999999999997E-2</c:v>
                </c:pt>
                <c:pt idx="973">
                  <c:v>7.9075999999999994E-2</c:v>
                </c:pt>
                <c:pt idx="974">
                  <c:v>7.9104999999999995E-2</c:v>
                </c:pt>
                <c:pt idx="975">
                  <c:v>7.9125000000000001E-2</c:v>
                </c:pt>
                <c:pt idx="976">
                  <c:v>7.9091999999999996E-2</c:v>
                </c:pt>
                <c:pt idx="977">
                  <c:v>7.9055E-2</c:v>
                </c:pt>
                <c:pt idx="978">
                  <c:v>7.9066999999999998E-2</c:v>
                </c:pt>
                <c:pt idx="979">
                  <c:v>7.9092999999999997E-2</c:v>
                </c:pt>
                <c:pt idx="980">
                  <c:v>7.9069E-2</c:v>
                </c:pt>
                <c:pt idx="981">
                  <c:v>7.9042000000000001E-2</c:v>
                </c:pt>
                <c:pt idx="982">
                  <c:v>7.9064999999999996E-2</c:v>
                </c:pt>
                <c:pt idx="983">
                  <c:v>7.9071000000000002E-2</c:v>
                </c:pt>
                <c:pt idx="984">
                  <c:v>7.9046000000000005E-2</c:v>
                </c:pt>
                <c:pt idx="985">
                  <c:v>7.9073000000000004E-2</c:v>
                </c:pt>
                <c:pt idx="986">
                  <c:v>7.9089999999999994E-2</c:v>
                </c:pt>
                <c:pt idx="987">
                  <c:v>7.9066999999999998E-2</c:v>
                </c:pt>
                <c:pt idx="988">
                  <c:v>7.9067999999999999E-2</c:v>
                </c:pt>
                <c:pt idx="989">
                  <c:v>7.9087000000000005E-2</c:v>
                </c:pt>
                <c:pt idx="990">
                  <c:v>7.9079999999999998E-2</c:v>
                </c:pt>
                <c:pt idx="991">
                  <c:v>7.9079999999999998E-2</c:v>
                </c:pt>
                <c:pt idx="992">
                  <c:v>7.9087000000000005E-2</c:v>
                </c:pt>
                <c:pt idx="993">
                  <c:v>7.9097000000000001E-2</c:v>
                </c:pt>
                <c:pt idx="994">
                  <c:v>7.9088000000000006E-2</c:v>
                </c:pt>
                <c:pt idx="995">
                  <c:v>7.9116000000000006E-2</c:v>
                </c:pt>
                <c:pt idx="996">
                  <c:v>7.9212000000000005E-2</c:v>
                </c:pt>
                <c:pt idx="997">
                  <c:v>7.9230999999999996E-2</c:v>
                </c:pt>
                <c:pt idx="998">
                  <c:v>7.9135999999999998E-2</c:v>
                </c:pt>
                <c:pt idx="999">
                  <c:v>7.8811000000000006E-2</c:v>
                </c:pt>
                <c:pt idx="1000">
                  <c:v>7.8381999999999993E-2</c:v>
                </c:pt>
                <c:pt idx="1001">
                  <c:v>7.8228000000000006E-2</c:v>
                </c:pt>
                <c:pt idx="1002">
                  <c:v>7.8095999999999999E-2</c:v>
                </c:pt>
                <c:pt idx="1003">
                  <c:v>7.8163999999999997E-2</c:v>
                </c:pt>
                <c:pt idx="1004">
                  <c:v>7.8131999999999993E-2</c:v>
                </c:pt>
                <c:pt idx="1005">
                  <c:v>7.7829999999999996E-2</c:v>
                </c:pt>
                <c:pt idx="1006">
                  <c:v>7.7136999999999997E-2</c:v>
                </c:pt>
                <c:pt idx="1007">
                  <c:v>7.5708999999999999E-2</c:v>
                </c:pt>
                <c:pt idx="1008">
                  <c:v>7.3097999999999996E-2</c:v>
                </c:pt>
                <c:pt idx="1009">
                  <c:v>6.9721000000000005E-2</c:v>
                </c:pt>
                <c:pt idx="1010">
                  <c:v>6.8320000000000006E-2</c:v>
                </c:pt>
                <c:pt idx="1011">
                  <c:v>6.8388000000000004E-2</c:v>
                </c:pt>
                <c:pt idx="1012">
                  <c:v>6.9722000000000006E-2</c:v>
                </c:pt>
                <c:pt idx="1013">
                  <c:v>7.0564000000000002E-2</c:v>
                </c:pt>
                <c:pt idx="1014">
                  <c:v>7.1138000000000007E-2</c:v>
                </c:pt>
                <c:pt idx="1015">
                  <c:v>7.1785000000000002E-2</c:v>
                </c:pt>
                <c:pt idx="1016">
                  <c:v>7.2831999999999994E-2</c:v>
                </c:pt>
                <c:pt idx="1017">
                  <c:v>7.3935000000000001E-2</c:v>
                </c:pt>
                <c:pt idx="1018">
                  <c:v>7.4870000000000006E-2</c:v>
                </c:pt>
                <c:pt idx="1019">
                  <c:v>7.5592999999999994E-2</c:v>
                </c:pt>
                <c:pt idx="1020">
                  <c:v>7.6198000000000002E-2</c:v>
                </c:pt>
                <c:pt idx="1021">
                  <c:v>7.6878000000000002E-2</c:v>
                </c:pt>
                <c:pt idx="1022">
                  <c:v>7.7484999999999998E-2</c:v>
                </c:pt>
                <c:pt idx="1023">
                  <c:v>7.7689999999999995E-2</c:v>
                </c:pt>
                <c:pt idx="1024">
                  <c:v>7.7505000000000004E-2</c:v>
                </c:pt>
                <c:pt idx="1025">
                  <c:v>7.7465999999999993E-2</c:v>
                </c:pt>
                <c:pt idx="1026">
                  <c:v>7.7550999999999995E-2</c:v>
                </c:pt>
                <c:pt idx="1027">
                  <c:v>7.7491000000000004E-2</c:v>
                </c:pt>
                <c:pt idx="1028">
                  <c:v>7.7474000000000001E-2</c:v>
                </c:pt>
                <c:pt idx="1029">
                  <c:v>7.7498999999999998E-2</c:v>
                </c:pt>
                <c:pt idx="1030">
                  <c:v>7.7482999999999996E-2</c:v>
                </c:pt>
                <c:pt idx="1031">
                  <c:v>7.7490000000000003E-2</c:v>
                </c:pt>
                <c:pt idx="1032">
                  <c:v>7.7497999999999997E-2</c:v>
                </c:pt>
                <c:pt idx="1033">
                  <c:v>7.7502000000000001E-2</c:v>
                </c:pt>
                <c:pt idx="1034">
                  <c:v>7.7493999999999993E-2</c:v>
                </c:pt>
                <c:pt idx="1035">
                  <c:v>7.7489000000000002E-2</c:v>
                </c:pt>
                <c:pt idx="1036">
                  <c:v>7.7497999999999997E-2</c:v>
                </c:pt>
                <c:pt idx="1037">
                  <c:v>7.7523999999999996E-2</c:v>
                </c:pt>
                <c:pt idx="1038">
                  <c:v>7.7495999999999995E-2</c:v>
                </c:pt>
                <c:pt idx="1039">
                  <c:v>7.7480999999999994E-2</c:v>
                </c:pt>
                <c:pt idx="1040">
                  <c:v>7.7515000000000001E-2</c:v>
                </c:pt>
                <c:pt idx="1041">
                  <c:v>7.7494999999999994E-2</c:v>
                </c:pt>
                <c:pt idx="1042">
                  <c:v>7.7473E-2</c:v>
                </c:pt>
                <c:pt idx="1043">
                  <c:v>7.7492000000000005E-2</c:v>
                </c:pt>
                <c:pt idx="1044">
                  <c:v>7.7487E-2</c:v>
                </c:pt>
                <c:pt idx="1045">
                  <c:v>7.7487E-2</c:v>
                </c:pt>
                <c:pt idx="1046">
                  <c:v>7.7491000000000004E-2</c:v>
                </c:pt>
                <c:pt idx="1047">
                  <c:v>7.7488000000000001E-2</c:v>
                </c:pt>
                <c:pt idx="1048">
                  <c:v>7.7504000000000003E-2</c:v>
                </c:pt>
                <c:pt idx="1049">
                  <c:v>7.7492000000000005E-2</c:v>
                </c:pt>
                <c:pt idx="1050">
                  <c:v>7.7495999999999995E-2</c:v>
                </c:pt>
                <c:pt idx="1051">
                  <c:v>7.7511999999999998E-2</c:v>
                </c:pt>
                <c:pt idx="1052">
                  <c:v>7.7533000000000005E-2</c:v>
                </c:pt>
                <c:pt idx="1053">
                  <c:v>7.7526999999999999E-2</c:v>
                </c:pt>
                <c:pt idx="1054">
                  <c:v>7.7388999999999999E-2</c:v>
                </c:pt>
                <c:pt idx="1055">
                  <c:v>7.6923000000000005E-2</c:v>
                </c:pt>
                <c:pt idx="1056">
                  <c:v>7.6475000000000001E-2</c:v>
                </c:pt>
                <c:pt idx="1057">
                  <c:v>7.6246999999999995E-2</c:v>
                </c:pt>
                <c:pt idx="1058">
                  <c:v>7.6255000000000003E-2</c:v>
                </c:pt>
                <c:pt idx="1059">
                  <c:v>7.6357999999999995E-2</c:v>
                </c:pt>
                <c:pt idx="1060">
                  <c:v>7.6092000000000007E-2</c:v>
                </c:pt>
                <c:pt idx="1061">
                  <c:v>7.5120999999999993E-2</c:v>
                </c:pt>
                <c:pt idx="1062">
                  <c:v>7.3599999999999999E-2</c:v>
                </c:pt>
                <c:pt idx="1063">
                  <c:v>7.1592000000000003E-2</c:v>
                </c:pt>
                <c:pt idx="1064">
                  <c:v>6.9101999999999997E-2</c:v>
                </c:pt>
                <c:pt idx="1065">
                  <c:v>6.6027000000000002E-2</c:v>
                </c:pt>
                <c:pt idx="1066">
                  <c:v>6.3547000000000006E-2</c:v>
                </c:pt>
                <c:pt idx="1067">
                  <c:v>6.2502000000000002E-2</c:v>
                </c:pt>
                <c:pt idx="1068">
                  <c:v>6.2399999999999997E-2</c:v>
                </c:pt>
                <c:pt idx="1069">
                  <c:v>6.3043000000000002E-2</c:v>
                </c:pt>
                <c:pt idx="1070">
                  <c:v>6.3538999999999998E-2</c:v>
                </c:pt>
                <c:pt idx="1071">
                  <c:v>6.4191999999999999E-2</c:v>
                </c:pt>
                <c:pt idx="1072">
                  <c:v>6.4982999999999999E-2</c:v>
                </c:pt>
                <c:pt idx="1073">
                  <c:v>6.5701999999999997E-2</c:v>
                </c:pt>
                <c:pt idx="1074">
                  <c:v>6.6272999999999999E-2</c:v>
                </c:pt>
                <c:pt idx="1075">
                  <c:v>6.6585000000000005E-2</c:v>
                </c:pt>
                <c:pt idx="1076">
                  <c:v>6.701E-2</c:v>
                </c:pt>
                <c:pt idx="1077">
                  <c:v>6.7390000000000005E-2</c:v>
                </c:pt>
                <c:pt idx="1078">
                  <c:v>6.7848000000000006E-2</c:v>
                </c:pt>
                <c:pt idx="1079">
                  <c:v>6.8421999999999997E-2</c:v>
                </c:pt>
                <c:pt idx="1080">
                  <c:v>6.8744E-2</c:v>
                </c:pt>
                <c:pt idx="1081">
                  <c:v>6.8695999999999993E-2</c:v>
                </c:pt>
                <c:pt idx="1082">
                  <c:v>6.8685999999999997E-2</c:v>
                </c:pt>
                <c:pt idx="1083">
                  <c:v>6.8712999999999996E-2</c:v>
                </c:pt>
                <c:pt idx="1084">
                  <c:v>6.8684999999999996E-2</c:v>
                </c:pt>
                <c:pt idx="1085">
                  <c:v>6.8725999999999995E-2</c:v>
                </c:pt>
                <c:pt idx="1086">
                  <c:v>6.8714999999999998E-2</c:v>
                </c:pt>
                <c:pt idx="1087">
                  <c:v>6.8722000000000005E-2</c:v>
                </c:pt>
                <c:pt idx="1088">
                  <c:v>6.8723000000000006E-2</c:v>
                </c:pt>
                <c:pt idx="1089">
                  <c:v>6.8712999999999996E-2</c:v>
                </c:pt>
                <c:pt idx="1090">
                  <c:v>6.8687999999999999E-2</c:v>
                </c:pt>
                <c:pt idx="1091">
                  <c:v>6.8685999999999997E-2</c:v>
                </c:pt>
                <c:pt idx="1092">
                  <c:v>6.8710999999999994E-2</c:v>
                </c:pt>
                <c:pt idx="1093">
                  <c:v>6.8709999999999993E-2</c:v>
                </c:pt>
                <c:pt idx="1094">
                  <c:v>6.8708000000000005E-2</c:v>
                </c:pt>
                <c:pt idx="1095">
                  <c:v>6.8721000000000004E-2</c:v>
                </c:pt>
                <c:pt idx="1096">
                  <c:v>6.8713999999999997E-2</c:v>
                </c:pt>
                <c:pt idx="1097">
                  <c:v>6.8707000000000004E-2</c:v>
                </c:pt>
                <c:pt idx="1098">
                  <c:v>6.8682999999999994E-2</c:v>
                </c:pt>
                <c:pt idx="1099">
                  <c:v>6.8691000000000002E-2</c:v>
                </c:pt>
                <c:pt idx="1100">
                  <c:v>6.8669999999999995E-2</c:v>
                </c:pt>
                <c:pt idx="1101">
                  <c:v>6.8681000000000006E-2</c:v>
                </c:pt>
                <c:pt idx="1102">
                  <c:v>6.8709999999999993E-2</c:v>
                </c:pt>
                <c:pt idx="1103">
                  <c:v>6.8696999999999994E-2</c:v>
                </c:pt>
                <c:pt idx="1104">
                  <c:v>6.8663000000000002E-2</c:v>
                </c:pt>
                <c:pt idx="1105">
                  <c:v>6.8694000000000005E-2</c:v>
                </c:pt>
                <c:pt idx="1106">
                  <c:v>6.8700999999999998E-2</c:v>
                </c:pt>
                <c:pt idx="1107">
                  <c:v>6.8681000000000006E-2</c:v>
                </c:pt>
                <c:pt idx="1108">
                  <c:v>6.8676000000000001E-2</c:v>
                </c:pt>
                <c:pt idx="1109">
                  <c:v>6.8701999999999999E-2</c:v>
                </c:pt>
                <c:pt idx="1110">
                  <c:v>6.8695999999999993E-2</c:v>
                </c:pt>
                <c:pt idx="1111">
                  <c:v>6.8709999999999993E-2</c:v>
                </c:pt>
                <c:pt idx="1112">
                  <c:v>6.8739999999999996E-2</c:v>
                </c:pt>
                <c:pt idx="1113">
                  <c:v>6.8737000000000006E-2</c:v>
                </c:pt>
                <c:pt idx="1114">
                  <c:v>6.8677000000000002E-2</c:v>
                </c:pt>
                <c:pt idx="1115">
                  <c:v>6.8261000000000002E-2</c:v>
                </c:pt>
                <c:pt idx="1116">
                  <c:v>6.8000000000000005E-2</c:v>
                </c:pt>
                <c:pt idx="1117">
                  <c:v>6.7835999999999994E-2</c:v>
                </c:pt>
                <c:pt idx="1118">
                  <c:v>6.7822999999999994E-2</c:v>
                </c:pt>
                <c:pt idx="1119">
                  <c:v>6.7914000000000002E-2</c:v>
                </c:pt>
                <c:pt idx="1120">
                  <c:v>6.7676E-2</c:v>
                </c:pt>
                <c:pt idx="1121">
                  <c:v>6.7196000000000006E-2</c:v>
                </c:pt>
                <c:pt idx="1122">
                  <c:v>6.6043000000000004E-2</c:v>
                </c:pt>
                <c:pt idx="1123">
                  <c:v>6.3930000000000001E-2</c:v>
                </c:pt>
                <c:pt idx="1124">
                  <c:v>6.0558000000000001E-2</c:v>
                </c:pt>
                <c:pt idx="1125">
                  <c:v>5.8069000000000003E-2</c:v>
                </c:pt>
                <c:pt idx="1126">
                  <c:v>5.7498E-2</c:v>
                </c:pt>
                <c:pt idx="1127">
                  <c:v>5.8582000000000002E-2</c:v>
                </c:pt>
                <c:pt idx="1128">
                  <c:v>5.9808E-2</c:v>
                </c:pt>
                <c:pt idx="1129">
                  <c:v>6.0290000000000003E-2</c:v>
                </c:pt>
                <c:pt idx="1130">
                  <c:v>6.0729999999999999E-2</c:v>
                </c:pt>
                <c:pt idx="1131">
                  <c:v>6.1745000000000001E-2</c:v>
                </c:pt>
                <c:pt idx="1132">
                  <c:v>6.3273999999999997E-2</c:v>
                </c:pt>
                <c:pt idx="1133">
                  <c:v>6.4207E-2</c:v>
                </c:pt>
                <c:pt idx="1134">
                  <c:v>6.4602999999999994E-2</c:v>
                </c:pt>
                <c:pt idx="1135">
                  <c:v>6.4999000000000001E-2</c:v>
                </c:pt>
                <c:pt idx="1136">
                  <c:v>6.5765000000000004E-2</c:v>
                </c:pt>
                <c:pt idx="1137">
                  <c:v>6.6715999999999998E-2</c:v>
                </c:pt>
                <c:pt idx="1138">
                  <c:v>6.7269999999999996E-2</c:v>
                </c:pt>
                <c:pt idx="1139">
                  <c:v>6.7341999999999999E-2</c:v>
                </c:pt>
                <c:pt idx="1140">
                  <c:v>6.7069000000000004E-2</c:v>
                </c:pt>
                <c:pt idx="1141">
                  <c:v>6.7055000000000003E-2</c:v>
                </c:pt>
                <c:pt idx="1142">
                  <c:v>6.7112000000000005E-2</c:v>
                </c:pt>
                <c:pt idx="1143">
                  <c:v>6.7104999999999998E-2</c:v>
                </c:pt>
                <c:pt idx="1144">
                  <c:v>6.7109000000000002E-2</c:v>
                </c:pt>
                <c:pt idx="1145">
                  <c:v>6.7081000000000002E-2</c:v>
                </c:pt>
                <c:pt idx="1146">
                  <c:v>6.7104999999999998E-2</c:v>
                </c:pt>
                <c:pt idx="1147">
                  <c:v>6.7105999999999999E-2</c:v>
                </c:pt>
                <c:pt idx="1148">
                  <c:v>6.7111000000000004E-2</c:v>
                </c:pt>
                <c:pt idx="1149">
                  <c:v>6.7113000000000006E-2</c:v>
                </c:pt>
                <c:pt idx="1150">
                  <c:v>6.7111000000000004E-2</c:v>
                </c:pt>
                <c:pt idx="1151">
                  <c:v>6.7139000000000004E-2</c:v>
                </c:pt>
                <c:pt idx="1152">
                  <c:v>6.7116999999999996E-2</c:v>
                </c:pt>
                <c:pt idx="1153">
                  <c:v>6.7107E-2</c:v>
                </c:pt>
                <c:pt idx="1154">
                  <c:v>6.7108000000000001E-2</c:v>
                </c:pt>
                <c:pt idx="1155">
                  <c:v>6.7100999999999994E-2</c:v>
                </c:pt>
                <c:pt idx="1156">
                  <c:v>6.7107E-2</c:v>
                </c:pt>
                <c:pt idx="1157">
                  <c:v>6.7096000000000003E-2</c:v>
                </c:pt>
                <c:pt idx="1158">
                  <c:v>6.7100999999999994E-2</c:v>
                </c:pt>
                <c:pt idx="1159">
                  <c:v>6.7096000000000003E-2</c:v>
                </c:pt>
                <c:pt idx="1160">
                  <c:v>6.7075999999999997E-2</c:v>
                </c:pt>
                <c:pt idx="1161">
                  <c:v>6.7086000000000007E-2</c:v>
                </c:pt>
                <c:pt idx="1162">
                  <c:v>6.7093E-2</c:v>
                </c:pt>
                <c:pt idx="1163">
                  <c:v>6.7084000000000005E-2</c:v>
                </c:pt>
                <c:pt idx="1164">
                  <c:v>6.7075999999999997E-2</c:v>
                </c:pt>
                <c:pt idx="1165">
                  <c:v>6.7089999999999997E-2</c:v>
                </c:pt>
                <c:pt idx="1166">
                  <c:v>6.7095000000000002E-2</c:v>
                </c:pt>
                <c:pt idx="1167">
                  <c:v>6.7076999999999998E-2</c:v>
                </c:pt>
                <c:pt idx="1168">
                  <c:v>6.7072999999999994E-2</c:v>
                </c:pt>
                <c:pt idx="1169">
                  <c:v>6.7086999999999994E-2</c:v>
                </c:pt>
                <c:pt idx="1170">
                  <c:v>6.6976999999999995E-2</c:v>
                </c:pt>
                <c:pt idx="1171">
                  <c:v>6.6461999999999993E-2</c:v>
                </c:pt>
                <c:pt idx="1172">
                  <c:v>6.5907999999999994E-2</c:v>
                </c:pt>
                <c:pt idx="1173">
                  <c:v>6.5613000000000005E-2</c:v>
                </c:pt>
                <c:pt idx="1174">
                  <c:v>6.5669000000000005E-2</c:v>
                </c:pt>
                <c:pt idx="1175">
                  <c:v>6.5809000000000006E-2</c:v>
                </c:pt>
                <c:pt idx="1176">
                  <c:v>6.5372E-2</c:v>
                </c:pt>
                <c:pt idx="1177">
                  <c:v>6.4212000000000005E-2</c:v>
                </c:pt>
                <c:pt idx="1178">
                  <c:v>6.2561000000000005E-2</c:v>
                </c:pt>
                <c:pt idx="1179">
                  <c:v>6.0428999999999997E-2</c:v>
                </c:pt>
                <c:pt idx="1180">
                  <c:v>5.7784000000000002E-2</c:v>
                </c:pt>
                <c:pt idx="1181">
                  <c:v>5.4517000000000003E-2</c:v>
                </c:pt>
                <c:pt idx="1182">
                  <c:v>5.2776999999999998E-2</c:v>
                </c:pt>
                <c:pt idx="1183">
                  <c:v>5.2033000000000003E-2</c:v>
                </c:pt>
                <c:pt idx="1184">
                  <c:v>5.2047999999999997E-2</c:v>
                </c:pt>
                <c:pt idx="1185">
                  <c:v>5.2650000000000002E-2</c:v>
                </c:pt>
                <c:pt idx="1186">
                  <c:v>5.3668E-2</c:v>
                </c:pt>
                <c:pt idx="1187">
                  <c:v>5.4564000000000001E-2</c:v>
                </c:pt>
                <c:pt idx="1188">
                  <c:v>5.4932000000000002E-2</c:v>
                </c:pt>
                <c:pt idx="1189">
                  <c:v>5.5342000000000002E-2</c:v>
                </c:pt>
                <c:pt idx="1190">
                  <c:v>5.6016999999999997E-2</c:v>
                </c:pt>
                <c:pt idx="1191">
                  <c:v>5.6598999999999997E-2</c:v>
                </c:pt>
                <c:pt idx="1192">
                  <c:v>5.7029999999999997E-2</c:v>
                </c:pt>
                <c:pt idx="1193">
                  <c:v>5.7270000000000001E-2</c:v>
                </c:pt>
                <c:pt idx="1194">
                  <c:v>5.7726E-2</c:v>
                </c:pt>
                <c:pt idx="1195">
                  <c:v>5.8226E-2</c:v>
                </c:pt>
                <c:pt idx="1196">
                  <c:v>5.8470000000000001E-2</c:v>
                </c:pt>
                <c:pt idx="1197">
                  <c:v>5.8389999999999997E-2</c:v>
                </c:pt>
                <c:pt idx="1198">
                  <c:v>5.8306999999999998E-2</c:v>
                </c:pt>
                <c:pt idx="1199">
                  <c:v>5.8372E-2</c:v>
                </c:pt>
                <c:pt idx="1200">
                  <c:v>5.8356999999999999E-2</c:v>
                </c:pt>
                <c:pt idx="1201">
                  <c:v>5.8338000000000001E-2</c:v>
                </c:pt>
                <c:pt idx="1202">
                  <c:v>5.8382999999999997E-2</c:v>
                </c:pt>
                <c:pt idx="1203">
                  <c:v>5.8363999999999999E-2</c:v>
                </c:pt>
                <c:pt idx="1204">
                  <c:v>5.8353000000000002E-2</c:v>
                </c:pt>
                <c:pt idx="1205">
                  <c:v>5.8370999999999999E-2</c:v>
                </c:pt>
                <c:pt idx="1206">
                  <c:v>5.8389999999999997E-2</c:v>
                </c:pt>
                <c:pt idx="1207">
                  <c:v>5.8370999999999999E-2</c:v>
                </c:pt>
                <c:pt idx="1208">
                  <c:v>5.8367000000000002E-2</c:v>
                </c:pt>
                <c:pt idx="1209">
                  <c:v>5.8383999999999998E-2</c:v>
                </c:pt>
                <c:pt idx="1210">
                  <c:v>5.8293999999999999E-2</c:v>
                </c:pt>
                <c:pt idx="1211">
                  <c:v>5.8275E-2</c:v>
                </c:pt>
                <c:pt idx="1212">
                  <c:v>5.8335999999999999E-2</c:v>
                </c:pt>
                <c:pt idx="1213">
                  <c:v>5.8286999999999999E-2</c:v>
                </c:pt>
                <c:pt idx="1214">
                  <c:v>5.8296000000000001E-2</c:v>
                </c:pt>
                <c:pt idx="1215">
                  <c:v>5.8317000000000001E-2</c:v>
                </c:pt>
                <c:pt idx="1216">
                  <c:v>5.8300999999999999E-2</c:v>
                </c:pt>
                <c:pt idx="1217">
                  <c:v>5.8323E-2</c:v>
                </c:pt>
                <c:pt idx="1218">
                  <c:v>5.8327999999999998E-2</c:v>
                </c:pt>
                <c:pt idx="1219">
                  <c:v>5.8303000000000001E-2</c:v>
                </c:pt>
                <c:pt idx="1220">
                  <c:v>5.8325000000000002E-2</c:v>
                </c:pt>
                <c:pt idx="1221">
                  <c:v>5.8340999999999997E-2</c:v>
                </c:pt>
                <c:pt idx="1222">
                  <c:v>5.8306999999999998E-2</c:v>
                </c:pt>
                <c:pt idx="1223">
                  <c:v>5.8327999999999998E-2</c:v>
                </c:pt>
                <c:pt idx="1224">
                  <c:v>5.833E-2</c:v>
                </c:pt>
                <c:pt idx="1225">
                  <c:v>5.8316E-2</c:v>
                </c:pt>
                <c:pt idx="1226">
                  <c:v>5.8311000000000002E-2</c:v>
                </c:pt>
                <c:pt idx="1227">
                  <c:v>5.833E-2</c:v>
                </c:pt>
                <c:pt idx="1228">
                  <c:v>5.8347999999999997E-2</c:v>
                </c:pt>
                <c:pt idx="1229">
                  <c:v>5.8339000000000002E-2</c:v>
                </c:pt>
                <c:pt idx="1230">
                  <c:v>5.8161999999999998E-2</c:v>
                </c:pt>
                <c:pt idx="1231">
                  <c:v>5.7595E-2</c:v>
                </c:pt>
                <c:pt idx="1232">
                  <c:v>5.7368000000000002E-2</c:v>
                </c:pt>
                <c:pt idx="1233">
                  <c:v>5.7251999999999997E-2</c:v>
                </c:pt>
                <c:pt idx="1234">
                  <c:v>5.7286999999999998E-2</c:v>
                </c:pt>
                <c:pt idx="1235">
                  <c:v>5.7269E-2</c:v>
                </c:pt>
                <c:pt idx="1236">
                  <c:v>5.6848000000000003E-2</c:v>
                </c:pt>
                <c:pt idx="1237">
                  <c:v>5.5913999999999998E-2</c:v>
                </c:pt>
                <c:pt idx="1238">
                  <c:v>5.3943999999999999E-2</c:v>
                </c:pt>
                <c:pt idx="1239">
                  <c:v>5.0936000000000002E-2</c:v>
                </c:pt>
                <c:pt idx="1240">
                  <c:v>4.8145E-2</c:v>
                </c:pt>
                <c:pt idx="1241">
                  <c:v>4.6876000000000001E-2</c:v>
                </c:pt>
                <c:pt idx="1242">
                  <c:v>4.7223000000000001E-2</c:v>
                </c:pt>
                <c:pt idx="1243">
                  <c:v>4.8320000000000002E-2</c:v>
                </c:pt>
                <c:pt idx="1244">
                  <c:v>4.9132000000000002E-2</c:v>
                </c:pt>
                <c:pt idx="1245">
                  <c:v>4.9661999999999998E-2</c:v>
                </c:pt>
                <c:pt idx="1246">
                  <c:v>5.0478000000000002E-2</c:v>
                </c:pt>
                <c:pt idx="1247">
                  <c:v>5.1816000000000001E-2</c:v>
                </c:pt>
                <c:pt idx="1248">
                  <c:v>5.3135000000000002E-2</c:v>
                </c:pt>
                <c:pt idx="1249">
                  <c:v>5.3870000000000001E-2</c:v>
                </c:pt>
                <c:pt idx="1250">
                  <c:v>5.4004999999999997E-2</c:v>
                </c:pt>
                <c:pt idx="1251">
                  <c:v>5.4517000000000003E-2</c:v>
                </c:pt>
                <c:pt idx="1252">
                  <c:v>5.5486000000000001E-2</c:v>
                </c:pt>
                <c:pt idx="1253">
                  <c:v>5.6274999999999999E-2</c:v>
                </c:pt>
                <c:pt idx="1254">
                  <c:v>5.6579999999999998E-2</c:v>
                </c:pt>
                <c:pt idx="1255">
                  <c:v>5.6410000000000002E-2</c:v>
                </c:pt>
                <c:pt idx="1256">
                  <c:v>5.6211999999999998E-2</c:v>
                </c:pt>
                <c:pt idx="1257">
                  <c:v>5.6304E-2</c:v>
                </c:pt>
                <c:pt idx="1258">
                  <c:v>5.6351999999999999E-2</c:v>
                </c:pt>
                <c:pt idx="1259">
                  <c:v>5.6321999999999997E-2</c:v>
                </c:pt>
                <c:pt idx="1260">
                  <c:v>5.6300000000000003E-2</c:v>
                </c:pt>
                <c:pt idx="1261">
                  <c:v>5.6333000000000001E-2</c:v>
                </c:pt>
                <c:pt idx="1262">
                  <c:v>5.6332E-2</c:v>
                </c:pt>
                <c:pt idx="1263">
                  <c:v>5.6309999999999999E-2</c:v>
                </c:pt>
                <c:pt idx="1264">
                  <c:v>5.6323999999999999E-2</c:v>
                </c:pt>
                <c:pt idx="1265">
                  <c:v>5.6316999999999999E-2</c:v>
                </c:pt>
                <c:pt idx="1266">
                  <c:v>5.6326000000000001E-2</c:v>
                </c:pt>
                <c:pt idx="1267">
                  <c:v>5.6313000000000002E-2</c:v>
                </c:pt>
                <c:pt idx="1268">
                  <c:v>5.6285000000000002E-2</c:v>
                </c:pt>
                <c:pt idx="1269">
                  <c:v>5.629E-2</c:v>
                </c:pt>
                <c:pt idx="1270">
                  <c:v>5.6300000000000003E-2</c:v>
                </c:pt>
                <c:pt idx="1271">
                  <c:v>5.6311E-2</c:v>
                </c:pt>
                <c:pt idx="1272">
                  <c:v>5.6291000000000001E-2</c:v>
                </c:pt>
                <c:pt idx="1273">
                  <c:v>5.6307000000000003E-2</c:v>
                </c:pt>
                <c:pt idx="1274">
                  <c:v>5.6321000000000003E-2</c:v>
                </c:pt>
                <c:pt idx="1275">
                  <c:v>5.6301999999999998E-2</c:v>
                </c:pt>
                <c:pt idx="1276">
                  <c:v>5.6319000000000001E-2</c:v>
                </c:pt>
                <c:pt idx="1277">
                  <c:v>5.6307999999999997E-2</c:v>
                </c:pt>
                <c:pt idx="1278">
                  <c:v>5.6335000000000003E-2</c:v>
                </c:pt>
                <c:pt idx="1279">
                  <c:v>5.6326000000000001E-2</c:v>
                </c:pt>
                <c:pt idx="1280">
                  <c:v>5.6311E-2</c:v>
                </c:pt>
                <c:pt idx="1281">
                  <c:v>5.6337999999999999E-2</c:v>
                </c:pt>
                <c:pt idx="1282">
                  <c:v>5.6307999999999997E-2</c:v>
                </c:pt>
                <c:pt idx="1283">
                  <c:v>5.6300000000000003E-2</c:v>
                </c:pt>
                <c:pt idx="1284">
                  <c:v>5.6314999999999997E-2</c:v>
                </c:pt>
                <c:pt idx="1285">
                  <c:v>5.6286999999999997E-2</c:v>
                </c:pt>
                <c:pt idx="1286">
                  <c:v>5.6057999999999997E-2</c:v>
                </c:pt>
                <c:pt idx="1287">
                  <c:v>5.5516999999999997E-2</c:v>
                </c:pt>
                <c:pt idx="1288">
                  <c:v>5.5010999999999997E-2</c:v>
                </c:pt>
                <c:pt idx="1289">
                  <c:v>5.4870000000000002E-2</c:v>
                </c:pt>
                <c:pt idx="1290">
                  <c:v>5.5017000000000003E-2</c:v>
                </c:pt>
                <c:pt idx="1291">
                  <c:v>5.4954999999999997E-2</c:v>
                </c:pt>
                <c:pt idx="1292">
                  <c:v>5.4212999999999997E-2</c:v>
                </c:pt>
                <c:pt idx="1293">
                  <c:v>5.2606E-2</c:v>
                </c:pt>
                <c:pt idx="1294">
                  <c:v>5.0456000000000001E-2</c:v>
                </c:pt>
                <c:pt idx="1295">
                  <c:v>4.7772000000000002E-2</c:v>
                </c:pt>
                <c:pt idx="1296">
                  <c:v>4.4512000000000003E-2</c:v>
                </c:pt>
                <c:pt idx="1297">
                  <c:v>4.1766999999999999E-2</c:v>
                </c:pt>
                <c:pt idx="1298">
                  <c:v>4.0656999999999999E-2</c:v>
                </c:pt>
                <c:pt idx="1299">
                  <c:v>4.0601999999999999E-2</c:v>
                </c:pt>
                <c:pt idx="1300">
                  <c:v>4.1144E-2</c:v>
                </c:pt>
                <c:pt idx="1301">
                  <c:v>4.2036999999999998E-2</c:v>
                </c:pt>
                <c:pt idx="1302">
                  <c:v>4.2942000000000001E-2</c:v>
                </c:pt>
                <c:pt idx="1303">
                  <c:v>4.3173999999999997E-2</c:v>
                </c:pt>
                <c:pt idx="1304">
                  <c:v>4.3500999999999998E-2</c:v>
                </c:pt>
                <c:pt idx="1305">
                  <c:v>4.4352999999999997E-2</c:v>
                </c:pt>
                <c:pt idx="1306">
                  <c:v>4.5107000000000001E-2</c:v>
                </c:pt>
                <c:pt idx="1307">
                  <c:v>4.5371000000000002E-2</c:v>
                </c:pt>
                <c:pt idx="1308">
                  <c:v>4.5614000000000002E-2</c:v>
                </c:pt>
                <c:pt idx="1309">
                  <c:v>4.6105E-2</c:v>
                </c:pt>
                <c:pt idx="1310">
                  <c:v>4.6691000000000003E-2</c:v>
                </c:pt>
                <c:pt idx="1311">
                  <c:v>4.7128000000000003E-2</c:v>
                </c:pt>
                <c:pt idx="1312">
                  <c:v>4.7320000000000001E-2</c:v>
                </c:pt>
                <c:pt idx="1313">
                  <c:v>4.7111E-2</c:v>
                </c:pt>
                <c:pt idx="1314">
                  <c:v>4.6997999999999998E-2</c:v>
                </c:pt>
                <c:pt idx="1315">
                  <c:v>4.7149000000000003E-2</c:v>
                </c:pt>
                <c:pt idx="1316">
                  <c:v>4.7135999999999997E-2</c:v>
                </c:pt>
                <c:pt idx="1317">
                  <c:v>4.7066999999999998E-2</c:v>
                </c:pt>
                <c:pt idx="1318">
                  <c:v>4.7114999999999997E-2</c:v>
                </c:pt>
                <c:pt idx="1319">
                  <c:v>4.7121999999999997E-2</c:v>
                </c:pt>
                <c:pt idx="1320">
                  <c:v>4.7063000000000001E-2</c:v>
                </c:pt>
                <c:pt idx="1321">
                  <c:v>4.7087999999999998E-2</c:v>
                </c:pt>
                <c:pt idx="1322">
                  <c:v>4.7147000000000001E-2</c:v>
                </c:pt>
                <c:pt idx="1323">
                  <c:v>4.7099000000000002E-2</c:v>
                </c:pt>
                <c:pt idx="1324">
                  <c:v>4.7118E-2</c:v>
                </c:pt>
                <c:pt idx="1325">
                  <c:v>4.7132E-2</c:v>
                </c:pt>
                <c:pt idx="1326">
                  <c:v>4.7100000000000003E-2</c:v>
                </c:pt>
                <c:pt idx="1327">
                  <c:v>4.7133000000000001E-2</c:v>
                </c:pt>
                <c:pt idx="1328">
                  <c:v>4.7112000000000001E-2</c:v>
                </c:pt>
                <c:pt idx="1329">
                  <c:v>4.7112000000000001E-2</c:v>
                </c:pt>
                <c:pt idx="1330">
                  <c:v>4.7122999999999998E-2</c:v>
                </c:pt>
                <c:pt idx="1331">
                  <c:v>4.709E-2</c:v>
                </c:pt>
                <c:pt idx="1332">
                  <c:v>4.7086999999999997E-2</c:v>
                </c:pt>
                <c:pt idx="1333">
                  <c:v>4.7160000000000001E-2</c:v>
                </c:pt>
                <c:pt idx="1334">
                  <c:v>4.7144999999999999E-2</c:v>
                </c:pt>
                <c:pt idx="1335">
                  <c:v>4.7136999999999998E-2</c:v>
                </c:pt>
                <c:pt idx="1336">
                  <c:v>4.7183000000000003E-2</c:v>
                </c:pt>
                <c:pt idx="1337">
                  <c:v>4.7202000000000001E-2</c:v>
                </c:pt>
                <c:pt idx="1338">
                  <c:v>4.7177999999999998E-2</c:v>
                </c:pt>
                <c:pt idx="1339">
                  <c:v>4.7184999999999998E-2</c:v>
                </c:pt>
                <c:pt idx="1340">
                  <c:v>4.7211999999999997E-2</c:v>
                </c:pt>
                <c:pt idx="1341">
                  <c:v>4.7173E-2</c:v>
                </c:pt>
                <c:pt idx="1342">
                  <c:v>4.7143999999999998E-2</c:v>
                </c:pt>
                <c:pt idx="1343">
                  <c:v>4.7187E-2</c:v>
                </c:pt>
                <c:pt idx="1344">
                  <c:v>4.7162999999999997E-2</c:v>
                </c:pt>
                <c:pt idx="1345">
                  <c:v>4.7127000000000002E-2</c:v>
                </c:pt>
                <c:pt idx="1346">
                  <c:v>4.6658999999999999E-2</c:v>
                </c:pt>
                <c:pt idx="1347">
                  <c:v>4.6146E-2</c:v>
                </c:pt>
                <c:pt idx="1348">
                  <c:v>4.5950999999999999E-2</c:v>
                </c:pt>
                <c:pt idx="1349">
                  <c:v>4.6018000000000003E-2</c:v>
                </c:pt>
                <c:pt idx="1350">
                  <c:v>4.5940000000000002E-2</c:v>
                </c:pt>
                <c:pt idx="1351">
                  <c:v>4.5515E-2</c:v>
                </c:pt>
                <c:pt idx="1352">
                  <c:v>4.4692999999999997E-2</c:v>
                </c:pt>
                <c:pt idx="1353">
                  <c:v>4.2965000000000003E-2</c:v>
                </c:pt>
                <c:pt idx="1354">
                  <c:v>4.0098000000000002E-2</c:v>
                </c:pt>
                <c:pt idx="1355">
                  <c:v>3.7526999999999998E-2</c:v>
                </c:pt>
                <c:pt idx="1356">
                  <c:v>3.6000999999999998E-2</c:v>
                </c:pt>
                <c:pt idx="1357">
                  <c:v>3.5793999999999999E-2</c:v>
                </c:pt>
                <c:pt idx="1358">
                  <c:v>3.653E-2</c:v>
                </c:pt>
                <c:pt idx="1359">
                  <c:v>3.7637999999999998E-2</c:v>
                </c:pt>
                <c:pt idx="1360">
                  <c:v>3.8261999999999997E-2</c:v>
                </c:pt>
                <c:pt idx="1361">
                  <c:v>3.8510999999999997E-2</c:v>
                </c:pt>
                <c:pt idx="1362">
                  <c:v>3.9793000000000002E-2</c:v>
                </c:pt>
                <c:pt idx="1363">
                  <c:v>4.1647999999999998E-2</c:v>
                </c:pt>
                <c:pt idx="1364">
                  <c:v>4.2747E-2</c:v>
                </c:pt>
                <c:pt idx="1365">
                  <c:v>4.2722000000000003E-2</c:v>
                </c:pt>
                <c:pt idx="1366">
                  <c:v>4.2894000000000002E-2</c:v>
                </c:pt>
                <c:pt idx="1367">
                  <c:v>4.4048999999999998E-2</c:v>
                </c:pt>
                <c:pt idx="1368">
                  <c:v>4.4999999999999998E-2</c:v>
                </c:pt>
                <c:pt idx="1369">
                  <c:v>4.5386000000000003E-2</c:v>
                </c:pt>
                <c:pt idx="1370">
                  <c:v>4.5464999999999998E-2</c:v>
                </c:pt>
                <c:pt idx="1371">
                  <c:v>4.5427000000000002E-2</c:v>
                </c:pt>
                <c:pt idx="1372">
                  <c:v>4.5121000000000001E-2</c:v>
                </c:pt>
                <c:pt idx="1373">
                  <c:v>4.5039000000000003E-2</c:v>
                </c:pt>
                <c:pt idx="1374">
                  <c:v>4.5530000000000001E-2</c:v>
                </c:pt>
                <c:pt idx="1375">
                  <c:v>4.5540999999999998E-2</c:v>
                </c:pt>
                <c:pt idx="1376">
                  <c:v>4.5053000000000003E-2</c:v>
                </c:pt>
                <c:pt idx="1377">
                  <c:v>4.5212000000000002E-2</c:v>
                </c:pt>
                <c:pt idx="1378">
                  <c:v>4.5672999999999998E-2</c:v>
                </c:pt>
                <c:pt idx="1379">
                  <c:v>4.5506999999999999E-2</c:v>
                </c:pt>
                <c:pt idx="1380">
                  <c:v>4.5076999999999999E-2</c:v>
                </c:pt>
                <c:pt idx="1381">
                  <c:v>4.5340999999999999E-2</c:v>
                </c:pt>
                <c:pt idx="1382">
                  <c:v>4.5710000000000001E-2</c:v>
                </c:pt>
                <c:pt idx="1383">
                  <c:v>4.5414999999999997E-2</c:v>
                </c:pt>
                <c:pt idx="1384">
                  <c:v>4.5107000000000001E-2</c:v>
                </c:pt>
                <c:pt idx="1385">
                  <c:v>4.5465999999999999E-2</c:v>
                </c:pt>
                <c:pt idx="1386">
                  <c:v>4.5672999999999998E-2</c:v>
                </c:pt>
                <c:pt idx="1387">
                  <c:v>4.5315000000000001E-2</c:v>
                </c:pt>
                <c:pt idx="1388">
                  <c:v>4.5141000000000001E-2</c:v>
                </c:pt>
                <c:pt idx="1389">
                  <c:v>4.5532999999999997E-2</c:v>
                </c:pt>
                <c:pt idx="1390">
                  <c:v>4.5616999999999998E-2</c:v>
                </c:pt>
                <c:pt idx="1391">
                  <c:v>4.5228999999999998E-2</c:v>
                </c:pt>
                <c:pt idx="1392">
                  <c:v>4.5228999999999998E-2</c:v>
                </c:pt>
                <c:pt idx="1393">
                  <c:v>4.5581000000000003E-2</c:v>
                </c:pt>
                <c:pt idx="1394">
                  <c:v>4.5524000000000002E-2</c:v>
                </c:pt>
                <c:pt idx="1395">
                  <c:v>4.5193999999999998E-2</c:v>
                </c:pt>
                <c:pt idx="1396">
                  <c:v>4.5333999999999999E-2</c:v>
                </c:pt>
                <c:pt idx="1397">
                  <c:v>4.5610999999999999E-2</c:v>
                </c:pt>
                <c:pt idx="1398">
                  <c:v>4.5441000000000002E-2</c:v>
                </c:pt>
                <c:pt idx="1399">
                  <c:v>4.5192999999999997E-2</c:v>
                </c:pt>
                <c:pt idx="1400">
                  <c:v>4.5415999999999998E-2</c:v>
                </c:pt>
                <c:pt idx="1401">
                  <c:v>4.5442000000000003E-2</c:v>
                </c:pt>
                <c:pt idx="1402">
                  <c:v>4.4955000000000002E-2</c:v>
                </c:pt>
                <c:pt idx="1403">
                  <c:v>4.4228999999999997E-2</c:v>
                </c:pt>
                <c:pt idx="1404">
                  <c:v>4.3834999999999999E-2</c:v>
                </c:pt>
                <c:pt idx="1405">
                  <c:v>4.4104999999999998E-2</c:v>
                </c:pt>
                <c:pt idx="1406">
                  <c:v>4.4332000000000003E-2</c:v>
                </c:pt>
                <c:pt idx="1407">
                  <c:v>4.4018000000000002E-2</c:v>
                </c:pt>
                <c:pt idx="1408">
                  <c:v>4.2987999999999998E-2</c:v>
                </c:pt>
                <c:pt idx="1409">
                  <c:v>4.1382000000000002E-2</c:v>
                </c:pt>
                <c:pt idx="1410">
                  <c:v>3.9470999999999999E-2</c:v>
                </c:pt>
                <c:pt idx="1411">
                  <c:v>3.7123000000000003E-2</c:v>
                </c:pt>
                <c:pt idx="1412">
                  <c:v>3.4133999999999998E-2</c:v>
                </c:pt>
                <c:pt idx="1413">
                  <c:v>3.1351999999999998E-2</c:v>
                </c:pt>
                <c:pt idx="1414">
                  <c:v>3.0313E-2</c:v>
                </c:pt>
                <c:pt idx="1415">
                  <c:v>3.0210999999999998E-2</c:v>
                </c:pt>
                <c:pt idx="1416">
                  <c:v>3.0727999999999998E-2</c:v>
                </c:pt>
                <c:pt idx="1417">
                  <c:v>3.1522000000000001E-2</c:v>
                </c:pt>
                <c:pt idx="1418">
                  <c:v>3.2393999999999999E-2</c:v>
                </c:pt>
                <c:pt idx="1419">
                  <c:v>3.2864999999999998E-2</c:v>
                </c:pt>
                <c:pt idx="1420">
                  <c:v>3.3376999999999997E-2</c:v>
                </c:pt>
                <c:pt idx="1421">
                  <c:v>3.4078999999999998E-2</c:v>
                </c:pt>
                <c:pt idx="1422">
                  <c:v>3.4507000000000003E-2</c:v>
                </c:pt>
                <c:pt idx="1423">
                  <c:v>3.4867000000000002E-2</c:v>
                </c:pt>
                <c:pt idx="1424">
                  <c:v>3.5351E-2</c:v>
                </c:pt>
                <c:pt idx="1425">
                  <c:v>3.5827999999999999E-2</c:v>
                </c:pt>
                <c:pt idx="1426">
                  <c:v>3.6309000000000001E-2</c:v>
                </c:pt>
                <c:pt idx="1427">
                  <c:v>3.6551E-2</c:v>
                </c:pt>
                <c:pt idx="1428">
                  <c:v>3.6554999999999997E-2</c:v>
                </c:pt>
                <c:pt idx="1429">
                  <c:v>3.6417999999999999E-2</c:v>
                </c:pt>
                <c:pt idx="1430">
                  <c:v>3.6504000000000002E-2</c:v>
                </c:pt>
                <c:pt idx="1431">
                  <c:v>3.6609999999999997E-2</c:v>
                </c:pt>
                <c:pt idx="1432">
                  <c:v>3.6486999999999999E-2</c:v>
                </c:pt>
                <c:pt idx="1433">
                  <c:v>3.6465999999999998E-2</c:v>
                </c:pt>
                <c:pt idx="1434">
                  <c:v>3.6582000000000003E-2</c:v>
                </c:pt>
                <c:pt idx="1435">
                  <c:v>3.6579E-2</c:v>
                </c:pt>
                <c:pt idx="1436">
                  <c:v>3.6479999999999999E-2</c:v>
                </c:pt>
                <c:pt idx="1437">
                  <c:v>3.6504000000000002E-2</c:v>
                </c:pt>
                <c:pt idx="1438">
                  <c:v>3.6575000000000003E-2</c:v>
                </c:pt>
                <c:pt idx="1439">
                  <c:v>3.6554000000000003E-2</c:v>
                </c:pt>
                <c:pt idx="1440">
                  <c:v>3.6483000000000002E-2</c:v>
                </c:pt>
                <c:pt idx="1441">
                  <c:v>3.6514999999999999E-2</c:v>
                </c:pt>
                <c:pt idx="1442">
                  <c:v>3.6586E-2</c:v>
                </c:pt>
                <c:pt idx="1443">
                  <c:v>3.6540000000000003E-2</c:v>
                </c:pt>
                <c:pt idx="1444">
                  <c:v>3.6485999999999998E-2</c:v>
                </c:pt>
                <c:pt idx="1445">
                  <c:v>3.6547000000000003E-2</c:v>
                </c:pt>
                <c:pt idx="1446">
                  <c:v>3.6576999999999998E-2</c:v>
                </c:pt>
                <c:pt idx="1447">
                  <c:v>3.6524000000000001E-2</c:v>
                </c:pt>
                <c:pt idx="1448">
                  <c:v>3.6505999999999997E-2</c:v>
                </c:pt>
                <c:pt idx="1449">
                  <c:v>3.6562999999999998E-2</c:v>
                </c:pt>
                <c:pt idx="1450">
                  <c:v>3.6577999999999999E-2</c:v>
                </c:pt>
                <c:pt idx="1451">
                  <c:v>3.6514999999999999E-2</c:v>
                </c:pt>
                <c:pt idx="1452">
                  <c:v>3.6520999999999998E-2</c:v>
                </c:pt>
                <c:pt idx="1453">
                  <c:v>3.6577999999999999E-2</c:v>
                </c:pt>
                <c:pt idx="1454">
                  <c:v>3.6562999999999998E-2</c:v>
                </c:pt>
                <c:pt idx="1455">
                  <c:v>3.6514999999999999E-2</c:v>
                </c:pt>
                <c:pt idx="1456">
                  <c:v>3.6539000000000002E-2</c:v>
                </c:pt>
                <c:pt idx="1457">
                  <c:v>3.6586E-2</c:v>
                </c:pt>
                <c:pt idx="1458">
                  <c:v>3.6602999999999997E-2</c:v>
                </c:pt>
                <c:pt idx="1459">
                  <c:v>3.6562999999999998E-2</c:v>
                </c:pt>
                <c:pt idx="1460">
                  <c:v>3.6526000000000003E-2</c:v>
                </c:pt>
                <c:pt idx="1461">
                  <c:v>3.6545000000000001E-2</c:v>
                </c:pt>
                <c:pt idx="1462">
                  <c:v>3.6135E-2</c:v>
                </c:pt>
                <c:pt idx="1463">
                  <c:v>3.5779999999999999E-2</c:v>
                </c:pt>
                <c:pt idx="1464">
                  <c:v>3.5458000000000003E-2</c:v>
                </c:pt>
                <c:pt idx="1465">
                  <c:v>3.5388999999999997E-2</c:v>
                </c:pt>
                <c:pt idx="1466">
                  <c:v>3.5442000000000001E-2</c:v>
                </c:pt>
                <c:pt idx="1467">
                  <c:v>3.5194999999999997E-2</c:v>
                </c:pt>
                <c:pt idx="1468">
                  <c:v>3.4493999999999997E-2</c:v>
                </c:pt>
                <c:pt idx="1469">
                  <c:v>3.2887E-2</c:v>
                </c:pt>
                <c:pt idx="1470">
                  <c:v>3.0214999999999999E-2</c:v>
                </c:pt>
                <c:pt idx="1471">
                  <c:v>2.7144999999999999E-2</c:v>
                </c:pt>
                <c:pt idx="1472">
                  <c:v>2.5337999999999999E-2</c:v>
                </c:pt>
                <c:pt idx="1473">
                  <c:v>2.4850000000000001E-2</c:v>
                </c:pt>
                <c:pt idx="1474">
                  <c:v>2.5722999999999999E-2</c:v>
                </c:pt>
                <c:pt idx="1475">
                  <c:v>2.6644999999999999E-2</c:v>
                </c:pt>
                <c:pt idx="1476">
                  <c:v>2.7521E-2</c:v>
                </c:pt>
                <c:pt idx="1477">
                  <c:v>2.8176E-2</c:v>
                </c:pt>
                <c:pt idx="1478">
                  <c:v>2.9228000000000001E-2</c:v>
                </c:pt>
                <c:pt idx="1479">
                  <c:v>3.0476E-2</c:v>
                </c:pt>
                <c:pt idx="1480">
                  <c:v>3.1518999999999998E-2</c:v>
                </c:pt>
                <c:pt idx="1481">
                  <c:v>3.1888E-2</c:v>
                </c:pt>
                <c:pt idx="1482">
                  <c:v>3.2233999999999999E-2</c:v>
                </c:pt>
                <c:pt idx="1483">
                  <c:v>3.2972000000000001E-2</c:v>
                </c:pt>
                <c:pt idx="1484">
                  <c:v>3.3869999999999997E-2</c:v>
                </c:pt>
                <c:pt idx="1485">
                  <c:v>3.4492000000000002E-2</c:v>
                </c:pt>
                <c:pt idx="1486">
                  <c:v>3.4514999999999997E-2</c:v>
                </c:pt>
                <c:pt idx="1487">
                  <c:v>3.4303E-2</c:v>
                </c:pt>
                <c:pt idx="1488">
                  <c:v>3.4349999999999999E-2</c:v>
                </c:pt>
                <c:pt idx="1489">
                  <c:v>3.4334000000000003E-2</c:v>
                </c:pt>
                <c:pt idx="1490">
                  <c:v>3.4320000000000003E-2</c:v>
                </c:pt>
                <c:pt idx="1491">
                  <c:v>3.4380000000000001E-2</c:v>
                </c:pt>
                <c:pt idx="1492">
                  <c:v>3.4313000000000003E-2</c:v>
                </c:pt>
                <c:pt idx="1493">
                  <c:v>3.4347000000000003E-2</c:v>
                </c:pt>
                <c:pt idx="1494">
                  <c:v>3.4338E-2</c:v>
                </c:pt>
                <c:pt idx="1495">
                  <c:v>3.4359000000000001E-2</c:v>
                </c:pt>
                <c:pt idx="1496">
                  <c:v>3.4339000000000001E-2</c:v>
                </c:pt>
                <c:pt idx="1497">
                  <c:v>3.4317E-2</c:v>
                </c:pt>
                <c:pt idx="1498">
                  <c:v>3.4373000000000001E-2</c:v>
                </c:pt>
                <c:pt idx="1499">
                  <c:v>3.4329999999999999E-2</c:v>
                </c:pt>
                <c:pt idx="1500">
                  <c:v>3.4338E-2</c:v>
                </c:pt>
                <c:pt idx="1501">
                  <c:v>3.4341999999999998E-2</c:v>
                </c:pt>
                <c:pt idx="1502">
                  <c:v>3.4355999999999998E-2</c:v>
                </c:pt>
                <c:pt idx="1503">
                  <c:v>3.4359000000000001E-2</c:v>
                </c:pt>
                <c:pt idx="1504">
                  <c:v>3.4313999999999997E-2</c:v>
                </c:pt>
                <c:pt idx="1505">
                  <c:v>3.4361000000000003E-2</c:v>
                </c:pt>
                <c:pt idx="1506">
                  <c:v>3.4352000000000001E-2</c:v>
                </c:pt>
                <c:pt idx="1507">
                  <c:v>3.4334000000000003E-2</c:v>
                </c:pt>
                <c:pt idx="1508">
                  <c:v>3.4346000000000002E-2</c:v>
                </c:pt>
                <c:pt idx="1509">
                  <c:v>3.4342999999999999E-2</c:v>
                </c:pt>
                <c:pt idx="1510">
                  <c:v>3.4359000000000001E-2</c:v>
                </c:pt>
                <c:pt idx="1511">
                  <c:v>3.4338E-2</c:v>
                </c:pt>
                <c:pt idx="1512">
                  <c:v>3.4346000000000002E-2</c:v>
                </c:pt>
                <c:pt idx="1513">
                  <c:v>3.4359000000000001E-2</c:v>
                </c:pt>
                <c:pt idx="1514">
                  <c:v>3.4349999999999999E-2</c:v>
                </c:pt>
                <c:pt idx="1515">
                  <c:v>3.4340000000000002E-2</c:v>
                </c:pt>
                <c:pt idx="1516">
                  <c:v>3.4335999999999998E-2</c:v>
                </c:pt>
              </c:numCache>
            </c:numRef>
          </c:yVal>
          <c:smooth val="0"/>
          <c:extLst>
            <c:ext xmlns:c16="http://schemas.microsoft.com/office/drawing/2014/chart" uri="{C3380CC4-5D6E-409C-BE32-E72D297353CC}">
              <c16:uniqueId val="{00000001-CC45-4F8F-A456-F29F1FA3C0E5}"/>
            </c:ext>
          </c:extLst>
        </c:ser>
        <c:dLbls>
          <c:showLegendKey val="0"/>
          <c:showVal val="0"/>
          <c:showCatName val="0"/>
          <c:showSerName val="0"/>
          <c:showPercent val="0"/>
          <c:showBubbleSize val="0"/>
        </c:dLbls>
        <c:axId val="1102578303"/>
        <c:axId val="1102573727"/>
      </c:scatterChart>
      <c:valAx>
        <c:axId val="11025783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2573727"/>
        <c:crosses val="autoZero"/>
        <c:crossBetween val="midCat"/>
      </c:valAx>
      <c:valAx>
        <c:axId val="1102573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Position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25783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Z v t (One Wedge Design)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solid_groove!$E$1</c:f>
              <c:strCache>
                <c:ptCount val="1"/>
                <c:pt idx="0">
                  <c:v>Z</c:v>
                </c:pt>
              </c:strCache>
            </c:strRef>
          </c:tx>
          <c:spPr>
            <a:ln w="19050" cap="rnd">
              <a:noFill/>
              <a:round/>
            </a:ln>
            <a:effectLst/>
          </c:spPr>
          <c:marker>
            <c:symbol val="circle"/>
            <c:size val="2"/>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5.6166666666666663E-2"/>
                  <c:y val="-0.1492829542140565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solid_groove!$B$2:$B$1563</c:f>
              <c:numCache>
                <c:formatCode>General</c:formatCode>
                <c:ptCount val="1562"/>
                <c:pt idx="0">
                  <c:v>0</c:v>
                </c:pt>
                <c:pt idx="1">
                  <c:v>3.3333000000000002E-2</c:v>
                </c:pt>
                <c:pt idx="2">
                  <c:v>6.6667000000000004E-2</c:v>
                </c:pt>
                <c:pt idx="3">
                  <c:v>0.1</c:v>
                </c:pt>
                <c:pt idx="4">
                  <c:v>0.13333300000000001</c:v>
                </c:pt>
                <c:pt idx="5">
                  <c:v>0.16666700000000001</c:v>
                </c:pt>
                <c:pt idx="6">
                  <c:v>0.2</c:v>
                </c:pt>
                <c:pt idx="7">
                  <c:v>0.23333300000000001</c:v>
                </c:pt>
                <c:pt idx="8">
                  <c:v>0.26666699999999999</c:v>
                </c:pt>
                <c:pt idx="9">
                  <c:v>0.3</c:v>
                </c:pt>
                <c:pt idx="10">
                  <c:v>0.33333299999999999</c:v>
                </c:pt>
                <c:pt idx="11">
                  <c:v>0.36666700000000002</c:v>
                </c:pt>
                <c:pt idx="12">
                  <c:v>0.4</c:v>
                </c:pt>
                <c:pt idx="13">
                  <c:v>0.43333300000000002</c:v>
                </c:pt>
                <c:pt idx="14">
                  <c:v>0.466667</c:v>
                </c:pt>
                <c:pt idx="15">
                  <c:v>0.5</c:v>
                </c:pt>
                <c:pt idx="16">
                  <c:v>0.53333299999999995</c:v>
                </c:pt>
                <c:pt idx="17">
                  <c:v>0.56666700000000003</c:v>
                </c:pt>
                <c:pt idx="18">
                  <c:v>0.6</c:v>
                </c:pt>
                <c:pt idx="19">
                  <c:v>0.63333300000000003</c:v>
                </c:pt>
                <c:pt idx="20">
                  <c:v>0.66666700000000001</c:v>
                </c:pt>
                <c:pt idx="21">
                  <c:v>0.7</c:v>
                </c:pt>
                <c:pt idx="22">
                  <c:v>0.73333300000000001</c:v>
                </c:pt>
                <c:pt idx="23">
                  <c:v>0.76666699999999999</c:v>
                </c:pt>
                <c:pt idx="24">
                  <c:v>0.8</c:v>
                </c:pt>
                <c:pt idx="25">
                  <c:v>0.83333299999999999</c:v>
                </c:pt>
                <c:pt idx="26">
                  <c:v>0.86666699999999997</c:v>
                </c:pt>
                <c:pt idx="27">
                  <c:v>0.9</c:v>
                </c:pt>
                <c:pt idx="28">
                  <c:v>0.93333299999999997</c:v>
                </c:pt>
                <c:pt idx="29">
                  <c:v>0.96666700000000005</c:v>
                </c:pt>
                <c:pt idx="30">
                  <c:v>1</c:v>
                </c:pt>
                <c:pt idx="31">
                  <c:v>1.0333330000000001</c:v>
                </c:pt>
                <c:pt idx="32">
                  <c:v>1.066667</c:v>
                </c:pt>
                <c:pt idx="33">
                  <c:v>1.1000000000000001</c:v>
                </c:pt>
                <c:pt idx="34">
                  <c:v>1.1333329999999999</c:v>
                </c:pt>
                <c:pt idx="35">
                  <c:v>1.1666669999999999</c:v>
                </c:pt>
                <c:pt idx="36">
                  <c:v>1.2</c:v>
                </c:pt>
                <c:pt idx="37">
                  <c:v>1.233333</c:v>
                </c:pt>
                <c:pt idx="38">
                  <c:v>1.266667</c:v>
                </c:pt>
                <c:pt idx="39">
                  <c:v>1.3</c:v>
                </c:pt>
                <c:pt idx="40">
                  <c:v>1.3333330000000001</c:v>
                </c:pt>
                <c:pt idx="41">
                  <c:v>1.3666670000000001</c:v>
                </c:pt>
                <c:pt idx="42">
                  <c:v>1.4</c:v>
                </c:pt>
                <c:pt idx="43">
                  <c:v>1.433333</c:v>
                </c:pt>
                <c:pt idx="44">
                  <c:v>1.4666669999999999</c:v>
                </c:pt>
                <c:pt idx="45">
                  <c:v>1.5</c:v>
                </c:pt>
                <c:pt idx="46">
                  <c:v>1.5333330000000001</c:v>
                </c:pt>
                <c:pt idx="47">
                  <c:v>1.566667</c:v>
                </c:pt>
                <c:pt idx="48">
                  <c:v>1.6</c:v>
                </c:pt>
                <c:pt idx="49">
                  <c:v>1.6333329999999999</c:v>
                </c:pt>
                <c:pt idx="50">
                  <c:v>1.6666669999999999</c:v>
                </c:pt>
                <c:pt idx="51">
                  <c:v>1.7</c:v>
                </c:pt>
                <c:pt idx="52">
                  <c:v>1.733333</c:v>
                </c:pt>
                <c:pt idx="53">
                  <c:v>1.766667</c:v>
                </c:pt>
                <c:pt idx="54">
                  <c:v>1.8</c:v>
                </c:pt>
                <c:pt idx="55">
                  <c:v>1.8333330000000001</c:v>
                </c:pt>
                <c:pt idx="56">
                  <c:v>1.8666670000000001</c:v>
                </c:pt>
                <c:pt idx="57">
                  <c:v>1.9</c:v>
                </c:pt>
                <c:pt idx="58">
                  <c:v>1.933333</c:v>
                </c:pt>
                <c:pt idx="59">
                  <c:v>1.9666669999999999</c:v>
                </c:pt>
                <c:pt idx="60">
                  <c:v>2</c:v>
                </c:pt>
                <c:pt idx="61">
                  <c:v>2.0333329999999998</c:v>
                </c:pt>
                <c:pt idx="62">
                  <c:v>2.0666669999999998</c:v>
                </c:pt>
                <c:pt idx="63">
                  <c:v>2.1</c:v>
                </c:pt>
                <c:pt idx="64">
                  <c:v>2.1333329999999999</c:v>
                </c:pt>
                <c:pt idx="65">
                  <c:v>2.1666669999999999</c:v>
                </c:pt>
                <c:pt idx="66">
                  <c:v>2.2000000000000002</c:v>
                </c:pt>
                <c:pt idx="67">
                  <c:v>2.233333</c:v>
                </c:pt>
                <c:pt idx="68">
                  <c:v>2.266667</c:v>
                </c:pt>
                <c:pt idx="69">
                  <c:v>2.2999999999999998</c:v>
                </c:pt>
                <c:pt idx="70">
                  <c:v>2.3333330000000001</c:v>
                </c:pt>
                <c:pt idx="71">
                  <c:v>2.3666670000000001</c:v>
                </c:pt>
                <c:pt idx="72">
                  <c:v>2.4</c:v>
                </c:pt>
                <c:pt idx="73">
                  <c:v>2.4333330000000002</c:v>
                </c:pt>
                <c:pt idx="74">
                  <c:v>2.4666670000000002</c:v>
                </c:pt>
                <c:pt idx="75">
                  <c:v>2.5</c:v>
                </c:pt>
                <c:pt idx="76">
                  <c:v>2.5333329999999998</c:v>
                </c:pt>
                <c:pt idx="77">
                  <c:v>2.5666669999999998</c:v>
                </c:pt>
                <c:pt idx="78">
                  <c:v>2.6</c:v>
                </c:pt>
                <c:pt idx="79">
                  <c:v>2.6333329999999999</c:v>
                </c:pt>
                <c:pt idx="80">
                  <c:v>2.6666669999999999</c:v>
                </c:pt>
                <c:pt idx="81">
                  <c:v>2.7</c:v>
                </c:pt>
                <c:pt idx="82">
                  <c:v>2.733333</c:v>
                </c:pt>
                <c:pt idx="83">
                  <c:v>2.766667</c:v>
                </c:pt>
                <c:pt idx="84">
                  <c:v>2.8</c:v>
                </c:pt>
                <c:pt idx="85">
                  <c:v>2.8333330000000001</c:v>
                </c:pt>
                <c:pt idx="86">
                  <c:v>2.8666670000000001</c:v>
                </c:pt>
                <c:pt idx="87">
                  <c:v>2.9</c:v>
                </c:pt>
                <c:pt idx="88">
                  <c:v>2.9333330000000002</c:v>
                </c:pt>
                <c:pt idx="89">
                  <c:v>2.9666670000000002</c:v>
                </c:pt>
                <c:pt idx="90">
                  <c:v>3</c:v>
                </c:pt>
                <c:pt idx="91">
                  <c:v>3.0333329999999998</c:v>
                </c:pt>
                <c:pt idx="92">
                  <c:v>3.0666669999999998</c:v>
                </c:pt>
                <c:pt idx="93">
                  <c:v>3.1</c:v>
                </c:pt>
                <c:pt idx="94">
                  <c:v>3.1333329999999999</c:v>
                </c:pt>
                <c:pt idx="95">
                  <c:v>3.1666669999999999</c:v>
                </c:pt>
                <c:pt idx="96">
                  <c:v>3.2</c:v>
                </c:pt>
                <c:pt idx="97">
                  <c:v>3.233333</c:v>
                </c:pt>
                <c:pt idx="98">
                  <c:v>3.266667</c:v>
                </c:pt>
                <c:pt idx="99">
                  <c:v>3.3</c:v>
                </c:pt>
                <c:pt idx="100">
                  <c:v>3.3333330000000001</c:v>
                </c:pt>
                <c:pt idx="101">
                  <c:v>3.3666670000000001</c:v>
                </c:pt>
                <c:pt idx="102">
                  <c:v>3.4</c:v>
                </c:pt>
                <c:pt idx="103">
                  <c:v>3.4333330000000002</c:v>
                </c:pt>
                <c:pt idx="104">
                  <c:v>3.4666670000000002</c:v>
                </c:pt>
                <c:pt idx="105">
                  <c:v>3.5</c:v>
                </c:pt>
                <c:pt idx="106">
                  <c:v>3.5333329999999998</c:v>
                </c:pt>
                <c:pt idx="107">
                  <c:v>3.5666669999999998</c:v>
                </c:pt>
                <c:pt idx="108">
                  <c:v>3.6</c:v>
                </c:pt>
                <c:pt idx="109">
                  <c:v>3.6333329999999999</c:v>
                </c:pt>
                <c:pt idx="110">
                  <c:v>3.6666669999999999</c:v>
                </c:pt>
                <c:pt idx="111">
                  <c:v>3.7</c:v>
                </c:pt>
                <c:pt idx="112">
                  <c:v>3.733333</c:v>
                </c:pt>
                <c:pt idx="113">
                  <c:v>3.766667</c:v>
                </c:pt>
                <c:pt idx="114">
                  <c:v>3.8</c:v>
                </c:pt>
                <c:pt idx="115">
                  <c:v>3.8333330000000001</c:v>
                </c:pt>
                <c:pt idx="116">
                  <c:v>3.8666670000000001</c:v>
                </c:pt>
                <c:pt idx="117">
                  <c:v>3.9</c:v>
                </c:pt>
                <c:pt idx="118">
                  <c:v>3.9333330000000002</c:v>
                </c:pt>
                <c:pt idx="119">
                  <c:v>3.9666670000000002</c:v>
                </c:pt>
                <c:pt idx="120">
                  <c:v>4</c:v>
                </c:pt>
                <c:pt idx="121">
                  <c:v>4.0333329999999998</c:v>
                </c:pt>
                <c:pt idx="122">
                  <c:v>4.0666669999999998</c:v>
                </c:pt>
                <c:pt idx="123">
                  <c:v>4.0999999999999996</c:v>
                </c:pt>
                <c:pt idx="124">
                  <c:v>4.1333330000000004</c:v>
                </c:pt>
                <c:pt idx="125">
                  <c:v>4.1666670000000003</c:v>
                </c:pt>
                <c:pt idx="126">
                  <c:v>4.2</c:v>
                </c:pt>
                <c:pt idx="127">
                  <c:v>4.233333</c:v>
                </c:pt>
                <c:pt idx="128">
                  <c:v>4.266667</c:v>
                </c:pt>
                <c:pt idx="129">
                  <c:v>4.3</c:v>
                </c:pt>
                <c:pt idx="130">
                  <c:v>4.3333329999999997</c:v>
                </c:pt>
                <c:pt idx="131">
                  <c:v>4.3666669999999996</c:v>
                </c:pt>
                <c:pt idx="132">
                  <c:v>4.4000000000000004</c:v>
                </c:pt>
                <c:pt idx="133">
                  <c:v>4.4333330000000002</c:v>
                </c:pt>
                <c:pt idx="134">
                  <c:v>4.4666670000000002</c:v>
                </c:pt>
                <c:pt idx="135">
                  <c:v>4.5</c:v>
                </c:pt>
                <c:pt idx="136">
                  <c:v>4.5333329999999998</c:v>
                </c:pt>
                <c:pt idx="137">
                  <c:v>4.5666669999999998</c:v>
                </c:pt>
                <c:pt idx="138">
                  <c:v>4.5999999999999996</c:v>
                </c:pt>
                <c:pt idx="139">
                  <c:v>4.6333330000000004</c:v>
                </c:pt>
                <c:pt idx="140">
                  <c:v>4.6666670000000003</c:v>
                </c:pt>
                <c:pt idx="141">
                  <c:v>4.7</c:v>
                </c:pt>
                <c:pt idx="142">
                  <c:v>4.733333</c:v>
                </c:pt>
                <c:pt idx="143">
                  <c:v>4.766667</c:v>
                </c:pt>
                <c:pt idx="144">
                  <c:v>4.8</c:v>
                </c:pt>
                <c:pt idx="145">
                  <c:v>4.8333329999999997</c:v>
                </c:pt>
                <c:pt idx="146">
                  <c:v>4.8666669999999996</c:v>
                </c:pt>
                <c:pt idx="147">
                  <c:v>4.9000000000000004</c:v>
                </c:pt>
                <c:pt idx="148">
                  <c:v>4.9333330000000002</c:v>
                </c:pt>
                <c:pt idx="149">
                  <c:v>4.9666670000000002</c:v>
                </c:pt>
                <c:pt idx="150">
                  <c:v>5</c:v>
                </c:pt>
                <c:pt idx="151">
                  <c:v>5.0333329999999998</c:v>
                </c:pt>
                <c:pt idx="152">
                  <c:v>5.0666669999999998</c:v>
                </c:pt>
                <c:pt idx="153">
                  <c:v>5.0999999999999996</c:v>
                </c:pt>
                <c:pt idx="154">
                  <c:v>5.1333330000000004</c:v>
                </c:pt>
                <c:pt idx="155">
                  <c:v>5.1666670000000003</c:v>
                </c:pt>
                <c:pt idx="156">
                  <c:v>5.2</c:v>
                </c:pt>
                <c:pt idx="157">
                  <c:v>5.233333</c:v>
                </c:pt>
                <c:pt idx="158">
                  <c:v>5.266667</c:v>
                </c:pt>
                <c:pt idx="159">
                  <c:v>5.3</c:v>
                </c:pt>
                <c:pt idx="160">
                  <c:v>5.3333329999999997</c:v>
                </c:pt>
                <c:pt idx="161">
                  <c:v>5.3666669999999996</c:v>
                </c:pt>
                <c:pt idx="162">
                  <c:v>5.4</c:v>
                </c:pt>
                <c:pt idx="163">
                  <c:v>5.4333330000000002</c:v>
                </c:pt>
                <c:pt idx="164">
                  <c:v>5.4666670000000002</c:v>
                </c:pt>
                <c:pt idx="165">
                  <c:v>5.5</c:v>
                </c:pt>
                <c:pt idx="166">
                  <c:v>5.5333329999999998</c:v>
                </c:pt>
                <c:pt idx="167">
                  <c:v>5.5666669999999998</c:v>
                </c:pt>
                <c:pt idx="168">
                  <c:v>5.6</c:v>
                </c:pt>
                <c:pt idx="169">
                  <c:v>5.6333330000000004</c:v>
                </c:pt>
                <c:pt idx="170">
                  <c:v>5.6666670000000003</c:v>
                </c:pt>
                <c:pt idx="171">
                  <c:v>5.7</c:v>
                </c:pt>
                <c:pt idx="172">
                  <c:v>5.733333</c:v>
                </c:pt>
                <c:pt idx="173">
                  <c:v>5.766667</c:v>
                </c:pt>
                <c:pt idx="174">
                  <c:v>5.8</c:v>
                </c:pt>
                <c:pt idx="175">
                  <c:v>5.8333329999999997</c:v>
                </c:pt>
                <c:pt idx="176">
                  <c:v>5.8666669999999996</c:v>
                </c:pt>
                <c:pt idx="177">
                  <c:v>5.9</c:v>
                </c:pt>
                <c:pt idx="178">
                  <c:v>5.9333330000000002</c:v>
                </c:pt>
                <c:pt idx="179">
                  <c:v>5.9666670000000002</c:v>
                </c:pt>
                <c:pt idx="180">
                  <c:v>6</c:v>
                </c:pt>
                <c:pt idx="181">
                  <c:v>6.0333329999999998</c:v>
                </c:pt>
                <c:pt idx="182">
                  <c:v>6.0666669999999998</c:v>
                </c:pt>
                <c:pt idx="183">
                  <c:v>6.1</c:v>
                </c:pt>
                <c:pt idx="184">
                  <c:v>6.1333330000000004</c:v>
                </c:pt>
                <c:pt idx="185">
                  <c:v>6.1666670000000003</c:v>
                </c:pt>
                <c:pt idx="186">
                  <c:v>6.2</c:v>
                </c:pt>
                <c:pt idx="187">
                  <c:v>6.233333</c:v>
                </c:pt>
                <c:pt idx="188">
                  <c:v>6.266667</c:v>
                </c:pt>
                <c:pt idx="189">
                  <c:v>6.3</c:v>
                </c:pt>
                <c:pt idx="190">
                  <c:v>6.3333329999999997</c:v>
                </c:pt>
                <c:pt idx="191">
                  <c:v>6.3666669999999996</c:v>
                </c:pt>
                <c:pt idx="192">
                  <c:v>6.4</c:v>
                </c:pt>
                <c:pt idx="193">
                  <c:v>6.4333330000000002</c:v>
                </c:pt>
                <c:pt idx="194">
                  <c:v>6.4666670000000002</c:v>
                </c:pt>
                <c:pt idx="195">
                  <c:v>6.5</c:v>
                </c:pt>
                <c:pt idx="196">
                  <c:v>6.5333329999999998</c:v>
                </c:pt>
                <c:pt idx="197">
                  <c:v>6.5666669999999998</c:v>
                </c:pt>
                <c:pt idx="198">
                  <c:v>6.6</c:v>
                </c:pt>
                <c:pt idx="199">
                  <c:v>6.6333330000000004</c:v>
                </c:pt>
                <c:pt idx="200">
                  <c:v>6.6666670000000003</c:v>
                </c:pt>
                <c:pt idx="201">
                  <c:v>6.7</c:v>
                </c:pt>
                <c:pt idx="202">
                  <c:v>6.733333</c:v>
                </c:pt>
                <c:pt idx="203">
                  <c:v>6.766667</c:v>
                </c:pt>
                <c:pt idx="204">
                  <c:v>6.8</c:v>
                </c:pt>
                <c:pt idx="205">
                  <c:v>6.8333329999999997</c:v>
                </c:pt>
                <c:pt idx="206">
                  <c:v>6.8666669999999996</c:v>
                </c:pt>
                <c:pt idx="207">
                  <c:v>6.9</c:v>
                </c:pt>
                <c:pt idx="208">
                  <c:v>6.9333330000000002</c:v>
                </c:pt>
                <c:pt idx="209">
                  <c:v>6.9666670000000002</c:v>
                </c:pt>
                <c:pt idx="210">
                  <c:v>7</c:v>
                </c:pt>
                <c:pt idx="211">
                  <c:v>7.0333329999999998</c:v>
                </c:pt>
                <c:pt idx="212">
                  <c:v>7.0666669999999998</c:v>
                </c:pt>
                <c:pt idx="213">
                  <c:v>7.1</c:v>
                </c:pt>
                <c:pt idx="214">
                  <c:v>7.1333330000000004</c:v>
                </c:pt>
                <c:pt idx="215">
                  <c:v>7.1666670000000003</c:v>
                </c:pt>
                <c:pt idx="216">
                  <c:v>7.2</c:v>
                </c:pt>
                <c:pt idx="217">
                  <c:v>7.233333</c:v>
                </c:pt>
                <c:pt idx="218">
                  <c:v>7.266667</c:v>
                </c:pt>
                <c:pt idx="219">
                  <c:v>7.3</c:v>
                </c:pt>
                <c:pt idx="220">
                  <c:v>7.3333329999999997</c:v>
                </c:pt>
                <c:pt idx="221">
                  <c:v>7.3666669999999996</c:v>
                </c:pt>
                <c:pt idx="222">
                  <c:v>7.4</c:v>
                </c:pt>
                <c:pt idx="223">
                  <c:v>7.4333330000000002</c:v>
                </c:pt>
                <c:pt idx="224">
                  <c:v>7.4666670000000002</c:v>
                </c:pt>
                <c:pt idx="225">
                  <c:v>7.5</c:v>
                </c:pt>
                <c:pt idx="226">
                  <c:v>7.5333329999999998</c:v>
                </c:pt>
                <c:pt idx="227">
                  <c:v>7.5666669999999998</c:v>
                </c:pt>
                <c:pt idx="228">
                  <c:v>7.6</c:v>
                </c:pt>
                <c:pt idx="229">
                  <c:v>7.6333330000000004</c:v>
                </c:pt>
                <c:pt idx="230">
                  <c:v>7.6666670000000003</c:v>
                </c:pt>
                <c:pt idx="231">
                  <c:v>7.7</c:v>
                </c:pt>
                <c:pt idx="232">
                  <c:v>7.733333</c:v>
                </c:pt>
                <c:pt idx="233">
                  <c:v>7.766667</c:v>
                </c:pt>
                <c:pt idx="234">
                  <c:v>7.8</c:v>
                </c:pt>
                <c:pt idx="235">
                  <c:v>7.8333329999999997</c:v>
                </c:pt>
                <c:pt idx="236">
                  <c:v>7.8666669999999996</c:v>
                </c:pt>
                <c:pt idx="237">
                  <c:v>7.9</c:v>
                </c:pt>
                <c:pt idx="238">
                  <c:v>7.9333330000000002</c:v>
                </c:pt>
                <c:pt idx="239">
                  <c:v>7.9666670000000002</c:v>
                </c:pt>
                <c:pt idx="240">
                  <c:v>8</c:v>
                </c:pt>
                <c:pt idx="241">
                  <c:v>8.0333330000000007</c:v>
                </c:pt>
                <c:pt idx="242">
                  <c:v>8.0666670000000007</c:v>
                </c:pt>
                <c:pt idx="243">
                  <c:v>8.1</c:v>
                </c:pt>
                <c:pt idx="244">
                  <c:v>8.1333330000000004</c:v>
                </c:pt>
                <c:pt idx="245">
                  <c:v>8.1666670000000003</c:v>
                </c:pt>
                <c:pt idx="246">
                  <c:v>8.1999999999999993</c:v>
                </c:pt>
                <c:pt idx="247">
                  <c:v>8.233333</c:v>
                </c:pt>
                <c:pt idx="248">
                  <c:v>8.266667</c:v>
                </c:pt>
                <c:pt idx="249">
                  <c:v>8.3000000000000007</c:v>
                </c:pt>
                <c:pt idx="250">
                  <c:v>8.3333329999999997</c:v>
                </c:pt>
                <c:pt idx="251">
                  <c:v>8.3666669999999996</c:v>
                </c:pt>
                <c:pt idx="252">
                  <c:v>8.4</c:v>
                </c:pt>
                <c:pt idx="253">
                  <c:v>8.4333329999999993</c:v>
                </c:pt>
                <c:pt idx="254">
                  <c:v>8.4666669999999993</c:v>
                </c:pt>
                <c:pt idx="255">
                  <c:v>8.5</c:v>
                </c:pt>
                <c:pt idx="256">
                  <c:v>8.5333330000000007</c:v>
                </c:pt>
                <c:pt idx="257">
                  <c:v>8.5666670000000007</c:v>
                </c:pt>
                <c:pt idx="258">
                  <c:v>8.6</c:v>
                </c:pt>
                <c:pt idx="259">
                  <c:v>8.6333330000000004</c:v>
                </c:pt>
                <c:pt idx="260">
                  <c:v>8.6666670000000003</c:v>
                </c:pt>
                <c:pt idx="261">
                  <c:v>8.6999999999999993</c:v>
                </c:pt>
                <c:pt idx="262">
                  <c:v>8.733333</c:v>
                </c:pt>
                <c:pt idx="263">
                  <c:v>8.766667</c:v>
                </c:pt>
                <c:pt idx="264">
                  <c:v>8.8000000000000007</c:v>
                </c:pt>
                <c:pt idx="265">
                  <c:v>8.8333329999999997</c:v>
                </c:pt>
                <c:pt idx="266">
                  <c:v>8.8666669999999996</c:v>
                </c:pt>
                <c:pt idx="267">
                  <c:v>8.9</c:v>
                </c:pt>
                <c:pt idx="268">
                  <c:v>8.9333329999999993</c:v>
                </c:pt>
                <c:pt idx="269">
                  <c:v>8.9666669999999993</c:v>
                </c:pt>
                <c:pt idx="270">
                  <c:v>9</c:v>
                </c:pt>
                <c:pt idx="271">
                  <c:v>9.0333330000000007</c:v>
                </c:pt>
                <c:pt idx="272">
                  <c:v>9.0666670000000007</c:v>
                </c:pt>
                <c:pt idx="273">
                  <c:v>9.1</c:v>
                </c:pt>
                <c:pt idx="274">
                  <c:v>9.1333330000000004</c:v>
                </c:pt>
                <c:pt idx="275">
                  <c:v>9.1666670000000003</c:v>
                </c:pt>
                <c:pt idx="276">
                  <c:v>9.1999999999999993</c:v>
                </c:pt>
                <c:pt idx="277">
                  <c:v>9.233333</c:v>
                </c:pt>
                <c:pt idx="278">
                  <c:v>9.266667</c:v>
                </c:pt>
                <c:pt idx="279">
                  <c:v>9.3000000000000007</c:v>
                </c:pt>
                <c:pt idx="280">
                  <c:v>9.3333329999999997</c:v>
                </c:pt>
                <c:pt idx="281">
                  <c:v>9.3666669999999996</c:v>
                </c:pt>
                <c:pt idx="282">
                  <c:v>9.4</c:v>
                </c:pt>
                <c:pt idx="283">
                  <c:v>9.4333329999999993</c:v>
                </c:pt>
                <c:pt idx="284">
                  <c:v>9.4666669999999993</c:v>
                </c:pt>
                <c:pt idx="285">
                  <c:v>9.5</c:v>
                </c:pt>
                <c:pt idx="286">
                  <c:v>9.5333330000000007</c:v>
                </c:pt>
                <c:pt idx="287">
                  <c:v>9.5666670000000007</c:v>
                </c:pt>
                <c:pt idx="288">
                  <c:v>9.6</c:v>
                </c:pt>
                <c:pt idx="289">
                  <c:v>9.6333330000000004</c:v>
                </c:pt>
                <c:pt idx="290">
                  <c:v>9.6666670000000003</c:v>
                </c:pt>
                <c:pt idx="291">
                  <c:v>9.6999999999999993</c:v>
                </c:pt>
                <c:pt idx="292">
                  <c:v>9.733333</c:v>
                </c:pt>
                <c:pt idx="293">
                  <c:v>9.766667</c:v>
                </c:pt>
                <c:pt idx="294">
                  <c:v>9.8000000000000007</c:v>
                </c:pt>
                <c:pt idx="295">
                  <c:v>9.8333329999999997</c:v>
                </c:pt>
                <c:pt idx="296">
                  <c:v>9.8666669999999996</c:v>
                </c:pt>
                <c:pt idx="297">
                  <c:v>9.9</c:v>
                </c:pt>
                <c:pt idx="298">
                  <c:v>9.9333329999999993</c:v>
                </c:pt>
                <c:pt idx="299">
                  <c:v>9.9666669999999993</c:v>
                </c:pt>
                <c:pt idx="300">
                  <c:v>10</c:v>
                </c:pt>
                <c:pt idx="301">
                  <c:v>10.033333000000001</c:v>
                </c:pt>
                <c:pt idx="302">
                  <c:v>10.066667000000001</c:v>
                </c:pt>
                <c:pt idx="303">
                  <c:v>10.1</c:v>
                </c:pt>
                <c:pt idx="304">
                  <c:v>10.133333</c:v>
                </c:pt>
                <c:pt idx="305">
                  <c:v>10.166667</c:v>
                </c:pt>
                <c:pt idx="306">
                  <c:v>10.199999999999999</c:v>
                </c:pt>
                <c:pt idx="307">
                  <c:v>10.233333</c:v>
                </c:pt>
                <c:pt idx="308">
                  <c:v>10.266667</c:v>
                </c:pt>
                <c:pt idx="309">
                  <c:v>10.3</c:v>
                </c:pt>
                <c:pt idx="310">
                  <c:v>10.333333</c:v>
                </c:pt>
                <c:pt idx="311">
                  <c:v>10.366667</c:v>
                </c:pt>
                <c:pt idx="312">
                  <c:v>10.4</c:v>
                </c:pt>
                <c:pt idx="313">
                  <c:v>10.433332999999999</c:v>
                </c:pt>
                <c:pt idx="314">
                  <c:v>10.466666999999999</c:v>
                </c:pt>
                <c:pt idx="315">
                  <c:v>10.5</c:v>
                </c:pt>
                <c:pt idx="316">
                  <c:v>10.533333000000001</c:v>
                </c:pt>
                <c:pt idx="317">
                  <c:v>10.566667000000001</c:v>
                </c:pt>
                <c:pt idx="318">
                  <c:v>10.6</c:v>
                </c:pt>
                <c:pt idx="319">
                  <c:v>10.633333</c:v>
                </c:pt>
                <c:pt idx="320">
                  <c:v>10.666667</c:v>
                </c:pt>
                <c:pt idx="321">
                  <c:v>10.7</c:v>
                </c:pt>
                <c:pt idx="322">
                  <c:v>10.733333</c:v>
                </c:pt>
                <c:pt idx="323">
                  <c:v>10.766667</c:v>
                </c:pt>
                <c:pt idx="324">
                  <c:v>10.8</c:v>
                </c:pt>
                <c:pt idx="325">
                  <c:v>10.833333</c:v>
                </c:pt>
                <c:pt idx="326">
                  <c:v>10.866667</c:v>
                </c:pt>
                <c:pt idx="327">
                  <c:v>10.9</c:v>
                </c:pt>
                <c:pt idx="328">
                  <c:v>10.933332999999999</c:v>
                </c:pt>
                <c:pt idx="329">
                  <c:v>10.966666999999999</c:v>
                </c:pt>
                <c:pt idx="330">
                  <c:v>11</c:v>
                </c:pt>
                <c:pt idx="331">
                  <c:v>11.033333000000001</c:v>
                </c:pt>
                <c:pt idx="332">
                  <c:v>11.066667000000001</c:v>
                </c:pt>
                <c:pt idx="333">
                  <c:v>11.1</c:v>
                </c:pt>
                <c:pt idx="334">
                  <c:v>11.133333</c:v>
                </c:pt>
                <c:pt idx="335">
                  <c:v>11.166667</c:v>
                </c:pt>
                <c:pt idx="336">
                  <c:v>11.2</c:v>
                </c:pt>
                <c:pt idx="337">
                  <c:v>11.233333</c:v>
                </c:pt>
                <c:pt idx="338">
                  <c:v>11.266667</c:v>
                </c:pt>
                <c:pt idx="339">
                  <c:v>11.3</c:v>
                </c:pt>
                <c:pt idx="340">
                  <c:v>11.333333</c:v>
                </c:pt>
                <c:pt idx="341">
                  <c:v>11.366667</c:v>
                </c:pt>
                <c:pt idx="342">
                  <c:v>11.4</c:v>
                </c:pt>
                <c:pt idx="343">
                  <c:v>11.433332999999999</c:v>
                </c:pt>
                <c:pt idx="344">
                  <c:v>11.466666999999999</c:v>
                </c:pt>
                <c:pt idx="345">
                  <c:v>11.5</c:v>
                </c:pt>
                <c:pt idx="346">
                  <c:v>11.533333000000001</c:v>
                </c:pt>
                <c:pt idx="347">
                  <c:v>11.566667000000001</c:v>
                </c:pt>
                <c:pt idx="348">
                  <c:v>11.6</c:v>
                </c:pt>
                <c:pt idx="349">
                  <c:v>11.633333</c:v>
                </c:pt>
                <c:pt idx="350">
                  <c:v>11.666667</c:v>
                </c:pt>
                <c:pt idx="351">
                  <c:v>11.7</c:v>
                </c:pt>
                <c:pt idx="352">
                  <c:v>11.733333</c:v>
                </c:pt>
                <c:pt idx="353">
                  <c:v>11.766667</c:v>
                </c:pt>
                <c:pt idx="354">
                  <c:v>11.8</c:v>
                </c:pt>
                <c:pt idx="355">
                  <c:v>11.833333</c:v>
                </c:pt>
                <c:pt idx="356">
                  <c:v>11.866667</c:v>
                </c:pt>
                <c:pt idx="357">
                  <c:v>11.9</c:v>
                </c:pt>
                <c:pt idx="358">
                  <c:v>11.933332999999999</c:v>
                </c:pt>
                <c:pt idx="359">
                  <c:v>11.966666999999999</c:v>
                </c:pt>
                <c:pt idx="360">
                  <c:v>12</c:v>
                </c:pt>
                <c:pt idx="361">
                  <c:v>12.033333000000001</c:v>
                </c:pt>
                <c:pt idx="362">
                  <c:v>12.066667000000001</c:v>
                </c:pt>
                <c:pt idx="363">
                  <c:v>12.1</c:v>
                </c:pt>
                <c:pt idx="364">
                  <c:v>12.133333</c:v>
                </c:pt>
                <c:pt idx="365">
                  <c:v>12.166667</c:v>
                </c:pt>
                <c:pt idx="366">
                  <c:v>12.2</c:v>
                </c:pt>
                <c:pt idx="367">
                  <c:v>12.233333</c:v>
                </c:pt>
                <c:pt idx="368">
                  <c:v>12.266667</c:v>
                </c:pt>
                <c:pt idx="369">
                  <c:v>12.3</c:v>
                </c:pt>
                <c:pt idx="370">
                  <c:v>12.333333</c:v>
                </c:pt>
                <c:pt idx="371">
                  <c:v>12.366667</c:v>
                </c:pt>
                <c:pt idx="372">
                  <c:v>12.4</c:v>
                </c:pt>
                <c:pt idx="373">
                  <c:v>12.433332999999999</c:v>
                </c:pt>
                <c:pt idx="374">
                  <c:v>12.466666999999999</c:v>
                </c:pt>
                <c:pt idx="375">
                  <c:v>12.5</c:v>
                </c:pt>
                <c:pt idx="376">
                  <c:v>12.533333000000001</c:v>
                </c:pt>
                <c:pt idx="377">
                  <c:v>12.566667000000001</c:v>
                </c:pt>
                <c:pt idx="378">
                  <c:v>12.6</c:v>
                </c:pt>
                <c:pt idx="379">
                  <c:v>12.633333</c:v>
                </c:pt>
                <c:pt idx="380">
                  <c:v>12.666667</c:v>
                </c:pt>
                <c:pt idx="381">
                  <c:v>12.7</c:v>
                </c:pt>
                <c:pt idx="382">
                  <c:v>12.733333</c:v>
                </c:pt>
                <c:pt idx="383">
                  <c:v>12.766667</c:v>
                </c:pt>
                <c:pt idx="384">
                  <c:v>12.8</c:v>
                </c:pt>
                <c:pt idx="385">
                  <c:v>12.833333</c:v>
                </c:pt>
                <c:pt idx="386">
                  <c:v>12.866667</c:v>
                </c:pt>
                <c:pt idx="387">
                  <c:v>12.9</c:v>
                </c:pt>
                <c:pt idx="388">
                  <c:v>12.933332999999999</c:v>
                </c:pt>
                <c:pt idx="389">
                  <c:v>12.966666999999999</c:v>
                </c:pt>
                <c:pt idx="390">
                  <c:v>13</c:v>
                </c:pt>
                <c:pt idx="391">
                  <c:v>13.033333000000001</c:v>
                </c:pt>
                <c:pt idx="392">
                  <c:v>13.066667000000001</c:v>
                </c:pt>
                <c:pt idx="393">
                  <c:v>13.1</c:v>
                </c:pt>
                <c:pt idx="394">
                  <c:v>13.133333</c:v>
                </c:pt>
                <c:pt idx="395">
                  <c:v>13.166667</c:v>
                </c:pt>
                <c:pt idx="396">
                  <c:v>13.2</c:v>
                </c:pt>
                <c:pt idx="397">
                  <c:v>13.233333</c:v>
                </c:pt>
                <c:pt idx="398">
                  <c:v>13.266667</c:v>
                </c:pt>
                <c:pt idx="399">
                  <c:v>13.3</c:v>
                </c:pt>
                <c:pt idx="400">
                  <c:v>13.333333</c:v>
                </c:pt>
                <c:pt idx="401">
                  <c:v>13.366667</c:v>
                </c:pt>
                <c:pt idx="402">
                  <c:v>13.4</c:v>
                </c:pt>
                <c:pt idx="403">
                  <c:v>13.433332999999999</c:v>
                </c:pt>
                <c:pt idx="404">
                  <c:v>13.466666999999999</c:v>
                </c:pt>
                <c:pt idx="405">
                  <c:v>13.5</c:v>
                </c:pt>
                <c:pt idx="406">
                  <c:v>13.533333000000001</c:v>
                </c:pt>
                <c:pt idx="407">
                  <c:v>13.566667000000001</c:v>
                </c:pt>
                <c:pt idx="408">
                  <c:v>13.6</c:v>
                </c:pt>
                <c:pt idx="409">
                  <c:v>13.633333</c:v>
                </c:pt>
                <c:pt idx="410">
                  <c:v>13.666667</c:v>
                </c:pt>
                <c:pt idx="411">
                  <c:v>13.7</c:v>
                </c:pt>
                <c:pt idx="412">
                  <c:v>13.733333</c:v>
                </c:pt>
                <c:pt idx="413">
                  <c:v>13.766667</c:v>
                </c:pt>
                <c:pt idx="414">
                  <c:v>13.8</c:v>
                </c:pt>
                <c:pt idx="415">
                  <c:v>13.833333</c:v>
                </c:pt>
                <c:pt idx="416">
                  <c:v>13.866667</c:v>
                </c:pt>
                <c:pt idx="417">
                  <c:v>13.9</c:v>
                </c:pt>
                <c:pt idx="418">
                  <c:v>13.933332999999999</c:v>
                </c:pt>
                <c:pt idx="419">
                  <c:v>13.966666999999999</c:v>
                </c:pt>
                <c:pt idx="420">
                  <c:v>14</c:v>
                </c:pt>
                <c:pt idx="421">
                  <c:v>14.033333000000001</c:v>
                </c:pt>
                <c:pt idx="422">
                  <c:v>14.066667000000001</c:v>
                </c:pt>
                <c:pt idx="423">
                  <c:v>14.1</c:v>
                </c:pt>
                <c:pt idx="424">
                  <c:v>14.133333</c:v>
                </c:pt>
                <c:pt idx="425">
                  <c:v>14.166667</c:v>
                </c:pt>
                <c:pt idx="426">
                  <c:v>14.2</c:v>
                </c:pt>
                <c:pt idx="427">
                  <c:v>14.233333</c:v>
                </c:pt>
                <c:pt idx="428">
                  <c:v>14.266667</c:v>
                </c:pt>
                <c:pt idx="429">
                  <c:v>14.3</c:v>
                </c:pt>
                <c:pt idx="430">
                  <c:v>14.333333</c:v>
                </c:pt>
                <c:pt idx="431">
                  <c:v>14.366667</c:v>
                </c:pt>
                <c:pt idx="432">
                  <c:v>14.4</c:v>
                </c:pt>
                <c:pt idx="433">
                  <c:v>14.433332999999999</c:v>
                </c:pt>
                <c:pt idx="434">
                  <c:v>14.466666999999999</c:v>
                </c:pt>
                <c:pt idx="435">
                  <c:v>14.5</c:v>
                </c:pt>
                <c:pt idx="436">
                  <c:v>14.533333000000001</c:v>
                </c:pt>
                <c:pt idx="437">
                  <c:v>14.566667000000001</c:v>
                </c:pt>
                <c:pt idx="438">
                  <c:v>14.6</c:v>
                </c:pt>
                <c:pt idx="439">
                  <c:v>14.633333</c:v>
                </c:pt>
                <c:pt idx="440">
                  <c:v>14.666667</c:v>
                </c:pt>
                <c:pt idx="441">
                  <c:v>14.7</c:v>
                </c:pt>
                <c:pt idx="442">
                  <c:v>14.733333</c:v>
                </c:pt>
                <c:pt idx="443">
                  <c:v>14.766667</c:v>
                </c:pt>
                <c:pt idx="444">
                  <c:v>14.8</c:v>
                </c:pt>
                <c:pt idx="445">
                  <c:v>14.833333</c:v>
                </c:pt>
                <c:pt idx="446">
                  <c:v>14.866667</c:v>
                </c:pt>
                <c:pt idx="447">
                  <c:v>14.9</c:v>
                </c:pt>
                <c:pt idx="448">
                  <c:v>14.933332999999999</c:v>
                </c:pt>
                <c:pt idx="449">
                  <c:v>14.966666999999999</c:v>
                </c:pt>
                <c:pt idx="450">
                  <c:v>15</c:v>
                </c:pt>
                <c:pt idx="451">
                  <c:v>15.033333000000001</c:v>
                </c:pt>
                <c:pt idx="452">
                  <c:v>15.066667000000001</c:v>
                </c:pt>
                <c:pt idx="453">
                  <c:v>15.1</c:v>
                </c:pt>
                <c:pt idx="454">
                  <c:v>15.133333</c:v>
                </c:pt>
                <c:pt idx="455">
                  <c:v>15.166667</c:v>
                </c:pt>
                <c:pt idx="456">
                  <c:v>15.2</c:v>
                </c:pt>
                <c:pt idx="457">
                  <c:v>15.233333</c:v>
                </c:pt>
                <c:pt idx="458">
                  <c:v>15.266667</c:v>
                </c:pt>
                <c:pt idx="459">
                  <c:v>15.3</c:v>
                </c:pt>
                <c:pt idx="460">
                  <c:v>15.333333</c:v>
                </c:pt>
                <c:pt idx="461">
                  <c:v>15.366667</c:v>
                </c:pt>
                <c:pt idx="462">
                  <c:v>15.4</c:v>
                </c:pt>
                <c:pt idx="463">
                  <c:v>15.433332999999999</c:v>
                </c:pt>
                <c:pt idx="464">
                  <c:v>15.466666999999999</c:v>
                </c:pt>
                <c:pt idx="465">
                  <c:v>15.5</c:v>
                </c:pt>
                <c:pt idx="466">
                  <c:v>15.533333000000001</c:v>
                </c:pt>
                <c:pt idx="467">
                  <c:v>15.566667000000001</c:v>
                </c:pt>
                <c:pt idx="468">
                  <c:v>15.6</c:v>
                </c:pt>
                <c:pt idx="469">
                  <c:v>15.633333</c:v>
                </c:pt>
                <c:pt idx="470">
                  <c:v>15.666667</c:v>
                </c:pt>
                <c:pt idx="471">
                  <c:v>15.7</c:v>
                </c:pt>
                <c:pt idx="472">
                  <c:v>15.733333</c:v>
                </c:pt>
                <c:pt idx="473">
                  <c:v>15.766667</c:v>
                </c:pt>
                <c:pt idx="474">
                  <c:v>15.8</c:v>
                </c:pt>
                <c:pt idx="475">
                  <c:v>15.833333</c:v>
                </c:pt>
                <c:pt idx="476">
                  <c:v>15.866667</c:v>
                </c:pt>
                <c:pt idx="477">
                  <c:v>15.9</c:v>
                </c:pt>
                <c:pt idx="478">
                  <c:v>15.933332999999999</c:v>
                </c:pt>
                <c:pt idx="479">
                  <c:v>15.966666999999999</c:v>
                </c:pt>
                <c:pt idx="480">
                  <c:v>16</c:v>
                </c:pt>
                <c:pt idx="481">
                  <c:v>16.033332999999999</c:v>
                </c:pt>
                <c:pt idx="482">
                  <c:v>16.066666999999999</c:v>
                </c:pt>
                <c:pt idx="483">
                  <c:v>16.100000000000001</c:v>
                </c:pt>
                <c:pt idx="484">
                  <c:v>16.133333</c:v>
                </c:pt>
                <c:pt idx="485">
                  <c:v>16.166667</c:v>
                </c:pt>
                <c:pt idx="486">
                  <c:v>16.2</c:v>
                </c:pt>
                <c:pt idx="487">
                  <c:v>16.233332999999998</c:v>
                </c:pt>
                <c:pt idx="488">
                  <c:v>16.266667000000002</c:v>
                </c:pt>
                <c:pt idx="489">
                  <c:v>16.3</c:v>
                </c:pt>
                <c:pt idx="490">
                  <c:v>16.333333</c:v>
                </c:pt>
                <c:pt idx="491">
                  <c:v>16.366667</c:v>
                </c:pt>
                <c:pt idx="492">
                  <c:v>16.399999999999999</c:v>
                </c:pt>
                <c:pt idx="493">
                  <c:v>16.433333000000001</c:v>
                </c:pt>
                <c:pt idx="494">
                  <c:v>16.466667000000001</c:v>
                </c:pt>
                <c:pt idx="495">
                  <c:v>16.5</c:v>
                </c:pt>
                <c:pt idx="496">
                  <c:v>16.533332999999999</c:v>
                </c:pt>
                <c:pt idx="497">
                  <c:v>16.566666999999999</c:v>
                </c:pt>
                <c:pt idx="498">
                  <c:v>16.600000000000001</c:v>
                </c:pt>
                <c:pt idx="499">
                  <c:v>16.633333</c:v>
                </c:pt>
                <c:pt idx="500">
                  <c:v>16.666667</c:v>
                </c:pt>
                <c:pt idx="501">
                  <c:v>16.7</c:v>
                </c:pt>
                <c:pt idx="502">
                  <c:v>16.733332999999998</c:v>
                </c:pt>
                <c:pt idx="503">
                  <c:v>16.766667000000002</c:v>
                </c:pt>
                <c:pt idx="504">
                  <c:v>16.8</c:v>
                </c:pt>
                <c:pt idx="505">
                  <c:v>16.833333</c:v>
                </c:pt>
                <c:pt idx="506">
                  <c:v>16.866667</c:v>
                </c:pt>
                <c:pt idx="507">
                  <c:v>16.899999999999999</c:v>
                </c:pt>
                <c:pt idx="508">
                  <c:v>16.933333000000001</c:v>
                </c:pt>
                <c:pt idx="509">
                  <c:v>16.966667000000001</c:v>
                </c:pt>
                <c:pt idx="510">
                  <c:v>17</c:v>
                </c:pt>
                <c:pt idx="511">
                  <c:v>17.033332999999999</c:v>
                </c:pt>
                <c:pt idx="512">
                  <c:v>17.066666999999999</c:v>
                </c:pt>
                <c:pt idx="513">
                  <c:v>17.100000000000001</c:v>
                </c:pt>
                <c:pt idx="514">
                  <c:v>17.133333</c:v>
                </c:pt>
                <c:pt idx="515">
                  <c:v>17.166667</c:v>
                </c:pt>
                <c:pt idx="516">
                  <c:v>17.2</c:v>
                </c:pt>
                <c:pt idx="517">
                  <c:v>17.233332999999998</c:v>
                </c:pt>
                <c:pt idx="518">
                  <c:v>17.266667000000002</c:v>
                </c:pt>
                <c:pt idx="519">
                  <c:v>17.3</c:v>
                </c:pt>
                <c:pt idx="520">
                  <c:v>17.333333</c:v>
                </c:pt>
                <c:pt idx="521">
                  <c:v>17.366667</c:v>
                </c:pt>
                <c:pt idx="522">
                  <c:v>17.399999999999999</c:v>
                </c:pt>
                <c:pt idx="523">
                  <c:v>17.433333000000001</c:v>
                </c:pt>
                <c:pt idx="524">
                  <c:v>17.466667000000001</c:v>
                </c:pt>
                <c:pt idx="525">
                  <c:v>17.5</c:v>
                </c:pt>
                <c:pt idx="526">
                  <c:v>17.533332999999999</c:v>
                </c:pt>
                <c:pt idx="527">
                  <c:v>17.566666999999999</c:v>
                </c:pt>
                <c:pt idx="528">
                  <c:v>17.600000000000001</c:v>
                </c:pt>
                <c:pt idx="529">
                  <c:v>17.633333</c:v>
                </c:pt>
                <c:pt idx="530">
                  <c:v>17.666667</c:v>
                </c:pt>
                <c:pt idx="531">
                  <c:v>17.7</c:v>
                </c:pt>
                <c:pt idx="532">
                  <c:v>17.733332999999998</c:v>
                </c:pt>
                <c:pt idx="533">
                  <c:v>17.766667000000002</c:v>
                </c:pt>
                <c:pt idx="534">
                  <c:v>17.8</c:v>
                </c:pt>
                <c:pt idx="535">
                  <c:v>17.833333</c:v>
                </c:pt>
                <c:pt idx="536">
                  <c:v>17.866667</c:v>
                </c:pt>
                <c:pt idx="537">
                  <c:v>17.899999999999999</c:v>
                </c:pt>
                <c:pt idx="538">
                  <c:v>17.933333000000001</c:v>
                </c:pt>
                <c:pt idx="539">
                  <c:v>17.966667000000001</c:v>
                </c:pt>
                <c:pt idx="540">
                  <c:v>18</c:v>
                </c:pt>
                <c:pt idx="541">
                  <c:v>18.033332999999999</c:v>
                </c:pt>
                <c:pt idx="542">
                  <c:v>18.066666999999999</c:v>
                </c:pt>
                <c:pt idx="543">
                  <c:v>18.100000000000001</c:v>
                </c:pt>
                <c:pt idx="544">
                  <c:v>18.133333</c:v>
                </c:pt>
                <c:pt idx="545">
                  <c:v>18.166667</c:v>
                </c:pt>
                <c:pt idx="546">
                  <c:v>18.2</c:v>
                </c:pt>
                <c:pt idx="547">
                  <c:v>18.233332999999998</c:v>
                </c:pt>
                <c:pt idx="548">
                  <c:v>18.266667000000002</c:v>
                </c:pt>
                <c:pt idx="549">
                  <c:v>18.3</c:v>
                </c:pt>
                <c:pt idx="550">
                  <c:v>18.333333</c:v>
                </c:pt>
                <c:pt idx="551">
                  <c:v>18.366667</c:v>
                </c:pt>
                <c:pt idx="552">
                  <c:v>18.399999999999999</c:v>
                </c:pt>
                <c:pt idx="553">
                  <c:v>18.433333000000001</c:v>
                </c:pt>
                <c:pt idx="554">
                  <c:v>18.466667000000001</c:v>
                </c:pt>
                <c:pt idx="555">
                  <c:v>18.5</c:v>
                </c:pt>
                <c:pt idx="556">
                  <c:v>18.533332999999999</c:v>
                </c:pt>
                <c:pt idx="557">
                  <c:v>18.566666999999999</c:v>
                </c:pt>
                <c:pt idx="558">
                  <c:v>18.600000000000001</c:v>
                </c:pt>
                <c:pt idx="559">
                  <c:v>18.633333</c:v>
                </c:pt>
                <c:pt idx="560">
                  <c:v>18.666667</c:v>
                </c:pt>
                <c:pt idx="561">
                  <c:v>18.7</c:v>
                </c:pt>
                <c:pt idx="562">
                  <c:v>18.733332999999998</c:v>
                </c:pt>
                <c:pt idx="563">
                  <c:v>18.766667000000002</c:v>
                </c:pt>
                <c:pt idx="564">
                  <c:v>18.8</c:v>
                </c:pt>
                <c:pt idx="565">
                  <c:v>18.833333</c:v>
                </c:pt>
                <c:pt idx="566">
                  <c:v>18.866667</c:v>
                </c:pt>
                <c:pt idx="567">
                  <c:v>18.899999999999999</c:v>
                </c:pt>
                <c:pt idx="568">
                  <c:v>18.933333000000001</c:v>
                </c:pt>
                <c:pt idx="569">
                  <c:v>18.966667000000001</c:v>
                </c:pt>
                <c:pt idx="570">
                  <c:v>19</c:v>
                </c:pt>
                <c:pt idx="571">
                  <c:v>19.033332999999999</c:v>
                </c:pt>
                <c:pt idx="572">
                  <c:v>19.066666999999999</c:v>
                </c:pt>
                <c:pt idx="573">
                  <c:v>19.100000000000001</c:v>
                </c:pt>
                <c:pt idx="574">
                  <c:v>19.133333</c:v>
                </c:pt>
                <c:pt idx="575">
                  <c:v>19.166667</c:v>
                </c:pt>
                <c:pt idx="576">
                  <c:v>19.2</c:v>
                </c:pt>
                <c:pt idx="577">
                  <c:v>19.233332999999998</c:v>
                </c:pt>
                <c:pt idx="578">
                  <c:v>19.266667000000002</c:v>
                </c:pt>
                <c:pt idx="579">
                  <c:v>19.3</c:v>
                </c:pt>
                <c:pt idx="580">
                  <c:v>19.333333</c:v>
                </c:pt>
                <c:pt idx="581">
                  <c:v>19.366667</c:v>
                </c:pt>
                <c:pt idx="582">
                  <c:v>19.399999999999999</c:v>
                </c:pt>
                <c:pt idx="583">
                  <c:v>19.433333000000001</c:v>
                </c:pt>
                <c:pt idx="584">
                  <c:v>19.466667000000001</c:v>
                </c:pt>
                <c:pt idx="585">
                  <c:v>19.5</c:v>
                </c:pt>
                <c:pt idx="586">
                  <c:v>19.533332999999999</c:v>
                </c:pt>
                <c:pt idx="587">
                  <c:v>19.566666999999999</c:v>
                </c:pt>
                <c:pt idx="588">
                  <c:v>19.600000000000001</c:v>
                </c:pt>
                <c:pt idx="589">
                  <c:v>19.633333</c:v>
                </c:pt>
                <c:pt idx="590">
                  <c:v>19.666667</c:v>
                </c:pt>
                <c:pt idx="591">
                  <c:v>19.7</c:v>
                </c:pt>
                <c:pt idx="592">
                  <c:v>19.733332999999998</c:v>
                </c:pt>
                <c:pt idx="593">
                  <c:v>19.766667000000002</c:v>
                </c:pt>
                <c:pt idx="594">
                  <c:v>19.8</c:v>
                </c:pt>
                <c:pt idx="595">
                  <c:v>19.833333</c:v>
                </c:pt>
                <c:pt idx="596">
                  <c:v>19.866667</c:v>
                </c:pt>
                <c:pt idx="597">
                  <c:v>19.899999999999999</c:v>
                </c:pt>
                <c:pt idx="598">
                  <c:v>19.933333000000001</c:v>
                </c:pt>
                <c:pt idx="599">
                  <c:v>19.966667000000001</c:v>
                </c:pt>
                <c:pt idx="600">
                  <c:v>20</c:v>
                </c:pt>
                <c:pt idx="601">
                  <c:v>20.033332999999999</c:v>
                </c:pt>
                <c:pt idx="602">
                  <c:v>20.066666999999999</c:v>
                </c:pt>
                <c:pt idx="603">
                  <c:v>20.100000000000001</c:v>
                </c:pt>
                <c:pt idx="604">
                  <c:v>20.133333</c:v>
                </c:pt>
                <c:pt idx="605">
                  <c:v>20.166667</c:v>
                </c:pt>
                <c:pt idx="606">
                  <c:v>20.2</c:v>
                </c:pt>
                <c:pt idx="607">
                  <c:v>20.233332999999998</c:v>
                </c:pt>
                <c:pt idx="608">
                  <c:v>20.266667000000002</c:v>
                </c:pt>
                <c:pt idx="609">
                  <c:v>20.3</c:v>
                </c:pt>
                <c:pt idx="610">
                  <c:v>20.333333</c:v>
                </c:pt>
                <c:pt idx="611">
                  <c:v>20.366667</c:v>
                </c:pt>
                <c:pt idx="612">
                  <c:v>20.399999999999999</c:v>
                </c:pt>
                <c:pt idx="613">
                  <c:v>20.433333000000001</c:v>
                </c:pt>
                <c:pt idx="614">
                  <c:v>20.466667000000001</c:v>
                </c:pt>
                <c:pt idx="615">
                  <c:v>20.5</c:v>
                </c:pt>
                <c:pt idx="616">
                  <c:v>20.533332999999999</c:v>
                </c:pt>
                <c:pt idx="617">
                  <c:v>20.566666999999999</c:v>
                </c:pt>
                <c:pt idx="618">
                  <c:v>20.6</c:v>
                </c:pt>
                <c:pt idx="619">
                  <c:v>20.633333</c:v>
                </c:pt>
                <c:pt idx="620">
                  <c:v>20.666667</c:v>
                </c:pt>
                <c:pt idx="621">
                  <c:v>20.7</c:v>
                </c:pt>
                <c:pt idx="622">
                  <c:v>20.733332999999998</c:v>
                </c:pt>
                <c:pt idx="623">
                  <c:v>20.766667000000002</c:v>
                </c:pt>
                <c:pt idx="624">
                  <c:v>20.8</c:v>
                </c:pt>
                <c:pt idx="625">
                  <c:v>20.833333</c:v>
                </c:pt>
                <c:pt idx="626">
                  <c:v>20.866667</c:v>
                </c:pt>
                <c:pt idx="627">
                  <c:v>20.9</c:v>
                </c:pt>
                <c:pt idx="628">
                  <c:v>20.933333000000001</c:v>
                </c:pt>
                <c:pt idx="629">
                  <c:v>20.966667000000001</c:v>
                </c:pt>
                <c:pt idx="630">
                  <c:v>21</c:v>
                </c:pt>
                <c:pt idx="631">
                  <c:v>21.033332999999999</c:v>
                </c:pt>
                <c:pt idx="632">
                  <c:v>21.066666999999999</c:v>
                </c:pt>
                <c:pt idx="633">
                  <c:v>21.1</c:v>
                </c:pt>
                <c:pt idx="634">
                  <c:v>21.133333</c:v>
                </c:pt>
                <c:pt idx="635">
                  <c:v>21.166667</c:v>
                </c:pt>
                <c:pt idx="636">
                  <c:v>21.2</c:v>
                </c:pt>
                <c:pt idx="637">
                  <c:v>21.233332999999998</c:v>
                </c:pt>
                <c:pt idx="638">
                  <c:v>21.266667000000002</c:v>
                </c:pt>
                <c:pt idx="639">
                  <c:v>21.3</c:v>
                </c:pt>
                <c:pt idx="640">
                  <c:v>21.333333</c:v>
                </c:pt>
                <c:pt idx="641">
                  <c:v>21.366667</c:v>
                </c:pt>
                <c:pt idx="642">
                  <c:v>21.4</c:v>
                </c:pt>
                <c:pt idx="643">
                  <c:v>21.433333000000001</c:v>
                </c:pt>
                <c:pt idx="644">
                  <c:v>21.466667000000001</c:v>
                </c:pt>
                <c:pt idx="645">
                  <c:v>21.5</c:v>
                </c:pt>
                <c:pt idx="646">
                  <c:v>21.533332999999999</c:v>
                </c:pt>
                <c:pt idx="647">
                  <c:v>21.566666999999999</c:v>
                </c:pt>
                <c:pt idx="648">
                  <c:v>21.6</c:v>
                </c:pt>
                <c:pt idx="649">
                  <c:v>21.633333</c:v>
                </c:pt>
                <c:pt idx="650">
                  <c:v>21.666667</c:v>
                </c:pt>
                <c:pt idx="651">
                  <c:v>21.7</c:v>
                </c:pt>
                <c:pt idx="652">
                  <c:v>21.733332999999998</c:v>
                </c:pt>
                <c:pt idx="653">
                  <c:v>21.766667000000002</c:v>
                </c:pt>
                <c:pt idx="654">
                  <c:v>21.8</c:v>
                </c:pt>
                <c:pt idx="655">
                  <c:v>21.833333</c:v>
                </c:pt>
                <c:pt idx="656">
                  <c:v>21.866667</c:v>
                </c:pt>
                <c:pt idx="657">
                  <c:v>21.9</c:v>
                </c:pt>
                <c:pt idx="658">
                  <c:v>21.933333000000001</c:v>
                </c:pt>
                <c:pt idx="659">
                  <c:v>21.966667000000001</c:v>
                </c:pt>
                <c:pt idx="660">
                  <c:v>22</c:v>
                </c:pt>
                <c:pt idx="661">
                  <c:v>22.033332999999999</c:v>
                </c:pt>
                <c:pt idx="662">
                  <c:v>22.066666999999999</c:v>
                </c:pt>
                <c:pt idx="663">
                  <c:v>22.1</c:v>
                </c:pt>
                <c:pt idx="664">
                  <c:v>22.133333</c:v>
                </c:pt>
                <c:pt idx="665">
                  <c:v>22.166667</c:v>
                </c:pt>
                <c:pt idx="666">
                  <c:v>22.2</c:v>
                </c:pt>
                <c:pt idx="667">
                  <c:v>22.233332999999998</c:v>
                </c:pt>
                <c:pt idx="668">
                  <c:v>22.266667000000002</c:v>
                </c:pt>
                <c:pt idx="669">
                  <c:v>22.3</c:v>
                </c:pt>
                <c:pt idx="670">
                  <c:v>22.333333</c:v>
                </c:pt>
                <c:pt idx="671">
                  <c:v>22.366667</c:v>
                </c:pt>
                <c:pt idx="672">
                  <c:v>22.4</c:v>
                </c:pt>
                <c:pt idx="673">
                  <c:v>22.433333000000001</c:v>
                </c:pt>
                <c:pt idx="674">
                  <c:v>22.466667000000001</c:v>
                </c:pt>
                <c:pt idx="675">
                  <c:v>22.5</c:v>
                </c:pt>
                <c:pt idx="676">
                  <c:v>22.533332999999999</c:v>
                </c:pt>
                <c:pt idx="677">
                  <c:v>22.566666999999999</c:v>
                </c:pt>
                <c:pt idx="678">
                  <c:v>22.6</c:v>
                </c:pt>
                <c:pt idx="679">
                  <c:v>22.633333</c:v>
                </c:pt>
                <c:pt idx="680">
                  <c:v>22.666667</c:v>
                </c:pt>
                <c:pt idx="681">
                  <c:v>22.7</c:v>
                </c:pt>
                <c:pt idx="682">
                  <c:v>22.733332999999998</c:v>
                </c:pt>
                <c:pt idx="683">
                  <c:v>22.766667000000002</c:v>
                </c:pt>
                <c:pt idx="684">
                  <c:v>22.8</c:v>
                </c:pt>
                <c:pt idx="685">
                  <c:v>22.833333</c:v>
                </c:pt>
                <c:pt idx="686">
                  <c:v>22.866667</c:v>
                </c:pt>
                <c:pt idx="687">
                  <c:v>22.9</c:v>
                </c:pt>
                <c:pt idx="688">
                  <c:v>22.933333000000001</c:v>
                </c:pt>
                <c:pt idx="689">
                  <c:v>22.966667000000001</c:v>
                </c:pt>
                <c:pt idx="690">
                  <c:v>23</c:v>
                </c:pt>
                <c:pt idx="691">
                  <c:v>23.033332999999999</c:v>
                </c:pt>
                <c:pt idx="692">
                  <c:v>23.066666999999999</c:v>
                </c:pt>
                <c:pt idx="693">
                  <c:v>23.1</c:v>
                </c:pt>
                <c:pt idx="694">
                  <c:v>23.133333</c:v>
                </c:pt>
                <c:pt idx="695">
                  <c:v>23.166667</c:v>
                </c:pt>
                <c:pt idx="696">
                  <c:v>23.2</c:v>
                </c:pt>
                <c:pt idx="697">
                  <c:v>23.233332999999998</c:v>
                </c:pt>
                <c:pt idx="698">
                  <c:v>23.266667000000002</c:v>
                </c:pt>
                <c:pt idx="699">
                  <c:v>23.3</c:v>
                </c:pt>
                <c:pt idx="700">
                  <c:v>23.333333</c:v>
                </c:pt>
                <c:pt idx="701">
                  <c:v>23.366667</c:v>
                </c:pt>
                <c:pt idx="702">
                  <c:v>23.4</c:v>
                </c:pt>
                <c:pt idx="703">
                  <c:v>23.433333000000001</c:v>
                </c:pt>
                <c:pt idx="704">
                  <c:v>23.466667000000001</c:v>
                </c:pt>
                <c:pt idx="705">
                  <c:v>23.5</c:v>
                </c:pt>
                <c:pt idx="706">
                  <c:v>23.533332999999999</c:v>
                </c:pt>
                <c:pt idx="707">
                  <c:v>23.566666999999999</c:v>
                </c:pt>
                <c:pt idx="708">
                  <c:v>23.6</c:v>
                </c:pt>
                <c:pt idx="709">
                  <c:v>23.633333</c:v>
                </c:pt>
                <c:pt idx="710">
                  <c:v>23.666667</c:v>
                </c:pt>
                <c:pt idx="711">
                  <c:v>23.7</c:v>
                </c:pt>
                <c:pt idx="712">
                  <c:v>23.733332999999998</c:v>
                </c:pt>
                <c:pt idx="713">
                  <c:v>23.766667000000002</c:v>
                </c:pt>
                <c:pt idx="714">
                  <c:v>23.8</c:v>
                </c:pt>
                <c:pt idx="715">
                  <c:v>23.833333</c:v>
                </c:pt>
                <c:pt idx="716">
                  <c:v>23.866667</c:v>
                </c:pt>
                <c:pt idx="717">
                  <c:v>23.9</c:v>
                </c:pt>
                <c:pt idx="718">
                  <c:v>23.933333000000001</c:v>
                </c:pt>
                <c:pt idx="719">
                  <c:v>23.966667000000001</c:v>
                </c:pt>
                <c:pt idx="720">
                  <c:v>24</c:v>
                </c:pt>
                <c:pt idx="721">
                  <c:v>24.033332999999999</c:v>
                </c:pt>
                <c:pt idx="722">
                  <c:v>24.066666999999999</c:v>
                </c:pt>
                <c:pt idx="723">
                  <c:v>24.1</c:v>
                </c:pt>
                <c:pt idx="724">
                  <c:v>24.133333</c:v>
                </c:pt>
                <c:pt idx="725">
                  <c:v>24.166667</c:v>
                </c:pt>
                <c:pt idx="726">
                  <c:v>24.2</c:v>
                </c:pt>
                <c:pt idx="727">
                  <c:v>24.233332999999998</c:v>
                </c:pt>
                <c:pt idx="728">
                  <c:v>24.266667000000002</c:v>
                </c:pt>
                <c:pt idx="729">
                  <c:v>24.3</c:v>
                </c:pt>
                <c:pt idx="730">
                  <c:v>24.333333</c:v>
                </c:pt>
                <c:pt idx="731">
                  <c:v>24.366667</c:v>
                </c:pt>
                <c:pt idx="732">
                  <c:v>24.4</c:v>
                </c:pt>
                <c:pt idx="733">
                  <c:v>24.433333000000001</c:v>
                </c:pt>
                <c:pt idx="734">
                  <c:v>24.466667000000001</c:v>
                </c:pt>
                <c:pt idx="735">
                  <c:v>24.5</c:v>
                </c:pt>
                <c:pt idx="736">
                  <c:v>24.533332999999999</c:v>
                </c:pt>
                <c:pt idx="737">
                  <c:v>24.566666999999999</c:v>
                </c:pt>
                <c:pt idx="738">
                  <c:v>24.6</c:v>
                </c:pt>
                <c:pt idx="739">
                  <c:v>24.633333</c:v>
                </c:pt>
                <c:pt idx="740">
                  <c:v>24.666667</c:v>
                </c:pt>
                <c:pt idx="741">
                  <c:v>24.7</c:v>
                </c:pt>
                <c:pt idx="742">
                  <c:v>24.733332999999998</c:v>
                </c:pt>
                <c:pt idx="743">
                  <c:v>24.766667000000002</c:v>
                </c:pt>
                <c:pt idx="744">
                  <c:v>24.8</c:v>
                </c:pt>
                <c:pt idx="745">
                  <c:v>24.833333</c:v>
                </c:pt>
                <c:pt idx="746">
                  <c:v>24.866667</c:v>
                </c:pt>
                <c:pt idx="747">
                  <c:v>24.9</c:v>
                </c:pt>
                <c:pt idx="748">
                  <c:v>24.933333000000001</c:v>
                </c:pt>
                <c:pt idx="749">
                  <c:v>24.966667000000001</c:v>
                </c:pt>
                <c:pt idx="750">
                  <c:v>25</c:v>
                </c:pt>
                <c:pt idx="751">
                  <c:v>25.033332999999999</c:v>
                </c:pt>
                <c:pt idx="752">
                  <c:v>25.066666999999999</c:v>
                </c:pt>
                <c:pt idx="753">
                  <c:v>25.1</c:v>
                </c:pt>
                <c:pt idx="754">
                  <c:v>25.133333</c:v>
                </c:pt>
                <c:pt idx="755">
                  <c:v>25.166667</c:v>
                </c:pt>
                <c:pt idx="756">
                  <c:v>25.2</c:v>
                </c:pt>
                <c:pt idx="757">
                  <c:v>25.233332999999998</c:v>
                </c:pt>
                <c:pt idx="758">
                  <c:v>25.266667000000002</c:v>
                </c:pt>
                <c:pt idx="759">
                  <c:v>25.3</c:v>
                </c:pt>
                <c:pt idx="760">
                  <c:v>25.333333</c:v>
                </c:pt>
                <c:pt idx="761">
                  <c:v>25.366667</c:v>
                </c:pt>
                <c:pt idx="762">
                  <c:v>25.4</c:v>
                </c:pt>
                <c:pt idx="763">
                  <c:v>25.433333000000001</c:v>
                </c:pt>
                <c:pt idx="764">
                  <c:v>25.466667000000001</c:v>
                </c:pt>
                <c:pt idx="765">
                  <c:v>25.5</c:v>
                </c:pt>
                <c:pt idx="766">
                  <c:v>25.533332999999999</c:v>
                </c:pt>
                <c:pt idx="767">
                  <c:v>25.566666999999999</c:v>
                </c:pt>
                <c:pt idx="768">
                  <c:v>25.6</c:v>
                </c:pt>
                <c:pt idx="769">
                  <c:v>25.633333</c:v>
                </c:pt>
                <c:pt idx="770">
                  <c:v>25.666667</c:v>
                </c:pt>
                <c:pt idx="771">
                  <c:v>25.7</c:v>
                </c:pt>
                <c:pt idx="772">
                  <c:v>25.733332999999998</c:v>
                </c:pt>
                <c:pt idx="773">
                  <c:v>25.766667000000002</c:v>
                </c:pt>
                <c:pt idx="774">
                  <c:v>25.8</c:v>
                </c:pt>
                <c:pt idx="775">
                  <c:v>25.833333</c:v>
                </c:pt>
                <c:pt idx="776">
                  <c:v>25.866667</c:v>
                </c:pt>
                <c:pt idx="777">
                  <c:v>25.9</c:v>
                </c:pt>
                <c:pt idx="778">
                  <c:v>25.933333000000001</c:v>
                </c:pt>
                <c:pt idx="779">
                  <c:v>25.966667000000001</c:v>
                </c:pt>
                <c:pt idx="780">
                  <c:v>26</c:v>
                </c:pt>
                <c:pt idx="781">
                  <c:v>26.033332999999999</c:v>
                </c:pt>
                <c:pt idx="782">
                  <c:v>26.066666999999999</c:v>
                </c:pt>
                <c:pt idx="783">
                  <c:v>26.1</c:v>
                </c:pt>
                <c:pt idx="784">
                  <c:v>26.133333</c:v>
                </c:pt>
                <c:pt idx="785">
                  <c:v>26.166667</c:v>
                </c:pt>
                <c:pt idx="786">
                  <c:v>26.2</c:v>
                </c:pt>
                <c:pt idx="787">
                  <c:v>26.233332999999998</c:v>
                </c:pt>
                <c:pt idx="788">
                  <c:v>26.266667000000002</c:v>
                </c:pt>
                <c:pt idx="789">
                  <c:v>26.3</c:v>
                </c:pt>
                <c:pt idx="790">
                  <c:v>26.333333</c:v>
                </c:pt>
                <c:pt idx="791">
                  <c:v>26.366667</c:v>
                </c:pt>
                <c:pt idx="792">
                  <c:v>26.4</c:v>
                </c:pt>
                <c:pt idx="793">
                  <c:v>26.433333000000001</c:v>
                </c:pt>
                <c:pt idx="794">
                  <c:v>26.466667000000001</c:v>
                </c:pt>
                <c:pt idx="795">
                  <c:v>26.5</c:v>
                </c:pt>
                <c:pt idx="796">
                  <c:v>26.533332999999999</c:v>
                </c:pt>
                <c:pt idx="797">
                  <c:v>26.566666999999999</c:v>
                </c:pt>
                <c:pt idx="798">
                  <c:v>26.6</c:v>
                </c:pt>
                <c:pt idx="799">
                  <c:v>26.633333</c:v>
                </c:pt>
                <c:pt idx="800">
                  <c:v>26.666667</c:v>
                </c:pt>
                <c:pt idx="801">
                  <c:v>26.7</c:v>
                </c:pt>
                <c:pt idx="802">
                  <c:v>26.733332999999998</c:v>
                </c:pt>
                <c:pt idx="803">
                  <c:v>26.766667000000002</c:v>
                </c:pt>
                <c:pt idx="804">
                  <c:v>26.8</c:v>
                </c:pt>
                <c:pt idx="805">
                  <c:v>26.833333</c:v>
                </c:pt>
                <c:pt idx="806">
                  <c:v>26.866667</c:v>
                </c:pt>
                <c:pt idx="807">
                  <c:v>26.9</c:v>
                </c:pt>
                <c:pt idx="808">
                  <c:v>26.933333000000001</c:v>
                </c:pt>
                <c:pt idx="809">
                  <c:v>26.966667000000001</c:v>
                </c:pt>
                <c:pt idx="810">
                  <c:v>27</c:v>
                </c:pt>
                <c:pt idx="811">
                  <c:v>27.033332999999999</c:v>
                </c:pt>
                <c:pt idx="812">
                  <c:v>27.066666999999999</c:v>
                </c:pt>
                <c:pt idx="813">
                  <c:v>27.1</c:v>
                </c:pt>
                <c:pt idx="814">
                  <c:v>27.133333</c:v>
                </c:pt>
                <c:pt idx="815">
                  <c:v>27.166667</c:v>
                </c:pt>
                <c:pt idx="816">
                  <c:v>27.2</c:v>
                </c:pt>
                <c:pt idx="817">
                  <c:v>27.233332999999998</c:v>
                </c:pt>
                <c:pt idx="818">
                  <c:v>27.266667000000002</c:v>
                </c:pt>
                <c:pt idx="819">
                  <c:v>27.3</c:v>
                </c:pt>
                <c:pt idx="820">
                  <c:v>27.333333</c:v>
                </c:pt>
                <c:pt idx="821">
                  <c:v>27.366667</c:v>
                </c:pt>
                <c:pt idx="822">
                  <c:v>27.4</c:v>
                </c:pt>
                <c:pt idx="823">
                  <c:v>27.433333000000001</c:v>
                </c:pt>
                <c:pt idx="824">
                  <c:v>27.466667000000001</c:v>
                </c:pt>
                <c:pt idx="825">
                  <c:v>27.5</c:v>
                </c:pt>
                <c:pt idx="826">
                  <c:v>27.533332999999999</c:v>
                </c:pt>
                <c:pt idx="827">
                  <c:v>27.566666999999999</c:v>
                </c:pt>
                <c:pt idx="828">
                  <c:v>27.6</c:v>
                </c:pt>
                <c:pt idx="829">
                  <c:v>27.633333</c:v>
                </c:pt>
                <c:pt idx="830">
                  <c:v>27.666667</c:v>
                </c:pt>
                <c:pt idx="831">
                  <c:v>27.7</c:v>
                </c:pt>
                <c:pt idx="832">
                  <c:v>27.733332999999998</c:v>
                </c:pt>
                <c:pt idx="833">
                  <c:v>27.766667000000002</c:v>
                </c:pt>
                <c:pt idx="834">
                  <c:v>27.8</c:v>
                </c:pt>
                <c:pt idx="835">
                  <c:v>27.833333</c:v>
                </c:pt>
                <c:pt idx="836">
                  <c:v>27.866667</c:v>
                </c:pt>
                <c:pt idx="837">
                  <c:v>27.9</c:v>
                </c:pt>
                <c:pt idx="838">
                  <c:v>27.933333000000001</c:v>
                </c:pt>
                <c:pt idx="839">
                  <c:v>27.966667000000001</c:v>
                </c:pt>
                <c:pt idx="840">
                  <c:v>28</c:v>
                </c:pt>
                <c:pt idx="841">
                  <c:v>28.033332999999999</c:v>
                </c:pt>
                <c:pt idx="842">
                  <c:v>28.066666999999999</c:v>
                </c:pt>
                <c:pt idx="843">
                  <c:v>28.1</c:v>
                </c:pt>
                <c:pt idx="844">
                  <c:v>28.133333</c:v>
                </c:pt>
                <c:pt idx="845">
                  <c:v>28.166667</c:v>
                </c:pt>
                <c:pt idx="846">
                  <c:v>28.2</c:v>
                </c:pt>
                <c:pt idx="847">
                  <c:v>28.233332999999998</c:v>
                </c:pt>
                <c:pt idx="848">
                  <c:v>28.266667000000002</c:v>
                </c:pt>
                <c:pt idx="849">
                  <c:v>28.3</c:v>
                </c:pt>
                <c:pt idx="850">
                  <c:v>28.333333</c:v>
                </c:pt>
                <c:pt idx="851">
                  <c:v>28.366667</c:v>
                </c:pt>
                <c:pt idx="852">
                  <c:v>28.4</c:v>
                </c:pt>
                <c:pt idx="853">
                  <c:v>28.433333000000001</c:v>
                </c:pt>
                <c:pt idx="854">
                  <c:v>28.466667000000001</c:v>
                </c:pt>
                <c:pt idx="855">
                  <c:v>28.5</c:v>
                </c:pt>
                <c:pt idx="856">
                  <c:v>28.533332999999999</c:v>
                </c:pt>
                <c:pt idx="857">
                  <c:v>28.566666999999999</c:v>
                </c:pt>
                <c:pt idx="858">
                  <c:v>28.6</c:v>
                </c:pt>
                <c:pt idx="859">
                  <c:v>28.633333</c:v>
                </c:pt>
                <c:pt idx="860">
                  <c:v>28.666667</c:v>
                </c:pt>
                <c:pt idx="861">
                  <c:v>28.7</c:v>
                </c:pt>
                <c:pt idx="862">
                  <c:v>28.733332999999998</c:v>
                </c:pt>
                <c:pt idx="863">
                  <c:v>28.766667000000002</c:v>
                </c:pt>
                <c:pt idx="864">
                  <c:v>28.8</c:v>
                </c:pt>
                <c:pt idx="865">
                  <c:v>28.833333</c:v>
                </c:pt>
                <c:pt idx="866">
                  <c:v>28.866667</c:v>
                </c:pt>
                <c:pt idx="867">
                  <c:v>28.9</c:v>
                </c:pt>
                <c:pt idx="868">
                  <c:v>28.933333000000001</c:v>
                </c:pt>
                <c:pt idx="869">
                  <c:v>28.966667000000001</c:v>
                </c:pt>
                <c:pt idx="870">
                  <c:v>29</c:v>
                </c:pt>
                <c:pt idx="871">
                  <c:v>29.033332999999999</c:v>
                </c:pt>
                <c:pt idx="872">
                  <c:v>29.066666999999999</c:v>
                </c:pt>
                <c:pt idx="873">
                  <c:v>29.1</c:v>
                </c:pt>
                <c:pt idx="874">
                  <c:v>29.133333</c:v>
                </c:pt>
                <c:pt idx="875">
                  <c:v>29.166667</c:v>
                </c:pt>
                <c:pt idx="876">
                  <c:v>29.2</c:v>
                </c:pt>
                <c:pt idx="877">
                  <c:v>29.233332999999998</c:v>
                </c:pt>
                <c:pt idx="878">
                  <c:v>29.266667000000002</c:v>
                </c:pt>
                <c:pt idx="879">
                  <c:v>29.3</c:v>
                </c:pt>
                <c:pt idx="880">
                  <c:v>29.333333</c:v>
                </c:pt>
                <c:pt idx="881">
                  <c:v>29.366667</c:v>
                </c:pt>
                <c:pt idx="882">
                  <c:v>29.4</c:v>
                </c:pt>
                <c:pt idx="883">
                  <c:v>29.433333000000001</c:v>
                </c:pt>
                <c:pt idx="884">
                  <c:v>29.466667000000001</c:v>
                </c:pt>
                <c:pt idx="885">
                  <c:v>29.5</c:v>
                </c:pt>
                <c:pt idx="886">
                  <c:v>29.533332999999999</c:v>
                </c:pt>
                <c:pt idx="887">
                  <c:v>29.566666999999999</c:v>
                </c:pt>
                <c:pt idx="888">
                  <c:v>29.6</c:v>
                </c:pt>
                <c:pt idx="889">
                  <c:v>29.633333</c:v>
                </c:pt>
                <c:pt idx="890">
                  <c:v>29.666667</c:v>
                </c:pt>
                <c:pt idx="891">
                  <c:v>29.7</c:v>
                </c:pt>
                <c:pt idx="892">
                  <c:v>29.733332999999998</c:v>
                </c:pt>
                <c:pt idx="893">
                  <c:v>29.766667000000002</c:v>
                </c:pt>
                <c:pt idx="894">
                  <c:v>29.8</c:v>
                </c:pt>
                <c:pt idx="895">
                  <c:v>29.833333</c:v>
                </c:pt>
                <c:pt idx="896">
                  <c:v>29.866667</c:v>
                </c:pt>
                <c:pt idx="897">
                  <c:v>29.9</c:v>
                </c:pt>
                <c:pt idx="898">
                  <c:v>29.933333000000001</c:v>
                </c:pt>
                <c:pt idx="899">
                  <c:v>29.966667000000001</c:v>
                </c:pt>
                <c:pt idx="900">
                  <c:v>30</c:v>
                </c:pt>
                <c:pt idx="901">
                  <c:v>30.033332999999999</c:v>
                </c:pt>
                <c:pt idx="902">
                  <c:v>30.066666999999999</c:v>
                </c:pt>
                <c:pt idx="903">
                  <c:v>30.1</c:v>
                </c:pt>
                <c:pt idx="904">
                  <c:v>30.133333</c:v>
                </c:pt>
                <c:pt idx="905">
                  <c:v>30.166667</c:v>
                </c:pt>
                <c:pt idx="906">
                  <c:v>30.2</c:v>
                </c:pt>
                <c:pt idx="907">
                  <c:v>30.233332999999998</c:v>
                </c:pt>
                <c:pt idx="908">
                  <c:v>30.266667000000002</c:v>
                </c:pt>
                <c:pt idx="909">
                  <c:v>30.3</c:v>
                </c:pt>
                <c:pt idx="910">
                  <c:v>30.333333</c:v>
                </c:pt>
                <c:pt idx="911">
                  <c:v>30.366667</c:v>
                </c:pt>
                <c:pt idx="912">
                  <c:v>30.4</c:v>
                </c:pt>
                <c:pt idx="913">
                  <c:v>30.433333000000001</c:v>
                </c:pt>
                <c:pt idx="914">
                  <c:v>30.466667000000001</c:v>
                </c:pt>
                <c:pt idx="915">
                  <c:v>30.5</c:v>
                </c:pt>
                <c:pt idx="916">
                  <c:v>30.533332999999999</c:v>
                </c:pt>
                <c:pt idx="917">
                  <c:v>30.566666999999999</c:v>
                </c:pt>
                <c:pt idx="918">
                  <c:v>30.6</c:v>
                </c:pt>
                <c:pt idx="919">
                  <c:v>30.633333</c:v>
                </c:pt>
                <c:pt idx="920">
                  <c:v>30.666667</c:v>
                </c:pt>
                <c:pt idx="921">
                  <c:v>30.7</c:v>
                </c:pt>
                <c:pt idx="922">
                  <c:v>30.733332999999998</c:v>
                </c:pt>
                <c:pt idx="923">
                  <c:v>30.766667000000002</c:v>
                </c:pt>
                <c:pt idx="924">
                  <c:v>30.8</c:v>
                </c:pt>
                <c:pt idx="925">
                  <c:v>30.833333</c:v>
                </c:pt>
                <c:pt idx="926">
                  <c:v>30.866667</c:v>
                </c:pt>
                <c:pt idx="927">
                  <c:v>30.9</c:v>
                </c:pt>
                <c:pt idx="928">
                  <c:v>30.933333000000001</c:v>
                </c:pt>
                <c:pt idx="929">
                  <c:v>30.966667000000001</c:v>
                </c:pt>
                <c:pt idx="930">
                  <c:v>31</c:v>
                </c:pt>
                <c:pt idx="931">
                  <c:v>31.033332999999999</c:v>
                </c:pt>
                <c:pt idx="932">
                  <c:v>31.066666999999999</c:v>
                </c:pt>
                <c:pt idx="933">
                  <c:v>31.1</c:v>
                </c:pt>
                <c:pt idx="934">
                  <c:v>31.133333</c:v>
                </c:pt>
                <c:pt idx="935">
                  <c:v>31.166667</c:v>
                </c:pt>
                <c:pt idx="936">
                  <c:v>31.2</c:v>
                </c:pt>
                <c:pt idx="937">
                  <c:v>31.233332999999998</c:v>
                </c:pt>
                <c:pt idx="938">
                  <c:v>31.266667000000002</c:v>
                </c:pt>
                <c:pt idx="939">
                  <c:v>31.3</c:v>
                </c:pt>
                <c:pt idx="940">
                  <c:v>31.333333</c:v>
                </c:pt>
                <c:pt idx="941">
                  <c:v>31.366667</c:v>
                </c:pt>
                <c:pt idx="942">
                  <c:v>31.4</c:v>
                </c:pt>
                <c:pt idx="943">
                  <c:v>31.433333000000001</c:v>
                </c:pt>
                <c:pt idx="944">
                  <c:v>31.466667000000001</c:v>
                </c:pt>
                <c:pt idx="945">
                  <c:v>31.5</c:v>
                </c:pt>
                <c:pt idx="946">
                  <c:v>31.533332999999999</c:v>
                </c:pt>
                <c:pt idx="947">
                  <c:v>31.566666999999999</c:v>
                </c:pt>
                <c:pt idx="948">
                  <c:v>31.6</c:v>
                </c:pt>
                <c:pt idx="949">
                  <c:v>31.633333</c:v>
                </c:pt>
                <c:pt idx="950">
                  <c:v>31.666667</c:v>
                </c:pt>
                <c:pt idx="951">
                  <c:v>31.7</c:v>
                </c:pt>
                <c:pt idx="952">
                  <c:v>31.733332999999998</c:v>
                </c:pt>
                <c:pt idx="953">
                  <c:v>31.766667000000002</c:v>
                </c:pt>
                <c:pt idx="954">
                  <c:v>31.8</c:v>
                </c:pt>
                <c:pt idx="955">
                  <c:v>31.833333</c:v>
                </c:pt>
                <c:pt idx="956">
                  <c:v>31.866667</c:v>
                </c:pt>
                <c:pt idx="957">
                  <c:v>31.9</c:v>
                </c:pt>
                <c:pt idx="958">
                  <c:v>31.933333000000001</c:v>
                </c:pt>
                <c:pt idx="959">
                  <c:v>31.966667000000001</c:v>
                </c:pt>
                <c:pt idx="960">
                  <c:v>32</c:v>
                </c:pt>
                <c:pt idx="961">
                  <c:v>32.033332999999999</c:v>
                </c:pt>
                <c:pt idx="962">
                  <c:v>32.066667000000002</c:v>
                </c:pt>
                <c:pt idx="963">
                  <c:v>32.1</c:v>
                </c:pt>
                <c:pt idx="964">
                  <c:v>32.133333</c:v>
                </c:pt>
                <c:pt idx="965">
                  <c:v>32.166666999999997</c:v>
                </c:pt>
                <c:pt idx="966">
                  <c:v>32.200000000000003</c:v>
                </c:pt>
                <c:pt idx="967">
                  <c:v>32.233333000000002</c:v>
                </c:pt>
                <c:pt idx="968">
                  <c:v>32.266666999999998</c:v>
                </c:pt>
                <c:pt idx="969">
                  <c:v>32.299999999999997</c:v>
                </c:pt>
                <c:pt idx="970">
                  <c:v>32.333333000000003</c:v>
                </c:pt>
                <c:pt idx="971">
                  <c:v>32.366667</c:v>
                </c:pt>
                <c:pt idx="972">
                  <c:v>32.4</c:v>
                </c:pt>
                <c:pt idx="973">
                  <c:v>32.433332999999998</c:v>
                </c:pt>
                <c:pt idx="974">
                  <c:v>32.466667000000001</c:v>
                </c:pt>
                <c:pt idx="975">
                  <c:v>32.5</c:v>
                </c:pt>
                <c:pt idx="976">
                  <c:v>32.533332999999999</c:v>
                </c:pt>
                <c:pt idx="977">
                  <c:v>32.566667000000002</c:v>
                </c:pt>
                <c:pt idx="978">
                  <c:v>32.6</c:v>
                </c:pt>
                <c:pt idx="979">
                  <c:v>32.633333</c:v>
                </c:pt>
                <c:pt idx="980">
                  <c:v>32.666666999999997</c:v>
                </c:pt>
                <c:pt idx="981">
                  <c:v>32.700000000000003</c:v>
                </c:pt>
                <c:pt idx="982">
                  <c:v>32.733333000000002</c:v>
                </c:pt>
                <c:pt idx="983">
                  <c:v>32.766666999999998</c:v>
                </c:pt>
                <c:pt idx="984">
                  <c:v>32.799999999999997</c:v>
                </c:pt>
                <c:pt idx="985">
                  <c:v>32.833333000000003</c:v>
                </c:pt>
                <c:pt idx="986">
                  <c:v>32.866667</c:v>
                </c:pt>
                <c:pt idx="987">
                  <c:v>32.9</c:v>
                </c:pt>
                <c:pt idx="988">
                  <c:v>32.933332999999998</c:v>
                </c:pt>
                <c:pt idx="989">
                  <c:v>32.966667000000001</c:v>
                </c:pt>
                <c:pt idx="990">
                  <c:v>33</c:v>
                </c:pt>
                <c:pt idx="991">
                  <c:v>33.033332999999999</c:v>
                </c:pt>
                <c:pt idx="992">
                  <c:v>33.066667000000002</c:v>
                </c:pt>
                <c:pt idx="993">
                  <c:v>33.1</c:v>
                </c:pt>
                <c:pt idx="994">
                  <c:v>33.133333</c:v>
                </c:pt>
                <c:pt idx="995">
                  <c:v>33.166666999999997</c:v>
                </c:pt>
                <c:pt idx="996">
                  <c:v>33.200000000000003</c:v>
                </c:pt>
                <c:pt idx="997">
                  <c:v>33.233333000000002</c:v>
                </c:pt>
                <c:pt idx="998">
                  <c:v>33.266666999999998</c:v>
                </c:pt>
                <c:pt idx="999">
                  <c:v>33.299999999999997</c:v>
                </c:pt>
                <c:pt idx="1000">
                  <c:v>33.333333000000003</c:v>
                </c:pt>
                <c:pt idx="1001">
                  <c:v>33.366667</c:v>
                </c:pt>
                <c:pt idx="1002">
                  <c:v>33.4</c:v>
                </c:pt>
                <c:pt idx="1003">
                  <c:v>33.433332999999998</c:v>
                </c:pt>
                <c:pt idx="1004">
                  <c:v>33.466667000000001</c:v>
                </c:pt>
                <c:pt idx="1005">
                  <c:v>33.5</c:v>
                </c:pt>
                <c:pt idx="1006">
                  <c:v>33.533332999999999</c:v>
                </c:pt>
                <c:pt idx="1007">
                  <c:v>33.566667000000002</c:v>
                </c:pt>
                <c:pt idx="1008">
                  <c:v>33.6</c:v>
                </c:pt>
                <c:pt idx="1009">
                  <c:v>33.633333</c:v>
                </c:pt>
                <c:pt idx="1010">
                  <c:v>33.666666999999997</c:v>
                </c:pt>
                <c:pt idx="1011">
                  <c:v>33.700000000000003</c:v>
                </c:pt>
                <c:pt idx="1012">
                  <c:v>33.733333000000002</c:v>
                </c:pt>
                <c:pt idx="1013">
                  <c:v>33.766666999999998</c:v>
                </c:pt>
                <c:pt idx="1014">
                  <c:v>33.799999999999997</c:v>
                </c:pt>
                <c:pt idx="1015">
                  <c:v>33.833333000000003</c:v>
                </c:pt>
                <c:pt idx="1016">
                  <c:v>33.866667</c:v>
                </c:pt>
                <c:pt idx="1017">
                  <c:v>33.9</c:v>
                </c:pt>
                <c:pt idx="1018">
                  <c:v>33.933332999999998</c:v>
                </c:pt>
                <c:pt idx="1019">
                  <c:v>33.966667000000001</c:v>
                </c:pt>
                <c:pt idx="1020">
                  <c:v>34</c:v>
                </c:pt>
                <c:pt idx="1021">
                  <c:v>34.033332999999999</c:v>
                </c:pt>
                <c:pt idx="1022">
                  <c:v>34.066667000000002</c:v>
                </c:pt>
                <c:pt idx="1023">
                  <c:v>34.1</c:v>
                </c:pt>
                <c:pt idx="1024">
                  <c:v>34.133333</c:v>
                </c:pt>
                <c:pt idx="1025">
                  <c:v>34.166666999999997</c:v>
                </c:pt>
                <c:pt idx="1026">
                  <c:v>34.200000000000003</c:v>
                </c:pt>
                <c:pt idx="1027">
                  <c:v>34.233333000000002</c:v>
                </c:pt>
                <c:pt idx="1028">
                  <c:v>34.266666999999998</c:v>
                </c:pt>
                <c:pt idx="1029">
                  <c:v>34.299999999999997</c:v>
                </c:pt>
                <c:pt idx="1030">
                  <c:v>34.333333000000003</c:v>
                </c:pt>
                <c:pt idx="1031">
                  <c:v>34.366667</c:v>
                </c:pt>
                <c:pt idx="1032">
                  <c:v>34.4</c:v>
                </c:pt>
                <c:pt idx="1033">
                  <c:v>34.433332999999998</c:v>
                </c:pt>
                <c:pt idx="1034">
                  <c:v>34.466667000000001</c:v>
                </c:pt>
                <c:pt idx="1035">
                  <c:v>34.5</c:v>
                </c:pt>
                <c:pt idx="1036">
                  <c:v>34.533332999999999</c:v>
                </c:pt>
                <c:pt idx="1037">
                  <c:v>34.566667000000002</c:v>
                </c:pt>
                <c:pt idx="1038">
                  <c:v>34.6</c:v>
                </c:pt>
                <c:pt idx="1039">
                  <c:v>34.633333</c:v>
                </c:pt>
                <c:pt idx="1040">
                  <c:v>34.666666999999997</c:v>
                </c:pt>
                <c:pt idx="1041">
                  <c:v>34.700000000000003</c:v>
                </c:pt>
                <c:pt idx="1042">
                  <c:v>34.733333000000002</c:v>
                </c:pt>
                <c:pt idx="1043">
                  <c:v>34.766666999999998</c:v>
                </c:pt>
                <c:pt idx="1044">
                  <c:v>34.799999999999997</c:v>
                </c:pt>
                <c:pt idx="1045">
                  <c:v>34.833333000000003</c:v>
                </c:pt>
                <c:pt idx="1046">
                  <c:v>34.866667</c:v>
                </c:pt>
                <c:pt idx="1047">
                  <c:v>34.9</c:v>
                </c:pt>
                <c:pt idx="1048">
                  <c:v>34.933332999999998</c:v>
                </c:pt>
                <c:pt idx="1049">
                  <c:v>34.966667000000001</c:v>
                </c:pt>
                <c:pt idx="1050">
                  <c:v>35</c:v>
                </c:pt>
                <c:pt idx="1051">
                  <c:v>35.033332999999999</c:v>
                </c:pt>
                <c:pt idx="1052">
                  <c:v>35.066667000000002</c:v>
                </c:pt>
                <c:pt idx="1053">
                  <c:v>35.1</c:v>
                </c:pt>
                <c:pt idx="1054">
                  <c:v>35.133333</c:v>
                </c:pt>
                <c:pt idx="1055">
                  <c:v>35.166666999999997</c:v>
                </c:pt>
                <c:pt idx="1056">
                  <c:v>35.200000000000003</c:v>
                </c:pt>
                <c:pt idx="1057">
                  <c:v>35.233333000000002</c:v>
                </c:pt>
                <c:pt idx="1058">
                  <c:v>35.266666999999998</c:v>
                </c:pt>
                <c:pt idx="1059">
                  <c:v>35.299999999999997</c:v>
                </c:pt>
                <c:pt idx="1060">
                  <c:v>35.333333000000003</c:v>
                </c:pt>
                <c:pt idx="1061">
                  <c:v>35.366667</c:v>
                </c:pt>
                <c:pt idx="1062">
                  <c:v>35.4</c:v>
                </c:pt>
                <c:pt idx="1063">
                  <c:v>35.433332999999998</c:v>
                </c:pt>
                <c:pt idx="1064">
                  <c:v>35.466667000000001</c:v>
                </c:pt>
                <c:pt idx="1065">
                  <c:v>35.5</c:v>
                </c:pt>
                <c:pt idx="1066">
                  <c:v>35.533332999999999</c:v>
                </c:pt>
                <c:pt idx="1067">
                  <c:v>35.566667000000002</c:v>
                </c:pt>
                <c:pt idx="1068">
                  <c:v>35.6</c:v>
                </c:pt>
                <c:pt idx="1069">
                  <c:v>35.633333</c:v>
                </c:pt>
                <c:pt idx="1070">
                  <c:v>35.666666999999997</c:v>
                </c:pt>
                <c:pt idx="1071">
                  <c:v>35.700000000000003</c:v>
                </c:pt>
                <c:pt idx="1072">
                  <c:v>35.733333000000002</c:v>
                </c:pt>
                <c:pt idx="1073">
                  <c:v>35.766666999999998</c:v>
                </c:pt>
                <c:pt idx="1074">
                  <c:v>35.799999999999997</c:v>
                </c:pt>
                <c:pt idx="1075">
                  <c:v>35.833333000000003</c:v>
                </c:pt>
                <c:pt idx="1076">
                  <c:v>35.866667</c:v>
                </c:pt>
                <c:pt idx="1077">
                  <c:v>35.9</c:v>
                </c:pt>
                <c:pt idx="1078">
                  <c:v>35.933332999999998</c:v>
                </c:pt>
                <c:pt idx="1079">
                  <c:v>35.966667000000001</c:v>
                </c:pt>
                <c:pt idx="1080">
                  <c:v>36</c:v>
                </c:pt>
                <c:pt idx="1081">
                  <c:v>36.033332999999999</c:v>
                </c:pt>
                <c:pt idx="1082">
                  <c:v>36.066667000000002</c:v>
                </c:pt>
                <c:pt idx="1083">
                  <c:v>36.1</c:v>
                </c:pt>
                <c:pt idx="1084">
                  <c:v>36.133333</c:v>
                </c:pt>
                <c:pt idx="1085">
                  <c:v>36.166666999999997</c:v>
                </c:pt>
                <c:pt idx="1086">
                  <c:v>36.200000000000003</c:v>
                </c:pt>
                <c:pt idx="1087">
                  <c:v>36.233333000000002</c:v>
                </c:pt>
                <c:pt idx="1088">
                  <c:v>36.266666999999998</c:v>
                </c:pt>
                <c:pt idx="1089">
                  <c:v>36.299999999999997</c:v>
                </c:pt>
                <c:pt idx="1090">
                  <c:v>36.333333000000003</c:v>
                </c:pt>
                <c:pt idx="1091">
                  <c:v>36.366667</c:v>
                </c:pt>
                <c:pt idx="1092">
                  <c:v>36.4</c:v>
                </c:pt>
                <c:pt idx="1093">
                  <c:v>36.433332999999998</c:v>
                </c:pt>
                <c:pt idx="1094">
                  <c:v>36.466667000000001</c:v>
                </c:pt>
                <c:pt idx="1095">
                  <c:v>36.5</c:v>
                </c:pt>
                <c:pt idx="1096">
                  <c:v>36.533332999999999</c:v>
                </c:pt>
                <c:pt idx="1097">
                  <c:v>36.566667000000002</c:v>
                </c:pt>
                <c:pt idx="1098">
                  <c:v>36.6</c:v>
                </c:pt>
                <c:pt idx="1099">
                  <c:v>36.633333</c:v>
                </c:pt>
                <c:pt idx="1100">
                  <c:v>36.666666999999997</c:v>
                </c:pt>
                <c:pt idx="1101">
                  <c:v>36.700000000000003</c:v>
                </c:pt>
                <c:pt idx="1102">
                  <c:v>36.733333000000002</c:v>
                </c:pt>
                <c:pt idx="1103">
                  <c:v>36.766666999999998</c:v>
                </c:pt>
                <c:pt idx="1104">
                  <c:v>36.799999999999997</c:v>
                </c:pt>
                <c:pt idx="1105">
                  <c:v>36.833333000000003</c:v>
                </c:pt>
                <c:pt idx="1106">
                  <c:v>36.866667</c:v>
                </c:pt>
                <c:pt idx="1107">
                  <c:v>36.9</c:v>
                </c:pt>
                <c:pt idx="1108">
                  <c:v>36.933332999999998</c:v>
                </c:pt>
                <c:pt idx="1109">
                  <c:v>36.966667000000001</c:v>
                </c:pt>
                <c:pt idx="1110">
                  <c:v>37</c:v>
                </c:pt>
                <c:pt idx="1111">
                  <c:v>37.033332999999999</c:v>
                </c:pt>
                <c:pt idx="1112">
                  <c:v>37.066667000000002</c:v>
                </c:pt>
                <c:pt idx="1113">
                  <c:v>37.1</c:v>
                </c:pt>
                <c:pt idx="1114">
                  <c:v>37.133333</c:v>
                </c:pt>
                <c:pt idx="1115">
                  <c:v>37.166666999999997</c:v>
                </c:pt>
                <c:pt idx="1116">
                  <c:v>37.200000000000003</c:v>
                </c:pt>
                <c:pt idx="1117">
                  <c:v>37.233333000000002</c:v>
                </c:pt>
                <c:pt idx="1118">
                  <c:v>37.266666999999998</c:v>
                </c:pt>
                <c:pt idx="1119">
                  <c:v>37.299999999999997</c:v>
                </c:pt>
                <c:pt idx="1120">
                  <c:v>37.333333000000003</c:v>
                </c:pt>
                <c:pt idx="1121">
                  <c:v>37.366667</c:v>
                </c:pt>
                <c:pt idx="1122">
                  <c:v>37.4</c:v>
                </c:pt>
                <c:pt idx="1123">
                  <c:v>37.433332999999998</c:v>
                </c:pt>
                <c:pt idx="1124">
                  <c:v>37.466667000000001</c:v>
                </c:pt>
                <c:pt idx="1125">
                  <c:v>37.5</c:v>
                </c:pt>
                <c:pt idx="1126">
                  <c:v>37.533332999999999</c:v>
                </c:pt>
                <c:pt idx="1127">
                  <c:v>37.566667000000002</c:v>
                </c:pt>
                <c:pt idx="1128">
                  <c:v>37.6</c:v>
                </c:pt>
                <c:pt idx="1129">
                  <c:v>37.633333</c:v>
                </c:pt>
                <c:pt idx="1130">
                  <c:v>37.666666999999997</c:v>
                </c:pt>
                <c:pt idx="1131">
                  <c:v>37.700000000000003</c:v>
                </c:pt>
                <c:pt idx="1132">
                  <c:v>37.733333000000002</c:v>
                </c:pt>
                <c:pt idx="1133">
                  <c:v>37.766666999999998</c:v>
                </c:pt>
                <c:pt idx="1134">
                  <c:v>37.799999999999997</c:v>
                </c:pt>
                <c:pt idx="1135">
                  <c:v>37.833333000000003</c:v>
                </c:pt>
                <c:pt idx="1136">
                  <c:v>37.866667</c:v>
                </c:pt>
                <c:pt idx="1137">
                  <c:v>37.9</c:v>
                </c:pt>
                <c:pt idx="1138">
                  <c:v>37.933332999999998</c:v>
                </c:pt>
                <c:pt idx="1139">
                  <c:v>37.966667000000001</c:v>
                </c:pt>
                <c:pt idx="1140">
                  <c:v>38</c:v>
                </c:pt>
                <c:pt idx="1141">
                  <c:v>38.033332999999999</c:v>
                </c:pt>
                <c:pt idx="1142">
                  <c:v>38.066667000000002</c:v>
                </c:pt>
                <c:pt idx="1143">
                  <c:v>38.1</c:v>
                </c:pt>
                <c:pt idx="1144">
                  <c:v>38.133333</c:v>
                </c:pt>
                <c:pt idx="1145">
                  <c:v>38.166666999999997</c:v>
                </c:pt>
                <c:pt idx="1146">
                  <c:v>38.200000000000003</c:v>
                </c:pt>
                <c:pt idx="1147">
                  <c:v>38.233333000000002</c:v>
                </c:pt>
                <c:pt idx="1148">
                  <c:v>38.266666999999998</c:v>
                </c:pt>
                <c:pt idx="1149">
                  <c:v>38.299999999999997</c:v>
                </c:pt>
                <c:pt idx="1150">
                  <c:v>38.333333000000003</c:v>
                </c:pt>
                <c:pt idx="1151">
                  <c:v>38.366667</c:v>
                </c:pt>
                <c:pt idx="1152">
                  <c:v>38.4</c:v>
                </c:pt>
                <c:pt idx="1153">
                  <c:v>38.433332999999998</c:v>
                </c:pt>
                <c:pt idx="1154">
                  <c:v>38.466667000000001</c:v>
                </c:pt>
                <c:pt idx="1155">
                  <c:v>38.5</c:v>
                </c:pt>
                <c:pt idx="1156">
                  <c:v>38.533332999999999</c:v>
                </c:pt>
                <c:pt idx="1157">
                  <c:v>38.566667000000002</c:v>
                </c:pt>
                <c:pt idx="1158">
                  <c:v>38.6</c:v>
                </c:pt>
                <c:pt idx="1159">
                  <c:v>38.633333</c:v>
                </c:pt>
                <c:pt idx="1160">
                  <c:v>38.666666999999997</c:v>
                </c:pt>
                <c:pt idx="1161">
                  <c:v>38.700000000000003</c:v>
                </c:pt>
                <c:pt idx="1162">
                  <c:v>38.733333000000002</c:v>
                </c:pt>
                <c:pt idx="1163">
                  <c:v>38.766666999999998</c:v>
                </c:pt>
                <c:pt idx="1164">
                  <c:v>38.799999999999997</c:v>
                </c:pt>
                <c:pt idx="1165">
                  <c:v>38.833333000000003</c:v>
                </c:pt>
                <c:pt idx="1166">
                  <c:v>38.866667</c:v>
                </c:pt>
                <c:pt idx="1167">
                  <c:v>38.9</c:v>
                </c:pt>
                <c:pt idx="1168">
                  <c:v>38.933332999999998</c:v>
                </c:pt>
                <c:pt idx="1169">
                  <c:v>38.966667000000001</c:v>
                </c:pt>
                <c:pt idx="1170">
                  <c:v>39</c:v>
                </c:pt>
                <c:pt idx="1171">
                  <c:v>39.033332999999999</c:v>
                </c:pt>
                <c:pt idx="1172">
                  <c:v>39.066667000000002</c:v>
                </c:pt>
                <c:pt idx="1173">
                  <c:v>39.1</c:v>
                </c:pt>
                <c:pt idx="1174">
                  <c:v>39.133333</c:v>
                </c:pt>
                <c:pt idx="1175">
                  <c:v>39.166666999999997</c:v>
                </c:pt>
                <c:pt idx="1176">
                  <c:v>39.200000000000003</c:v>
                </c:pt>
                <c:pt idx="1177">
                  <c:v>39.233333000000002</c:v>
                </c:pt>
                <c:pt idx="1178">
                  <c:v>39.266666999999998</c:v>
                </c:pt>
                <c:pt idx="1179">
                  <c:v>39.299999999999997</c:v>
                </c:pt>
                <c:pt idx="1180">
                  <c:v>39.333333000000003</c:v>
                </c:pt>
                <c:pt idx="1181">
                  <c:v>39.366667</c:v>
                </c:pt>
                <c:pt idx="1182">
                  <c:v>39.4</c:v>
                </c:pt>
                <c:pt idx="1183">
                  <c:v>39.433332999999998</c:v>
                </c:pt>
                <c:pt idx="1184">
                  <c:v>39.466667000000001</c:v>
                </c:pt>
                <c:pt idx="1185">
                  <c:v>39.5</c:v>
                </c:pt>
                <c:pt idx="1186">
                  <c:v>39.533332999999999</c:v>
                </c:pt>
                <c:pt idx="1187">
                  <c:v>39.566667000000002</c:v>
                </c:pt>
                <c:pt idx="1188">
                  <c:v>39.6</c:v>
                </c:pt>
                <c:pt idx="1189">
                  <c:v>39.633333</c:v>
                </c:pt>
                <c:pt idx="1190">
                  <c:v>39.666666999999997</c:v>
                </c:pt>
                <c:pt idx="1191">
                  <c:v>39.700000000000003</c:v>
                </c:pt>
                <c:pt idx="1192">
                  <c:v>39.733333000000002</c:v>
                </c:pt>
                <c:pt idx="1193">
                  <c:v>39.766666999999998</c:v>
                </c:pt>
                <c:pt idx="1194">
                  <c:v>39.799999999999997</c:v>
                </c:pt>
                <c:pt idx="1195">
                  <c:v>39.833333000000003</c:v>
                </c:pt>
                <c:pt idx="1196">
                  <c:v>39.866667</c:v>
                </c:pt>
                <c:pt idx="1197">
                  <c:v>39.9</c:v>
                </c:pt>
                <c:pt idx="1198">
                  <c:v>39.933332999999998</c:v>
                </c:pt>
                <c:pt idx="1199">
                  <c:v>39.966667000000001</c:v>
                </c:pt>
                <c:pt idx="1200">
                  <c:v>40</c:v>
                </c:pt>
                <c:pt idx="1201">
                  <c:v>40.033332999999999</c:v>
                </c:pt>
                <c:pt idx="1202">
                  <c:v>40.066667000000002</c:v>
                </c:pt>
                <c:pt idx="1203">
                  <c:v>40.1</c:v>
                </c:pt>
                <c:pt idx="1204">
                  <c:v>40.133333</c:v>
                </c:pt>
                <c:pt idx="1205">
                  <c:v>40.166666999999997</c:v>
                </c:pt>
                <c:pt idx="1206">
                  <c:v>40.200000000000003</c:v>
                </c:pt>
                <c:pt idx="1207">
                  <c:v>40.233333000000002</c:v>
                </c:pt>
                <c:pt idx="1208">
                  <c:v>40.266666999999998</c:v>
                </c:pt>
                <c:pt idx="1209">
                  <c:v>40.299999999999997</c:v>
                </c:pt>
                <c:pt idx="1210">
                  <c:v>40.333333000000003</c:v>
                </c:pt>
                <c:pt idx="1211">
                  <c:v>40.366667</c:v>
                </c:pt>
                <c:pt idx="1212">
                  <c:v>40.4</c:v>
                </c:pt>
                <c:pt idx="1213">
                  <c:v>40.433332999999998</c:v>
                </c:pt>
                <c:pt idx="1214">
                  <c:v>40.466667000000001</c:v>
                </c:pt>
                <c:pt idx="1215">
                  <c:v>40.5</c:v>
                </c:pt>
                <c:pt idx="1216">
                  <c:v>40.533332999999999</c:v>
                </c:pt>
                <c:pt idx="1217">
                  <c:v>40.566667000000002</c:v>
                </c:pt>
                <c:pt idx="1218">
                  <c:v>40.6</c:v>
                </c:pt>
                <c:pt idx="1219">
                  <c:v>40.633333</c:v>
                </c:pt>
                <c:pt idx="1220">
                  <c:v>40.666666999999997</c:v>
                </c:pt>
                <c:pt idx="1221">
                  <c:v>40.700000000000003</c:v>
                </c:pt>
                <c:pt idx="1222">
                  <c:v>40.733333000000002</c:v>
                </c:pt>
                <c:pt idx="1223">
                  <c:v>40.766666999999998</c:v>
                </c:pt>
                <c:pt idx="1224">
                  <c:v>40.799999999999997</c:v>
                </c:pt>
                <c:pt idx="1225">
                  <c:v>40.833333000000003</c:v>
                </c:pt>
                <c:pt idx="1226">
                  <c:v>40.866667</c:v>
                </c:pt>
                <c:pt idx="1227">
                  <c:v>40.9</c:v>
                </c:pt>
                <c:pt idx="1228">
                  <c:v>40.933332999999998</c:v>
                </c:pt>
                <c:pt idx="1229">
                  <c:v>40.966667000000001</c:v>
                </c:pt>
                <c:pt idx="1230">
                  <c:v>41</c:v>
                </c:pt>
                <c:pt idx="1231">
                  <c:v>41.033332999999999</c:v>
                </c:pt>
                <c:pt idx="1232">
                  <c:v>41.066667000000002</c:v>
                </c:pt>
                <c:pt idx="1233">
                  <c:v>41.1</c:v>
                </c:pt>
                <c:pt idx="1234">
                  <c:v>41.133333</c:v>
                </c:pt>
                <c:pt idx="1235">
                  <c:v>41.166666999999997</c:v>
                </c:pt>
                <c:pt idx="1236">
                  <c:v>41.2</c:v>
                </c:pt>
                <c:pt idx="1237">
                  <c:v>41.233333000000002</c:v>
                </c:pt>
                <c:pt idx="1238">
                  <c:v>41.266666999999998</c:v>
                </c:pt>
                <c:pt idx="1239">
                  <c:v>41.3</c:v>
                </c:pt>
                <c:pt idx="1240">
                  <c:v>41.333333000000003</c:v>
                </c:pt>
                <c:pt idx="1241">
                  <c:v>41.366667</c:v>
                </c:pt>
                <c:pt idx="1242">
                  <c:v>41.4</c:v>
                </c:pt>
                <c:pt idx="1243">
                  <c:v>41.433332999999998</c:v>
                </c:pt>
                <c:pt idx="1244">
                  <c:v>41.466667000000001</c:v>
                </c:pt>
                <c:pt idx="1245">
                  <c:v>41.5</c:v>
                </c:pt>
                <c:pt idx="1246">
                  <c:v>41.533332999999999</c:v>
                </c:pt>
                <c:pt idx="1247">
                  <c:v>41.566667000000002</c:v>
                </c:pt>
                <c:pt idx="1248">
                  <c:v>41.6</c:v>
                </c:pt>
                <c:pt idx="1249">
                  <c:v>41.633333</c:v>
                </c:pt>
                <c:pt idx="1250">
                  <c:v>41.666666999999997</c:v>
                </c:pt>
                <c:pt idx="1251">
                  <c:v>41.7</c:v>
                </c:pt>
                <c:pt idx="1252">
                  <c:v>41.733333000000002</c:v>
                </c:pt>
                <c:pt idx="1253">
                  <c:v>41.766666999999998</c:v>
                </c:pt>
                <c:pt idx="1254">
                  <c:v>41.8</c:v>
                </c:pt>
                <c:pt idx="1255">
                  <c:v>41.833333000000003</c:v>
                </c:pt>
                <c:pt idx="1256">
                  <c:v>41.866667</c:v>
                </c:pt>
                <c:pt idx="1257">
                  <c:v>41.9</c:v>
                </c:pt>
                <c:pt idx="1258">
                  <c:v>41.933332999999998</c:v>
                </c:pt>
                <c:pt idx="1259">
                  <c:v>41.966667000000001</c:v>
                </c:pt>
                <c:pt idx="1260">
                  <c:v>42</c:v>
                </c:pt>
                <c:pt idx="1261">
                  <c:v>42.033332999999999</c:v>
                </c:pt>
                <c:pt idx="1262">
                  <c:v>42.066667000000002</c:v>
                </c:pt>
                <c:pt idx="1263">
                  <c:v>42.1</c:v>
                </c:pt>
                <c:pt idx="1264">
                  <c:v>42.133333</c:v>
                </c:pt>
                <c:pt idx="1265">
                  <c:v>42.166666999999997</c:v>
                </c:pt>
                <c:pt idx="1266">
                  <c:v>42.2</c:v>
                </c:pt>
                <c:pt idx="1267">
                  <c:v>42.233333000000002</c:v>
                </c:pt>
                <c:pt idx="1268">
                  <c:v>42.266666999999998</c:v>
                </c:pt>
                <c:pt idx="1269">
                  <c:v>42.3</c:v>
                </c:pt>
                <c:pt idx="1270">
                  <c:v>42.333333000000003</c:v>
                </c:pt>
                <c:pt idx="1271">
                  <c:v>42.366667</c:v>
                </c:pt>
                <c:pt idx="1272">
                  <c:v>42.4</c:v>
                </c:pt>
                <c:pt idx="1273">
                  <c:v>42.433332999999998</c:v>
                </c:pt>
                <c:pt idx="1274">
                  <c:v>42.466667000000001</c:v>
                </c:pt>
                <c:pt idx="1275">
                  <c:v>42.5</c:v>
                </c:pt>
                <c:pt idx="1276">
                  <c:v>42.533332999999999</c:v>
                </c:pt>
                <c:pt idx="1277">
                  <c:v>42.566667000000002</c:v>
                </c:pt>
                <c:pt idx="1278">
                  <c:v>42.6</c:v>
                </c:pt>
                <c:pt idx="1279">
                  <c:v>42.633333</c:v>
                </c:pt>
                <c:pt idx="1280">
                  <c:v>42.666666999999997</c:v>
                </c:pt>
                <c:pt idx="1281">
                  <c:v>42.7</c:v>
                </c:pt>
                <c:pt idx="1282">
                  <c:v>42.733333000000002</c:v>
                </c:pt>
                <c:pt idx="1283">
                  <c:v>42.766666999999998</c:v>
                </c:pt>
                <c:pt idx="1284">
                  <c:v>42.8</c:v>
                </c:pt>
                <c:pt idx="1285">
                  <c:v>42.833333000000003</c:v>
                </c:pt>
                <c:pt idx="1286">
                  <c:v>42.866667</c:v>
                </c:pt>
                <c:pt idx="1287">
                  <c:v>42.9</c:v>
                </c:pt>
                <c:pt idx="1288">
                  <c:v>42.933332999999998</c:v>
                </c:pt>
                <c:pt idx="1289">
                  <c:v>42.966667000000001</c:v>
                </c:pt>
                <c:pt idx="1290">
                  <c:v>43</c:v>
                </c:pt>
                <c:pt idx="1291">
                  <c:v>43.033332999999999</c:v>
                </c:pt>
                <c:pt idx="1292">
                  <c:v>43.066667000000002</c:v>
                </c:pt>
                <c:pt idx="1293">
                  <c:v>43.1</c:v>
                </c:pt>
                <c:pt idx="1294">
                  <c:v>43.133333</c:v>
                </c:pt>
                <c:pt idx="1295">
                  <c:v>43.166666999999997</c:v>
                </c:pt>
                <c:pt idx="1296">
                  <c:v>43.2</c:v>
                </c:pt>
                <c:pt idx="1297">
                  <c:v>43.233333000000002</c:v>
                </c:pt>
                <c:pt idx="1298">
                  <c:v>43.266666999999998</c:v>
                </c:pt>
                <c:pt idx="1299">
                  <c:v>43.3</c:v>
                </c:pt>
                <c:pt idx="1300">
                  <c:v>43.333333000000003</c:v>
                </c:pt>
                <c:pt idx="1301">
                  <c:v>43.366667</c:v>
                </c:pt>
                <c:pt idx="1302">
                  <c:v>43.4</c:v>
                </c:pt>
                <c:pt idx="1303">
                  <c:v>43.433332999999998</c:v>
                </c:pt>
                <c:pt idx="1304">
                  <c:v>43.466667000000001</c:v>
                </c:pt>
                <c:pt idx="1305">
                  <c:v>43.5</c:v>
                </c:pt>
                <c:pt idx="1306">
                  <c:v>43.533332999999999</c:v>
                </c:pt>
                <c:pt idx="1307">
                  <c:v>43.566667000000002</c:v>
                </c:pt>
                <c:pt idx="1308">
                  <c:v>43.6</c:v>
                </c:pt>
                <c:pt idx="1309">
                  <c:v>43.633333</c:v>
                </c:pt>
                <c:pt idx="1310">
                  <c:v>43.666666999999997</c:v>
                </c:pt>
                <c:pt idx="1311">
                  <c:v>43.7</c:v>
                </c:pt>
                <c:pt idx="1312">
                  <c:v>43.733333000000002</c:v>
                </c:pt>
                <c:pt idx="1313">
                  <c:v>43.766666999999998</c:v>
                </c:pt>
                <c:pt idx="1314">
                  <c:v>43.8</c:v>
                </c:pt>
                <c:pt idx="1315">
                  <c:v>43.833333000000003</c:v>
                </c:pt>
                <c:pt idx="1316">
                  <c:v>43.866667</c:v>
                </c:pt>
                <c:pt idx="1317">
                  <c:v>43.9</c:v>
                </c:pt>
                <c:pt idx="1318">
                  <c:v>43.933332999999998</c:v>
                </c:pt>
                <c:pt idx="1319">
                  <c:v>43.966667000000001</c:v>
                </c:pt>
                <c:pt idx="1320">
                  <c:v>44</c:v>
                </c:pt>
                <c:pt idx="1321">
                  <c:v>44.033332999999999</c:v>
                </c:pt>
                <c:pt idx="1322">
                  <c:v>44.066667000000002</c:v>
                </c:pt>
                <c:pt idx="1323">
                  <c:v>44.1</c:v>
                </c:pt>
                <c:pt idx="1324">
                  <c:v>44.133333</c:v>
                </c:pt>
                <c:pt idx="1325">
                  <c:v>44.166666999999997</c:v>
                </c:pt>
                <c:pt idx="1326">
                  <c:v>44.2</c:v>
                </c:pt>
                <c:pt idx="1327">
                  <c:v>44.233333000000002</c:v>
                </c:pt>
                <c:pt idx="1328">
                  <c:v>44.266666999999998</c:v>
                </c:pt>
                <c:pt idx="1329">
                  <c:v>44.3</c:v>
                </c:pt>
                <c:pt idx="1330">
                  <c:v>44.333333000000003</c:v>
                </c:pt>
                <c:pt idx="1331">
                  <c:v>44.366667</c:v>
                </c:pt>
                <c:pt idx="1332">
                  <c:v>44.4</c:v>
                </c:pt>
                <c:pt idx="1333">
                  <c:v>44.433332999999998</c:v>
                </c:pt>
                <c:pt idx="1334">
                  <c:v>44.466667000000001</c:v>
                </c:pt>
                <c:pt idx="1335">
                  <c:v>44.5</c:v>
                </c:pt>
                <c:pt idx="1336">
                  <c:v>44.533332999999999</c:v>
                </c:pt>
                <c:pt idx="1337">
                  <c:v>44.566667000000002</c:v>
                </c:pt>
                <c:pt idx="1338">
                  <c:v>44.6</c:v>
                </c:pt>
                <c:pt idx="1339">
                  <c:v>44.633333</c:v>
                </c:pt>
                <c:pt idx="1340">
                  <c:v>44.666666999999997</c:v>
                </c:pt>
                <c:pt idx="1341">
                  <c:v>44.7</c:v>
                </c:pt>
                <c:pt idx="1342">
                  <c:v>44.733333000000002</c:v>
                </c:pt>
                <c:pt idx="1343">
                  <c:v>44.766666999999998</c:v>
                </c:pt>
                <c:pt idx="1344">
                  <c:v>44.8</c:v>
                </c:pt>
                <c:pt idx="1345">
                  <c:v>44.833333000000003</c:v>
                </c:pt>
                <c:pt idx="1346">
                  <c:v>44.866667</c:v>
                </c:pt>
                <c:pt idx="1347">
                  <c:v>44.9</c:v>
                </c:pt>
                <c:pt idx="1348">
                  <c:v>44.933332999999998</c:v>
                </c:pt>
                <c:pt idx="1349">
                  <c:v>44.966667000000001</c:v>
                </c:pt>
                <c:pt idx="1350">
                  <c:v>45</c:v>
                </c:pt>
                <c:pt idx="1351">
                  <c:v>45.033332999999999</c:v>
                </c:pt>
                <c:pt idx="1352">
                  <c:v>45.066667000000002</c:v>
                </c:pt>
                <c:pt idx="1353">
                  <c:v>45.1</c:v>
                </c:pt>
                <c:pt idx="1354">
                  <c:v>45.133333</c:v>
                </c:pt>
                <c:pt idx="1355">
                  <c:v>45.166666999999997</c:v>
                </c:pt>
                <c:pt idx="1356">
                  <c:v>45.2</c:v>
                </c:pt>
                <c:pt idx="1357">
                  <c:v>45.233333000000002</c:v>
                </c:pt>
                <c:pt idx="1358">
                  <c:v>45.266666999999998</c:v>
                </c:pt>
                <c:pt idx="1359">
                  <c:v>45.3</c:v>
                </c:pt>
                <c:pt idx="1360">
                  <c:v>45.333333000000003</c:v>
                </c:pt>
                <c:pt idx="1361">
                  <c:v>45.366667</c:v>
                </c:pt>
                <c:pt idx="1362">
                  <c:v>45.4</c:v>
                </c:pt>
                <c:pt idx="1363">
                  <c:v>45.433332999999998</c:v>
                </c:pt>
                <c:pt idx="1364">
                  <c:v>45.466667000000001</c:v>
                </c:pt>
                <c:pt idx="1365">
                  <c:v>45.5</c:v>
                </c:pt>
                <c:pt idx="1366">
                  <c:v>45.533332999999999</c:v>
                </c:pt>
                <c:pt idx="1367">
                  <c:v>45.566667000000002</c:v>
                </c:pt>
                <c:pt idx="1368">
                  <c:v>45.6</c:v>
                </c:pt>
                <c:pt idx="1369">
                  <c:v>45.633333</c:v>
                </c:pt>
                <c:pt idx="1370">
                  <c:v>45.666666999999997</c:v>
                </c:pt>
                <c:pt idx="1371">
                  <c:v>45.7</c:v>
                </c:pt>
                <c:pt idx="1372">
                  <c:v>45.733333000000002</c:v>
                </c:pt>
                <c:pt idx="1373">
                  <c:v>45.766666999999998</c:v>
                </c:pt>
                <c:pt idx="1374">
                  <c:v>45.8</c:v>
                </c:pt>
                <c:pt idx="1375">
                  <c:v>45.833333000000003</c:v>
                </c:pt>
                <c:pt idx="1376">
                  <c:v>45.866667</c:v>
                </c:pt>
                <c:pt idx="1377">
                  <c:v>45.9</c:v>
                </c:pt>
                <c:pt idx="1378">
                  <c:v>45.933332999999998</c:v>
                </c:pt>
                <c:pt idx="1379">
                  <c:v>45.966667000000001</c:v>
                </c:pt>
                <c:pt idx="1380">
                  <c:v>46</c:v>
                </c:pt>
                <c:pt idx="1381">
                  <c:v>46.033332999999999</c:v>
                </c:pt>
                <c:pt idx="1382">
                  <c:v>46.066667000000002</c:v>
                </c:pt>
                <c:pt idx="1383">
                  <c:v>46.1</c:v>
                </c:pt>
                <c:pt idx="1384">
                  <c:v>46.133333</c:v>
                </c:pt>
                <c:pt idx="1385">
                  <c:v>46.166666999999997</c:v>
                </c:pt>
                <c:pt idx="1386">
                  <c:v>46.2</c:v>
                </c:pt>
                <c:pt idx="1387">
                  <c:v>46.233333000000002</c:v>
                </c:pt>
                <c:pt idx="1388">
                  <c:v>46.266666999999998</c:v>
                </c:pt>
                <c:pt idx="1389">
                  <c:v>46.3</c:v>
                </c:pt>
                <c:pt idx="1390">
                  <c:v>46.333333000000003</c:v>
                </c:pt>
                <c:pt idx="1391">
                  <c:v>46.366667</c:v>
                </c:pt>
                <c:pt idx="1392">
                  <c:v>46.4</c:v>
                </c:pt>
                <c:pt idx="1393">
                  <c:v>46.433332999999998</c:v>
                </c:pt>
                <c:pt idx="1394">
                  <c:v>46.466667000000001</c:v>
                </c:pt>
                <c:pt idx="1395">
                  <c:v>46.5</c:v>
                </c:pt>
                <c:pt idx="1396">
                  <c:v>46.533332999999999</c:v>
                </c:pt>
                <c:pt idx="1397">
                  <c:v>46.566667000000002</c:v>
                </c:pt>
                <c:pt idx="1398">
                  <c:v>46.6</c:v>
                </c:pt>
                <c:pt idx="1399">
                  <c:v>46.633333</c:v>
                </c:pt>
                <c:pt idx="1400">
                  <c:v>46.666666999999997</c:v>
                </c:pt>
                <c:pt idx="1401">
                  <c:v>46.7</c:v>
                </c:pt>
                <c:pt idx="1402">
                  <c:v>46.733333000000002</c:v>
                </c:pt>
                <c:pt idx="1403">
                  <c:v>46.766666999999998</c:v>
                </c:pt>
                <c:pt idx="1404">
                  <c:v>46.8</c:v>
                </c:pt>
                <c:pt idx="1405">
                  <c:v>46.833333000000003</c:v>
                </c:pt>
                <c:pt idx="1406">
                  <c:v>46.866667</c:v>
                </c:pt>
                <c:pt idx="1407">
                  <c:v>46.9</c:v>
                </c:pt>
                <c:pt idx="1408">
                  <c:v>46.933332999999998</c:v>
                </c:pt>
                <c:pt idx="1409">
                  <c:v>46.966667000000001</c:v>
                </c:pt>
                <c:pt idx="1410">
                  <c:v>47</c:v>
                </c:pt>
                <c:pt idx="1411">
                  <c:v>47.033332999999999</c:v>
                </c:pt>
                <c:pt idx="1412">
                  <c:v>47.066667000000002</c:v>
                </c:pt>
                <c:pt idx="1413">
                  <c:v>47.1</c:v>
                </c:pt>
                <c:pt idx="1414">
                  <c:v>47.133333</c:v>
                </c:pt>
                <c:pt idx="1415">
                  <c:v>47.166666999999997</c:v>
                </c:pt>
                <c:pt idx="1416">
                  <c:v>47.2</c:v>
                </c:pt>
                <c:pt idx="1417">
                  <c:v>47.233333000000002</c:v>
                </c:pt>
                <c:pt idx="1418">
                  <c:v>47.266666999999998</c:v>
                </c:pt>
                <c:pt idx="1419">
                  <c:v>47.3</c:v>
                </c:pt>
                <c:pt idx="1420">
                  <c:v>47.333333000000003</c:v>
                </c:pt>
                <c:pt idx="1421">
                  <c:v>47.366667</c:v>
                </c:pt>
                <c:pt idx="1422">
                  <c:v>47.4</c:v>
                </c:pt>
                <c:pt idx="1423">
                  <c:v>47.433332999999998</c:v>
                </c:pt>
                <c:pt idx="1424">
                  <c:v>47.466667000000001</c:v>
                </c:pt>
                <c:pt idx="1425">
                  <c:v>47.5</c:v>
                </c:pt>
                <c:pt idx="1426">
                  <c:v>47.533332999999999</c:v>
                </c:pt>
                <c:pt idx="1427">
                  <c:v>47.566667000000002</c:v>
                </c:pt>
                <c:pt idx="1428">
                  <c:v>47.6</c:v>
                </c:pt>
                <c:pt idx="1429">
                  <c:v>47.633333</c:v>
                </c:pt>
                <c:pt idx="1430">
                  <c:v>47.666666999999997</c:v>
                </c:pt>
                <c:pt idx="1431">
                  <c:v>47.7</c:v>
                </c:pt>
                <c:pt idx="1432">
                  <c:v>47.733333000000002</c:v>
                </c:pt>
                <c:pt idx="1433">
                  <c:v>47.766666999999998</c:v>
                </c:pt>
                <c:pt idx="1434">
                  <c:v>47.8</c:v>
                </c:pt>
                <c:pt idx="1435">
                  <c:v>47.833333000000003</c:v>
                </c:pt>
                <c:pt idx="1436">
                  <c:v>47.866667</c:v>
                </c:pt>
                <c:pt idx="1437">
                  <c:v>47.9</c:v>
                </c:pt>
                <c:pt idx="1438">
                  <c:v>47.933332999999998</c:v>
                </c:pt>
                <c:pt idx="1439">
                  <c:v>47.966667000000001</c:v>
                </c:pt>
                <c:pt idx="1440">
                  <c:v>48</c:v>
                </c:pt>
                <c:pt idx="1441">
                  <c:v>48.033332999999999</c:v>
                </c:pt>
                <c:pt idx="1442">
                  <c:v>48.066667000000002</c:v>
                </c:pt>
                <c:pt idx="1443">
                  <c:v>48.1</c:v>
                </c:pt>
                <c:pt idx="1444">
                  <c:v>48.133333</c:v>
                </c:pt>
                <c:pt idx="1445">
                  <c:v>48.166666999999997</c:v>
                </c:pt>
                <c:pt idx="1446">
                  <c:v>48.2</c:v>
                </c:pt>
                <c:pt idx="1447">
                  <c:v>48.233333000000002</c:v>
                </c:pt>
                <c:pt idx="1448">
                  <c:v>48.266666999999998</c:v>
                </c:pt>
                <c:pt idx="1449">
                  <c:v>48.3</c:v>
                </c:pt>
                <c:pt idx="1450">
                  <c:v>48.333333000000003</c:v>
                </c:pt>
                <c:pt idx="1451">
                  <c:v>48.366667</c:v>
                </c:pt>
                <c:pt idx="1452">
                  <c:v>48.4</c:v>
                </c:pt>
                <c:pt idx="1453">
                  <c:v>48.433332999999998</c:v>
                </c:pt>
                <c:pt idx="1454">
                  <c:v>48.466667000000001</c:v>
                </c:pt>
                <c:pt idx="1455">
                  <c:v>48.5</c:v>
                </c:pt>
                <c:pt idx="1456">
                  <c:v>48.533332999999999</c:v>
                </c:pt>
                <c:pt idx="1457">
                  <c:v>48.566667000000002</c:v>
                </c:pt>
                <c:pt idx="1458">
                  <c:v>48.6</c:v>
                </c:pt>
                <c:pt idx="1459">
                  <c:v>48.633333</c:v>
                </c:pt>
                <c:pt idx="1460">
                  <c:v>48.666666999999997</c:v>
                </c:pt>
                <c:pt idx="1461">
                  <c:v>48.7</c:v>
                </c:pt>
                <c:pt idx="1462">
                  <c:v>48.733333000000002</c:v>
                </c:pt>
                <c:pt idx="1463">
                  <c:v>48.766666999999998</c:v>
                </c:pt>
                <c:pt idx="1464">
                  <c:v>48.8</c:v>
                </c:pt>
                <c:pt idx="1465">
                  <c:v>48.833333000000003</c:v>
                </c:pt>
                <c:pt idx="1466">
                  <c:v>48.866667</c:v>
                </c:pt>
                <c:pt idx="1467">
                  <c:v>48.9</c:v>
                </c:pt>
                <c:pt idx="1468">
                  <c:v>48.933332999999998</c:v>
                </c:pt>
                <c:pt idx="1469">
                  <c:v>48.966667000000001</c:v>
                </c:pt>
                <c:pt idx="1470">
                  <c:v>49</c:v>
                </c:pt>
                <c:pt idx="1471">
                  <c:v>49.033332999999999</c:v>
                </c:pt>
                <c:pt idx="1472">
                  <c:v>49.066667000000002</c:v>
                </c:pt>
                <c:pt idx="1473">
                  <c:v>49.1</c:v>
                </c:pt>
                <c:pt idx="1474">
                  <c:v>49.133333</c:v>
                </c:pt>
                <c:pt idx="1475">
                  <c:v>49.166666999999997</c:v>
                </c:pt>
                <c:pt idx="1476">
                  <c:v>49.2</c:v>
                </c:pt>
                <c:pt idx="1477">
                  <c:v>49.233333000000002</c:v>
                </c:pt>
                <c:pt idx="1478">
                  <c:v>49.266666999999998</c:v>
                </c:pt>
                <c:pt idx="1479">
                  <c:v>49.3</c:v>
                </c:pt>
                <c:pt idx="1480">
                  <c:v>49.333333000000003</c:v>
                </c:pt>
                <c:pt idx="1481">
                  <c:v>49.366667</c:v>
                </c:pt>
                <c:pt idx="1482">
                  <c:v>49.4</c:v>
                </c:pt>
                <c:pt idx="1483">
                  <c:v>49.433332999999998</c:v>
                </c:pt>
                <c:pt idx="1484">
                  <c:v>49.466667000000001</c:v>
                </c:pt>
                <c:pt idx="1485">
                  <c:v>49.5</c:v>
                </c:pt>
                <c:pt idx="1486">
                  <c:v>49.533332999999999</c:v>
                </c:pt>
                <c:pt idx="1487">
                  <c:v>49.566667000000002</c:v>
                </c:pt>
                <c:pt idx="1488">
                  <c:v>49.6</c:v>
                </c:pt>
                <c:pt idx="1489">
                  <c:v>49.633333</c:v>
                </c:pt>
                <c:pt idx="1490">
                  <c:v>49.666666999999997</c:v>
                </c:pt>
                <c:pt idx="1491">
                  <c:v>49.7</c:v>
                </c:pt>
                <c:pt idx="1492">
                  <c:v>49.733333000000002</c:v>
                </c:pt>
                <c:pt idx="1493">
                  <c:v>49.766666999999998</c:v>
                </c:pt>
                <c:pt idx="1494">
                  <c:v>49.8</c:v>
                </c:pt>
                <c:pt idx="1495">
                  <c:v>49.833333000000003</c:v>
                </c:pt>
                <c:pt idx="1496">
                  <c:v>49.866667</c:v>
                </c:pt>
                <c:pt idx="1497">
                  <c:v>49.9</c:v>
                </c:pt>
                <c:pt idx="1498">
                  <c:v>49.933332999999998</c:v>
                </c:pt>
                <c:pt idx="1499">
                  <c:v>49.966667000000001</c:v>
                </c:pt>
                <c:pt idx="1500">
                  <c:v>50</c:v>
                </c:pt>
                <c:pt idx="1501">
                  <c:v>50.033332999999999</c:v>
                </c:pt>
                <c:pt idx="1502">
                  <c:v>50.066667000000002</c:v>
                </c:pt>
                <c:pt idx="1503">
                  <c:v>50.1</c:v>
                </c:pt>
                <c:pt idx="1504">
                  <c:v>50.133333</c:v>
                </c:pt>
                <c:pt idx="1505">
                  <c:v>50.166666999999997</c:v>
                </c:pt>
                <c:pt idx="1506">
                  <c:v>50.2</c:v>
                </c:pt>
                <c:pt idx="1507">
                  <c:v>50.233333000000002</c:v>
                </c:pt>
                <c:pt idx="1508">
                  <c:v>50.266666999999998</c:v>
                </c:pt>
                <c:pt idx="1509">
                  <c:v>50.3</c:v>
                </c:pt>
                <c:pt idx="1510">
                  <c:v>50.333333000000003</c:v>
                </c:pt>
                <c:pt idx="1511">
                  <c:v>50.366667</c:v>
                </c:pt>
                <c:pt idx="1512">
                  <c:v>50.4</c:v>
                </c:pt>
                <c:pt idx="1513">
                  <c:v>50.433332999999998</c:v>
                </c:pt>
                <c:pt idx="1514">
                  <c:v>50.466667000000001</c:v>
                </c:pt>
                <c:pt idx="1515">
                  <c:v>50.5</c:v>
                </c:pt>
                <c:pt idx="1516">
                  <c:v>50.533332999999999</c:v>
                </c:pt>
                <c:pt idx="1517">
                  <c:v>50.566667000000002</c:v>
                </c:pt>
                <c:pt idx="1518">
                  <c:v>50.6</c:v>
                </c:pt>
                <c:pt idx="1519">
                  <c:v>50.633333</c:v>
                </c:pt>
                <c:pt idx="1520">
                  <c:v>50.666666999999997</c:v>
                </c:pt>
                <c:pt idx="1521">
                  <c:v>50.7</c:v>
                </c:pt>
                <c:pt idx="1522">
                  <c:v>50.733333000000002</c:v>
                </c:pt>
                <c:pt idx="1523">
                  <c:v>50.766666999999998</c:v>
                </c:pt>
                <c:pt idx="1524">
                  <c:v>50.8</c:v>
                </c:pt>
                <c:pt idx="1525">
                  <c:v>50.833333000000003</c:v>
                </c:pt>
                <c:pt idx="1526">
                  <c:v>50.866667</c:v>
                </c:pt>
                <c:pt idx="1527">
                  <c:v>50.9</c:v>
                </c:pt>
                <c:pt idx="1528">
                  <c:v>50.933332999999998</c:v>
                </c:pt>
                <c:pt idx="1529">
                  <c:v>50.966667000000001</c:v>
                </c:pt>
                <c:pt idx="1530">
                  <c:v>51</c:v>
                </c:pt>
                <c:pt idx="1531">
                  <c:v>51.033332999999999</c:v>
                </c:pt>
                <c:pt idx="1532">
                  <c:v>51.066667000000002</c:v>
                </c:pt>
                <c:pt idx="1533">
                  <c:v>51.1</c:v>
                </c:pt>
                <c:pt idx="1534">
                  <c:v>51.133333</c:v>
                </c:pt>
                <c:pt idx="1535">
                  <c:v>51.166666999999997</c:v>
                </c:pt>
                <c:pt idx="1536">
                  <c:v>51.2</c:v>
                </c:pt>
                <c:pt idx="1537">
                  <c:v>51.233333000000002</c:v>
                </c:pt>
                <c:pt idx="1538">
                  <c:v>51.266666999999998</c:v>
                </c:pt>
                <c:pt idx="1539">
                  <c:v>51.3</c:v>
                </c:pt>
                <c:pt idx="1540">
                  <c:v>51.333333000000003</c:v>
                </c:pt>
                <c:pt idx="1541">
                  <c:v>51.366667</c:v>
                </c:pt>
                <c:pt idx="1542">
                  <c:v>51.4</c:v>
                </c:pt>
                <c:pt idx="1543">
                  <c:v>51.433332999999998</c:v>
                </c:pt>
                <c:pt idx="1544">
                  <c:v>51.466667000000001</c:v>
                </c:pt>
                <c:pt idx="1545">
                  <c:v>51.5</c:v>
                </c:pt>
                <c:pt idx="1546">
                  <c:v>51.533332999999999</c:v>
                </c:pt>
                <c:pt idx="1547">
                  <c:v>51.566667000000002</c:v>
                </c:pt>
                <c:pt idx="1548">
                  <c:v>51.6</c:v>
                </c:pt>
                <c:pt idx="1549">
                  <c:v>51.633333</c:v>
                </c:pt>
                <c:pt idx="1550">
                  <c:v>51.666666999999997</c:v>
                </c:pt>
                <c:pt idx="1551">
                  <c:v>51.7</c:v>
                </c:pt>
                <c:pt idx="1552">
                  <c:v>51.733333000000002</c:v>
                </c:pt>
                <c:pt idx="1553">
                  <c:v>51.766666999999998</c:v>
                </c:pt>
                <c:pt idx="1554">
                  <c:v>51.8</c:v>
                </c:pt>
                <c:pt idx="1555">
                  <c:v>51.833333000000003</c:v>
                </c:pt>
              </c:numCache>
            </c:numRef>
          </c:xVal>
          <c:yVal>
            <c:numRef>
              <c:f>solid_groove!$E$2:$E$1563</c:f>
              <c:numCache>
                <c:formatCode>General</c:formatCode>
                <c:ptCount val="1562"/>
                <c:pt idx="0">
                  <c:v>0.28934599999999999</c:v>
                </c:pt>
                <c:pt idx="1">
                  <c:v>0.28942899999999999</c:v>
                </c:pt>
                <c:pt idx="2">
                  <c:v>0.289435</c:v>
                </c:pt>
                <c:pt idx="3">
                  <c:v>0.28936000000000001</c:v>
                </c:pt>
                <c:pt idx="4">
                  <c:v>0.28941699999999998</c:v>
                </c:pt>
                <c:pt idx="5">
                  <c:v>0.28942400000000001</c:v>
                </c:pt>
                <c:pt idx="6">
                  <c:v>0.28937299999999999</c:v>
                </c:pt>
                <c:pt idx="7">
                  <c:v>0.28941099999999997</c:v>
                </c:pt>
                <c:pt idx="8">
                  <c:v>0.28952800000000001</c:v>
                </c:pt>
                <c:pt idx="9">
                  <c:v>0.28953899999999999</c:v>
                </c:pt>
                <c:pt idx="10">
                  <c:v>0.28948800000000002</c:v>
                </c:pt>
                <c:pt idx="11">
                  <c:v>0.28951300000000002</c:v>
                </c:pt>
                <c:pt idx="12">
                  <c:v>0.28952299999999997</c:v>
                </c:pt>
                <c:pt idx="13">
                  <c:v>0.28948499999999999</c:v>
                </c:pt>
                <c:pt idx="14">
                  <c:v>0.28947899999999999</c:v>
                </c:pt>
                <c:pt idx="15">
                  <c:v>0.28954099999999999</c:v>
                </c:pt>
                <c:pt idx="16">
                  <c:v>0.28955900000000001</c:v>
                </c:pt>
                <c:pt idx="17">
                  <c:v>0.28951100000000002</c:v>
                </c:pt>
                <c:pt idx="18">
                  <c:v>0.28952800000000001</c:v>
                </c:pt>
                <c:pt idx="19">
                  <c:v>0.289578</c:v>
                </c:pt>
                <c:pt idx="20">
                  <c:v>0.28958499999999998</c:v>
                </c:pt>
                <c:pt idx="21">
                  <c:v>0.28968300000000002</c:v>
                </c:pt>
                <c:pt idx="22">
                  <c:v>0.28983199999999998</c:v>
                </c:pt>
                <c:pt idx="23">
                  <c:v>0.28976000000000002</c:v>
                </c:pt>
                <c:pt idx="24">
                  <c:v>0.28964400000000001</c:v>
                </c:pt>
                <c:pt idx="25">
                  <c:v>0.2898</c:v>
                </c:pt>
                <c:pt idx="26">
                  <c:v>0.28977000000000003</c:v>
                </c:pt>
                <c:pt idx="27">
                  <c:v>0.28921599999999997</c:v>
                </c:pt>
                <c:pt idx="28">
                  <c:v>0.28789999999999999</c:v>
                </c:pt>
                <c:pt idx="29">
                  <c:v>0.285798</c:v>
                </c:pt>
                <c:pt idx="30">
                  <c:v>0.282864</c:v>
                </c:pt>
                <c:pt idx="31">
                  <c:v>0.27907599999999999</c:v>
                </c:pt>
                <c:pt idx="32">
                  <c:v>0.27712999999999999</c:v>
                </c:pt>
                <c:pt idx="33">
                  <c:v>0.27658100000000002</c:v>
                </c:pt>
                <c:pt idx="34">
                  <c:v>0.27710000000000001</c:v>
                </c:pt>
                <c:pt idx="35">
                  <c:v>0.27803299999999997</c:v>
                </c:pt>
                <c:pt idx="36">
                  <c:v>0.27879900000000002</c:v>
                </c:pt>
                <c:pt idx="37">
                  <c:v>0.279198</c:v>
                </c:pt>
                <c:pt idx="38">
                  <c:v>0.279858</c:v>
                </c:pt>
                <c:pt idx="39">
                  <c:v>0.28065600000000002</c:v>
                </c:pt>
                <c:pt idx="40">
                  <c:v>0.28090999999999999</c:v>
                </c:pt>
                <c:pt idx="41">
                  <c:v>0.28143499999999999</c:v>
                </c:pt>
                <c:pt idx="42">
                  <c:v>0.282217</c:v>
                </c:pt>
                <c:pt idx="43">
                  <c:v>0.28271000000000002</c:v>
                </c:pt>
                <c:pt idx="44">
                  <c:v>0.28323500000000001</c:v>
                </c:pt>
                <c:pt idx="45">
                  <c:v>0.28377799999999997</c:v>
                </c:pt>
                <c:pt idx="47">
                  <c:v>0.28490900000000002</c:v>
                </c:pt>
                <c:pt idx="48">
                  <c:v>0.28505000000000003</c:v>
                </c:pt>
                <c:pt idx="49">
                  <c:v>0.28503299999999998</c:v>
                </c:pt>
                <c:pt idx="50">
                  <c:v>0.28504699999999999</c:v>
                </c:pt>
                <c:pt idx="51">
                  <c:v>0.28506300000000001</c:v>
                </c:pt>
                <c:pt idx="52">
                  <c:v>0.28511999999999998</c:v>
                </c:pt>
                <c:pt idx="53">
                  <c:v>0.28512900000000002</c:v>
                </c:pt>
                <c:pt idx="54">
                  <c:v>0.28511900000000001</c:v>
                </c:pt>
                <c:pt idx="55">
                  <c:v>0.28515600000000002</c:v>
                </c:pt>
                <c:pt idx="56">
                  <c:v>0.285188</c:v>
                </c:pt>
                <c:pt idx="57">
                  <c:v>0.28516900000000001</c:v>
                </c:pt>
                <c:pt idx="58">
                  <c:v>0.28518700000000002</c:v>
                </c:pt>
                <c:pt idx="59">
                  <c:v>0.28520099999999998</c:v>
                </c:pt>
                <c:pt idx="60">
                  <c:v>0.28519899999999998</c:v>
                </c:pt>
                <c:pt idx="61">
                  <c:v>0.28519800000000001</c:v>
                </c:pt>
                <c:pt idx="62">
                  <c:v>0.28521000000000002</c:v>
                </c:pt>
                <c:pt idx="63">
                  <c:v>0.285215</c:v>
                </c:pt>
                <c:pt idx="64">
                  <c:v>0.28521800000000003</c:v>
                </c:pt>
                <c:pt idx="65">
                  <c:v>0.28521999999999997</c:v>
                </c:pt>
                <c:pt idx="66">
                  <c:v>0.28522799999999998</c:v>
                </c:pt>
                <c:pt idx="67">
                  <c:v>0.28522700000000001</c:v>
                </c:pt>
                <c:pt idx="68">
                  <c:v>0.28522999999999998</c:v>
                </c:pt>
                <c:pt idx="69">
                  <c:v>0.28523199999999999</c:v>
                </c:pt>
                <c:pt idx="70">
                  <c:v>0.28523500000000002</c:v>
                </c:pt>
                <c:pt idx="71">
                  <c:v>0.28524100000000002</c:v>
                </c:pt>
                <c:pt idx="72">
                  <c:v>0.28524100000000002</c:v>
                </c:pt>
                <c:pt idx="73">
                  <c:v>0.28523999999999999</c:v>
                </c:pt>
                <c:pt idx="74">
                  <c:v>0.285248</c:v>
                </c:pt>
                <c:pt idx="75">
                  <c:v>0.28524899999999997</c:v>
                </c:pt>
                <c:pt idx="76">
                  <c:v>0.285246</c:v>
                </c:pt>
                <c:pt idx="77">
                  <c:v>0.285246</c:v>
                </c:pt>
                <c:pt idx="78">
                  <c:v>0.28529199999999999</c:v>
                </c:pt>
                <c:pt idx="79">
                  <c:v>0.285439</c:v>
                </c:pt>
                <c:pt idx="80">
                  <c:v>0.28559899999999999</c:v>
                </c:pt>
                <c:pt idx="81">
                  <c:v>0.28591899999999998</c:v>
                </c:pt>
                <c:pt idx="82">
                  <c:v>0.286221</c:v>
                </c:pt>
                <c:pt idx="83">
                  <c:v>0.28634399999999999</c:v>
                </c:pt>
                <c:pt idx="84">
                  <c:v>0.28611599999999998</c:v>
                </c:pt>
                <c:pt idx="85">
                  <c:v>0.28559499999999999</c:v>
                </c:pt>
                <c:pt idx="86">
                  <c:v>0.28499400000000003</c:v>
                </c:pt>
                <c:pt idx="87">
                  <c:v>0.28408299999999997</c:v>
                </c:pt>
                <c:pt idx="88">
                  <c:v>0.28257100000000002</c:v>
                </c:pt>
                <c:pt idx="89">
                  <c:v>0.28039500000000001</c:v>
                </c:pt>
                <c:pt idx="90">
                  <c:v>0.277312</c:v>
                </c:pt>
                <c:pt idx="91">
                  <c:v>0.27420800000000001</c:v>
                </c:pt>
                <c:pt idx="92">
                  <c:v>0.27284799999999998</c:v>
                </c:pt>
                <c:pt idx="93">
                  <c:v>0.27293099999999998</c:v>
                </c:pt>
                <c:pt idx="94">
                  <c:v>0.2742</c:v>
                </c:pt>
                <c:pt idx="95">
                  <c:v>0.27533999999999997</c:v>
                </c:pt>
                <c:pt idx="96">
                  <c:v>0.27610299999999999</c:v>
                </c:pt>
                <c:pt idx="97">
                  <c:v>0.27664100000000003</c:v>
                </c:pt>
                <c:pt idx="98">
                  <c:v>0.277499</c:v>
                </c:pt>
                <c:pt idx="99">
                  <c:v>0.27815499999999999</c:v>
                </c:pt>
                <c:pt idx="100">
                  <c:v>0.27846100000000001</c:v>
                </c:pt>
                <c:pt idx="101">
                  <c:v>0.27894799999999997</c:v>
                </c:pt>
                <c:pt idx="102">
                  <c:v>0.279391</c:v>
                </c:pt>
                <c:pt idx="103">
                  <c:v>0.27998099999999998</c:v>
                </c:pt>
                <c:pt idx="104">
                  <c:v>0.28072200000000003</c:v>
                </c:pt>
                <c:pt idx="105">
                  <c:v>0.28147100000000003</c:v>
                </c:pt>
                <c:pt idx="106">
                  <c:v>0.28192400000000001</c:v>
                </c:pt>
                <c:pt idx="107">
                  <c:v>0.28200500000000001</c:v>
                </c:pt>
                <c:pt idx="108">
                  <c:v>0.28192299999999998</c:v>
                </c:pt>
                <c:pt idx="109">
                  <c:v>0.28198400000000001</c:v>
                </c:pt>
                <c:pt idx="110">
                  <c:v>0.282028</c:v>
                </c:pt>
                <c:pt idx="111">
                  <c:v>0.282024</c:v>
                </c:pt>
                <c:pt idx="112">
                  <c:v>0.28202100000000002</c:v>
                </c:pt>
                <c:pt idx="113">
                  <c:v>0.28205200000000002</c:v>
                </c:pt>
                <c:pt idx="114">
                  <c:v>0.282078</c:v>
                </c:pt>
                <c:pt idx="115">
                  <c:v>0.28207599999999999</c:v>
                </c:pt>
                <c:pt idx="116">
                  <c:v>0.28208</c:v>
                </c:pt>
                <c:pt idx="117">
                  <c:v>0.28210499999999999</c:v>
                </c:pt>
                <c:pt idx="118">
                  <c:v>0.28214299999999998</c:v>
                </c:pt>
                <c:pt idx="119">
                  <c:v>0.28214499999999998</c:v>
                </c:pt>
                <c:pt idx="120">
                  <c:v>0.28215000000000001</c:v>
                </c:pt>
                <c:pt idx="121">
                  <c:v>0.28217799999999998</c:v>
                </c:pt>
                <c:pt idx="122">
                  <c:v>0.282196</c:v>
                </c:pt>
                <c:pt idx="123">
                  <c:v>0.28219</c:v>
                </c:pt>
                <c:pt idx="124">
                  <c:v>0.28220099999999998</c:v>
                </c:pt>
                <c:pt idx="125">
                  <c:v>0.28220800000000001</c:v>
                </c:pt>
                <c:pt idx="126">
                  <c:v>0.28220299999999998</c:v>
                </c:pt>
                <c:pt idx="127">
                  <c:v>0.28221299999999999</c:v>
                </c:pt>
                <c:pt idx="128">
                  <c:v>0.28222799999999998</c:v>
                </c:pt>
                <c:pt idx="129">
                  <c:v>0.28222199999999997</c:v>
                </c:pt>
                <c:pt idx="130">
                  <c:v>0.28221600000000002</c:v>
                </c:pt>
                <c:pt idx="131">
                  <c:v>0.28222999999999998</c:v>
                </c:pt>
                <c:pt idx="132">
                  <c:v>0.28223599999999999</c:v>
                </c:pt>
                <c:pt idx="133">
                  <c:v>0.28221600000000002</c:v>
                </c:pt>
                <c:pt idx="134">
                  <c:v>0.28222900000000001</c:v>
                </c:pt>
                <c:pt idx="135">
                  <c:v>0.28225299999999998</c:v>
                </c:pt>
                <c:pt idx="136">
                  <c:v>0.28228999999999999</c:v>
                </c:pt>
                <c:pt idx="137">
                  <c:v>0.28239999999999998</c:v>
                </c:pt>
                <c:pt idx="138">
                  <c:v>0.28247800000000001</c:v>
                </c:pt>
                <c:pt idx="139">
                  <c:v>0.28237200000000001</c:v>
                </c:pt>
                <c:pt idx="140">
                  <c:v>0.28230100000000002</c:v>
                </c:pt>
                <c:pt idx="141">
                  <c:v>0.28239199999999998</c:v>
                </c:pt>
                <c:pt idx="142">
                  <c:v>0.28237400000000001</c:v>
                </c:pt>
                <c:pt idx="143">
                  <c:v>0.282001</c:v>
                </c:pt>
                <c:pt idx="144">
                  <c:v>0.28062999999999999</c:v>
                </c:pt>
                <c:pt idx="145">
                  <c:v>0.27829799999999999</c:v>
                </c:pt>
                <c:pt idx="146">
                  <c:v>0.274779</c:v>
                </c:pt>
                <c:pt idx="147">
                  <c:v>0.27123900000000001</c:v>
                </c:pt>
                <c:pt idx="148">
                  <c:v>0.26928099999999999</c:v>
                </c:pt>
                <c:pt idx="149">
                  <c:v>0.26909300000000003</c:v>
                </c:pt>
                <c:pt idx="150">
                  <c:v>0.26997100000000002</c:v>
                </c:pt>
                <c:pt idx="151">
                  <c:v>0.27085799999999999</c:v>
                </c:pt>
                <c:pt idx="152">
                  <c:v>0.27130599999999999</c:v>
                </c:pt>
                <c:pt idx="153">
                  <c:v>0.27182800000000001</c:v>
                </c:pt>
                <c:pt idx="154">
                  <c:v>0.272671</c:v>
                </c:pt>
                <c:pt idx="155">
                  <c:v>0.273171</c:v>
                </c:pt>
                <c:pt idx="156">
                  <c:v>0.27330700000000002</c:v>
                </c:pt>
                <c:pt idx="157">
                  <c:v>0.27400799999999997</c:v>
                </c:pt>
                <c:pt idx="158">
                  <c:v>0.27471000000000001</c:v>
                </c:pt>
                <c:pt idx="159">
                  <c:v>0.27521499999999999</c:v>
                </c:pt>
                <c:pt idx="160">
                  <c:v>0.275814</c:v>
                </c:pt>
                <c:pt idx="161">
                  <c:v>0.27633799999999997</c:v>
                </c:pt>
                <c:pt idx="162">
                  <c:v>0.27691500000000002</c:v>
                </c:pt>
                <c:pt idx="163">
                  <c:v>0.27737499999999998</c:v>
                </c:pt>
                <c:pt idx="164">
                  <c:v>0.27756900000000001</c:v>
                </c:pt>
                <c:pt idx="165">
                  <c:v>0.277532</c:v>
                </c:pt>
                <c:pt idx="166">
                  <c:v>0.27756399999999998</c:v>
                </c:pt>
                <c:pt idx="167">
                  <c:v>0.27754800000000002</c:v>
                </c:pt>
                <c:pt idx="168">
                  <c:v>0.27756399999999998</c:v>
                </c:pt>
                <c:pt idx="169">
                  <c:v>0.27757599999999999</c:v>
                </c:pt>
                <c:pt idx="170">
                  <c:v>0.27757300000000001</c:v>
                </c:pt>
                <c:pt idx="171">
                  <c:v>0.27759</c:v>
                </c:pt>
                <c:pt idx="172">
                  <c:v>0.27759499999999998</c:v>
                </c:pt>
                <c:pt idx="173">
                  <c:v>0.27760000000000001</c:v>
                </c:pt>
                <c:pt idx="174">
                  <c:v>0.27761000000000002</c:v>
                </c:pt>
                <c:pt idx="175">
                  <c:v>0.27761599999999997</c:v>
                </c:pt>
                <c:pt idx="176">
                  <c:v>0.27761400000000003</c:v>
                </c:pt>
                <c:pt idx="177">
                  <c:v>0.27761599999999997</c:v>
                </c:pt>
                <c:pt idx="178">
                  <c:v>0.27762500000000001</c:v>
                </c:pt>
                <c:pt idx="179">
                  <c:v>0.27761999999999998</c:v>
                </c:pt>
                <c:pt idx="180">
                  <c:v>0.27762799999999999</c:v>
                </c:pt>
                <c:pt idx="181">
                  <c:v>0.27762599999999998</c:v>
                </c:pt>
                <c:pt idx="182">
                  <c:v>0.27763199999999999</c:v>
                </c:pt>
                <c:pt idx="183">
                  <c:v>0.27762599999999998</c:v>
                </c:pt>
                <c:pt idx="184">
                  <c:v>0.27762500000000001</c:v>
                </c:pt>
                <c:pt idx="185">
                  <c:v>0.27763599999999999</c:v>
                </c:pt>
                <c:pt idx="186">
                  <c:v>0.27763700000000002</c:v>
                </c:pt>
                <c:pt idx="187">
                  <c:v>0.27763700000000002</c:v>
                </c:pt>
                <c:pt idx="188">
                  <c:v>0.27764100000000003</c:v>
                </c:pt>
                <c:pt idx="189">
                  <c:v>0.27763900000000002</c:v>
                </c:pt>
                <c:pt idx="190">
                  <c:v>0.27764</c:v>
                </c:pt>
                <c:pt idx="191">
                  <c:v>0.27764299999999997</c:v>
                </c:pt>
                <c:pt idx="192">
                  <c:v>0.27764499999999998</c:v>
                </c:pt>
                <c:pt idx="193">
                  <c:v>0.27766200000000002</c:v>
                </c:pt>
                <c:pt idx="194">
                  <c:v>0.27773500000000001</c:v>
                </c:pt>
                <c:pt idx="195">
                  <c:v>0.27786</c:v>
                </c:pt>
                <c:pt idx="196">
                  <c:v>0.27799000000000001</c:v>
                </c:pt>
                <c:pt idx="197">
                  <c:v>0.27830500000000002</c:v>
                </c:pt>
                <c:pt idx="198">
                  <c:v>0.27872799999999998</c:v>
                </c:pt>
                <c:pt idx="199">
                  <c:v>0.27883000000000002</c:v>
                </c:pt>
                <c:pt idx="200">
                  <c:v>0.27831299999999998</c:v>
                </c:pt>
                <c:pt idx="201">
                  <c:v>0.277613</c:v>
                </c:pt>
                <c:pt idx="202">
                  <c:v>0.277003</c:v>
                </c:pt>
                <c:pt idx="203">
                  <c:v>0.27591700000000002</c:v>
                </c:pt>
                <c:pt idx="204">
                  <c:v>0.27422099999999999</c:v>
                </c:pt>
                <c:pt idx="205">
                  <c:v>0.27163199999999998</c:v>
                </c:pt>
                <c:pt idx="206">
                  <c:v>0.26809899999999998</c:v>
                </c:pt>
                <c:pt idx="207">
                  <c:v>0.265878</c:v>
                </c:pt>
                <c:pt idx="208">
                  <c:v>0.26499899999999998</c:v>
                </c:pt>
                <c:pt idx="209">
                  <c:v>0.26572400000000002</c:v>
                </c:pt>
                <c:pt idx="210">
                  <c:v>0.26693899999999998</c:v>
                </c:pt>
                <c:pt idx="211">
                  <c:v>0.26803100000000002</c:v>
                </c:pt>
                <c:pt idx="212">
                  <c:v>0.26854499999999998</c:v>
                </c:pt>
                <c:pt idx="213">
                  <c:v>0.26923000000000002</c:v>
                </c:pt>
                <c:pt idx="214">
                  <c:v>0.27015099999999997</c:v>
                </c:pt>
                <c:pt idx="215">
                  <c:v>0.27052399999999999</c:v>
                </c:pt>
                <c:pt idx="216">
                  <c:v>0.27093400000000001</c:v>
                </c:pt>
                <c:pt idx="217">
                  <c:v>0.27149400000000001</c:v>
                </c:pt>
                <c:pt idx="218">
                  <c:v>0.27196599999999999</c:v>
                </c:pt>
                <c:pt idx="219">
                  <c:v>0.27255200000000002</c:v>
                </c:pt>
                <c:pt idx="220">
                  <c:v>0.27333000000000002</c:v>
                </c:pt>
                <c:pt idx="221">
                  <c:v>0.27407300000000001</c:v>
                </c:pt>
                <c:pt idx="222">
                  <c:v>0.274372</c:v>
                </c:pt>
                <c:pt idx="223">
                  <c:v>0.27424199999999999</c:v>
                </c:pt>
                <c:pt idx="224">
                  <c:v>0.27421200000000001</c:v>
                </c:pt>
                <c:pt idx="225">
                  <c:v>0.27431299999999997</c:v>
                </c:pt>
                <c:pt idx="226">
                  <c:v>0.27428900000000001</c:v>
                </c:pt>
                <c:pt idx="227">
                  <c:v>0.27427499999999999</c:v>
                </c:pt>
                <c:pt idx="228">
                  <c:v>0.27432200000000001</c:v>
                </c:pt>
                <c:pt idx="229">
                  <c:v>0.27431800000000001</c:v>
                </c:pt>
                <c:pt idx="230">
                  <c:v>0.274314</c:v>
                </c:pt>
                <c:pt idx="231">
                  <c:v>0.27432899999999999</c:v>
                </c:pt>
                <c:pt idx="232">
                  <c:v>0.27434999999999998</c:v>
                </c:pt>
                <c:pt idx="233">
                  <c:v>0.27435399999999999</c:v>
                </c:pt>
                <c:pt idx="234">
                  <c:v>0.27435799999999999</c:v>
                </c:pt>
                <c:pt idx="235">
                  <c:v>0.27438099999999999</c:v>
                </c:pt>
                <c:pt idx="236">
                  <c:v>0.27439799999999998</c:v>
                </c:pt>
                <c:pt idx="237">
                  <c:v>0.27440199999999998</c:v>
                </c:pt>
                <c:pt idx="238">
                  <c:v>0.27441399999999999</c:v>
                </c:pt>
                <c:pt idx="239">
                  <c:v>0.27441300000000002</c:v>
                </c:pt>
                <c:pt idx="240">
                  <c:v>0.27443800000000002</c:v>
                </c:pt>
                <c:pt idx="241">
                  <c:v>0.27444299999999999</c:v>
                </c:pt>
                <c:pt idx="242">
                  <c:v>0.274453</c:v>
                </c:pt>
                <c:pt idx="243">
                  <c:v>0.27446500000000001</c:v>
                </c:pt>
                <c:pt idx="244">
                  <c:v>0.274482</c:v>
                </c:pt>
                <c:pt idx="245">
                  <c:v>0.27449000000000001</c:v>
                </c:pt>
                <c:pt idx="246">
                  <c:v>0.27448800000000001</c:v>
                </c:pt>
                <c:pt idx="247">
                  <c:v>0.274503</c:v>
                </c:pt>
                <c:pt idx="248">
                  <c:v>0.27451100000000001</c:v>
                </c:pt>
                <c:pt idx="249">
                  <c:v>0.27451399999999998</c:v>
                </c:pt>
                <c:pt idx="250">
                  <c:v>0.27451900000000001</c:v>
                </c:pt>
                <c:pt idx="251">
                  <c:v>0.274557</c:v>
                </c:pt>
                <c:pt idx="252">
                  <c:v>0.27464899999999998</c:v>
                </c:pt>
                <c:pt idx="253">
                  <c:v>0.274783</c:v>
                </c:pt>
                <c:pt idx="254">
                  <c:v>0.27477600000000002</c:v>
                </c:pt>
                <c:pt idx="255">
                  <c:v>0.27459699999999998</c:v>
                </c:pt>
                <c:pt idx="256">
                  <c:v>0.27462900000000001</c:v>
                </c:pt>
                <c:pt idx="257">
                  <c:v>0.27471400000000001</c:v>
                </c:pt>
                <c:pt idx="258">
                  <c:v>0.27452399999999999</c:v>
                </c:pt>
                <c:pt idx="259">
                  <c:v>0.27378400000000003</c:v>
                </c:pt>
                <c:pt idx="260">
                  <c:v>0.27188600000000002</c:v>
                </c:pt>
                <c:pt idx="261">
                  <c:v>0.26909899999999998</c:v>
                </c:pt>
                <c:pt idx="262">
                  <c:v>0.26494299999999998</c:v>
                </c:pt>
                <c:pt idx="263">
                  <c:v>0.26241199999999998</c:v>
                </c:pt>
                <c:pt idx="264">
                  <c:v>0.26121299999999997</c:v>
                </c:pt>
                <c:pt idx="265">
                  <c:v>0.261652</c:v>
                </c:pt>
                <c:pt idx="266">
                  <c:v>0.262627</c:v>
                </c:pt>
                <c:pt idx="267">
                  <c:v>0.263372</c:v>
                </c:pt>
                <c:pt idx="268">
                  <c:v>0.26385599999999998</c:v>
                </c:pt>
                <c:pt idx="269">
                  <c:v>0.26450099999999999</c:v>
                </c:pt>
                <c:pt idx="270">
                  <c:v>0.265432</c:v>
                </c:pt>
                <c:pt idx="271">
                  <c:v>0.26563199999999998</c:v>
                </c:pt>
                <c:pt idx="272">
                  <c:v>0.26595400000000002</c:v>
                </c:pt>
                <c:pt idx="273">
                  <c:v>0.26677299999999998</c:v>
                </c:pt>
                <c:pt idx="274">
                  <c:v>0.26740999999999998</c:v>
                </c:pt>
                <c:pt idx="275">
                  <c:v>0.26808999999999999</c:v>
                </c:pt>
                <c:pt idx="276">
                  <c:v>0.26864300000000002</c:v>
                </c:pt>
                <c:pt idx="277">
                  <c:v>0.26915299999999998</c:v>
                </c:pt>
                <c:pt idx="278">
                  <c:v>0.26959699999999998</c:v>
                </c:pt>
                <c:pt idx="279">
                  <c:v>0.26981300000000003</c:v>
                </c:pt>
                <c:pt idx="280">
                  <c:v>0.26981699999999997</c:v>
                </c:pt>
                <c:pt idx="281">
                  <c:v>0.26983099999999999</c:v>
                </c:pt>
                <c:pt idx="282">
                  <c:v>0.269839</c:v>
                </c:pt>
                <c:pt idx="283">
                  <c:v>0.26985700000000001</c:v>
                </c:pt>
                <c:pt idx="284">
                  <c:v>0.269868</c:v>
                </c:pt>
                <c:pt idx="285">
                  <c:v>0.26987899999999998</c:v>
                </c:pt>
                <c:pt idx="286">
                  <c:v>0.26988699999999999</c:v>
                </c:pt>
                <c:pt idx="287">
                  <c:v>0.26989999999999997</c:v>
                </c:pt>
                <c:pt idx="288">
                  <c:v>0.26990399999999998</c:v>
                </c:pt>
                <c:pt idx="289">
                  <c:v>0.26991100000000001</c:v>
                </c:pt>
                <c:pt idx="290">
                  <c:v>0.26992100000000002</c:v>
                </c:pt>
                <c:pt idx="291">
                  <c:v>0.26991900000000002</c:v>
                </c:pt>
                <c:pt idx="292">
                  <c:v>0.26992899999999997</c:v>
                </c:pt>
                <c:pt idx="293">
                  <c:v>0.269926</c:v>
                </c:pt>
                <c:pt idx="294">
                  <c:v>0.26993899999999998</c:v>
                </c:pt>
                <c:pt idx="295">
                  <c:v>0.26993800000000001</c:v>
                </c:pt>
                <c:pt idx="296">
                  <c:v>0.26994499999999999</c:v>
                </c:pt>
                <c:pt idx="297">
                  <c:v>0.26994400000000002</c:v>
                </c:pt>
                <c:pt idx="298">
                  <c:v>0.26994699999999999</c:v>
                </c:pt>
                <c:pt idx="299">
                  <c:v>0.269953</c:v>
                </c:pt>
                <c:pt idx="300">
                  <c:v>0.269955</c:v>
                </c:pt>
                <c:pt idx="301">
                  <c:v>0.26995599999999997</c:v>
                </c:pt>
                <c:pt idx="302">
                  <c:v>0.26995400000000003</c:v>
                </c:pt>
                <c:pt idx="303">
                  <c:v>0.269957</c:v>
                </c:pt>
                <c:pt idx="304">
                  <c:v>0.269957</c:v>
                </c:pt>
                <c:pt idx="305">
                  <c:v>0.26995799999999998</c:v>
                </c:pt>
                <c:pt idx="306">
                  <c:v>0.26995599999999997</c:v>
                </c:pt>
                <c:pt idx="307">
                  <c:v>0.26995999999999998</c:v>
                </c:pt>
                <c:pt idx="308">
                  <c:v>0.26996199999999998</c:v>
                </c:pt>
                <c:pt idx="309">
                  <c:v>0.26998699999999998</c:v>
                </c:pt>
                <c:pt idx="310">
                  <c:v>0.27005400000000002</c:v>
                </c:pt>
                <c:pt idx="311">
                  <c:v>0.270208</c:v>
                </c:pt>
                <c:pt idx="312">
                  <c:v>0.270457</c:v>
                </c:pt>
                <c:pt idx="313">
                  <c:v>0.27082200000000001</c:v>
                </c:pt>
                <c:pt idx="314">
                  <c:v>0.27124900000000002</c:v>
                </c:pt>
                <c:pt idx="315">
                  <c:v>0.27118999999999999</c:v>
                </c:pt>
                <c:pt idx="316">
                  <c:v>0.270588</c:v>
                </c:pt>
                <c:pt idx="317">
                  <c:v>0.26977099999999998</c:v>
                </c:pt>
                <c:pt idx="318">
                  <c:v>0.268928</c:v>
                </c:pt>
                <c:pt idx="319">
                  <c:v>0.26752399999999998</c:v>
                </c:pt>
                <c:pt idx="320">
                  <c:v>0.26535999999999998</c:v>
                </c:pt>
                <c:pt idx="321">
                  <c:v>0.26225300000000001</c:v>
                </c:pt>
                <c:pt idx="322">
                  <c:v>0.25909199999999999</c:v>
                </c:pt>
                <c:pt idx="323">
                  <c:v>0.25751400000000002</c:v>
                </c:pt>
                <c:pt idx="324">
                  <c:v>0.25728400000000001</c:v>
                </c:pt>
                <c:pt idx="325">
                  <c:v>0.258434</c:v>
                </c:pt>
                <c:pt idx="326">
                  <c:v>0.25961400000000001</c:v>
                </c:pt>
                <c:pt idx="327">
                  <c:v>0.26039600000000002</c:v>
                </c:pt>
                <c:pt idx="328">
                  <c:v>0.260988</c:v>
                </c:pt>
                <c:pt idx="329">
                  <c:v>0.26172800000000002</c:v>
                </c:pt>
                <c:pt idx="330">
                  <c:v>0.26245400000000002</c:v>
                </c:pt>
                <c:pt idx="331">
                  <c:v>0.262768</c:v>
                </c:pt>
                <c:pt idx="332">
                  <c:v>0.26328200000000002</c:v>
                </c:pt>
                <c:pt idx="333">
                  <c:v>0.26381399999999999</c:v>
                </c:pt>
                <c:pt idx="334">
                  <c:v>0.26424599999999998</c:v>
                </c:pt>
                <c:pt idx="335">
                  <c:v>0.26480599999999999</c:v>
                </c:pt>
                <c:pt idx="336">
                  <c:v>0.26566899999999999</c:v>
                </c:pt>
                <c:pt idx="337">
                  <c:v>0.26631899999999997</c:v>
                </c:pt>
                <c:pt idx="338">
                  <c:v>0.26649200000000001</c:v>
                </c:pt>
                <c:pt idx="339">
                  <c:v>0.26634099999999999</c:v>
                </c:pt>
                <c:pt idx="340">
                  <c:v>0.26638299999999998</c:v>
                </c:pt>
                <c:pt idx="341">
                  <c:v>0.26643</c:v>
                </c:pt>
                <c:pt idx="342">
                  <c:v>0.26641799999999999</c:v>
                </c:pt>
                <c:pt idx="343">
                  <c:v>0.26642399999999999</c:v>
                </c:pt>
                <c:pt idx="344">
                  <c:v>0.26644499999999999</c:v>
                </c:pt>
                <c:pt idx="345">
                  <c:v>0.26645200000000002</c:v>
                </c:pt>
                <c:pt idx="346">
                  <c:v>0.26646399999999998</c:v>
                </c:pt>
                <c:pt idx="347">
                  <c:v>0.26646999999999998</c:v>
                </c:pt>
                <c:pt idx="348">
                  <c:v>0.26650299999999999</c:v>
                </c:pt>
                <c:pt idx="349">
                  <c:v>0.26651799999999998</c:v>
                </c:pt>
                <c:pt idx="350">
                  <c:v>0.26652599999999999</c:v>
                </c:pt>
                <c:pt idx="351">
                  <c:v>0.26653399999999999</c:v>
                </c:pt>
                <c:pt idx="352">
                  <c:v>0.26655400000000001</c:v>
                </c:pt>
                <c:pt idx="353">
                  <c:v>0.266567</c:v>
                </c:pt>
                <c:pt idx="354">
                  <c:v>0.26657199999999998</c:v>
                </c:pt>
                <c:pt idx="355">
                  <c:v>0.26658900000000002</c:v>
                </c:pt>
                <c:pt idx="356">
                  <c:v>0.26660699999999998</c:v>
                </c:pt>
                <c:pt idx="357">
                  <c:v>0.26660699999999998</c:v>
                </c:pt>
                <c:pt idx="358">
                  <c:v>0.26661099999999999</c:v>
                </c:pt>
                <c:pt idx="359">
                  <c:v>0.26663399999999998</c:v>
                </c:pt>
                <c:pt idx="360">
                  <c:v>0.26664199999999999</c:v>
                </c:pt>
                <c:pt idx="361">
                  <c:v>0.266648</c:v>
                </c:pt>
                <c:pt idx="362">
                  <c:v>0.26666600000000001</c:v>
                </c:pt>
                <c:pt idx="363">
                  <c:v>0.26666899999999999</c:v>
                </c:pt>
                <c:pt idx="364">
                  <c:v>0.26666899999999999</c:v>
                </c:pt>
                <c:pt idx="365">
                  <c:v>0.26667400000000002</c:v>
                </c:pt>
                <c:pt idx="366">
                  <c:v>0.26668500000000001</c:v>
                </c:pt>
                <c:pt idx="367">
                  <c:v>0.26674500000000001</c:v>
                </c:pt>
                <c:pt idx="368">
                  <c:v>0.26689000000000002</c:v>
                </c:pt>
                <c:pt idx="369">
                  <c:v>0.26696199999999998</c:v>
                </c:pt>
                <c:pt idx="370">
                  <c:v>0.26681899999999997</c:v>
                </c:pt>
                <c:pt idx="371">
                  <c:v>0.26669399999999999</c:v>
                </c:pt>
                <c:pt idx="372">
                  <c:v>0.26680700000000002</c:v>
                </c:pt>
                <c:pt idx="373">
                  <c:v>0.26675100000000002</c:v>
                </c:pt>
                <c:pt idx="374">
                  <c:v>0.26641199999999998</c:v>
                </c:pt>
                <c:pt idx="375">
                  <c:v>0.26524199999999998</c:v>
                </c:pt>
                <c:pt idx="376">
                  <c:v>0.26294200000000001</c:v>
                </c:pt>
                <c:pt idx="377">
                  <c:v>0.25948300000000002</c:v>
                </c:pt>
                <c:pt idx="378">
                  <c:v>0.25586399999999998</c:v>
                </c:pt>
                <c:pt idx="379">
                  <c:v>0.25378800000000001</c:v>
                </c:pt>
                <c:pt idx="380">
                  <c:v>0.25341399999999997</c:v>
                </c:pt>
                <c:pt idx="381">
                  <c:v>0.25409799999999999</c:v>
                </c:pt>
                <c:pt idx="382">
                  <c:v>0.25475900000000001</c:v>
                </c:pt>
                <c:pt idx="383">
                  <c:v>0.255554</c:v>
                </c:pt>
                <c:pt idx="384">
                  <c:v>0.25607600000000003</c:v>
                </c:pt>
                <c:pt idx="385">
                  <c:v>0.25681500000000002</c:v>
                </c:pt>
                <c:pt idx="386">
                  <c:v>0.25757799999999997</c:v>
                </c:pt>
                <c:pt idx="387">
                  <c:v>0.25776700000000002</c:v>
                </c:pt>
                <c:pt idx="388">
                  <c:v>0.258247</c:v>
                </c:pt>
                <c:pt idx="389">
                  <c:v>0.25892599999999999</c:v>
                </c:pt>
                <c:pt idx="390">
                  <c:v>0.25945400000000002</c:v>
                </c:pt>
                <c:pt idx="391">
                  <c:v>0.26008300000000001</c:v>
                </c:pt>
                <c:pt idx="392">
                  <c:v>0.260708</c:v>
                </c:pt>
                <c:pt idx="393">
                  <c:v>0.26131199999999999</c:v>
                </c:pt>
                <c:pt idx="394">
                  <c:v>0.261795</c:v>
                </c:pt>
                <c:pt idx="395">
                  <c:v>0.26200899999999999</c:v>
                </c:pt>
                <c:pt idx="396">
                  <c:v>0.26195099999999999</c:v>
                </c:pt>
                <c:pt idx="397">
                  <c:v>0.26196900000000001</c:v>
                </c:pt>
                <c:pt idx="398">
                  <c:v>0.26199699999999998</c:v>
                </c:pt>
                <c:pt idx="399">
                  <c:v>0.26199299999999998</c:v>
                </c:pt>
                <c:pt idx="400">
                  <c:v>0.26201000000000002</c:v>
                </c:pt>
                <c:pt idx="401">
                  <c:v>0.26201400000000002</c:v>
                </c:pt>
                <c:pt idx="402">
                  <c:v>0.26202399999999998</c:v>
                </c:pt>
                <c:pt idx="403">
                  <c:v>0.26203199999999999</c:v>
                </c:pt>
                <c:pt idx="404">
                  <c:v>0.26202900000000001</c:v>
                </c:pt>
                <c:pt idx="405">
                  <c:v>0.26203100000000001</c:v>
                </c:pt>
                <c:pt idx="406">
                  <c:v>0.26204499999999997</c:v>
                </c:pt>
                <c:pt idx="407">
                  <c:v>0.262044</c:v>
                </c:pt>
                <c:pt idx="408">
                  <c:v>0.262044</c:v>
                </c:pt>
                <c:pt idx="409">
                  <c:v>0.262046</c:v>
                </c:pt>
                <c:pt idx="410">
                  <c:v>0.26205000000000001</c:v>
                </c:pt>
                <c:pt idx="411">
                  <c:v>0.26205400000000001</c:v>
                </c:pt>
                <c:pt idx="412">
                  <c:v>0.26205099999999998</c:v>
                </c:pt>
                <c:pt idx="413">
                  <c:v>0.26205299999999998</c:v>
                </c:pt>
                <c:pt idx="414">
                  <c:v>0.26205699999999998</c:v>
                </c:pt>
                <c:pt idx="415">
                  <c:v>0.26205800000000001</c:v>
                </c:pt>
                <c:pt idx="416">
                  <c:v>0.26206099999999999</c:v>
                </c:pt>
                <c:pt idx="417">
                  <c:v>0.26206299999999999</c:v>
                </c:pt>
                <c:pt idx="418">
                  <c:v>0.26206299999999999</c:v>
                </c:pt>
                <c:pt idx="419">
                  <c:v>0.26206499999999999</c:v>
                </c:pt>
                <c:pt idx="420">
                  <c:v>0.26206600000000002</c:v>
                </c:pt>
                <c:pt idx="421">
                  <c:v>0.26207000000000003</c:v>
                </c:pt>
                <c:pt idx="422">
                  <c:v>0.262071</c:v>
                </c:pt>
                <c:pt idx="423">
                  <c:v>0.26206699999999999</c:v>
                </c:pt>
                <c:pt idx="424">
                  <c:v>0.26208399999999998</c:v>
                </c:pt>
                <c:pt idx="425">
                  <c:v>0.26210699999999998</c:v>
                </c:pt>
                <c:pt idx="426">
                  <c:v>0.26224999999999998</c:v>
                </c:pt>
                <c:pt idx="427">
                  <c:v>0.26239000000000001</c:v>
                </c:pt>
                <c:pt idx="428">
                  <c:v>0.26266899999999999</c:v>
                </c:pt>
                <c:pt idx="429">
                  <c:v>0.26310299999999998</c:v>
                </c:pt>
                <c:pt idx="430">
                  <c:v>0.26347799999999999</c:v>
                </c:pt>
                <c:pt idx="431">
                  <c:v>0.263214</c:v>
                </c:pt>
                <c:pt idx="432">
                  <c:v>0.26251999999999998</c:v>
                </c:pt>
                <c:pt idx="433">
                  <c:v>0.26185599999999998</c:v>
                </c:pt>
                <c:pt idx="434">
                  <c:v>0.26100600000000002</c:v>
                </c:pt>
                <c:pt idx="435">
                  <c:v>0.25940600000000003</c:v>
                </c:pt>
                <c:pt idx="436">
                  <c:v>0.25704500000000002</c:v>
                </c:pt>
                <c:pt idx="437">
                  <c:v>0.25366699999999998</c:v>
                </c:pt>
                <c:pt idx="438">
                  <c:v>0.25078400000000001</c:v>
                </c:pt>
                <c:pt idx="439">
                  <c:v>0.24921599999999999</c:v>
                </c:pt>
                <c:pt idx="440">
                  <c:v>0.249227</c:v>
                </c:pt>
                <c:pt idx="441">
                  <c:v>0.25047599999999998</c:v>
                </c:pt>
                <c:pt idx="442">
                  <c:v>0.25160300000000002</c:v>
                </c:pt>
                <c:pt idx="443">
                  <c:v>0.25230000000000002</c:v>
                </c:pt>
                <c:pt idx="444">
                  <c:v>0.25284200000000001</c:v>
                </c:pt>
                <c:pt idx="445">
                  <c:v>0.25376900000000002</c:v>
                </c:pt>
                <c:pt idx="446">
                  <c:v>0.254334</c:v>
                </c:pt>
                <c:pt idx="447">
                  <c:v>0.25467600000000001</c:v>
                </c:pt>
                <c:pt idx="448">
                  <c:v>0.25520900000000002</c:v>
                </c:pt>
                <c:pt idx="449">
                  <c:v>0.25564599999999998</c:v>
                </c:pt>
                <c:pt idx="450">
                  <c:v>0.25606800000000002</c:v>
                </c:pt>
                <c:pt idx="451">
                  <c:v>0.25668600000000003</c:v>
                </c:pt>
                <c:pt idx="452">
                  <c:v>0.25751299999999999</c:v>
                </c:pt>
                <c:pt idx="453">
                  <c:v>0.25806600000000002</c:v>
                </c:pt>
                <c:pt idx="454">
                  <c:v>0.2581</c:v>
                </c:pt>
                <c:pt idx="455">
                  <c:v>0.25797300000000001</c:v>
                </c:pt>
                <c:pt idx="456">
                  <c:v>0.25805400000000001</c:v>
                </c:pt>
                <c:pt idx="457">
                  <c:v>0.25807999999999998</c:v>
                </c:pt>
                <c:pt idx="458">
                  <c:v>0.25806000000000001</c:v>
                </c:pt>
                <c:pt idx="459">
                  <c:v>0.25808300000000001</c:v>
                </c:pt>
                <c:pt idx="460">
                  <c:v>0.25809100000000001</c:v>
                </c:pt>
                <c:pt idx="461">
                  <c:v>0.25808700000000001</c:v>
                </c:pt>
                <c:pt idx="462">
                  <c:v>0.25809799999999999</c:v>
                </c:pt>
                <c:pt idx="463">
                  <c:v>0.25812000000000002</c:v>
                </c:pt>
                <c:pt idx="464">
                  <c:v>0.25813700000000001</c:v>
                </c:pt>
                <c:pt idx="465">
                  <c:v>0.258129</c:v>
                </c:pt>
                <c:pt idx="466">
                  <c:v>0.25813599999999998</c:v>
                </c:pt>
                <c:pt idx="467">
                  <c:v>0.25815100000000002</c:v>
                </c:pt>
                <c:pt idx="468">
                  <c:v>0.258164</c:v>
                </c:pt>
                <c:pt idx="469">
                  <c:v>0.258158</c:v>
                </c:pt>
                <c:pt idx="470">
                  <c:v>0.25817400000000001</c:v>
                </c:pt>
                <c:pt idx="471">
                  <c:v>0.25818999999999998</c:v>
                </c:pt>
                <c:pt idx="472">
                  <c:v>0.25819999999999999</c:v>
                </c:pt>
                <c:pt idx="473">
                  <c:v>0.25820399999999999</c:v>
                </c:pt>
                <c:pt idx="474">
                  <c:v>0.25821699999999997</c:v>
                </c:pt>
                <c:pt idx="475">
                  <c:v>0.25822600000000001</c:v>
                </c:pt>
                <c:pt idx="476">
                  <c:v>0.25822499999999998</c:v>
                </c:pt>
                <c:pt idx="477">
                  <c:v>0.25822899999999999</c:v>
                </c:pt>
                <c:pt idx="478">
                  <c:v>0.25824000000000003</c:v>
                </c:pt>
                <c:pt idx="479">
                  <c:v>0.25823699999999999</c:v>
                </c:pt>
                <c:pt idx="480">
                  <c:v>0.258239</c:v>
                </c:pt>
                <c:pt idx="481">
                  <c:v>0.25824000000000003</c:v>
                </c:pt>
                <c:pt idx="482">
                  <c:v>0.25826399999999999</c:v>
                </c:pt>
                <c:pt idx="483">
                  <c:v>0.25831900000000002</c:v>
                </c:pt>
                <c:pt idx="484">
                  <c:v>0.25838899999999998</c:v>
                </c:pt>
                <c:pt idx="485">
                  <c:v>0.25840299999999999</c:v>
                </c:pt>
                <c:pt idx="486">
                  <c:v>0.25833600000000001</c:v>
                </c:pt>
                <c:pt idx="487">
                  <c:v>0.25829800000000003</c:v>
                </c:pt>
                <c:pt idx="488">
                  <c:v>0.25841399999999998</c:v>
                </c:pt>
                <c:pt idx="489">
                  <c:v>0.258247</c:v>
                </c:pt>
                <c:pt idx="490">
                  <c:v>0.25770100000000001</c:v>
                </c:pt>
                <c:pt idx="491">
                  <c:v>0.25637500000000002</c:v>
                </c:pt>
                <c:pt idx="492">
                  <c:v>0.25396000000000002</c:v>
                </c:pt>
                <c:pt idx="493">
                  <c:v>0.25045000000000001</c:v>
                </c:pt>
                <c:pt idx="494">
                  <c:v>0.247227</c:v>
                </c:pt>
                <c:pt idx="495">
                  <c:v>0.24527499999999999</c:v>
                </c:pt>
                <c:pt idx="496">
                  <c:v>0.24515000000000001</c:v>
                </c:pt>
                <c:pt idx="497">
                  <c:v>0.24598500000000001</c:v>
                </c:pt>
                <c:pt idx="498">
                  <c:v>0.24676799999999999</c:v>
                </c:pt>
                <c:pt idx="499">
                  <c:v>0.24735599999999999</c:v>
                </c:pt>
                <c:pt idx="500">
                  <c:v>0.24793799999999999</c:v>
                </c:pt>
                <c:pt idx="501">
                  <c:v>0.24873000000000001</c:v>
                </c:pt>
                <c:pt idx="502">
                  <c:v>0.24928900000000001</c:v>
                </c:pt>
                <c:pt idx="503">
                  <c:v>0.24948899999999999</c:v>
                </c:pt>
                <c:pt idx="504">
                  <c:v>0.25012699999999999</c:v>
                </c:pt>
                <c:pt idx="505">
                  <c:v>0.25051200000000001</c:v>
                </c:pt>
                <c:pt idx="506">
                  <c:v>0.25100099999999997</c:v>
                </c:pt>
                <c:pt idx="507">
                  <c:v>0.25175199999999998</c:v>
                </c:pt>
                <c:pt idx="508">
                  <c:v>0.25247399999999998</c:v>
                </c:pt>
                <c:pt idx="509">
                  <c:v>0.25318000000000002</c:v>
                </c:pt>
                <c:pt idx="510">
                  <c:v>0.25366899999999998</c:v>
                </c:pt>
                <c:pt idx="511">
                  <c:v>0.25377100000000002</c:v>
                </c:pt>
                <c:pt idx="512">
                  <c:v>0.253637</c:v>
                </c:pt>
                <c:pt idx="513">
                  <c:v>0.25372099999999997</c:v>
                </c:pt>
                <c:pt idx="514">
                  <c:v>0.25374000000000002</c:v>
                </c:pt>
                <c:pt idx="515">
                  <c:v>0.25369599999999998</c:v>
                </c:pt>
                <c:pt idx="516">
                  <c:v>0.25375500000000001</c:v>
                </c:pt>
                <c:pt idx="517">
                  <c:v>0.25373000000000001</c:v>
                </c:pt>
                <c:pt idx="518">
                  <c:v>0.25372499999999998</c:v>
                </c:pt>
                <c:pt idx="519">
                  <c:v>0.25375500000000001</c:v>
                </c:pt>
                <c:pt idx="520">
                  <c:v>0.25374600000000003</c:v>
                </c:pt>
                <c:pt idx="521">
                  <c:v>0.25374400000000003</c:v>
                </c:pt>
                <c:pt idx="522">
                  <c:v>0.25375500000000001</c:v>
                </c:pt>
                <c:pt idx="523">
                  <c:v>0.25374999999999998</c:v>
                </c:pt>
                <c:pt idx="524">
                  <c:v>0.25376199999999999</c:v>
                </c:pt>
                <c:pt idx="525">
                  <c:v>0.25375500000000001</c:v>
                </c:pt>
                <c:pt idx="526">
                  <c:v>0.25375799999999998</c:v>
                </c:pt>
                <c:pt idx="527">
                  <c:v>0.25376599999999999</c:v>
                </c:pt>
                <c:pt idx="528">
                  <c:v>0.25375999999999999</c:v>
                </c:pt>
                <c:pt idx="529">
                  <c:v>0.25376199999999999</c:v>
                </c:pt>
                <c:pt idx="530">
                  <c:v>0.25376799999999999</c:v>
                </c:pt>
                <c:pt idx="531">
                  <c:v>0.25376599999999999</c:v>
                </c:pt>
                <c:pt idx="532">
                  <c:v>0.25376900000000002</c:v>
                </c:pt>
                <c:pt idx="533">
                  <c:v>0.25376599999999999</c:v>
                </c:pt>
                <c:pt idx="534">
                  <c:v>0.253772</c:v>
                </c:pt>
                <c:pt idx="535">
                  <c:v>0.25377699999999997</c:v>
                </c:pt>
                <c:pt idx="536">
                  <c:v>0.25377100000000002</c:v>
                </c:pt>
                <c:pt idx="537">
                  <c:v>0.25377</c:v>
                </c:pt>
                <c:pt idx="538">
                  <c:v>0.25377699999999997</c:v>
                </c:pt>
                <c:pt idx="539">
                  <c:v>0.253778</c:v>
                </c:pt>
                <c:pt idx="540">
                  <c:v>0.253778</c:v>
                </c:pt>
                <c:pt idx="541">
                  <c:v>0.25381100000000001</c:v>
                </c:pt>
                <c:pt idx="542">
                  <c:v>0.253967</c:v>
                </c:pt>
                <c:pt idx="543">
                  <c:v>0.25412000000000001</c:v>
                </c:pt>
                <c:pt idx="544">
                  <c:v>0.25446400000000002</c:v>
                </c:pt>
                <c:pt idx="545">
                  <c:v>0.25483</c:v>
                </c:pt>
                <c:pt idx="546">
                  <c:v>0.255077</c:v>
                </c:pt>
                <c:pt idx="547">
                  <c:v>0.254633</c:v>
                </c:pt>
                <c:pt idx="548">
                  <c:v>0.25379099999999999</c:v>
                </c:pt>
                <c:pt idx="549">
                  <c:v>0.25303100000000001</c:v>
                </c:pt>
                <c:pt idx="550">
                  <c:v>0.251973</c:v>
                </c:pt>
                <c:pt idx="551">
                  <c:v>0.25010500000000002</c:v>
                </c:pt>
                <c:pt idx="552">
                  <c:v>0.24735399999999999</c:v>
                </c:pt>
                <c:pt idx="553">
                  <c:v>0.24365200000000001</c:v>
                </c:pt>
                <c:pt idx="554">
                  <c:v>0.24176600000000001</c:v>
                </c:pt>
                <c:pt idx="555">
                  <c:v>0.240842</c:v>
                </c:pt>
                <c:pt idx="556">
                  <c:v>0.24158099999999999</c:v>
                </c:pt>
                <c:pt idx="557">
                  <c:v>0.24291199999999999</c:v>
                </c:pt>
                <c:pt idx="558">
                  <c:v>0.24371899999999999</c:v>
                </c:pt>
                <c:pt idx="559">
                  <c:v>0.244311</c:v>
                </c:pt>
                <c:pt idx="560">
                  <c:v>0.244978</c:v>
                </c:pt>
                <c:pt idx="561">
                  <c:v>0.24585499999999999</c:v>
                </c:pt>
                <c:pt idx="562">
                  <c:v>0.24630099999999999</c:v>
                </c:pt>
                <c:pt idx="563">
                  <c:v>0.246726</c:v>
                </c:pt>
                <c:pt idx="564">
                  <c:v>0.24727199999999999</c:v>
                </c:pt>
                <c:pt idx="565">
                  <c:v>0.24774599999999999</c:v>
                </c:pt>
                <c:pt idx="566">
                  <c:v>0.24821299999999999</c:v>
                </c:pt>
                <c:pt idx="567">
                  <c:v>0.248885</c:v>
                </c:pt>
                <c:pt idx="568">
                  <c:v>0.24959000000000001</c:v>
                </c:pt>
                <c:pt idx="569">
                  <c:v>0.24998799999999999</c:v>
                </c:pt>
                <c:pt idx="570">
                  <c:v>0.24996499999999999</c:v>
                </c:pt>
                <c:pt idx="571">
                  <c:v>0.24989800000000001</c:v>
                </c:pt>
                <c:pt idx="572">
                  <c:v>0.249972</c:v>
                </c:pt>
                <c:pt idx="573">
                  <c:v>0.24998000000000001</c:v>
                </c:pt>
                <c:pt idx="574">
                  <c:v>0.24996699999999999</c:v>
                </c:pt>
                <c:pt idx="575">
                  <c:v>0.24999399999999999</c:v>
                </c:pt>
                <c:pt idx="576">
                  <c:v>0.24998799999999999</c:v>
                </c:pt>
                <c:pt idx="577">
                  <c:v>0.24999299999999999</c:v>
                </c:pt>
                <c:pt idx="578">
                  <c:v>0.25002799999999997</c:v>
                </c:pt>
                <c:pt idx="579">
                  <c:v>0.25003300000000001</c:v>
                </c:pt>
                <c:pt idx="580">
                  <c:v>0.25002400000000002</c:v>
                </c:pt>
                <c:pt idx="581">
                  <c:v>0.25003500000000001</c:v>
                </c:pt>
                <c:pt idx="582">
                  <c:v>0.25005899999999998</c:v>
                </c:pt>
                <c:pt idx="583">
                  <c:v>0.25006</c:v>
                </c:pt>
                <c:pt idx="584">
                  <c:v>0.250054</c:v>
                </c:pt>
                <c:pt idx="585">
                  <c:v>0.250085</c:v>
                </c:pt>
                <c:pt idx="586">
                  <c:v>0.25009700000000001</c:v>
                </c:pt>
                <c:pt idx="587">
                  <c:v>0.250085</c:v>
                </c:pt>
                <c:pt idx="588">
                  <c:v>0.25010300000000002</c:v>
                </c:pt>
                <c:pt idx="589">
                  <c:v>0.25011899999999998</c:v>
                </c:pt>
                <c:pt idx="590">
                  <c:v>0.25011899999999998</c:v>
                </c:pt>
                <c:pt idx="591">
                  <c:v>0.25012200000000001</c:v>
                </c:pt>
                <c:pt idx="592">
                  <c:v>0.25013299999999999</c:v>
                </c:pt>
                <c:pt idx="593">
                  <c:v>0.25013800000000003</c:v>
                </c:pt>
                <c:pt idx="594">
                  <c:v>0.25012800000000002</c:v>
                </c:pt>
                <c:pt idx="595">
                  <c:v>0.25012699999999999</c:v>
                </c:pt>
                <c:pt idx="596">
                  <c:v>0.25013400000000002</c:v>
                </c:pt>
                <c:pt idx="597">
                  <c:v>0.25013299999999999</c:v>
                </c:pt>
                <c:pt idx="598">
                  <c:v>0.25015700000000002</c:v>
                </c:pt>
                <c:pt idx="599">
                  <c:v>0.250224</c:v>
                </c:pt>
                <c:pt idx="600">
                  <c:v>0.25027899999999997</c:v>
                </c:pt>
                <c:pt idx="601">
                  <c:v>0.25018000000000001</c:v>
                </c:pt>
                <c:pt idx="602">
                  <c:v>0.25003799999999998</c:v>
                </c:pt>
                <c:pt idx="603">
                  <c:v>0.25007699999999999</c:v>
                </c:pt>
                <c:pt idx="604">
                  <c:v>0.25011299999999997</c:v>
                </c:pt>
                <c:pt idx="605">
                  <c:v>0.24970400000000001</c:v>
                </c:pt>
                <c:pt idx="606">
                  <c:v>0.24884999999999999</c:v>
                </c:pt>
                <c:pt idx="607">
                  <c:v>0.24693999999999999</c:v>
                </c:pt>
                <c:pt idx="608">
                  <c:v>0.24406600000000001</c:v>
                </c:pt>
                <c:pt idx="609">
                  <c:v>0.24050099999999999</c:v>
                </c:pt>
                <c:pt idx="610">
                  <c:v>0.23827100000000001</c:v>
                </c:pt>
                <c:pt idx="611">
                  <c:v>0.23727799999999999</c:v>
                </c:pt>
                <c:pt idx="612">
                  <c:v>0.23743300000000001</c:v>
                </c:pt>
                <c:pt idx="613">
                  <c:v>0.23805100000000001</c:v>
                </c:pt>
                <c:pt idx="614">
                  <c:v>0.238817</c:v>
                </c:pt>
                <c:pt idx="615">
                  <c:v>0.23941999999999999</c:v>
                </c:pt>
                <c:pt idx="616">
                  <c:v>0.24007000000000001</c:v>
                </c:pt>
                <c:pt idx="617">
                  <c:v>0.240814</c:v>
                </c:pt>
                <c:pt idx="618">
                  <c:v>0.24136199999999999</c:v>
                </c:pt>
                <c:pt idx="619">
                  <c:v>0.24160400000000001</c:v>
                </c:pt>
                <c:pt idx="620">
                  <c:v>0.24217</c:v>
                </c:pt>
                <c:pt idx="621">
                  <c:v>0.24263799999999999</c:v>
                </c:pt>
                <c:pt idx="622">
                  <c:v>0.24319299999999999</c:v>
                </c:pt>
                <c:pt idx="623">
                  <c:v>0.24398600000000001</c:v>
                </c:pt>
                <c:pt idx="624">
                  <c:v>0.24476200000000001</c:v>
                </c:pt>
                <c:pt idx="625">
                  <c:v>0.24535899999999999</c:v>
                </c:pt>
                <c:pt idx="626">
                  <c:v>0.245642</c:v>
                </c:pt>
                <c:pt idx="627">
                  <c:v>0.245618</c:v>
                </c:pt>
                <c:pt idx="628">
                  <c:v>0.24557699999999999</c:v>
                </c:pt>
                <c:pt idx="629">
                  <c:v>0.24565200000000001</c:v>
                </c:pt>
                <c:pt idx="630">
                  <c:v>0.24562700000000001</c:v>
                </c:pt>
                <c:pt idx="631">
                  <c:v>0.24562300000000001</c:v>
                </c:pt>
                <c:pt idx="632">
                  <c:v>0.245675</c:v>
                </c:pt>
                <c:pt idx="633">
                  <c:v>0.245639</c:v>
                </c:pt>
                <c:pt idx="634">
                  <c:v>0.245645</c:v>
                </c:pt>
                <c:pt idx="635">
                  <c:v>0.24566099999999999</c:v>
                </c:pt>
                <c:pt idx="636">
                  <c:v>0.24565300000000001</c:v>
                </c:pt>
                <c:pt idx="637">
                  <c:v>0.24566199999999999</c:v>
                </c:pt>
                <c:pt idx="638">
                  <c:v>0.24567</c:v>
                </c:pt>
                <c:pt idx="639">
                  <c:v>0.24565799999999999</c:v>
                </c:pt>
                <c:pt idx="640">
                  <c:v>0.24567</c:v>
                </c:pt>
                <c:pt idx="641">
                  <c:v>0.245669</c:v>
                </c:pt>
                <c:pt idx="642">
                  <c:v>0.245671</c:v>
                </c:pt>
                <c:pt idx="643">
                  <c:v>0.245672</c:v>
                </c:pt>
                <c:pt idx="644">
                  <c:v>0.245673</c:v>
                </c:pt>
                <c:pt idx="645">
                  <c:v>0.245675</c:v>
                </c:pt>
                <c:pt idx="646">
                  <c:v>0.24567600000000001</c:v>
                </c:pt>
                <c:pt idx="647">
                  <c:v>0.245675</c:v>
                </c:pt>
                <c:pt idx="648">
                  <c:v>0.24567900000000001</c:v>
                </c:pt>
                <c:pt idx="649">
                  <c:v>0.24567900000000001</c:v>
                </c:pt>
                <c:pt idx="650">
                  <c:v>0.24568200000000001</c:v>
                </c:pt>
                <c:pt idx="651">
                  <c:v>0.24568100000000001</c:v>
                </c:pt>
                <c:pt idx="652">
                  <c:v>0.24567800000000001</c:v>
                </c:pt>
                <c:pt idx="653">
                  <c:v>0.24567900000000001</c:v>
                </c:pt>
                <c:pt idx="654">
                  <c:v>0.24568300000000001</c:v>
                </c:pt>
                <c:pt idx="655">
                  <c:v>0.24568499999999999</c:v>
                </c:pt>
                <c:pt idx="656">
                  <c:v>0.24570600000000001</c:v>
                </c:pt>
                <c:pt idx="657">
                  <c:v>0.24579500000000001</c:v>
                </c:pt>
                <c:pt idx="658">
                  <c:v>0.246001</c:v>
                </c:pt>
                <c:pt idx="659">
                  <c:v>0.246168</c:v>
                </c:pt>
                <c:pt idx="660">
                  <c:v>0.24652199999999999</c:v>
                </c:pt>
                <c:pt idx="661">
                  <c:v>0.24687500000000001</c:v>
                </c:pt>
                <c:pt idx="662">
                  <c:v>0.24687300000000001</c:v>
                </c:pt>
                <c:pt idx="663">
                  <c:v>0.24629300000000001</c:v>
                </c:pt>
                <c:pt idx="664">
                  <c:v>0.24546999999999999</c:v>
                </c:pt>
                <c:pt idx="665">
                  <c:v>0.24466099999999999</c:v>
                </c:pt>
                <c:pt idx="666">
                  <c:v>0.243391</c:v>
                </c:pt>
                <c:pt idx="667">
                  <c:v>0.24115200000000001</c:v>
                </c:pt>
                <c:pt idx="668">
                  <c:v>0.23791699999999999</c:v>
                </c:pt>
                <c:pt idx="669">
                  <c:v>0.23478299999999999</c:v>
                </c:pt>
                <c:pt idx="670">
                  <c:v>0.233068</c:v>
                </c:pt>
                <c:pt idx="671">
                  <c:v>0.23280999999999999</c:v>
                </c:pt>
                <c:pt idx="672">
                  <c:v>0.23394899999999999</c:v>
                </c:pt>
                <c:pt idx="673">
                  <c:v>0.23507400000000001</c:v>
                </c:pt>
                <c:pt idx="674">
                  <c:v>0.235926</c:v>
                </c:pt>
                <c:pt idx="675">
                  <c:v>0.2366</c:v>
                </c:pt>
                <c:pt idx="676">
                  <c:v>0.23731099999999999</c:v>
                </c:pt>
                <c:pt idx="677">
                  <c:v>0.23802599999999999</c:v>
                </c:pt>
                <c:pt idx="678">
                  <c:v>0.23841999999999999</c:v>
                </c:pt>
                <c:pt idx="679">
                  <c:v>0.23885300000000001</c:v>
                </c:pt>
                <c:pt idx="680">
                  <c:v>0.239314</c:v>
                </c:pt>
                <c:pt idx="681">
                  <c:v>0.239736</c:v>
                </c:pt>
                <c:pt idx="682">
                  <c:v>0.24021400000000001</c:v>
                </c:pt>
                <c:pt idx="683">
                  <c:v>0.24094499999999999</c:v>
                </c:pt>
                <c:pt idx="684">
                  <c:v>0.241563</c:v>
                </c:pt>
                <c:pt idx="685">
                  <c:v>0.241867</c:v>
                </c:pt>
                <c:pt idx="686">
                  <c:v>0.24177599999999999</c:v>
                </c:pt>
                <c:pt idx="687">
                  <c:v>0.24177499999999999</c:v>
                </c:pt>
                <c:pt idx="688">
                  <c:v>0.241813</c:v>
                </c:pt>
                <c:pt idx="689">
                  <c:v>0.24179700000000001</c:v>
                </c:pt>
                <c:pt idx="690">
                  <c:v>0.241812</c:v>
                </c:pt>
                <c:pt idx="691">
                  <c:v>0.24182600000000001</c:v>
                </c:pt>
                <c:pt idx="692">
                  <c:v>0.24181800000000001</c:v>
                </c:pt>
                <c:pt idx="693">
                  <c:v>0.24182799999999999</c:v>
                </c:pt>
                <c:pt idx="694">
                  <c:v>0.241839</c:v>
                </c:pt>
                <c:pt idx="695">
                  <c:v>0.24185300000000001</c:v>
                </c:pt>
                <c:pt idx="696">
                  <c:v>0.24185200000000001</c:v>
                </c:pt>
                <c:pt idx="697">
                  <c:v>0.24185200000000001</c:v>
                </c:pt>
                <c:pt idx="698">
                  <c:v>0.24185899999999999</c:v>
                </c:pt>
                <c:pt idx="699">
                  <c:v>0.24186299999999999</c:v>
                </c:pt>
                <c:pt idx="700">
                  <c:v>0.24185999999999999</c:v>
                </c:pt>
                <c:pt idx="701">
                  <c:v>0.24185899999999999</c:v>
                </c:pt>
                <c:pt idx="702">
                  <c:v>0.241869</c:v>
                </c:pt>
                <c:pt idx="703">
                  <c:v>0.241869</c:v>
                </c:pt>
                <c:pt idx="704">
                  <c:v>0.241866</c:v>
                </c:pt>
                <c:pt idx="705">
                  <c:v>0.241867</c:v>
                </c:pt>
                <c:pt idx="706">
                  <c:v>0.241872</c:v>
                </c:pt>
                <c:pt idx="707">
                  <c:v>0.241873</c:v>
                </c:pt>
                <c:pt idx="708">
                  <c:v>0.241871</c:v>
                </c:pt>
                <c:pt idx="709">
                  <c:v>0.24187400000000001</c:v>
                </c:pt>
                <c:pt idx="710">
                  <c:v>0.24187800000000001</c:v>
                </c:pt>
                <c:pt idx="711">
                  <c:v>0.24187700000000001</c:v>
                </c:pt>
                <c:pt idx="712">
                  <c:v>0.24187700000000001</c:v>
                </c:pt>
                <c:pt idx="713">
                  <c:v>0.24187700000000001</c:v>
                </c:pt>
                <c:pt idx="714">
                  <c:v>0.241898</c:v>
                </c:pt>
                <c:pt idx="715">
                  <c:v>0.24197099999999999</c:v>
                </c:pt>
                <c:pt idx="716">
                  <c:v>0.24197399999999999</c:v>
                </c:pt>
                <c:pt idx="717">
                  <c:v>0.24185599999999999</c:v>
                </c:pt>
                <c:pt idx="718">
                  <c:v>0.241594</c:v>
                </c:pt>
                <c:pt idx="719">
                  <c:v>0.241589</c:v>
                </c:pt>
                <c:pt idx="720">
                  <c:v>0.24154400000000001</c:v>
                </c:pt>
                <c:pt idx="721">
                  <c:v>0.241121</c:v>
                </c:pt>
                <c:pt idx="722">
                  <c:v>0.240091</c:v>
                </c:pt>
                <c:pt idx="723">
                  <c:v>0.23775199999999999</c:v>
                </c:pt>
                <c:pt idx="724">
                  <c:v>0.234432</c:v>
                </c:pt>
                <c:pt idx="725">
                  <c:v>0.23158100000000001</c:v>
                </c:pt>
                <c:pt idx="726">
                  <c:v>0.22963900000000001</c:v>
                </c:pt>
                <c:pt idx="727">
                  <c:v>0.22919300000000001</c:v>
                </c:pt>
                <c:pt idx="728">
                  <c:v>0.22977</c:v>
                </c:pt>
                <c:pt idx="729">
                  <c:v>0.23041600000000001</c:v>
                </c:pt>
                <c:pt idx="730">
                  <c:v>0.23122500000000001</c:v>
                </c:pt>
                <c:pt idx="731">
                  <c:v>0.23169500000000001</c:v>
                </c:pt>
                <c:pt idx="732">
                  <c:v>0.232317</c:v>
                </c:pt>
                <c:pt idx="733">
                  <c:v>0.233205</c:v>
                </c:pt>
                <c:pt idx="734">
                  <c:v>0.233459</c:v>
                </c:pt>
                <c:pt idx="735">
                  <c:v>0.23383399999999999</c:v>
                </c:pt>
                <c:pt idx="736">
                  <c:v>0.23444100000000001</c:v>
                </c:pt>
                <c:pt idx="737">
                  <c:v>0.234824</c:v>
                </c:pt>
                <c:pt idx="738">
                  <c:v>0.23546600000000001</c:v>
                </c:pt>
                <c:pt idx="739">
                  <c:v>0.23638700000000001</c:v>
                </c:pt>
                <c:pt idx="740">
                  <c:v>0.237093</c:v>
                </c:pt>
                <c:pt idx="741">
                  <c:v>0.237677</c:v>
                </c:pt>
                <c:pt idx="742">
                  <c:v>0.23783000000000001</c:v>
                </c:pt>
                <c:pt idx="743">
                  <c:v>0.237758</c:v>
                </c:pt>
                <c:pt idx="744">
                  <c:v>0.23776</c:v>
                </c:pt>
                <c:pt idx="745">
                  <c:v>0.23782</c:v>
                </c:pt>
                <c:pt idx="746">
                  <c:v>0.237793</c:v>
                </c:pt>
                <c:pt idx="747">
                  <c:v>0.237792</c:v>
                </c:pt>
                <c:pt idx="748">
                  <c:v>0.23782400000000001</c:v>
                </c:pt>
                <c:pt idx="749">
                  <c:v>0.23780599999999999</c:v>
                </c:pt>
                <c:pt idx="750">
                  <c:v>0.237812</c:v>
                </c:pt>
                <c:pt idx="751">
                  <c:v>0.237819</c:v>
                </c:pt>
                <c:pt idx="752">
                  <c:v>0.237819</c:v>
                </c:pt>
                <c:pt idx="753">
                  <c:v>0.23782300000000001</c:v>
                </c:pt>
                <c:pt idx="754">
                  <c:v>0.23782500000000001</c:v>
                </c:pt>
                <c:pt idx="755">
                  <c:v>0.23782800000000001</c:v>
                </c:pt>
                <c:pt idx="756">
                  <c:v>0.23783299999999999</c:v>
                </c:pt>
                <c:pt idx="757">
                  <c:v>0.23783099999999999</c:v>
                </c:pt>
                <c:pt idx="758">
                  <c:v>0.23783099999999999</c:v>
                </c:pt>
                <c:pt idx="759">
                  <c:v>0.23783899999999999</c:v>
                </c:pt>
                <c:pt idx="760">
                  <c:v>0.23783699999999999</c:v>
                </c:pt>
                <c:pt idx="761">
                  <c:v>0.23783299999999999</c:v>
                </c:pt>
                <c:pt idx="762">
                  <c:v>0.237842</c:v>
                </c:pt>
                <c:pt idx="763">
                  <c:v>0.237844</c:v>
                </c:pt>
                <c:pt idx="764">
                  <c:v>0.237842</c:v>
                </c:pt>
                <c:pt idx="765">
                  <c:v>0.23783899999999999</c:v>
                </c:pt>
                <c:pt idx="766">
                  <c:v>0.237843</c:v>
                </c:pt>
                <c:pt idx="767">
                  <c:v>0.237848</c:v>
                </c:pt>
                <c:pt idx="768">
                  <c:v>0.237845</c:v>
                </c:pt>
                <c:pt idx="769">
                  <c:v>0.237841</c:v>
                </c:pt>
                <c:pt idx="770">
                  <c:v>0.237848</c:v>
                </c:pt>
                <c:pt idx="771">
                  <c:v>0.23785200000000001</c:v>
                </c:pt>
                <c:pt idx="772">
                  <c:v>0.23788200000000001</c:v>
                </c:pt>
                <c:pt idx="773">
                  <c:v>0.23798900000000001</c:v>
                </c:pt>
                <c:pt idx="774">
                  <c:v>0.238146</c:v>
                </c:pt>
                <c:pt idx="775">
                  <c:v>0.238403</c:v>
                </c:pt>
                <c:pt idx="776">
                  <c:v>0.23885799999999999</c:v>
                </c:pt>
                <c:pt idx="777">
                  <c:v>0.23919599999999999</c:v>
                </c:pt>
                <c:pt idx="778">
                  <c:v>0.23896500000000001</c:v>
                </c:pt>
                <c:pt idx="779">
                  <c:v>0.23824300000000001</c:v>
                </c:pt>
                <c:pt idx="780">
                  <c:v>0.237321</c:v>
                </c:pt>
                <c:pt idx="781">
                  <c:v>0.23624400000000001</c:v>
                </c:pt>
                <c:pt idx="782">
                  <c:v>0.23455400000000001</c:v>
                </c:pt>
                <c:pt idx="783">
                  <c:v>0.23192299999999999</c:v>
                </c:pt>
                <c:pt idx="784">
                  <c:v>0.22836600000000001</c:v>
                </c:pt>
                <c:pt idx="785">
                  <c:v>0.22614899999999999</c:v>
                </c:pt>
                <c:pt idx="786">
                  <c:v>0.22494900000000001</c:v>
                </c:pt>
                <c:pt idx="787">
                  <c:v>0.22517100000000001</c:v>
                </c:pt>
                <c:pt idx="788">
                  <c:v>0.22642999999999999</c:v>
                </c:pt>
                <c:pt idx="789">
                  <c:v>0.22765199999999999</c:v>
                </c:pt>
                <c:pt idx="790">
                  <c:v>0.22853599999999999</c:v>
                </c:pt>
                <c:pt idx="791">
                  <c:v>0.22886799999999999</c:v>
                </c:pt>
                <c:pt idx="792">
                  <c:v>0.22974</c:v>
                </c:pt>
                <c:pt idx="793">
                  <c:v>0.23039000000000001</c:v>
                </c:pt>
                <c:pt idx="794">
                  <c:v>0.230768</c:v>
                </c:pt>
                <c:pt idx="795">
                  <c:v>0.231241</c:v>
                </c:pt>
                <c:pt idx="796">
                  <c:v>0.23164100000000001</c:v>
                </c:pt>
                <c:pt idx="797">
                  <c:v>0.23204900000000001</c:v>
                </c:pt>
                <c:pt idx="798">
                  <c:v>0.232573</c:v>
                </c:pt>
                <c:pt idx="799">
                  <c:v>0.23334099999999999</c:v>
                </c:pt>
                <c:pt idx="800">
                  <c:v>0.23394699999999999</c:v>
                </c:pt>
                <c:pt idx="801">
                  <c:v>0.234069</c:v>
                </c:pt>
                <c:pt idx="802">
                  <c:v>0.23391999999999999</c:v>
                </c:pt>
                <c:pt idx="803">
                  <c:v>0.233991</c:v>
                </c:pt>
                <c:pt idx="804">
                  <c:v>0.23405100000000001</c:v>
                </c:pt>
                <c:pt idx="805">
                  <c:v>0.23402500000000001</c:v>
                </c:pt>
                <c:pt idx="806">
                  <c:v>0.23403399999999999</c:v>
                </c:pt>
                <c:pt idx="807">
                  <c:v>0.23405000000000001</c:v>
                </c:pt>
                <c:pt idx="808">
                  <c:v>0.234038</c:v>
                </c:pt>
                <c:pt idx="809">
                  <c:v>0.23404700000000001</c:v>
                </c:pt>
                <c:pt idx="810">
                  <c:v>0.23405899999999999</c:v>
                </c:pt>
                <c:pt idx="811">
                  <c:v>0.234069</c:v>
                </c:pt>
                <c:pt idx="812">
                  <c:v>0.23407</c:v>
                </c:pt>
                <c:pt idx="813">
                  <c:v>0.23407500000000001</c:v>
                </c:pt>
                <c:pt idx="814">
                  <c:v>0.234073</c:v>
                </c:pt>
                <c:pt idx="815">
                  <c:v>0.23408699999999999</c:v>
                </c:pt>
                <c:pt idx="816">
                  <c:v>0.23408399999999999</c:v>
                </c:pt>
                <c:pt idx="817">
                  <c:v>0.23408200000000001</c:v>
                </c:pt>
                <c:pt idx="818">
                  <c:v>0.23408799999999999</c:v>
                </c:pt>
                <c:pt idx="819">
                  <c:v>0.23409099999999999</c:v>
                </c:pt>
                <c:pt idx="820">
                  <c:v>0.23409099999999999</c:v>
                </c:pt>
                <c:pt idx="821">
                  <c:v>0.23409199999999999</c:v>
                </c:pt>
                <c:pt idx="822">
                  <c:v>0.234099</c:v>
                </c:pt>
                <c:pt idx="823">
                  <c:v>0.234097</c:v>
                </c:pt>
                <c:pt idx="824">
                  <c:v>0.234094</c:v>
                </c:pt>
                <c:pt idx="825">
                  <c:v>0.2341</c:v>
                </c:pt>
                <c:pt idx="826">
                  <c:v>0.23410400000000001</c:v>
                </c:pt>
                <c:pt idx="827">
                  <c:v>0.234097</c:v>
                </c:pt>
                <c:pt idx="828">
                  <c:v>0.234101</c:v>
                </c:pt>
                <c:pt idx="829">
                  <c:v>0.23411100000000001</c:v>
                </c:pt>
                <c:pt idx="830">
                  <c:v>0.23416999999999999</c:v>
                </c:pt>
                <c:pt idx="831">
                  <c:v>0.234209</c:v>
                </c:pt>
                <c:pt idx="832">
                  <c:v>0.234178</c:v>
                </c:pt>
                <c:pt idx="833">
                  <c:v>0.23406099999999999</c:v>
                </c:pt>
                <c:pt idx="834">
                  <c:v>0.233963</c:v>
                </c:pt>
                <c:pt idx="835">
                  <c:v>0.23397499999999999</c:v>
                </c:pt>
                <c:pt idx="836">
                  <c:v>0.233766</c:v>
                </c:pt>
                <c:pt idx="837">
                  <c:v>0.23311499999999999</c:v>
                </c:pt>
                <c:pt idx="838">
                  <c:v>0.23180799999999999</c:v>
                </c:pt>
                <c:pt idx="839">
                  <c:v>0.22936699999999999</c:v>
                </c:pt>
                <c:pt idx="840">
                  <c:v>0.22602700000000001</c:v>
                </c:pt>
                <c:pt idx="841">
                  <c:v>0.22303500000000001</c:v>
                </c:pt>
                <c:pt idx="842">
                  <c:v>0.221327</c:v>
                </c:pt>
                <c:pt idx="843">
                  <c:v>0.22120200000000001</c:v>
                </c:pt>
                <c:pt idx="844">
                  <c:v>0.22207099999999999</c:v>
                </c:pt>
                <c:pt idx="845">
                  <c:v>0.22276099999999999</c:v>
                </c:pt>
                <c:pt idx="846">
                  <c:v>0.223277</c:v>
                </c:pt>
                <c:pt idx="847">
                  <c:v>0.22372300000000001</c:v>
                </c:pt>
                <c:pt idx="848">
                  <c:v>0.22462199999999999</c:v>
                </c:pt>
                <c:pt idx="849">
                  <c:v>0.225356</c:v>
                </c:pt>
                <c:pt idx="850">
                  <c:v>0.22553500000000001</c:v>
                </c:pt>
                <c:pt idx="851">
                  <c:v>0.226075</c:v>
                </c:pt>
                <c:pt idx="852">
                  <c:v>0.22658300000000001</c:v>
                </c:pt>
                <c:pt idx="853">
                  <c:v>0.227022</c:v>
                </c:pt>
                <c:pt idx="854">
                  <c:v>0.227883</c:v>
                </c:pt>
                <c:pt idx="855">
                  <c:v>0.22875799999999999</c:v>
                </c:pt>
                <c:pt idx="856">
                  <c:v>0.229491</c:v>
                </c:pt>
                <c:pt idx="857">
                  <c:v>0.22983300000000001</c:v>
                </c:pt>
                <c:pt idx="858">
                  <c:v>0.22983100000000001</c:v>
                </c:pt>
                <c:pt idx="859">
                  <c:v>0.22974900000000001</c:v>
                </c:pt>
                <c:pt idx="860">
                  <c:v>0.229823</c:v>
                </c:pt>
                <c:pt idx="861">
                  <c:v>0.229827</c:v>
                </c:pt>
                <c:pt idx="862">
                  <c:v>0.229796</c:v>
                </c:pt>
                <c:pt idx="863">
                  <c:v>0.229825</c:v>
                </c:pt>
                <c:pt idx="864">
                  <c:v>0.22983400000000001</c:v>
                </c:pt>
                <c:pt idx="865">
                  <c:v>0.22981299999999999</c:v>
                </c:pt>
                <c:pt idx="866">
                  <c:v>0.22983300000000001</c:v>
                </c:pt>
                <c:pt idx="867">
                  <c:v>0.22983200000000001</c:v>
                </c:pt>
                <c:pt idx="868">
                  <c:v>0.229823</c:v>
                </c:pt>
                <c:pt idx="869">
                  <c:v>0.22984199999999999</c:v>
                </c:pt>
                <c:pt idx="870">
                  <c:v>0.22983799999999999</c:v>
                </c:pt>
                <c:pt idx="871">
                  <c:v>0.22983100000000001</c:v>
                </c:pt>
                <c:pt idx="872">
                  <c:v>0.22984499999999999</c:v>
                </c:pt>
                <c:pt idx="873">
                  <c:v>0.229849</c:v>
                </c:pt>
                <c:pt idx="874">
                  <c:v>0.22983999999999999</c:v>
                </c:pt>
                <c:pt idx="875">
                  <c:v>0.22984499999999999</c:v>
                </c:pt>
                <c:pt idx="876">
                  <c:v>0.22985</c:v>
                </c:pt>
                <c:pt idx="877">
                  <c:v>0.229848</c:v>
                </c:pt>
                <c:pt idx="878">
                  <c:v>0.229848</c:v>
                </c:pt>
                <c:pt idx="879">
                  <c:v>0.229849</c:v>
                </c:pt>
                <c:pt idx="880">
                  <c:v>0.229853</c:v>
                </c:pt>
                <c:pt idx="881">
                  <c:v>0.229856</c:v>
                </c:pt>
                <c:pt idx="882">
                  <c:v>0.229851</c:v>
                </c:pt>
                <c:pt idx="883">
                  <c:v>0.229854</c:v>
                </c:pt>
                <c:pt idx="884">
                  <c:v>0.22986000000000001</c:v>
                </c:pt>
                <c:pt idx="885">
                  <c:v>0.22985700000000001</c:v>
                </c:pt>
                <c:pt idx="886">
                  <c:v>0.229852</c:v>
                </c:pt>
                <c:pt idx="887">
                  <c:v>0.22986899999999999</c:v>
                </c:pt>
                <c:pt idx="888">
                  <c:v>0.22991400000000001</c:v>
                </c:pt>
                <c:pt idx="889">
                  <c:v>0.23003199999999999</c:v>
                </c:pt>
                <c:pt idx="890">
                  <c:v>0.23022000000000001</c:v>
                </c:pt>
                <c:pt idx="891">
                  <c:v>0.230543</c:v>
                </c:pt>
                <c:pt idx="892">
                  <c:v>0.23095499999999999</c:v>
                </c:pt>
                <c:pt idx="893">
                  <c:v>0.23113500000000001</c:v>
                </c:pt>
                <c:pt idx="894">
                  <c:v>0.23064399999999999</c:v>
                </c:pt>
                <c:pt idx="895">
                  <c:v>0.229878</c:v>
                </c:pt>
                <c:pt idx="896">
                  <c:v>0.22914100000000001</c:v>
                </c:pt>
                <c:pt idx="897">
                  <c:v>0.22808800000000001</c:v>
                </c:pt>
                <c:pt idx="898">
                  <c:v>0.22616600000000001</c:v>
                </c:pt>
                <c:pt idx="899">
                  <c:v>0.223328</c:v>
                </c:pt>
                <c:pt idx="900">
                  <c:v>0.21959799999999999</c:v>
                </c:pt>
                <c:pt idx="901">
                  <c:v>0.21760099999999999</c:v>
                </c:pt>
                <c:pt idx="902">
                  <c:v>0.216618</c:v>
                </c:pt>
                <c:pt idx="903">
                  <c:v>0.217447</c:v>
                </c:pt>
                <c:pt idx="904">
                  <c:v>0.219056</c:v>
                </c:pt>
                <c:pt idx="905">
                  <c:v>0.219916</c:v>
                </c:pt>
                <c:pt idx="906">
                  <c:v>0.22053600000000001</c:v>
                </c:pt>
                <c:pt idx="907">
                  <c:v>0.22108800000000001</c:v>
                </c:pt>
                <c:pt idx="908">
                  <c:v>0.22206699999999999</c:v>
                </c:pt>
                <c:pt idx="909">
                  <c:v>0.22251799999999999</c:v>
                </c:pt>
                <c:pt idx="910">
                  <c:v>0.22295599999999999</c:v>
                </c:pt>
                <c:pt idx="911">
                  <c:v>0.223469</c:v>
                </c:pt>
                <c:pt idx="912">
                  <c:v>0.22389600000000001</c:v>
                </c:pt>
                <c:pt idx="913">
                  <c:v>0.22436400000000001</c:v>
                </c:pt>
                <c:pt idx="914">
                  <c:v>0.225191</c:v>
                </c:pt>
                <c:pt idx="915">
                  <c:v>0.225965</c:v>
                </c:pt>
                <c:pt idx="916">
                  <c:v>0.22636000000000001</c:v>
                </c:pt>
                <c:pt idx="917">
                  <c:v>0.226103</c:v>
                </c:pt>
                <c:pt idx="918">
                  <c:v>0.22600899999999999</c:v>
                </c:pt>
                <c:pt idx="919">
                  <c:v>0.22617999999999999</c:v>
                </c:pt>
                <c:pt idx="920">
                  <c:v>0.22619900000000001</c:v>
                </c:pt>
                <c:pt idx="921">
                  <c:v>0.22608400000000001</c:v>
                </c:pt>
                <c:pt idx="922">
                  <c:v>0.22614799999999999</c:v>
                </c:pt>
                <c:pt idx="923">
                  <c:v>0.226162</c:v>
                </c:pt>
                <c:pt idx="924">
                  <c:v>0.226131</c:v>
                </c:pt>
                <c:pt idx="925">
                  <c:v>0.22614200000000001</c:v>
                </c:pt>
                <c:pt idx="926">
                  <c:v>0.226158</c:v>
                </c:pt>
                <c:pt idx="927">
                  <c:v>0.22614200000000001</c:v>
                </c:pt>
                <c:pt idx="928">
                  <c:v>0.22615199999999999</c:v>
                </c:pt>
                <c:pt idx="929">
                  <c:v>0.22614500000000001</c:v>
                </c:pt>
                <c:pt idx="930">
                  <c:v>0.22615199999999999</c:v>
                </c:pt>
                <c:pt idx="931">
                  <c:v>0.22616</c:v>
                </c:pt>
                <c:pt idx="932">
                  <c:v>0.22617200000000001</c:v>
                </c:pt>
                <c:pt idx="933">
                  <c:v>0.22617100000000001</c:v>
                </c:pt>
                <c:pt idx="934">
                  <c:v>0.22617999999999999</c:v>
                </c:pt>
                <c:pt idx="935">
                  <c:v>0.226187</c:v>
                </c:pt>
                <c:pt idx="936">
                  <c:v>0.22619400000000001</c:v>
                </c:pt>
                <c:pt idx="937">
                  <c:v>0.22619300000000001</c:v>
                </c:pt>
                <c:pt idx="938">
                  <c:v>0.22620599999999999</c:v>
                </c:pt>
                <c:pt idx="939">
                  <c:v>0.22622200000000001</c:v>
                </c:pt>
                <c:pt idx="940">
                  <c:v>0.22622600000000001</c:v>
                </c:pt>
                <c:pt idx="941">
                  <c:v>0.22623299999999999</c:v>
                </c:pt>
                <c:pt idx="942">
                  <c:v>0.226247</c:v>
                </c:pt>
                <c:pt idx="943">
                  <c:v>0.226241</c:v>
                </c:pt>
                <c:pt idx="944">
                  <c:v>0.22625400000000001</c:v>
                </c:pt>
                <c:pt idx="945">
                  <c:v>0.22628699999999999</c:v>
                </c:pt>
                <c:pt idx="946">
                  <c:v>0.22637299999999999</c:v>
                </c:pt>
                <c:pt idx="947">
                  <c:v>0.22640399999999999</c:v>
                </c:pt>
                <c:pt idx="948">
                  <c:v>0.22630900000000001</c:v>
                </c:pt>
                <c:pt idx="949">
                  <c:v>0.226075</c:v>
                </c:pt>
                <c:pt idx="950">
                  <c:v>0.226021</c:v>
                </c:pt>
                <c:pt idx="951">
                  <c:v>0.225992</c:v>
                </c:pt>
                <c:pt idx="952">
                  <c:v>0.22556399999999999</c:v>
                </c:pt>
                <c:pt idx="953">
                  <c:v>0.22462499999999999</c:v>
                </c:pt>
                <c:pt idx="954">
                  <c:v>0.222525</c:v>
                </c:pt>
                <c:pt idx="955">
                  <c:v>0.21937300000000001</c:v>
                </c:pt>
                <c:pt idx="956">
                  <c:v>0.215895</c:v>
                </c:pt>
                <c:pt idx="957">
                  <c:v>0.213837</c:v>
                </c:pt>
                <c:pt idx="958">
                  <c:v>0.21317</c:v>
                </c:pt>
                <c:pt idx="959">
                  <c:v>0.21360199999999999</c:v>
                </c:pt>
                <c:pt idx="960">
                  <c:v>0.21437600000000001</c:v>
                </c:pt>
                <c:pt idx="961">
                  <c:v>0.215084</c:v>
                </c:pt>
                <c:pt idx="962">
                  <c:v>0.215584</c:v>
                </c:pt>
                <c:pt idx="963">
                  <c:v>0.21618799999999999</c:v>
                </c:pt>
                <c:pt idx="964">
                  <c:v>0.21715799999999999</c:v>
                </c:pt>
                <c:pt idx="965">
                  <c:v>0.21756300000000001</c:v>
                </c:pt>
                <c:pt idx="966">
                  <c:v>0.217887</c:v>
                </c:pt>
                <c:pt idx="967">
                  <c:v>0.218504</c:v>
                </c:pt>
                <c:pt idx="968">
                  <c:v>0.21898100000000001</c:v>
                </c:pt>
                <c:pt idx="969">
                  <c:v>0.219551</c:v>
                </c:pt>
                <c:pt idx="970">
                  <c:v>0.22046399999999999</c:v>
                </c:pt>
                <c:pt idx="971">
                  <c:v>0.22128300000000001</c:v>
                </c:pt>
                <c:pt idx="972">
                  <c:v>0.22201299999999999</c:v>
                </c:pt>
                <c:pt idx="973">
                  <c:v>0.222242</c:v>
                </c:pt>
                <c:pt idx="974">
                  <c:v>0.22207499999999999</c:v>
                </c:pt>
                <c:pt idx="975">
                  <c:v>0.22203000000000001</c:v>
                </c:pt>
                <c:pt idx="976">
                  <c:v>0.22215399999999999</c:v>
                </c:pt>
                <c:pt idx="977">
                  <c:v>0.22212000000000001</c:v>
                </c:pt>
                <c:pt idx="978">
                  <c:v>0.22207499999999999</c:v>
                </c:pt>
                <c:pt idx="979">
                  <c:v>0.222137</c:v>
                </c:pt>
                <c:pt idx="980">
                  <c:v>0.22212000000000001</c:v>
                </c:pt>
                <c:pt idx="981">
                  <c:v>0.22208900000000001</c:v>
                </c:pt>
                <c:pt idx="982">
                  <c:v>0.22212899999999999</c:v>
                </c:pt>
                <c:pt idx="983">
                  <c:v>0.22212399999999999</c:v>
                </c:pt>
                <c:pt idx="984">
                  <c:v>0.22210099999999999</c:v>
                </c:pt>
                <c:pt idx="985">
                  <c:v>0.222134</c:v>
                </c:pt>
                <c:pt idx="986">
                  <c:v>0.22212799999999999</c:v>
                </c:pt>
                <c:pt idx="987">
                  <c:v>0.22211</c:v>
                </c:pt>
                <c:pt idx="988">
                  <c:v>0.222133</c:v>
                </c:pt>
                <c:pt idx="989">
                  <c:v>0.222137</c:v>
                </c:pt>
                <c:pt idx="990">
                  <c:v>0.22211400000000001</c:v>
                </c:pt>
                <c:pt idx="991">
                  <c:v>0.222134</c:v>
                </c:pt>
                <c:pt idx="992">
                  <c:v>0.22214</c:v>
                </c:pt>
                <c:pt idx="993">
                  <c:v>0.22212499999999999</c:v>
                </c:pt>
                <c:pt idx="994">
                  <c:v>0.222131</c:v>
                </c:pt>
                <c:pt idx="995">
                  <c:v>0.22214100000000001</c:v>
                </c:pt>
                <c:pt idx="996">
                  <c:v>0.22212799999999999</c:v>
                </c:pt>
                <c:pt idx="997">
                  <c:v>0.22212999999999999</c:v>
                </c:pt>
                <c:pt idx="998">
                  <c:v>0.222139</c:v>
                </c:pt>
                <c:pt idx="999">
                  <c:v>0.222135</c:v>
                </c:pt>
                <c:pt idx="1000">
                  <c:v>0.222131</c:v>
                </c:pt>
                <c:pt idx="1001">
                  <c:v>0.222139</c:v>
                </c:pt>
                <c:pt idx="1002">
                  <c:v>0.22214300000000001</c:v>
                </c:pt>
                <c:pt idx="1003">
                  <c:v>0.22215799999999999</c:v>
                </c:pt>
                <c:pt idx="1004">
                  <c:v>0.22223799999999999</c:v>
                </c:pt>
                <c:pt idx="1005">
                  <c:v>0.22234699999999999</c:v>
                </c:pt>
                <c:pt idx="1006">
                  <c:v>0.22265499999999999</c:v>
                </c:pt>
                <c:pt idx="1007">
                  <c:v>0.223104</c:v>
                </c:pt>
                <c:pt idx="1008">
                  <c:v>0.22342200000000001</c:v>
                </c:pt>
                <c:pt idx="1009">
                  <c:v>0.22309599999999999</c:v>
                </c:pt>
                <c:pt idx="1010">
                  <c:v>0.22222900000000001</c:v>
                </c:pt>
                <c:pt idx="1011">
                  <c:v>0.22121499999999999</c:v>
                </c:pt>
                <c:pt idx="1012">
                  <c:v>0.220304</c:v>
                </c:pt>
                <c:pt idx="1013">
                  <c:v>0.21885299999999999</c:v>
                </c:pt>
                <c:pt idx="1014">
                  <c:v>0.21667900000000001</c:v>
                </c:pt>
                <c:pt idx="1015">
                  <c:v>0.21371200000000001</c:v>
                </c:pt>
                <c:pt idx="1016">
                  <c:v>0.21093200000000001</c:v>
                </c:pt>
                <c:pt idx="1017">
                  <c:v>0.20932600000000001</c:v>
                </c:pt>
                <c:pt idx="1018">
                  <c:v>0.209039</c:v>
                </c:pt>
                <c:pt idx="1019">
                  <c:v>0.21035799999999999</c:v>
                </c:pt>
                <c:pt idx="1020">
                  <c:v>0.21177699999999999</c:v>
                </c:pt>
                <c:pt idx="1021">
                  <c:v>0.212369</c:v>
                </c:pt>
                <c:pt idx="1022">
                  <c:v>0.21305199999999999</c:v>
                </c:pt>
                <c:pt idx="1023">
                  <c:v>0.213834</c:v>
                </c:pt>
                <c:pt idx="1024">
                  <c:v>0.21448</c:v>
                </c:pt>
                <c:pt idx="1025">
                  <c:v>0.21488099999999999</c:v>
                </c:pt>
                <c:pt idx="1026">
                  <c:v>0.215366</c:v>
                </c:pt>
                <c:pt idx="1027">
                  <c:v>0.21580199999999999</c:v>
                </c:pt>
                <c:pt idx="1028">
                  <c:v>0.21620900000000001</c:v>
                </c:pt>
                <c:pt idx="1029">
                  <c:v>0.216975</c:v>
                </c:pt>
                <c:pt idx="1030">
                  <c:v>0.21789600000000001</c:v>
                </c:pt>
                <c:pt idx="1031">
                  <c:v>0.21845600000000001</c:v>
                </c:pt>
                <c:pt idx="1032">
                  <c:v>0.21836</c:v>
                </c:pt>
                <c:pt idx="1033">
                  <c:v>0.218114</c:v>
                </c:pt>
                <c:pt idx="1034">
                  <c:v>0.21823000000000001</c:v>
                </c:pt>
                <c:pt idx="1035">
                  <c:v>0.218364</c:v>
                </c:pt>
                <c:pt idx="1036">
                  <c:v>0.21826200000000001</c:v>
                </c:pt>
                <c:pt idx="1037">
                  <c:v>0.218248</c:v>
                </c:pt>
                <c:pt idx="1038">
                  <c:v>0.21832299999999999</c:v>
                </c:pt>
                <c:pt idx="1039">
                  <c:v>0.21828700000000001</c:v>
                </c:pt>
                <c:pt idx="1040">
                  <c:v>0.21828</c:v>
                </c:pt>
                <c:pt idx="1041">
                  <c:v>0.218307</c:v>
                </c:pt>
                <c:pt idx="1042">
                  <c:v>0.218303</c:v>
                </c:pt>
                <c:pt idx="1043">
                  <c:v>0.218309</c:v>
                </c:pt>
                <c:pt idx="1044">
                  <c:v>0.218332</c:v>
                </c:pt>
                <c:pt idx="1045">
                  <c:v>0.21834999999999999</c:v>
                </c:pt>
                <c:pt idx="1046">
                  <c:v>0.21834799999999999</c:v>
                </c:pt>
                <c:pt idx="1047">
                  <c:v>0.21835199999999999</c:v>
                </c:pt>
                <c:pt idx="1048">
                  <c:v>0.218364</c:v>
                </c:pt>
                <c:pt idx="1049">
                  <c:v>0.21837799999999999</c:v>
                </c:pt>
                <c:pt idx="1050">
                  <c:v>0.218386</c:v>
                </c:pt>
                <c:pt idx="1051">
                  <c:v>0.218393</c:v>
                </c:pt>
                <c:pt idx="1052">
                  <c:v>0.218393</c:v>
                </c:pt>
                <c:pt idx="1053">
                  <c:v>0.21840599999999999</c:v>
                </c:pt>
                <c:pt idx="1054">
                  <c:v>0.21840200000000001</c:v>
                </c:pt>
                <c:pt idx="1055">
                  <c:v>0.21840100000000001</c:v>
                </c:pt>
                <c:pt idx="1056">
                  <c:v>0.21840899999999999</c:v>
                </c:pt>
                <c:pt idx="1057">
                  <c:v>0.218412</c:v>
                </c:pt>
                <c:pt idx="1058">
                  <c:v>0.218412</c:v>
                </c:pt>
                <c:pt idx="1059">
                  <c:v>0.21840899999999999</c:v>
                </c:pt>
                <c:pt idx="1060">
                  <c:v>0.218418</c:v>
                </c:pt>
                <c:pt idx="1061">
                  <c:v>0.21848600000000001</c:v>
                </c:pt>
                <c:pt idx="1062">
                  <c:v>0.21853900000000001</c:v>
                </c:pt>
                <c:pt idx="1063">
                  <c:v>0.21851200000000001</c:v>
                </c:pt>
                <c:pt idx="1064">
                  <c:v>0.21839600000000001</c:v>
                </c:pt>
                <c:pt idx="1065">
                  <c:v>0.21818499999999999</c:v>
                </c:pt>
                <c:pt idx="1066">
                  <c:v>0.21815599999999999</c:v>
                </c:pt>
                <c:pt idx="1067">
                  <c:v>0.21793499999999999</c:v>
                </c:pt>
                <c:pt idx="1068">
                  <c:v>0.21738099999999999</c:v>
                </c:pt>
                <c:pt idx="1069">
                  <c:v>0.216196</c:v>
                </c:pt>
                <c:pt idx="1070">
                  <c:v>0.21364900000000001</c:v>
                </c:pt>
                <c:pt idx="1071">
                  <c:v>0.21034700000000001</c:v>
                </c:pt>
                <c:pt idx="1072">
                  <c:v>0.20709900000000001</c:v>
                </c:pt>
                <c:pt idx="1073">
                  <c:v>0.20497199999999999</c:v>
                </c:pt>
                <c:pt idx="1074">
                  <c:v>0.20447000000000001</c:v>
                </c:pt>
                <c:pt idx="1075">
                  <c:v>0.205177</c:v>
                </c:pt>
                <c:pt idx="1076">
                  <c:v>0.206287</c:v>
                </c:pt>
                <c:pt idx="1077">
                  <c:v>0.206733</c:v>
                </c:pt>
                <c:pt idx="1078">
                  <c:v>0.20711599999999999</c:v>
                </c:pt>
                <c:pt idx="1079">
                  <c:v>0.20794499999999999</c:v>
                </c:pt>
                <c:pt idx="1080">
                  <c:v>0.208785</c:v>
                </c:pt>
                <c:pt idx="1081">
                  <c:v>0.20904300000000001</c:v>
                </c:pt>
                <c:pt idx="1082">
                  <c:v>0.20952899999999999</c:v>
                </c:pt>
                <c:pt idx="1083">
                  <c:v>0.21008099999999999</c:v>
                </c:pt>
                <c:pt idx="1084">
                  <c:v>0.21060200000000001</c:v>
                </c:pt>
                <c:pt idx="1085">
                  <c:v>0.21126800000000001</c:v>
                </c:pt>
                <c:pt idx="1086">
                  <c:v>0.21204300000000001</c:v>
                </c:pt>
                <c:pt idx="1087">
                  <c:v>0.21279000000000001</c:v>
                </c:pt>
                <c:pt idx="1088">
                  <c:v>0.213448</c:v>
                </c:pt>
                <c:pt idx="1089">
                  <c:v>0.21365600000000001</c:v>
                </c:pt>
                <c:pt idx="1090">
                  <c:v>0.213476</c:v>
                </c:pt>
                <c:pt idx="1091">
                  <c:v>0.21343999999999999</c:v>
                </c:pt>
                <c:pt idx="1092">
                  <c:v>0.213591</c:v>
                </c:pt>
                <c:pt idx="1093">
                  <c:v>0.21354000000000001</c:v>
                </c:pt>
                <c:pt idx="1094">
                  <c:v>0.21346699999999999</c:v>
                </c:pt>
                <c:pt idx="1095">
                  <c:v>0.213564</c:v>
                </c:pt>
                <c:pt idx="1096">
                  <c:v>0.21355299999999999</c:v>
                </c:pt>
                <c:pt idx="1097">
                  <c:v>0.21348300000000001</c:v>
                </c:pt>
                <c:pt idx="1098">
                  <c:v>0.21354600000000001</c:v>
                </c:pt>
                <c:pt idx="1099">
                  <c:v>0.213561</c:v>
                </c:pt>
                <c:pt idx="1100">
                  <c:v>0.213501</c:v>
                </c:pt>
                <c:pt idx="1101">
                  <c:v>0.213537</c:v>
                </c:pt>
                <c:pt idx="1102">
                  <c:v>0.21356600000000001</c:v>
                </c:pt>
                <c:pt idx="1103">
                  <c:v>0.21352399999999999</c:v>
                </c:pt>
                <c:pt idx="1104">
                  <c:v>0.213529</c:v>
                </c:pt>
                <c:pt idx="1105">
                  <c:v>0.213564</c:v>
                </c:pt>
                <c:pt idx="1106">
                  <c:v>0.21354100000000001</c:v>
                </c:pt>
                <c:pt idx="1107">
                  <c:v>0.21353800000000001</c:v>
                </c:pt>
                <c:pt idx="1108">
                  <c:v>0.21355499999999999</c:v>
                </c:pt>
                <c:pt idx="1109">
                  <c:v>0.21354799999999999</c:v>
                </c:pt>
                <c:pt idx="1110">
                  <c:v>0.21354200000000001</c:v>
                </c:pt>
                <c:pt idx="1111">
                  <c:v>0.213558</c:v>
                </c:pt>
                <c:pt idx="1112">
                  <c:v>0.21355099999999999</c:v>
                </c:pt>
                <c:pt idx="1113">
                  <c:v>0.21354600000000001</c:v>
                </c:pt>
                <c:pt idx="1114">
                  <c:v>0.213562</c:v>
                </c:pt>
                <c:pt idx="1115">
                  <c:v>0.21355499999999999</c:v>
                </c:pt>
                <c:pt idx="1116">
                  <c:v>0.21354999999999999</c:v>
                </c:pt>
                <c:pt idx="1117">
                  <c:v>0.213562</c:v>
                </c:pt>
                <c:pt idx="1118">
                  <c:v>0.21356</c:v>
                </c:pt>
                <c:pt idx="1119">
                  <c:v>0.21357799999999999</c:v>
                </c:pt>
                <c:pt idx="1120">
                  <c:v>0.21365400000000001</c:v>
                </c:pt>
                <c:pt idx="1121">
                  <c:v>0.21379200000000001</c:v>
                </c:pt>
                <c:pt idx="1122">
                  <c:v>0.21423600000000001</c:v>
                </c:pt>
                <c:pt idx="1123">
                  <c:v>0.21465600000000001</c:v>
                </c:pt>
                <c:pt idx="1124">
                  <c:v>0.21476899999999999</c:v>
                </c:pt>
                <c:pt idx="1125">
                  <c:v>0.21426400000000001</c:v>
                </c:pt>
                <c:pt idx="1126">
                  <c:v>0.21337200000000001</c:v>
                </c:pt>
                <c:pt idx="1127">
                  <c:v>0.21246300000000001</c:v>
                </c:pt>
                <c:pt idx="1128">
                  <c:v>0.21162800000000001</c:v>
                </c:pt>
                <c:pt idx="1129">
                  <c:v>0.20994399999999999</c:v>
                </c:pt>
                <c:pt idx="1130">
                  <c:v>0.20740900000000001</c:v>
                </c:pt>
                <c:pt idx="1131">
                  <c:v>0.20404900000000001</c:v>
                </c:pt>
                <c:pt idx="1132">
                  <c:v>0.20178299999999999</c:v>
                </c:pt>
                <c:pt idx="1133">
                  <c:v>0.20074500000000001</c:v>
                </c:pt>
                <c:pt idx="1134">
                  <c:v>0.20138300000000001</c:v>
                </c:pt>
                <c:pt idx="1135">
                  <c:v>0.202762</c:v>
                </c:pt>
                <c:pt idx="1136">
                  <c:v>0.20372100000000001</c:v>
                </c:pt>
                <c:pt idx="1137">
                  <c:v>0.20441699999999999</c:v>
                </c:pt>
                <c:pt idx="1138">
                  <c:v>0.20489199999999999</c:v>
                </c:pt>
                <c:pt idx="1139">
                  <c:v>0.205846</c:v>
                </c:pt>
                <c:pt idx="1140">
                  <c:v>0.20638600000000001</c:v>
                </c:pt>
                <c:pt idx="1141">
                  <c:v>0.20679900000000001</c:v>
                </c:pt>
                <c:pt idx="1142">
                  <c:v>0.20728099999999999</c:v>
                </c:pt>
                <c:pt idx="1143">
                  <c:v>0.207758</c:v>
                </c:pt>
                <c:pt idx="1144">
                  <c:v>0.20832300000000001</c:v>
                </c:pt>
                <c:pt idx="1145">
                  <c:v>0.20916899999999999</c:v>
                </c:pt>
                <c:pt idx="1146">
                  <c:v>0.20999000000000001</c:v>
                </c:pt>
                <c:pt idx="1147">
                  <c:v>0.21049999999999999</c:v>
                </c:pt>
                <c:pt idx="1148">
                  <c:v>0.210369</c:v>
                </c:pt>
                <c:pt idx="1149">
                  <c:v>0.210145</c:v>
                </c:pt>
                <c:pt idx="1150">
                  <c:v>0.210282</c:v>
                </c:pt>
                <c:pt idx="1151">
                  <c:v>0.210394</c:v>
                </c:pt>
                <c:pt idx="1152">
                  <c:v>0.210288</c:v>
                </c:pt>
                <c:pt idx="1153">
                  <c:v>0.21029</c:v>
                </c:pt>
                <c:pt idx="1154">
                  <c:v>0.21035999999999999</c:v>
                </c:pt>
                <c:pt idx="1155">
                  <c:v>0.21032400000000001</c:v>
                </c:pt>
                <c:pt idx="1156">
                  <c:v>0.21033099999999999</c:v>
                </c:pt>
                <c:pt idx="1157">
                  <c:v>0.210365</c:v>
                </c:pt>
                <c:pt idx="1158">
                  <c:v>0.21038699999999999</c:v>
                </c:pt>
                <c:pt idx="1159">
                  <c:v>0.21040500000000001</c:v>
                </c:pt>
                <c:pt idx="1160">
                  <c:v>0.21041199999999999</c:v>
                </c:pt>
                <c:pt idx="1161">
                  <c:v>0.21040300000000001</c:v>
                </c:pt>
                <c:pt idx="1162">
                  <c:v>0.210424</c:v>
                </c:pt>
                <c:pt idx="1163">
                  <c:v>0.21043600000000001</c:v>
                </c:pt>
                <c:pt idx="1164">
                  <c:v>0.21043400000000001</c:v>
                </c:pt>
                <c:pt idx="1165">
                  <c:v>0.21043799999999999</c:v>
                </c:pt>
                <c:pt idx="1166">
                  <c:v>0.210447</c:v>
                </c:pt>
                <c:pt idx="1167">
                  <c:v>0.21044399999999999</c:v>
                </c:pt>
                <c:pt idx="1168">
                  <c:v>0.21044199999999999</c:v>
                </c:pt>
                <c:pt idx="1169">
                  <c:v>0.210448</c:v>
                </c:pt>
                <c:pt idx="1170">
                  <c:v>0.210451</c:v>
                </c:pt>
                <c:pt idx="1171">
                  <c:v>0.210451</c:v>
                </c:pt>
                <c:pt idx="1172">
                  <c:v>0.21045</c:v>
                </c:pt>
                <c:pt idx="1173">
                  <c:v>0.210455</c:v>
                </c:pt>
                <c:pt idx="1174">
                  <c:v>0.210456</c:v>
                </c:pt>
                <c:pt idx="1175">
                  <c:v>0.21045</c:v>
                </c:pt>
                <c:pt idx="1176">
                  <c:v>0.21047399999999999</c:v>
                </c:pt>
                <c:pt idx="1177">
                  <c:v>0.21054500000000001</c:v>
                </c:pt>
                <c:pt idx="1178">
                  <c:v>0.21061199999999999</c:v>
                </c:pt>
                <c:pt idx="1179">
                  <c:v>0.21062700000000001</c:v>
                </c:pt>
                <c:pt idx="1180">
                  <c:v>0.21037800000000001</c:v>
                </c:pt>
                <c:pt idx="1181">
                  <c:v>0.210062</c:v>
                </c:pt>
                <c:pt idx="1182">
                  <c:v>0.20971300000000001</c:v>
                </c:pt>
                <c:pt idx="1183">
                  <c:v>0.20932600000000001</c:v>
                </c:pt>
                <c:pt idx="1184">
                  <c:v>0.208484</c:v>
                </c:pt>
                <c:pt idx="1185">
                  <c:v>0.206676</c:v>
                </c:pt>
                <c:pt idx="1186">
                  <c:v>0.20393600000000001</c:v>
                </c:pt>
                <c:pt idx="1187">
                  <c:v>0.20024</c:v>
                </c:pt>
                <c:pt idx="1188">
                  <c:v>0.19809199999999999</c:v>
                </c:pt>
                <c:pt idx="1189">
                  <c:v>0.196968</c:v>
                </c:pt>
                <c:pt idx="1190">
                  <c:v>0.19706499999999999</c:v>
                </c:pt>
                <c:pt idx="1191">
                  <c:v>0.19769999999999999</c:v>
                </c:pt>
                <c:pt idx="1192">
                  <c:v>0.19839000000000001</c:v>
                </c:pt>
                <c:pt idx="1193">
                  <c:v>0.19913600000000001</c:v>
                </c:pt>
                <c:pt idx="1194">
                  <c:v>0.19966700000000001</c:v>
                </c:pt>
                <c:pt idx="1195">
                  <c:v>0.20042599999999999</c:v>
                </c:pt>
                <c:pt idx="1196">
                  <c:v>0.20107800000000001</c:v>
                </c:pt>
                <c:pt idx="1197">
                  <c:v>0.20133499999999999</c:v>
                </c:pt>
                <c:pt idx="1198">
                  <c:v>0.20193700000000001</c:v>
                </c:pt>
                <c:pt idx="1199">
                  <c:v>0.202402</c:v>
                </c:pt>
                <c:pt idx="1200">
                  <c:v>0.20297200000000001</c:v>
                </c:pt>
                <c:pt idx="1201">
                  <c:v>0.203787</c:v>
                </c:pt>
                <c:pt idx="1202">
                  <c:v>0.20461399999999999</c:v>
                </c:pt>
                <c:pt idx="1203">
                  <c:v>0.20542199999999999</c:v>
                </c:pt>
                <c:pt idx="1204">
                  <c:v>0.20588200000000001</c:v>
                </c:pt>
                <c:pt idx="1205">
                  <c:v>0.20571500000000001</c:v>
                </c:pt>
                <c:pt idx="1206">
                  <c:v>0.205482</c:v>
                </c:pt>
                <c:pt idx="1207">
                  <c:v>0.20568800000000001</c:v>
                </c:pt>
                <c:pt idx="1208">
                  <c:v>0.205761</c:v>
                </c:pt>
                <c:pt idx="1209">
                  <c:v>0.20560100000000001</c:v>
                </c:pt>
                <c:pt idx="1210">
                  <c:v>0.20563699999999999</c:v>
                </c:pt>
                <c:pt idx="1211">
                  <c:v>0.205731</c:v>
                </c:pt>
                <c:pt idx="1212">
                  <c:v>0.20563500000000001</c:v>
                </c:pt>
                <c:pt idx="1213">
                  <c:v>0.20563999999999999</c:v>
                </c:pt>
                <c:pt idx="1214">
                  <c:v>0.205703</c:v>
                </c:pt>
                <c:pt idx="1215">
                  <c:v>0.205646</c:v>
                </c:pt>
                <c:pt idx="1216">
                  <c:v>0.20564399999999999</c:v>
                </c:pt>
                <c:pt idx="1217">
                  <c:v>0.205679</c:v>
                </c:pt>
                <c:pt idx="1218">
                  <c:v>0.20566100000000001</c:v>
                </c:pt>
                <c:pt idx="1219">
                  <c:v>0.20565800000000001</c:v>
                </c:pt>
                <c:pt idx="1220">
                  <c:v>0.20568900000000001</c:v>
                </c:pt>
                <c:pt idx="1221">
                  <c:v>0.20566999999999999</c:v>
                </c:pt>
                <c:pt idx="1222">
                  <c:v>0.20566899999999999</c:v>
                </c:pt>
                <c:pt idx="1223">
                  <c:v>0.20567199999999999</c:v>
                </c:pt>
                <c:pt idx="1224">
                  <c:v>0.20566699999999999</c:v>
                </c:pt>
                <c:pt idx="1225">
                  <c:v>0.20567199999999999</c:v>
                </c:pt>
                <c:pt idx="1226">
                  <c:v>0.205674</c:v>
                </c:pt>
                <c:pt idx="1227">
                  <c:v>0.20567199999999999</c:v>
                </c:pt>
                <c:pt idx="1228">
                  <c:v>0.20567099999999999</c:v>
                </c:pt>
                <c:pt idx="1229">
                  <c:v>0.205676</c:v>
                </c:pt>
                <c:pt idx="1230">
                  <c:v>0.205678</c:v>
                </c:pt>
                <c:pt idx="1231">
                  <c:v>0.205677</c:v>
                </c:pt>
                <c:pt idx="1232">
                  <c:v>0.205678</c:v>
                </c:pt>
                <c:pt idx="1233">
                  <c:v>0.205676</c:v>
                </c:pt>
                <c:pt idx="1234">
                  <c:v>0.20569699999999999</c:v>
                </c:pt>
                <c:pt idx="1235">
                  <c:v>0.20574600000000001</c:v>
                </c:pt>
                <c:pt idx="1236">
                  <c:v>0.20583699999999999</c:v>
                </c:pt>
                <c:pt idx="1237">
                  <c:v>0.20605699999999999</c:v>
                </c:pt>
                <c:pt idx="1238">
                  <c:v>0.206508</c:v>
                </c:pt>
                <c:pt idx="1239">
                  <c:v>0.20687700000000001</c:v>
                </c:pt>
                <c:pt idx="1240">
                  <c:v>0.20682600000000001</c:v>
                </c:pt>
                <c:pt idx="1241">
                  <c:v>0.20619199999999999</c:v>
                </c:pt>
                <c:pt idx="1242">
                  <c:v>0.205286</c:v>
                </c:pt>
                <c:pt idx="1243">
                  <c:v>0.204263</c:v>
                </c:pt>
                <c:pt idx="1244">
                  <c:v>0.20275899999999999</c:v>
                </c:pt>
                <c:pt idx="1245">
                  <c:v>0.20044999999999999</c:v>
                </c:pt>
                <c:pt idx="1246">
                  <c:v>0.19723499999999999</c:v>
                </c:pt>
                <c:pt idx="1247">
                  <c:v>0.194491</c:v>
                </c:pt>
                <c:pt idx="1248">
                  <c:v>0.19287799999999999</c:v>
                </c:pt>
                <c:pt idx="1249">
                  <c:v>0.19265599999999999</c:v>
                </c:pt>
                <c:pt idx="1250">
                  <c:v>0.19394900000000001</c:v>
                </c:pt>
                <c:pt idx="1251">
                  <c:v>0.19540099999999999</c:v>
                </c:pt>
                <c:pt idx="1252">
                  <c:v>0.196295</c:v>
                </c:pt>
                <c:pt idx="1253">
                  <c:v>0.19656999999999999</c:v>
                </c:pt>
                <c:pt idx="1254">
                  <c:v>0.197493</c:v>
                </c:pt>
                <c:pt idx="1255">
                  <c:v>0.19838</c:v>
                </c:pt>
                <c:pt idx="1256">
                  <c:v>0.198684</c:v>
                </c:pt>
                <c:pt idx="1257">
                  <c:v>0.199239</c:v>
                </c:pt>
                <c:pt idx="1258">
                  <c:v>0.19972799999999999</c:v>
                </c:pt>
                <c:pt idx="1259">
                  <c:v>0.200041</c:v>
                </c:pt>
                <c:pt idx="1260">
                  <c:v>0.20060500000000001</c:v>
                </c:pt>
                <c:pt idx="1261">
                  <c:v>0.201458</c:v>
                </c:pt>
                <c:pt idx="1262">
                  <c:v>0.20213999999999999</c:v>
                </c:pt>
                <c:pt idx="1263">
                  <c:v>0.20236999999999999</c:v>
                </c:pt>
                <c:pt idx="1264">
                  <c:v>0.20219699999999999</c:v>
                </c:pt>
                <c:pt idx="1265">
                  <c:v>0.20214499999999999</c:v>
                </c:pt>
                <c:pt idx="1266">
                  <c:v>0.202295</c:v>
                </c:pt>
                <c:pt idx="1267">
                  <c:v>0.20235500000000001</c:v>
                </c:pt>
                <c:pt idx="1268">
                  <c:v>0.20227000000000001</c:v>
                </c:pt>
                <c:pt idx="1269">
                  <c:v>0.20230300000000001</c:v>
                </c:pt>
                <c:pt idx="1270">
                  <c:v>0.20236000000000001</c:v>
                </c:pt>
                <c:pt idx="1271">
                  <c:v>0.202351</c:v>
                </c:pt>
                <c:pt idx="1272">
                  <c:v>0.20233300000000001</c:v>
                </c:pt>
                <c:pt idx="1273">
                  <c:v>0.20238200000000001</c:v>
                </c:pt>
                <c:pt idx="1274">
                  <c:v>0.202379</c:v>
                </c:pt>
                <c:pt idx="1275">
                  <c:v>0.20236399999999999</c:v>
                </c:pt>
                <c:pt idx="1276">
                  <c:v>0.20238200000000001</c:v>
                </c:pt>
                <c:pt idx="1277">
                  <c:v>0.202406</c:v>
                </c:pt>
                <c:pt idx="1278">
                  <c:v>0.20239499999999999</c:v>
                </c:pt>
                <c:pt idx="1279">
                  <c:v>0.20240900000000001</c:v>
                </c:pt>
                <c:pt idx="1280">
                  <c:v>0.202429</c:v>
                </c:pt>
                <c:pt idx="1281">
                  <c:v>0.20243800000000001</c:v>
                </c:pt>
                <c:pt idx="1282">
                  <c:v>0.20244799999999999</c:v>
                </c:pt>
                <c:pt idx="1283">
                  <c:v>0.20247000000000001</c:v>
                </c:pt>
                <c:pt idx="1284">
                  <c:v>0.20247100000000001</c:v>
                </c:pt>
                <c:pt idx="1285">
                  <c:v>0.20247499999999999</c:v>
                </c:pt>
                <c:pt idx="1286">
                  <c:v>0.202483</c:v>
                </c:pt>
                <c:pt idx="1287">
                  <c:v>0.20249700000000001</c:v>
                </c:pt>
                <c:pt idx="1288">
                  <c:v>0.20249600000000001</c:v>
                </c:pt>
                <c:pt idx="1289">
                  <c:v>0.20249500000000001</c:v>
                </c:pt>
                <c:pt idx="1290">
                  <c:v>0.20250399999999999</c:v>
                </c:pt>
                <c:pt idx="1291">
                  <c:v>0.202513</c:v>
                </c:pt>
                <c:pt idx="1292">
                  <c:v>0.20252000000000001</c:v>
                </c:pt>
                <c:pt idx="1293">
                  <c:v>0.202568</c:v>
                </c:pt>
                <c:pt idx="1294">
                  <c:v>0.20261899999999999</c:v>
                </c:pt>
                <c:pt idx="1295">
                  <c:v>0.20254</c:v>
                </c:pt>
                <c:pt idx="1296">
                  <c:v>0.2024</c:v>
                </c:pt>
                <c:pt idx="1297">
                  <c:v>0.20241500000000001</c:v>
                </c:pt>
                <c:pt idx="1298">
                  <c:v>0.20227100000000001</c:v>
                </c:pt>
                <c:pt idx="1299">
                  <c:v>0.201653</c:v>
                </c:pt>
                <c:pt idx="1300">
                  <c:v>0.200401</c:v>
                </c:pt>
                <c:pt idx="1301">
                  <c:v>0.197962</c:v>
                </c:pt>
                <c:pt idx="1302">
                  <c:v>0.19432099999999999</c:v>
                </c:pt>
                <c:pt idx="1303">
                  <c:v>0.191243</c:v>
                </c:pt>
                <c:pt idx="1304">
                  <c:v>0.189136</c:v>
                </c:pt>
                <c:pt idx="1305">
                  <c:v>0.18864800000000001</c:v>
                </c:pt>
                <c:pt idx="1306">
                  <c:v>0.18911800000000001</c:v>
                </c:pt>
                <c:pt idx="1307">
                  <c:v>0.189716</c:v>
                </c:pt>
                <c:pt idx="1308">
                  <c:v>0.190692</c:v>
                </c:pt>
                <c:pt idx="1309">
                  <c:v>0.19114400000000001</c:v>
                </c:pt>
                <c:pt idx="1310">
                  <c:v>0.19167500000000001</c:v>
                </c:pt>
                <c:pt idx="1311">
                  <c:v>0.19255</c:v>
                </c:pt>
                <c:pt idx="1312">
                  <c:v>0.19294800000000001</c:v>
                </c:pt>
                <c:pt idx="1313">
                  <c:v>0.19327</c:v>
                </c:pt>
                <c:pt idx="1314">
                  <c:v>0.193879</c:v>
                </c:pt>
                <c:pt idx="1315">
                  <c:v>0.19428699999999999</c:v>
                </c:pt>
                <c:pt idx="1316">
                  <c:v>0.194941</c:v>
                </c:pt>
                <c:pt idx="1317">
                  <c:v>0.195797</c:v>
                </c:pt>
                <c:pt idx="1318">
                  <c:v>0.19666900000000001</c:v>
                </c:pt>
                <c:pt idx="1319">
                  <c:v>0.19731799999999999</c:v>
                </c:pt>
                <c:pt idx="1320">
                  <c:v>0.19758700000000001</c:v>
                </c:pt>
                <c:pt idx="1321">
                  <c:v>0.197411</c:v>
                </c:pt>
                <c:pt idx="1322">
                  <c:v>0.19731099999999999</c:v>
                </c:pt>
                <c:pt idx="1323">
                  <c:v>0.197468</c:v>
                </c:pt>
                <c:pt idx="1324">
                  <c:v>0.19747799999999999</c:v>
                </c:pt>
                <c:pt idx="1325">
                  <c:v>0.19739300000000001</c:v>
                </c:pt>
                <c:pt idx="1326">
                  <c:v>0.197434</c:v>
                </c:pt>
                <c:pt idx="1327">
                  <c:v>0.19747300000000001</c:v>
                </c:pt>
                <c:pt idx="1328">
                  <c:v>0.197408</c:v>
                </c:pt>
                <c:pt idx="1329">
                  <c:v>0.19742799999999999</c:v>
                </c:pt>
                <c:pt idx="1330">
                  <c:v>0.19745599999999999</c:v>
                </c:pt>
                <c:pt idx="1331">
                  <c:v>0.197436</c:v>
                </c:pt>
                <c:pt idx="1332">
                  <c:v>0.197433</c:v>
                </c:pt>
                <c:pt idx="1333">
                  <c:v>0.19745499999999999</c:v>
                </c:pt>
                <c:pt idx="1334">
                  <c:v>0.19745299999999999</c:v>
                </c:pt>
                <c:pt idx="1335">
                  <c:v>0.197439</c:v>
                </c:pt>
                <c:pt idx="1336">
                  <c:v>0.19744200000000001</c:v>
                </c:pt>
                <c:pt idx="1337">
                  <c:v>0.19745299999999999</c:v>
                </c:pt>
                <c:pt idx="1338">
                  <c:v>0.19745599999999999</c:v>
                </c:pt>
                <c:pt idx="1339">
                  <c:v>0.19744900000000001</c:v>
                </c:pt>
                <c:pt idx="1340">
                  <c:v>0.19744200000000001</c:v>
                </c:pt>
                <c:pt idx="1341">
                  <c:v>0.19745799999999999</c:v>
                </c:pt>
                <c:pt idx="1342">
                  <c:v>0.197466</c:v>
                </c:pt>
                <c:pt idx="1343">
                  <c:v>0.19744200000000001</c:v>
                </c:pt>
                <c:pt idx="1344">
                  <c:v>0.19745399999999999</c:v>
                </c:pt>
                <c:pt idx="1345">
                  <c:v>0.197461</c:v>
                </c:pt>
                <c:pt idx="1346">
                  <c:v>0.197459</c:v>
                </c:pt>
                <c:pt idx="1347">
                  <c:v>0.19744600000000001</c:v>
                </c:pt>
                <c:pt idx="1348">
                  <c:v>0.197464</c:v>
                </c:pt>
                <c:pt idx="1349">
                  <c:v>0.197466</c:v>
                </c:pt>
                <c:pt idx="1350">
                  <c:v>0.19747799999999999</c:v>
                </c:pt>
                <c:pt idx="1351">
                  <c:v>0.19754099999999999</c:v>
                </c:pt>
                <c:pt idx="1352">
                  <c:v>0.197682</c:v>
                </c:pt>
                <c:pt idx="1353">
                  <c:v>0.197959</c:v>
                </c:pt>
                <c:pt idx="1354">
                  <c:v>0.19839599999999999</c:v>
                </c:pt>
                <c:pt idx="1355">
                  <c:v>0.19855999999999999</c:v>
                </c:pt>
                <c:pt idx="1356">
                  <c:v>0.19822899999999999</c:v>
                </c:pt>
                <c:pt idx="1357">
                  <c:v>0.19748099999999999</c:v>
                </c:pt>
                <c:pt idx="1358">
                  <c:v>0.19636600000000001</c:v>
                </c:pt>
                <c:pt idx="1359">
                  <c:v>0.19522400000000001</c:v>
                </c:pt>
                <c:pt idx="1360">
                  <c:v>0.193582</c:v>
                </c:pt>
                <c:pt idx="1361">
                  <c:v>0.19094800000000001</c:v>
                </c:pt>
                <c:pt idx="1362">
                  <c:v>0.18750900000000001</c:v>
                </c:pt>
                <c:pt idx="1363">
                  <c:v>0.18554499999999999</c:v>
                </c:pt>
                <c:pt idx="1364">
                  <c:v>0.184555</c:v>
                </c:pt>
                <c:pt idx="1365">
                  <c:v>0.18511900000000001</c:v>
                </c:pt>
                <c:pt idx="1366">
                  <c:v>0.186639</c:v>
                </c:pt>
                <c:pt idx="1367">
                  <c:v>0.187865</c:v>
                </c:pt>
                <c:pt idx="1368">
                  <c:v>0.18854899999999999</c:v>
                </c:pt>
                <c:pt idx="1369">
                  <c:v>0.18911800000000001</c:v>
                </c:pt>
                <c:pt idx="1370">
                  <c:v>0.19017400000000001</c:v>
                </c:pt>
                <c:pt idx="1371">
                  <c:v>0.19084999999999999</c:v>
                </c:pt>
                <c:pt idx="1372">
                  <c:v>0.19104399999999999</c:v>
                </c:pt>
                <c:pt idx="1373">
                  <c:v>0.191718</c:v>
                </c:pt>
                <c:pt idx="1374">
                  <c:v>0.192104</c:v>
                </c:pt>
                <c:pt idx="1375">
                  <c:v>0.19245599999999999</c:v>
                </c:pt>
                <c:pt idx="1376">
                  <c:v>0.19325000000000001</c:v>
                </c:pt>
                <c:pt idx="1377">
                  <c:v>0.19384399999999999</c:v>
                </c:pt>
                <c:pt idx="1378">
                  <c:v>0.19431300000000001</c:v>
                </c:pt>
                <c:pt idx="1379">
                  <c:v>0.194524</c:v>
                </c:pt>
                <c:pt idx="1380">
                  <c:v>0.194463</c:v>
                </c:pt>
                <c:pt idx="1381">
                  <c:v>0.19436999999999999</c:v>
                </c:pt>
                <c:pt idx="1382">
                  <c:v>0.19443299999999999</c:v>
                </c:pt>
                <c:pt idx="1383">
                  <c:v>0.194578</c:v>
                </c:pt>
                <c:pt idx="1384">
                  <c:v>0.19457099999999999</c:v>
                </c:pt>
                <c:pt idx="1385">
                  <c:v>0.19450899999999999</c:v>
                </c:pt>
                <c:pt idx="1386">
                  <c:v>0.19450799999999999</c:v>
                </c:pt>
                <c:pt idx="1387">
                  <c:v>0.19461999999999999</c:v>
                </c:pt>
                <c:pt idx="1388">
                  <c:v>0.19462399999999999</c:v>
                </c:pt>
                <c:pt idx="1389">
                  <c:v>0.19459799999999999</c:v>
                </c:pt>
                <c:pt idx="1390">
                  <c:v>0.194573</c:v>
                </c:pt>
                <c:pt idx="1391">
                  <c:v>0.19464600000000001</c:v>
                </c:pt>
                <c:pt idx="1392">
                  <c:v>0.194692</c:v>
                </c:pt>
                <c:pt idx="1393">
                  <c:v>0.19467899999999999</c:v>
                </c:pt>
                <c:pt idx="1394">
                  <c:v>0.19465499999999999</c:v>
                </c:pt>
                <c:pt idx="1395">
                  <c:v>0.19470699999999999</c:v>
                </c:pt>
                <c:pt idx="1396">
                  <c:v>0.19475400000000001</c:v>
                </c:pt>
                <c:pt idx="1397">
                  <c:v>0.19474</c:v>
                </c:pt>
                <c:pt idx="1398">
                  <c:v>0.19472200000000001</c:v>
                </c:pt>
                <c:pt idx="1399">
                  <c:v>0.19478400000000001</c:v>
                </c:pt>
                <c:pt idx="1400">
                  <c:v>0.19481799999999999</c:v>
                </c:pt>
                <c:pt idx="1401">
                  <c:v>0.19481000000000001</c:v>
                </c:pt>
                <c:pt idx="1402">
                  <c:v>0.19479299999999999</c:v>
                </c:pt>
                <c:pt idx="1403">
                  <c:v>0.194822</c:v>
                </c:pt>
                <c:pt idx="1404">
                  <c:v>0.19484299999999999</c:v>
                </c:pt>
                <c:pt idx="1405">
                  <c:v>0.19483200000000001</c:v>
                </c:pt>
                <c:pt idx="1406">
                  <c:v>0.19482099999999999</c:v>
                </c:pt>
                <c:pt idx="1407">
                  <c:v>0.19484099999999999</c:v>
                </c:pt>
                <c:pt idx="1408">
                  <c:v>0.194885</c:v>
                </c:pt>
                <c:pt idx="1409">
                  <c:v>0.19492899999999999</c:v>
                </c:pt>
                <c:pt idx="1410">
                  <c:v>0.19502700000000001</c:v>
                </c:pt>
                <c:pt idx="1411">
                  <c:v>0.19495399999999999</c:v>
                </c:pt>
                <c:pt idx="1412">
                  <c:v>0.19472800000000001</c:v>
                </c:pt>
                <c:pt idx="1413">
                  <c:v>0.19458600000000001</c:v>
                </c:pt>
                <c:pt idx="1414">
                  <c:v>0.19420000000000001</c:v>
                </c:pt>
                <c:pt idx="1415">
                  <c:v>0.19331699999999999</c:v>
                </c:pt>
                <c:pt idx="1416">
                  <c:v>0.19173799999999999</c:v>
                </c:pt>
                <c:pt idx="1417">
                  <c:v>0.18898200000000001</c:v>
                </c:pt>
                <c:pt idx="1418">
                  <c:v>0.18527099999999999</c:v>
                </c:pt>
                <c:pt idx="1419">
                  <c:v>0.18290300000000001</c:v>
                </c:pt>
                <c:pt idx="1420">
                  <c:v>0.18152599999999999</c:v>
                </c:pt>
                <c:pt idx="1421">
                  <c:v>0.18133299999999999</c:v>
                </c:pt>
                <c:pt idx="1422">
                  <c:v>0.18188799999999999</c:v>
                </c:pt>
                <c:pt idx="1423">
                  <c:v>0.18269099999999999</c:v>
                </c:pt>
                <c:pt idx="1424">
                  <c:v>0.18338299999999999</c:v>
                </c:pt>
                <c:pt idx="1425">
                  <c:v>0.18381800000000001</c:v>
                </c:pt>
                <c:pt idx="1426">
                  <c:v>0.184615</c:v>
                </c:pt>
                <c:pt idx="1427">
                  <c:v>0.18538099999999999</c:v>
                </c:pt>
                <c:pt idx="1428">
                  <c:v>0.18567600000000001</c:v>
                </c:pt>
                <c:pt idx="1429">
                  <c:v>0.18610299999999999</c:v>
                </c:pt>
                <c:pt idx="1430">
                  <c:v>0.186724</c:v>
                </c:pt>
                <c:pt idx="1431">
                  <c:v>0.18711800000000001</c:v>
                </c:pt>
                <c:pt idx="1432">
                  <c:v>0.18791099999999999</c:v>
                </c:pt>
                <c:pt idx="1433">
                  <c:v>0.188773</c:v>
                </c:pt>
                <c:pt idx="1434">
                  <c:v>0.18950900000000001</c:v>
                </c:pt>
                <c:pt idx="1435">
                  <c:v>0.190055</c:v>
                </c:pt>
                <c:pt idx="1436">
                  <c:v>0.19017100000000001</c:v>
                </c:pt>
                <c:pt idx="1437">
                  <c:v>0.19000500000000001</c:v>
                </c:pt>
                <c:pt idx="1438">
                  <c:v>0.19000400000000001</c:v>
                </c:pt>
                <c:pt idx="1439">
                  <c:v>0.19011900000000001</c:v>
                </c:pt>
                <c:pt idx="1440">
                  <c:v>0.190081</c:v>
                </c:pt>
                <c:pt idx="1441">
                  <c:v>0.19004299999999999</c:v>
                </c:pt>
                <c:pt idx="1442">
                  <c:v>0.19008800000000001</c:v>
                </c:pt>
                <c:pt idx="1443">
                  <c:v>0.19008700000000001</c:v>
                </c:pt>
                <c:pt idx="1444">
                  <c:v>0.190056</c:v>
                </c:pt>
                <c:pt idx="1445">
                  <c:v>0.19007299999999999</c:v>
                </c:pt>
                <c:pt idx="1446">
                  <c:v>0.19008900000000001</c:v>
                </c:pt>
                <c:pt idx="1447">
                  <c:v>0.190079</c:v>
                </c:pt>
                <c:pt idx="1448">
                  <c:v>0.19007299999999999</c:v>
                </c:pt>
                <c:pt idx="1449">
                  <c:v>0.190082</c:v>
                </c:pt>
                <c:pt idx="1450">
                  <c:v>0.19009200000000001</c:v>
                </c:pt>
                <c:pt idx="1451">
                  <c:v>0.19009100000000001</c:v>
                </c:pt>
                <c:pt idx="1452">
                  <c:v>0.190085</c:v>
                </c:pt>
                <c:pt idx="1453">
                  <c:v>0.190083</c:v>
                </c:pt>
                <c:pt idx="1454">
                  <c:v>0.19009699999999999</c:v>
                </c:pt>
                <c:pt idx="1455">
                  <c:v>0.19009599999999999</c:v>
                </c:pt>
                <c:pt idx="1456">
                  <c:v>0.19008700000000001</c:v>
                </c:pt>
                <c:pt idx="1457">
                  <c:v>0.19009100000000001</c:v>
                </c:pt>
                <c:pt idx="1458">
                  <c:v>0.19009899999999999</c:v>
                </c:pt>
                <c:pt idx="1459">
                  <c:v>0.19009599999999999</c:v>
                </c:pt>
                <c:pt idx="1460">
                  <c:v>0.19009699999999999</c:v>
                </c:pt>
                <c:pt idx="1461">
                  <c:v>0.19010099999999999</c:v>
                </c:pt>
                <c:pt idx="1462">
                  <c:v>0.19009799999999999</c:v>
                </c:pt>
                <c:pt idx="1463">
                  <c:v>0.19009499999999999</c:v>
                </c:pt>
                <c:pt idx="1464">
                  <c:v>0.19009999999999999</c:v>
                </c:pt>
                <c:pt idx="1465">
                  <c:v>0.19011900000000001</c:v>
                </c:pt>
                <c:pt idx="1466">
                  <c:v>0.19014800000000001</c:v>
                </c:pt>
                <c:pt idx="1467">
                  <c:v>0.190244</c:v>
                </c:pt>
                <c:pt idx="1468">
                  <c:v>0.19040299999999999</c:v>
                </c:pt>
                <c:pt idx="1469">
                  <c:v>0.19068599999999999</c:v>
                </c:pt>
                <c:pt idx="1470">
                  <c:v>0.19106699999999999</c:v>
                </c:pt>
                <c:pt idx="1471">
                  <c:v>0.191299</c:v>
                </c:pt>
                <c:pt idx="1472">
                  <c:v>0.190939</c:v>
                </c:pt>
                <c:pt idx="1473">
                  <c:v>0.19003400000000001</c:v>
                </c:pt>
                <c:pt idx="1474">
                  <c:v>0.18899299999999999</c:v>
                </c:pt>
                <c:pt idx="1475">
                  <c:v>0.187693</c:v>
                </c:pt>
                <c:pt idx="1476">
                  <c:v>0.18570900000000001</c:v>
                </c:pt>
                <c:pt idx="1477">
                  <c:v>0.18281500000000001</c:v>
                </c:pt>
                <c:pt idx="1478">
                  <c:v>0.17972399999999999</c:v>
                </c:pt>
                <c:pt idx="1479">
                  <c:v>0.17791100000000001</c:v>
                </c:pt>
                <c:pt idx="1480">
                  <c:v>0.177171</c:v>
                </c:pt>
                <c:pt idx="1481">
                  <c:v>0.178095</c:v>
                </c:pt>
                <c:pt idx="1482">
                  <c:v>0.17962700000000001</c:v>
                </c:pt>
                <c:pt idx="1483">
                  <c:v>0.18041699999999999</c:v>
                </c:pt>
                <c:pt idx="1484">
                  <c:v>0.18085300000000001</c:v>
                </c:pt>
                <c:pt idx="1485">
                  <c:v>0.18168200000000001</c:v>
                </c:pt>
                <c:pt idx="1486">
                  <c:v>0.18281900000000001</c:v>
                </c:pt>
                <c:pt idx="1487">
                  <c:v>0.183258</c:v>
                </c:pt>
                <c:pt idx="1488">
                  <c:v>0.18368899999999999</c:v>
                </c:pt>
                <c:pt idx="1489">
                  <c:v>0.184279</c:v>
                </c:pt>
                <c:pt idx="1490">
                  <c:v>0.184666</c:v>
                </c:pt>
                <c:pt idx="1491">
                  <c:v>0.18505199999999999</c:v>
                </c:pt>
                <c:pt idx="1492">
                  <c:v>0.18580099999999999</c:v>
                </c:pt>
                <c:pt idx="1493">
                  <c:v>0.18648999999999999</c:v>
                </c:pt>
                <c:pt idx="1494">
                  <c:v>0.18700900000000001</c:v>
                </c:pt>
                <c:pt idx="1495">
                  <c:v>0.18712500000000001</c:v>
                </c:pt>
                <c:pt idx="1496">
                  <c:v>0.186968</c:v>
                </c:pt>
                <c:pt idx="1497">
                  <c:v>0.18690100000000001</c:v>
                </c:pt>
                <c:pt idx="1498">
                  <c:v>0.18701400000000001</c:v>
                </c:pt>
                <c:pt idx="1499">
                  <c:v>0.18714700000000001</c:v>
                </c:pt>
                <c:pt idx="1500">
                  <c:v>0.187088</c:v>
                </c:pt>
                <c:pt idx="1501">
                  <c:v>0.18706100000000001</c:v>
                </c:pt>
                <c:pt idx="1502">
                  <c:v>0.18711900000000001</c:v>
                </c:pt>
                <c:pt idx="1503">
                  <c:v>0.18718699999999999</c:v>
                </c:pt>
                <c:pt idx="1504">
                  <c:v>0.18717</c:v>
                </c:pt>
                <c:pt idx="1505">
                  <c:v>0.18714700000000001</c:v>
                </c:pt>
                <c:pt idx="1506">
                  <c:v>0.187191</c:v>
                </c:pt>
                <c:pt idx="1507">
                  <c:v>0.187246</c:v>
                </c:pt>
                <c:pt idx="1508">
                  <c:v>0.187224</c:v>
                </c:pt>
                <c:pt idx="1509">
                  <c:v>0.18720800000000001</c:v>
                </c:pt>
                <c:pt idx="1510">
                  <c:v>0.18722900000000001</c:v>
                </c:pt>
                <c:pt idx="1511">
                  <c:v>0.18726699999999999</c:v>
                </c:pt>
                <c:pt idx="1512">
                  <c:v>0.18725</c:v>
                </c:pt>
                <c:pt idx="1513">
                  <c:v>0.18724199999999999</c:v>
                </c:pt>
                <c:pt idx="1514">
                  <c:v>0.18726699999999999</c:v>
                </c:pt>
                <c:pt idx="1515">
                  <c:v>0.18729499999999999</c:v>
                </c:pt>
                <c:pt idx="1516">
                  <c:v>0.18729199999999999</c:v>
                </c:pt>
                <c:pt idx="1517">
                  <c:v>0.18728900000000001</c:v>
                </c:pt>
                <c:pt idx="1518">
                  <c:v>0.18731400000000001</c:v>
                </c:pt>
                <c:pt idx="1519">
                  <c:v>0.187331</c:v>
                </c:pt>
                <c:pt idx="1520">
                  <c:v>0.18732599999999999</c:v>
                </c:pt>
                <c:pt idx="1521">
                  <c:v>0.18733</c:v>
                </c:pt>
                <c:pt idx="1522">
                  <c:v>0.18734799999999999</c:v>
                </c:pt>
                <c:pt idx="1523">
                  <c:v>0.18735299999999999</c:v>
                </c:pt>
                <c:pt idx="1524">
                  <c:v>0.18737400000000001</c:v>
                </c:pt>
                <c:pt idx="1525">
                  <c:v>0.18742400000000001</c:v>
                </c:pt>
                <c:pt idx="1526">
                  <c:v>0.187477</c:v>
                </c:pt>
                <c:pt idx="1527">
                  <c:v>0.18728800000000001</c:v>
                </c:pt>
                <c:pt idx="1528">
                  <c:v>0.18710199999999999</c:v>
                </c:pt>
                <c:pt idx="1529">
                  <c:v>0.186833</c:v>
                </c:pt>
                <c:pt idx="1530">
                  <c:v>0.18613499999999999</c:v>
                </c:pt>
                <c:pt idx="1531">
                  <c:v>0.18499099999999999</c:v>
                </c:pt>
                <c:pt idx="1532">
                  <c:v>0.182951</c:v>
                </c:pt>
                <c:pt idx="1533">
                  <c:v>0.179623</c:v>
                </c:pt>
                <c:pt idx="1534">
                  <c:v>0.176732</c:v>
                </c:pt>
                <c:pt idx="1535">
                  <c:v>0.174705</c:v>
                </c:pt>
                <c:pt idx="1536">
                  <c:v>0.17358199999999999</c:v>
                </c:pt>
                <c:pt idx="1537">
                  <c:v>0.173674</c:v>
                </c:pt>
                <c:pt idx="1538">
                  <c:v>0.17455399999999999</c:v>
                </c:pt>
                <c:pt idx="1539">
                  <c:v>0.17540700000000001</c:v>
                </c:pt>
                <c:pt idx="1540">
                  <c:v>0.17566999999999999</c:v>
                </c:pt>
                <c:pt idx="1541">
                  <c:v>0.176228</c:v>
                </c:pt>
                <c:pt idx="1542">
                  <c:v>0.17721999999999999</c:v>
                </c:pt>
                <c:pt idx="1543">
                  <c:v>0.17776500000000001</c:v>
                </c:pt>
                <c:pt idx="1544">
                  <c:v>0.17806900000000001</c:v>
                </c:pt>
                <c:pt idx="1545">
                  <c:v>0.178623</c:v>
                </c:pt>
                <c:pt idx="1546">
                  <c:v>0.17912600000000001</c:v>
                </c:pt>
                <c:pt idx="1547">
                  <c:v>0.17961299999999999</c:v>
                </c:pt>
                <c:pt idx="1548">
                  <c:v>0.180454</c:v>
                </c:pt>
                <c:pt idx="1549">
                  <c:v>0.18126800000000001</c:v>
                </c:pt>
                <c:pt idx="1550">
                  <c:v>0.182033</c:v>
                </c:pt>
                <c:pt idx="1551">
                  <c:v>0.18242900000000001</c:v>
                </c:pt>
                <c:pt idx="1552">
                  <c:v>0.18240100000000001</c:v>
                </c:pt>
                <c:pt idx="1553">
                  <c:v>0.182231</c:v>
                </c:pt>
                <c:pt idx="1554">
                  <c:v>0.18231600000000001</c:v>
                </c:pt>
                <c:pt idx="1555">
                  <c:v>0.18241599999999999</c:v>
                </c:pt>
              </c:numCache>
            </c:numRef>
          </c:yVal>
          <c:smooth val="0"/>
          <c:extLst>
            <c:ext xmlns:c16="http://schemas.microsoft.com/office/drawing/2014/chart" uri="{C3380CC4-5D6E-409C-BE32-E72D297353CC}">
              <c16:uniqueId val="{00000001-9B4E-4D1A-9E98-A145FB9A22D4}"/>
            </c:ext>
          </c:extLst>
        </c:ser>
        <c:dLbls>
          <c:showLegendKey val="0"/>
          <c:showVal val="0"/>
          <c:showCatName val="0"/>
          <c:showSerName val="0"/>
          <c:showPercent val="0"/>
          <c:showBubbleSize val="0"/>
        </c:dLbls>
        <c:axId val="1358434624"/>
        <c:axId val="1358435456"/>
      </c:scatterChart>
      <c:valAx>
        <c:axId val="1358434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8435456"/>
        <c:crosses val="autoZero"/>
        <c:crossBetween val="midCat"/>
      </c:valAx>
      <c:valAx>
        <c:axId val="1358435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Position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84346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Z vs t (Increased Speed</a:t>
            </a:r>
            <a:r>
              <a:rPr lang="en-US" baseline="0"/>
              <a:t> Three Wedge)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trigroovetest!$E$1</c:f>
              <c:strCache>
                <c:ptCount val="1"/>
                <c:pt idx="0">
                  <c:v>Z</c:v>
                </c:pt>
              </c:strCache>
            </c:strRef>
          </c:tx>
          <c:spPr>
            <a:ln w="19050" cap="rnd">
              <a:noFill/>
              <a:round/>
            </a:ln>
            <a:effectLst/>
          </c:spPr>
          <c:marker>
            <c:symbol val="circle"/>
            <c:size val="2"/>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1.547419072615923E-2"/>
                  <c:y val="-0.3835710119568387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trigroovetest!$B$2:$B$1214</c:f>
              <c:numCache>
                <c:formatCode>General</c:formatCode>
                <c:ptCount val="1213"/>
                <c:pt idx="0">
                  <c:v>0</c:v>
                </c:pt>
                <c:pt idx="1">
                  <c:v>3.3333000000000002E-2</c:v>
                </c:pt>
                <c:pt idx="2">
                  <c:v>6.6667000000000004E-2</c:v>
                </c:pt>
                <c:pt idx="3">
                  <c:v>0.1</c:v>
                </c:pt>
                <c:pt idx="4">
                  <c:v>0.13333300000000001</c:v>
                </c:pt>
                <c:pt idx="5">
                  <c:v>0.16666700000000001</c:v>
                </c:pt>
                <c:pt idx="6">
                  <c:v>0.2</c:v>
                </c:pt>
                <c:pt idx="7">
                  <c:v>0.23333300000000001</c:v>
                </c:pt>
                <c:pt idx="8">
                  <c:v>0.26666699999999999</c:v>
                </c:pt>
                <c:pt idx="9">
                  <c:v>0.3</c:v>
                </c:pt>
                <c:pt idx="10">
                  <c:v>0.33333299999999999</c:v>
                </c:pt>
                <c:pt idx="11">
                  <c:v>0.36666700000000002</c:v>
                </c:pt>
                <c:pt idx="12">
                  <c:v>0.4</c:v>
                </c:pt>
                <c:pt idx="13">
                  <c:v>0.43333300000000002</c:v>
                </c:pt>
                <c:pt idx="14">
                  <c:v>0.466667</c:v>
                </c:pt>
                <c:pt idx="15">
                  <c:v>0.5</c:v>
                </c:pt>
                <c:pt idx="16">
                  <c:v>0.53333299999999995</c:v>
                </c:pt>
                <c:pt idx="17">
                  <c:v>0.56666700000000003</c:v>
                </c:pt>
                <c:pt idx="18">
                  <c:v>0.6</c:v>
                </c:pt>
                <c:pt idx="19">
                  <c:v>0.63333300000000003</c:v>
                </c:pt>
                <c:pt idx="20">
                  <c:v>0.66666700000000001</c:v>
                </c:pt>
                <c:pt idx="21">
                  <c:v>0.7</c:v>
                </c:pt>
                <c:pt idx="22">
                  <c:v>0.73333300000000001</c:v>
                </c:pt>
                <c:pt idx="23">
                  <c:v>0.76666699999999999</c:v>
                </c:pt>
                <c:pt idx="24">
                  <c:v>0.8</c:v>
                </c:pt>
                <c:pt idx="25">
                  <c:v>0.83333299999999999</c:v>
                </c:pt>
                <c:pt idx="26">
                  <c:v>0.86666699999999997</c:v>
                </c:pt>
                <c:pt idx="27">
                  <c:v>0.9</c:v>
                </c:pt>
                <c:pt idx="28">
                  <c:v>0.93333299999999997</c:v>
                </c:pt>
                <c:pt idx="29">
                  <c:v>0.96666700000000005</c:v>
                </c:pt>
                <c:pt idx="30">
                  <c:v>1</c:v>
                </c:pt>
                <c:pt idx="31">
                  <c:v>1.0333330000000001</c:v>
                </c:pt>
                <c:pt idx="32">
                  <c:v>1.066667</c:v>
                </c:pt>
                <c:pt idx="33">
                  <c:v>1.1000000000000001</c:v>
                </c:pt>
                <c:pt idx="34">
                  <c:v>1.1333329999999999</c:v>
                </c:pt>
                <c:pt idx="35">
                  <c:v>1.1666669999999999</c:v>
                </c:pt>
                <c:pt idx="36">
                  <c:v>1.2</c:v>
                </c:pt>
                <c:pt idx="37">
                  <c:v>1.233333</c:v>
                </c:pt>
                <c:pt idx="38">
                  <c:v>1.266667</c:v>
                </c:pt>
                <c:pt idx="39">
                  <c:v>1.3</c:v>
                </c:pt>
                <c:pt idx="40">
                  <c:v>1.3333330000000001</c:v>
                </c:pt>
                <c:pt idx="41">
                  <c:v>1.3666670000000001</c:v>
                </c:pt>
                <c:pt idx="42">
                  <c:v>1.4</c:v>
                </c:pt>
                <c:pt idx="43">
                  <c:v>1.433333</c:v>
                </c:pt>
                <c:pt idx="44">
                  <c:v>1.4666669999999999</c:v>
                </c:pt>
                <c:pt idx="45">
                  <c:v>1.5</c:v>
                </c:pt>
                <c:pt idx="46">
                  <c:v>1.5333330000000001</c:v>
                </c:pt>
                <c:pt idx="47">
                  <c:v>1.566667</c:v>
                </c:pt>
                <c:pt idx="48">
                  <c:v>1.6</c:v>
                </c:pt>
                <c:pt idx="49">
                  <c:v>1.6333329999999999</c:v>
                </c:pt>
                <c:pt idx="50">
                  <c:v>1.6666669999999999</c:v>
                </c:pt>
                <c:pt idx="51">
                  <c:v>1.7</c:v>
                </c:pt>
                <c:pt idx="52">
                  <c:v>1.733333</c:v>
                </c:pt>
                <c:pt idx="53">
                  <c:v>1.766667</c:v>
                </c:pt>
                <c:pt idx="54">
                  <c:v>1.8</c:v>
                </c:pt>
                <c:pt idx="55">
                  <c:v>1.8333330000000001</c:v>
                </c:pt>
                <c:pt idx="56">
                  <c:v>1.8666670000000001</c:v>
                </c:pt>
                <c:pt idx="57">
                  <c:v>1.9</c:v>
                </c:pt>
                <c:pt idx="58">
                  <c:v>1.933333</c:v>
                </c:pt>
                <c:pt idx="59">
                  <c:v>1.9666669999999999</c:v>
                </c:pt>
                <c:pt idx="60">
                  <c:v>2</c:v>
                </c:pt>
                <c:pt idx="61">
                  <c:v>2.0333329999999998</c:v>
                </c:pt>
                <c:pt idx="62">
                  <c:v>2.0666669999999998</c:v>
                </c:pt>
                <c:pt idx="63">
                  <c:v>2.1</c:v>
                </c:pt>
                <c:pt idx="64">
                  <c:v>2.1333329999999999</c:v>
                </c:pt>
                <c:pt idx="65">
                  <c:v>2.1666669999999999</c:v>
                </c:pt>
                <c:pt idx="66">
                  <c:v>2.2000000000000002</c:v>
                </c:pt>
                <c:pt idx="67">
                  <c:v>2.233333</c:v>
                </c:pt>
                <c:pt idx="68">
                  <c:v>2.266667</c:v>
                </c:pt>
                <c:pt idx="69">
                  <c:v>2.2999999999999998</c:v>
                </c:pt>
                <c:pt idx="70">
                  <c:v>2.3333330000000001</c:v>
                </c:pt>
                <c:pt idx="71">
                  <c:v>2.3666670000000001</c:v>
                </c:pt>
                <c:pt idx="72">
                  <c:v>2.4</c:v>
                </c:pt>
                <c:pt idx="73">
                  <c:v>2.4333330000000002</c:v>
                </c:pt>
                <c:pt idx="74">
                  <c:v>2.4666670000000002</c:v>
                </c:pt>
                <c:pt idx="75">
                  <c:v>2.5</c:v>
                </c:pt>
                <c:pt idx="76">
                  <c:v>2.5333329999999998</c:v>
                </c:pt>
                <c:pt idx="77">
                  <c:v>2.5666669999999998</c:v>
                </c:pt>
                <c:pt idx="78">
                  <c:v>2.6</c:v>
                </c:pt>
                <c:pt idx="79">
                  <c:v>2.6333329999999999</c:v>
                </c:pt>
                <c:pt idx="80">
                  <c:v>2.6666669999999999</c:v>
                </c:pt>
                <c:pt idx="81">
                  <c:v>2.7</c:v>
                </c:pt>
                <c:pt idx="82">
                  <c:v>2.733333</c:v>
                </c:pt>
                <c:pt idx="83">
                  <c:v>2.766667</c:v>
                </c:pt>
                <c:pt idx="84">
                  <c:v>2.8</c:v>
                </c:pt>
                <c:pt idx="85">
                  <c:v>2.8333330000000001</c:v>
                </c:pt>
                <c:pt idx="86">
                  <c:v>2.8666670000000001</c:v>
                </c:pt>
                <c:pt idx="87">
                  <c:v>2.9</c:v>
                </c:pt>
                <c:pt idx="88">
                  <c:v>2.9333330000000002</c:v>
                </c:pt>
                <c:pt idx="89">
                  <c:v>2.9666670000000002</c:v>
                </c:pt>
                <c:pt idx="90">
                  <c:v>3</c:v>
                </c:pt>
                <c:pt idx="91">
                  <c:v>3.0333329999999998</c:v>
                </c:pt>
                <c:pt idx="92">
                  <c:v>3.0666669999999998</c:v>
                </c:pt>
                <c:pt idx="93">
                  <c:v>3.1</c:v>
                </c:pt>
                <c:pt idx="94">
                  <c:v>3.1333329999999999</c:v>
                </c:pt>
                <c:pt idx="95">
                  <c:v>3.1666669999999999</c:v>
                </c:pt>
                <c:pt idx="96">
                  <c:v>3.2</c:v>
                </c:pt>
                <c:pt idx="97">
                  <c:v>3.233333</c:v>
                </c:pt>
                <c:pt idx="98">
                  <c:v>3.266667</c:v>
                </c:pt>
                <c:pt idx="99">
                  <c:v>3.3</c:v>
                </c:pt>
                <c:pt idx="100">
                  <c:v>3.3333330000000001</c:v>
                </c:pt>
                <c:pt idx="101">
                  <c:v>3.3666670000000001</c:v>
                </c:pt>
                <c:pt idx="102">
                  <c:v>3.4</c:v>
                </c:pt>
                <c:pt idx="103">
                  <c:v>3.4333330000000002</c:v>
                </c:pt>
                <c:pt idx="104">
                  <c:v>3.4666670000000002</c:v>
                </c:pt>
                <c:pt idx="105">
                  <c:v>3.5</c:v>
                </c:pt>
                <c:pt idx="106">
                  <c:v>3.5333329999999998</c:v>
                </c:pt>
                <c:pt idx="107">
                  <c:v>3.5666669999999998</c:v>
                </c:pt>
                <c:pt idx="108">
                  <c:v>3.6</c:v>
                </c:pt>
                <c:pt idx="109">
                  <c:v>3.6333329999999999</c:v>
                </c:pt>
                <c:pt idx="110">
                  <c:v>3.6666669999999999</c:v>
                </c:pt>
                <c:pt idx="111">
                  <c:v>3.7</c:v>
                </c:pt>
                <c:pt idx="112">
                  <c:v>3.733333</c:v>
                </c:pt>
                <c:pt idx="113">
                  <c:v>3.766667</c:v>
                </c:pt>
                <c:pt idx="114">
                  <c:v>3.8</c:v>
                </c:pt>
                <c:pt idx="115">
                  <c:v>3.8333330000000001</c:v>
                </c:pt>
                <c:pt idx="116">
                  <c:v>3.8666670000000001</c:v>
                </c:pt>
                <c:pt idx="117">
                  <c:v>3.9</c:v>
                </c:pt>
                <c:pt idx="118">
                  <c:v>3.9333330000000002</c:v>
                </c:pt>
                <c:pt idx="119">
                  <c:v>3.9666670000000002</c:v>
                </c:pt>
                <c:pt idx="120">
                  <c:v>4</c:v>
                </c:pt>
                <c:pt idx="121">
                  <c:v>4.0333329999999998</c:v>
                </c:pt>
                <c:pt idx="122">
                  <c:v>4.0666669999999998</c:v>
                </c:pt>
                <c:pt idx="123">
                  <c:v>4.0999999999999996</c:v>
                </c:pt>
                <c:pt idx="124">
                  <c:v>4.1333330000000004</c:v>
                </c:pt>
                <c:pt idx="125">
                  <c:v>4.1666670000000003</c:v>
                </c:pt>
                <c:pt idx="126">
                  <c:v>4.2</c:v>
                </c:pt>
                <c:pt idx="127">
                  <c:v>4.233333</c:v>
                </c:pt>
                <c:pt idx="128">
                  <c:v>4.266667</c:v>
                </c:pt>
                <c:pt idx="129">
                  <c:v>4.3</c:v>
                </c:pt>
                <c:pt idx="130">
                  <c:v>4.3333329999999997</c:v>
                </c:pt>
                <c:pt idx="131">
                  <c:v>4.3666669999999996</c:v>
                </c:pt>
                <c:pt idx="132">
                  <c:v>4.4000000000000004</c:v>
                </c:pt>
                <c:pt idx="133">
                  <c:v>4.4333330000000002</c:v>
                </c:pt>
                <c:pt idx="134">
                  <c:v>4.4666670000000002</c:v>
                </c:pt>
                <c:pt idx="135">
                  <c:v>4.5</c:v>
                </c:pt>
                <c:pt idx="136">
                  <c:v>4.5333329999999998</c:v>
                </c:pt>
                <c:pt idx="137">
                  <c:v>4.5666669999999998</c:v>
                </c:pt>
                <c:pt idx="138">
                  <c:v>4.5999999999999996</c:v>
                </c:pt>
                <c:pt idx="139">
                  <c:v>4.6333330000000004</c:v>
                </c:pt>
                <c:pt idx="140">
                  <c:v>4.6666670000000003</c:v>
                </c:pt>
                <c:pt idx="141">
                  <c:v>4.7</c:v>
                </c:pt>
                <c:pt idx="142">
                  <c:v>4.733333</c:v>
                </c:pt>
                <c:pt idx="143">
                  <c:v>4.766667</c:v>
                </c:pt>
                <c:pt idx="144">
                  <c:v>4.8</c:v>
                </c:pt>
                <c:pt idx="145">
                  <c:v>4.8333329999999997</c:v>
                </c:pt>
                <c:pt idx="146">
                  <c:v>4.8666669999999996</c:v>
                </c:pt>
                <c:pt idx="147">
                  <c:v>4.9000000000000004</c:v>
                </c:pt>
                <c:pt idx="148">
                  <c:v>4.9333330000000002</c:v>
                </c:pt>
                <c:pt idx="149">
                  <c:v>4.9666670000000002</c:v>
                </c:pt>
                <c:pt idx="150">
                  <c:v>5</c:v>
                </c:pt>
                <c:pt idx="151">
                  <c:v>5.0333329999999998</c:v>
                </c:pt>
                <c:pt idx="152">
                  <c:v>5.0666669999999998</c:v>
                </c:pt>
                <c:pt idx="153">
                  <c:v>5.0999999999999996</c:v>
                </c:pt>
                <c:pt idx="154">
                  <c:v>5.1333330000000004</c:v>
                </c:pt>
                <c:pt idx="155">
                  <c:v>5.1666670000000003</c:v>
                </c:pt>
                <c:pt idx="156">
                  <c:v>5.2</c:v>
                </c:pt>
                <c:pt idx="157">
                  <c:v>5.233333</c:v>
                </c:pt>
                <c:pt idx="158">
                  <c:v>5.266667</c:v>
                </c:pt>
                <c:pt idx="159">
                  <c:v>5.3</c:v>
                </c:pt>
                <c:pt idx="160">
                  <c:v>5.3333329999999997</c:v>
                </c:pt>
                <c:pt idx="161">
                  <c:v>5.3666669999999996</c:v>
                </c:pt>
                <c:pt idx="162">
                  <c:v>5.4</c:v>
                </c:pt>
                <c:pt idx="163">
                  <c:v>5.4333330000000002</c:v>
                </c:pt>
                <c:pt idx="164">
                  <c:v>5.4666670000000002</c:v>
                </c:pt>
                <c:pt idx="165">
                  <c:v>5.5</c:v>
                </c:pt>
                <c:pt idx="166">
                  <c:v>5.5333329999999998</c:v>
                </c:pt>
                <c:pt idx="167">
                  <c:v>5.5666669999999998</c:v>
                </c:pt>
                <c:pt idx="168">
                  <c:v>5.6</c:v>
                </c:pt>
                <c:pt idx="169">
                  <c:v>5.6333330000000004</c:v>
                </c:pt>
                <c:pt idx="170">
                  <c:v>5.6666670000000003</c:v>
                </c:pt>
                <c:pt idx="171">
                  <c:v>5.7</c:v>
                </c:pt>
                <c:pt idx="172">
                  <c:v>5.733333</c:v>
                </c:pt>
                <c:pt idx="173">
                  <c:v>5.766667</c:v>
                </c:pt>
                <c:pt idx="174">
                  <c:v>5.8</c:v>
                </c:pt>
                <c:pt idx="175">
                  <c:v>5.8333329999999997</c:v>
                </c:pt>
                <c:pt idx="176">
                  <c:v>5.8666669999999996</c:v>
                </c:pt>
                <c:pt idx="177">
                  <c:v>5.9</c:v>
                </c:pt>
                <c:pt idx="178">
                  <c:v>5.9333330000000002</c:v>
                </c:pt>
                <c:pt idx="179">
                  <c:v>5.9666670000000002</c:v>
                </c:pt>
                <c:pt idx="180">
                  <c:v>6</c:v>
                </c:pt>
                <c:pt idx="181">
                  <c:v>6.0333329999999998</c:v>
                </c:pt>
                <c:pt idx="182">
                  <c:v>6.0666669999999998</c:v>
                </c:pt>
                <c:pt idx="183">
                  <c:v>6.1</c:v>
                </c:pt>
                <c:pt idx="184">
                  <c:v>6.1333330000000004</c:v>
                </c:pt>
                <c:pt idx="185">
                  <c:v>6.1666670000000003</c:v>
                </c:pt>
                <c:pt idx="186">
                  <c:v>6.2</c:v>
                </c:pt>
                <c:pt idx="187">
                  <c:v>6.233333</c:v>
                </c:pt>
                <c:pt idx="188">
                  <c:v>6.266667</c:v>
                </c:pt>
                <c:pt idx="189">
                  <c:v>6.3</c:v>
                </c:pt>
                <c:pt idx="190">
                  <c:v>6.3333329999999997</c:v>
                </c:pt>
                <c:pt idx="191">
                  <c:v>6.3666669999999996</c:v>
                </c:pt>
                <c:pt idx="192">
                  <c:v>6.4</c:v>
                </c:pt>
                <c:pt idx="193">
                  <c:v>6.4333330000000002</c:v>
                </c:pt>
                <c:pt idx="194">
                  <c:v>6.4666670000000002</c:v>
                </c:pt>
                <c:pt idx="195">
                  <c:v>6.5</c:v>
                </c:pt>
                <c:pt idx="196">
                  <c:v>6.5333329999999998</c:v>
                </c:pt>
                <c:pt idx="197">
                  <c:v>6.5666669999999998</c:v>
                </c:pt>
                <c:pt idx="198">
                  <c:v>6.6</c:v>
                </c:pt>
                <c:pt idx="199">
                  <c:v>6.6333330000000004</c:v>
                </c:pt>
                <c:pt idx="200">
                  <c:v>6.6666670000000003</c:v>
                </c:pt>
                <c:pt idx="201">
                  <c:v>6.7</c:v>
                </c:pt>
                <c:pt idx="202">
                  <c:v>6.733333</c:v>
                </c:pt>
                <c:pt idx="203">
                  <c:v>6.766667</c:v>
                </c:pt>
                <c:pt idx="204">
                  <c:v>6.8</c:v>
                </c:pt>
                <c:pt idx="205">
                  <c:v>6.8333329999999997</c:v>
                </c:pt>
                <c:pt idx="206">
                  <c:v>6.8666669999999996</c:v>
                </c:pt>
                <c:pt idx="207">
                  <c:v>6.9</c:v>
                </c:pt>
                <c:pt idx="208">
                  <c:v>6.9333330000000002</c:v>
                </c:pt>
                <c:pt idx="209">
                  <c:v>6.9666670000000002</c:v>
                </c:pt>
                <c:pt idx="210">
                  <c:v>7</c:v>
                </c:pt>
                <c:pt idx="211">
                  <c:v>7.0333329999999998</c:v>
                </c:pt>
                <c:pt idx="212">
                  <c:v>7.0666669999999998</c:v>
                </c:pt>
                <c:pt idx="213">
                  <c:v>7.1</c:v>
                </c:pt>
                <c:pt idx="214">
                  <c:v>7.1333330000000004</c:v>
                </c:pt>
                <c:pt idx="215">
                  <c:v>7.1666670000000003</c:v>
                </c:pt>
                <c:pt idx="216">
                  <c:v>7.2</c:v>
                </c:pt>
                <c:pt idx="217">
                  <c:v>7.233333</c:v>
                </c:pt>
                <c:pt idx="218">
                  <c:v>7.266667</c:v>
                </c:pt>
                <c:pt idx="219">
                  <c:v>7.3</c:v>
                </c:pt>
                <c:pt idx="220">
                  <c:v>7.3333329999999997</c:v>
                </c:pt>
                <c:pt idx="221">
                  <c:v>7.3666669999999996</c:v>
                </c:pt>
                <c:pt idx="222">
                  <c:v>7.4</c:v>
                </c:pt>
                <c:pt idx="223">
                  <c:v>7.4333330000000002</c:v>
                </c:pt>
                <c:pt idx="224">
                  <c:v>7.4666670000000002</c:v>
                </c:pt>
                <c:pt idx="225">
                  <c:v>7.5</c:v>
                </c:pt>
                <c:pt idx="226">
                  <c:v>7.5333329999999998</c:v>
                </c:pt>
                <c:pt idx="227">
                  <c:v>7.5666669999999998</c:v>
                </c:pt>
                <c:pt idx="228">
                  <c:v>7.6</c:v>
                </c:pt>
                <c:pt idx="229">
                  <c:v>7.6333330000000004</c:v>
                </c:pt>
                <c:pt idx="230">
                  <c:v>7.6666670000000003</c:v>
                </c:pt>
                <c:pt idx="231">
                  <c:v>7.7</c:v>
                </c:pt>
                <c:pt idx="232">
                  <c:v>7.733333</c:v>
                </c:pt>
                <c:pt idx="233">
                  <c:v>7.766667</c:v>
                </c:pt>
                <c:pt idx="234">
                  <c:v>7.8</c:v>
                </c:pt>
                <c:pt idx="235">
                  <c:v>7.8333329999999997</c:v>
                </c:pt>
                <c:pt idx="236">
                  <c:v>7.8666669999999996</c:v>
                </c:pt>
                <c:pt idx="237">
                  <c:v>7.9</c:v>
                </c:pt>
                <c:pt idx="238">
                  <c:v>7.9333330000000002</c:v>
                </c:pt>
                <c:pt idx="239">
                  <c:v>7.9666670000000002</c:v>
                </c:pt>
                <c:pt idx="240">
                  <c:v>8</c:v>
                </c:pt>
                <c:pt idx="241">
                  <c:v>8.0333330000000007</c:v>
                </c:pt>
                <c:pt idx="242">
                  <c:v>8.0666670000000007</c:v>
                </c:pt>
                <c:pt idx="243">
                  <c:v>8.1</c:v>
                </c:pt>
                <c:pt idx="244">
                  <c:v>8.1333330000000004</c:v>
                </c:pt>
                <c:pt idx="245">
                  <c:v>8.1666670000000003</c:v>
                </c:pt>
                <c:pt idx="246">
                  <c:v>8.1999999999999993</c:v>
                </c:pt>
                <c:pt idx="247">
                  <c:v>8.233333</c:v>
                </c:pt>
                <c:pt idx="248">
                  <c:v>8.266667</c:v>
                </c:pt>
                <c:pt idx="249">
                  <c:v>8.3000000000000007</c:v>
                </c:pt>
                <c:pt idx="250">
                  <c:v>8.3333329999999997</c:v>
                </c:pt>
                <c:pt idx="251">
                  <c:v>8.3666669999999996</c:v>
                </c:pt>
                <c:pt idx="252">
                  <c:v>8.4</c:v>
                </c:pt>
                <c:pt idx="253">
                  <c:v>8.4333329999999993</c:v>
                </c:pt>
                <c:pt idx="254">
                  <c:v>8.4666669999999993</c:v>
                </c:pt>
                <c:pt idx="255">
                  <c:v>8.5</c:v>
                </c:pt>
                <c:pt idx="256">
                  <c:v>8.5333330000000007</c:v>
                </c:pt>
                <c:pt idx="257">
                  <c:v>8.5666670000000007</c:v>
                </c:pt>
                <c:pt idx="258">
                  <c:v>8.6</c:v>
                </c:pt>
                <c:pt idx="259">
                  <c:v>8.6333330000000004</c:v>
                </c:pt>
                <c:pt idx="260">
                  <c:v>8.6666670000000003</c:v>
                </c:pt>
                <c:pt idx="261">
                  <c:v>8.6999999999999993</c:v>
                </c:pt>
                <c:pt idx="262">
                  <c:v>8.733333</c:v>
                </c:pt>
                <c:pt idx="263">
                  <c:v>8.766667</c:v>
                </c:pt>
                <c:pt idx="264">
                  <c:v>8.8000000000000007</c:v>
                </c:pt>
                <c:pt idx="265">
                  <c:v>8.8333329999999997</c:v>
                </c:pt>
                <c:pt idx="266">
                  <c:v>8.8666669999999996</c:v>
                </c:pt>
                <c:pt idx="267">
                  <c:v>8.9</c:v>
                </c:pt>
                <c:pt idx="268">
                  <c:v>8.9333329999999993</c:v>
                </c:pt>
                <c:pt idx="269">
                  <c:v>8.9666669999999993</c:v>
                </c:pt>
                <c:pt idx="270">
                  <c:v>9</c:v>
                </c:pt>
                <c:pt idx="271">
                  <c:v>9.0333330000000007</c:v>
                </c:pt>
                <c:pt idx="272">
                  <c:v>9.0666670000000007</c:v>
                </c:pt>
                <c:pt idx="273">
                  <c:v>9.1</c:v>
                </c:pt>
                <c:pt idx="274">
                  <c:v>9.1333330000000004</c:v>
                </c:pt>
                <c:pt idx="275">
                  <c:v>9.1666670000000003</c:v>
                </c:pt>
                <c:pt idx="276">
                  <c:v>9.1999999999999993</c:v>
                </c:pt>
                <c:pt idx="277">
                  <c:v>9.233333</c:v>
                </c:pt>
                <c:pt idx="278">
                  <c:v>9.266667</c:v>
                </c:pt>
                <c:pt idx="279">
                  <c:v>9.3000000000000007</c:v>
                </c:pt>
                <c:pt idx="280">
                  <c:v>9.3333329999999997</c:v>
                </c:pt>
                <c:pt idx="281">
                  <c:v>9.3666669999999996</c:v>
                </c:pt>
                <c:pt idx="282">
                  <c:v>9.4</c:v>
                </c:pt>
                <c:pt idx="283">
                  <c:v>9.4333329999999993</c:v>
                </c:pt>
                <c:pt idx="284">
                  <c:v>9.4666669999999993</c:v>
                </c:pt>
                <c:pt idx="285">
                  <c:v>9.5</c:v>
                </c:pt>
                <c:pt idx="286">
                  <c:v>9.5333330000000007</c:v>
                </c:pt>
                <c:pt idx="287">
                  <c:v>9.5666670000000007</c:v>
                </c:pt>
                <c:pt idx="288">
                  <c:v>9.6</c:v>
                </c:pt>
                <c:pt idx="289">
                  <c:v>9.6333330000000004</c:v>
                </c:pt>
                <c:pt idx="290">
                  <c:v>9.6666670000000003</c:v>
                </c:pt>
                <c:pt idx="291">
                  <c:v>9.6999999999999993</c:v>
                </c:pt>
                <c:pt idx="292">
                  <c:v>9.733333</c:v>
                </c:pt>
                <c:pt idx="293">
                  <c:v>9.766667</c:v>
                </c:pt>
                <c:pt idx="294">
                  <c:v>9.8000000000000007</c:v>
                </c:pt>
                <c:pt idx="295">
                  <c:v>9.8333329999999997</c:v>
                </c:pt>
                <c:pt idx="296">
                  <c:v>9.8666669999999996</c:v>
                </c:pt>
                <c:pt idx="297">
                  <c:v>9.9</c:v>
                </c:pt>
                <c:pt idx="298">
                  <c:v>9.9333329999999993</c:v>
                </c:pt>
                <c:pt idx="299">
                  <c:v>9.9666669999999993</c:v>
                </c:pt>
                <c:pt idx="300">
                  <c:v>10</c:v>
                </c:pt>
                <c:pt idx="301">
                  <c:v>10.033333000000001</c:v>
                </c:pt>
                <c:pt idx="302">
                  <c:v>10.066667000000001</c:v>
                </c:pt>
                <c:pt idx="303">
                  <c:v>10.1</c:v>
                </c:pt>
                <c:pt idx="304">
                  <c:v>10.133333</c:v>
                </c:pt>
                <c:pt idx="305">
                  <c:v>10.166667</c:v>
                </c:pt>
                <c:pt idx="306">
                  <c:v>10.199999999999999</c:v>
                </c:pt>
                <c:pt idx="307">
                  <c:v>10.233333</c:v>
                </c:pt>
                <c:pt idx="308">
                  <c:v>10.266667</c:v>
                </c:pt>
                <c:pt idx="309">
                  <c:v>10.3</c:v>
                </c:pt>
                <c:pt idx="310">
                  <c:v>10.333333</c:v>
                </c:pt>
                <c:pt idx="311">
                  <c:v>10.366667</c:v>
                </c:pt>
                <c:pt idx="312">
                  <c:v>10.4</c:v>
                </c:pt>
                <c:pt idx="313">
                  <c:v>10.433332999999999</c:v>
                </c:pt>
                <c:pt idx="314">
                  <c:v>10.466666999999999</c:v>
                </c:pt>
                <c:pt idx="315">
                  <c:v>10.5</c:v>
                </c:pt>
                <c:pt idx="316">
                  <c:v>10.533333000000001</c:v>
                </c:pt>
                <c:pt idx="317">
                  <c:v>10.566667000000001</c:v>
                </c:pt>
                <c:pt idx="318">
                  <c:v>10.6</c:v>
                </c:pt>
                <c:pt idx="319">
                  <c:v>10.633333</c:v>
                </c:pt>
                <c:pt idx="320">
                  <c:v>10.666667</c:v>
                </c:pt>
                <c:pt idx="321">
                  <c:v>10.7</c:v>
                </c:pt>
                <c:pt idx="322">
                  <c:v>10.733333</c:v>
                </c:pt>
                <c:pt idx="323">
                  <c:v>10.766667</c:v>
                </c:pt>
                <c:pt idx="324">
                  <c:v>10.8</c:v>
                </c:pt>
                <c:pt idx="325">
                  <c:v>10.833333</c:v>
                </c:pt>
                <c:pt idx="326">
                  <c:v>10.866667</c:v>
                </c:pt>
                <c:pt idx="327">
                  <c:v>10.9</c:v>
                </c:pt>
                <c:pt idx="328">
                  <c:v>10.933332999999999</c:v>
                </c:pt>
                <c:pt idx="329">
                  <c:v>10.966666999999999</c:v>
                </c:pt>
                <c:pt idx="330">
                  <c:v>11</c:v>
                </c:pt>
                <c:pt idx="331">
                  <c:v>11.033333000000001</c:v>
                </c:pt>
                <c:pt idx="332">
                  <c:v>11.066667000000001</c:v>
                </c:pt>
                <c:pt idx="333">
                  <c:v>11.1</c:v>
                </c:pt>
                <c:pt idx="334">
                  <c:v>11.133333</c:v>
                </c:pt>
                <c:pt idx="335">
                  <c:v>11.166667</c:v>
                </c:pt>
                <c:pt idx="336">
                  <c:v>11.2</c:v>
                </c:pt>
                <c:pt idx="337">
                  <c:v>11.233333</c:v>
                </c:pt>
                <c:pt idx="338">
                  <c:v>11.266667</c:v>
                </c:pt>
                <c:pt idx="339">
                  <c:v>11.3</c:v>
                </c:pt>
                <c:pt idx="340">
                  <c:v>11.333333</c:v>
                </c:pt>
                <c:pt idx="341">
                  <c:v>11.366667</c:v>
                </c:pt>
                <c:pt idx="342">
                  <c:v>11.4</c:v>
                </c:pt>
                <c:pt idx="343">
                  <c:v>11.433332999999999</c:v>
                </c:pt>
                <c:pt idx="344">
                  <c:v>11.466666999999999</c:v>
                </c:pt>
                <c:pt idx="345">
                  <c:v>11.5</c:v>
                </c:pt>
                <c:pt idx="346">
                  <c:v>11.533333000000001</c:v>
                </c:pt>
                <c:pt idx="347">
                  <c:v>11.566667000000001</c:v>
                </c:pt>
                <c:pt idx="348">
                  <c:v>11.6</c:v>
                </c:pt>
                <c:pt idx="349">
                  <c:v>11.633333</c:v>
                </c:pt>
                <c:pt idx="350">
                  <c:v>11.666667</c:v>
                </c:pt>
                <c:pt idx="351">
                  <c:v>11.7</c:v>
                </c:pt>
                <c:pt idx="352">
                  <c:v>11.733333</c:v>
                </c:pt>
                <c:pt idx="353">
                  <c:v>11.766667</c:v>
                </c:pt>
                <c:pt idx="354">
                  <c:v>11.8</c:v>
                </c:pt>
                <c:pt idx="355">
                  <c:v>11.833333</c:v>
                </c:pt>
                <c:pt idx="356">
                  <c:v>11.866667</c:v>
                </c:pt>
                <c:pt idx="357">
                  <c:v>11.9</c:v>
                </c:pt>
                <c:pt idx="358">
                  <c:v>11.933332999999999</c:v>
                </c:pt>
                <c:pt idx="359">
                  <c:v>11.966666999999999</c:v>
                </c:pt>
                <c:pt idx="360">
                  <c:v>12</c:v>
                </c:pt>
                <c:pt idx="361">
                  <c:v>12.033333000000001</c:v>
                </c:pt>
                <c:pt idx="362">
                  <c:v>12.066667000000001</c:v>
                </c:pt>
                <c:pt idx="363">
                  <c:v>12.1</c:v>
                </c:pt>
                <c:pt idx="364">
                  <c:v>12.133333</c:v>
                </c:pt>
                <c:pt idx="365">
                  <c:v>12.166667</c:v>
                </c:pt>
                <c:pt idx="366">
                  <c:v>12.2</c:v>
                </c:pt>
                <c:pt idx="367">
                  <c:v>12.233333</c:v>
                </c:pt>
                <c:pt idx="368">
                  <c:v>12.266667</c:v>
                </c:pt>
                <c:pt idx="369">
                  <c:v>12.3</c:v>
                </c:pt>
                <c:pt idx="370">
                  <c:v>12.333333</c:v>
                </c:pt>
                <c:pt idx="371">
                  <c:v>12.366667</c:v>
                </c:pt>
                <c:pt idx="372">
                  <c:v>12.4</c:v>
                </c:pt>
                <c:pt idx="373">
                  <c:v>12.433332999999999</c:v>
                </c:pt>
                <c:pt idx="374">
                  <c:v>12.466666999999999</c:v>
                </c:pt>
                <c:pt idx="375">
                  <c:v>12.5</c:v>
                </c:pt>
                <c:pt idx="376">
                  <c:v>12.533333000000001</c:v>
                </c:pt>
                <c:pt idx="377">
                  <c:v>12.566667000000001</c:v>
                </c:pt>
                <c:pt idx="378">
                  <c:v>12.6</c:v>
                </c:pt>
                <c:pt idx="379">
                  <c:v>12.633333</c:v>
                </c:pt>
                <c:pt idx="380">
                  <c:v>12.666667</c:v>
                </c:pt>
                <c:pt idx="381">
                  <c:v>12.7</c:v>
                </c:pt>
                <c:pt idx="382">
                  <c:v>12.733333</c:v>
                </c:pt>
                <c:pt idx="383">
                  <c:v>12.766667</c:v>
                </c:pt>
                <c:pt idx="384">
                  <c:v>12.8</c:v>
                </c:pt>
                <c:pt idx="385">
                  <c:v>12.833333</c:v>
                </c:pt>
                <c:pt idx="386">
                  <c:v>12.866667</c:v>
                </c:pt>
                <c:pt idx="387">
                  <c:v>12.9</c:v>
                </c:pt>
                <c:pt idx="388">
                  <c:v>12.933332999999999</c:v>
                </c:pt>
                <c:pt idx="389">
                  <c:v>12.966666999999999</c:v>
                </c:pt>
                <c:pt idx="390">
                  <c:v>13</c:v>
                </c:pt>
                <c:pt idx="391">
                  <c:v>13.033333000000001</c:v>
                </c:pt>
                <c:pt idx="392">
                  <c:v>13.066667000000001</c:v>
                </c:pt>
                <c:pt idx="393">
                  <c:v>13.1</c:v>
                </c:pt>
                <c:pt idx="394">
                  <c:v>13.133333</c:v>
                </c:pt>
                <c:pt idx="395">
                  <c:v>13.166667</c:v>
                </c:pt>
                <c:pt idx="396">
                  <c:v>13.2</c:v>
                </c:pt>
                <c:pt idx="397">
                  <c:v>13.233333</c:v>
                </c:pt>
                <c:pt idx="398">
                  <c:v>13.266667</c:v>
                </c:pt>
                <c:pt idx="399">
                  <c:v>13.3</c:v>
                </c:pt>
                <c:pt idx="400">
                  <c:v>13.333333</c:v>
                </c:pt>
                <c:pt idx="401">
                  <c:v>13.366667</c:v>
                </c:pt>
                <c:pt idx="402">
                  <c:v>13.4</c:v>
                </c:pt>
                <c:pt idx="403">
                  <c:v>13.433332999999999</c:v>
                </c:pt>
                <c:pt idx="404">
                  <c:v>13.466666999999999</c:v>
                </c:pt>
                <c:pt idx="405">
                  <c:v>13.5</c:v>
                </c:pt>
                <c:pt idx="406">
                  <c:v>13.533333000000001</c:v>
                </c:pt>
                <c:pt idx="407">
                  <c:v>13.566667000000001</c:v>
                </c:pt>
                <c:pt idx="408">
                  <c:v>13.6</c:v>
                </c:pt>
                <c:pt idx="409">
                  <c:v>13.633333</c:v>
                </c:pt>
                <c:pt idx="410">
                  <c:v>13.666667</c:v>
                </c:pt>
                <c:pt idx="411">
                  <c:v>13.7</c:v>
                </c:pt>
                <c:pt idx="412">
                  <c:v>13.733333</c:v>
                </c:pt>
                <c:pt idx="413">
                  <c:v>13.766667</c:v>
                </c:pt>
                <c:pt idx="414">
                  <c:v>13.8</c:v>
                </c:pt>
                <c:pt idx="415">
                  <c:v>13.833333</c:v>
                </c:pt>
                <c:pt idx="416">
                  <c:v>13.866667</c:v>
                </c:pt>
                <c:pt idx="417">
                  <c:v>13.9</c:v>
                </c:pt>
                <c:pt idx="418">
                  <c:v>13.933332999999999</c:v>
                </c:pt>
                <c:pt idx="419">
                  <c:v>13.966666999999999</c:v>
                </c:pt>
                <c:pt idx="420">
                  <c:v>14</c:v>
                </c:pt>
                <c:pt idx="421">
                  <c:v>14.033333000000001</c:v>
                </c:pt>
                <c:pt idx="422">
                  <c:v>14.066667000000001</c:v>
                </c:pt>
                <c:pt idx="423">
                  <c:v>14.1</c:v>
                </c:pt>
                <c:pt idx="424">
                  <c:v>14.133333</c:v>
                </c:pt>
                <c:pt idx="425">
                  <c:v>14.166667</c:v>
                </c:pt>
                <c:pt idx="426">
                  <c:v>14.2</c:v>
                </c:pt>
                <c:pt idx="427">
                  <c:v>14.233333</c:v>
                </c:pt>
                <c:pt idx="428">
                  <c:v>14.266667</c:v>
                </c:pt>
                <c:pt idx="429">
                  <c:v>14.3</c:v>
                </c:pt>
                <c:pt idx="430">
                  <c:v>14.333333</c:v>
                </c:pt>
                <c:pt idx="431">
                  <c:v>14.366667</c:v>
                </c:pt>
                <c:pt idx="432">
                  <c:v>14.4</c:v>
                </c:pt>
                <c:pt idx="433">
                  <c:v>14.433332999999999</c:v>
                </c:pt>
                <c:pt idx="434">
                  <c:v>14.466666999999999</c:v>
                </c:pt>
                <c:pt idx="435">
                  <c:v>14.5</c:v>
                </c:pt>
                <c:pt idx="436">
                  <c:v>14.533333000000001</c:v>
                </c:pt>
                <c:pt idx="437">
                  <c:v>14.566667000000001</c:v>
                </c:pt>
                <c:pt idx="438">
                  <c:v>14.6</c:v>
                </c:pt>
                <c:pt idx="439">
                  <c:v>14.633333</c:v>
                </c:pt>
                <c:pt idx="440">
                  <c:v>14.666667</c:v>
                </c:pt>
                <c:pt idx="441">
                  <c:v>14.7</c:v>
                </c:pt>
                <c:pt idx="442">
                  <c:v>14.733333</c:v>
                </c:pt>
                <c:pt idx="443">
                  <c:v>14.766667</c:v>
                </c:pt>
                <c:pt idx="444">
                  <c:v>14.8</c:v>
                </c:pt>
                <c:pt idx="445">
                  <c:v>14.833333</c:v>
                </c:pt>
                <c:pt idx="446">
                  <c:v>14.866667</c:v>
                </c:pt>
                <c:pt idx="447">
                  <c:v>14.9</c:v>
                </c:pt>
                <c:pt idx="448">
                  <c:v>14.933332999999999</c:v>
                </c:pt>
                <c:pt idx="449">
                  <c:v>14.966666999999999</c:v>
                </c:pt>
                <c:pt idx="450">
                  <c:v>15</c:v>
                </c:pt>
                <c:pt idx="451">
                  <c:v>15.033333000000001</c:v>
                </c:pt>
                <c:pt idx="452">
                  <c:v>15.066667000000001</c:v>
                </c:pt>
                <c:pt idx="453">
                  <c:v>15.1</c:v>
                </c:pt>
                <c:pt idx="454">
                  <c:v>15.133333</c:v>
                </c:pt>
                <c:pt idx="455">
                  <c:v>15.166667</c:v>
                </c:pt>
                <c:pt idx="456">
                  <c:v>15.2</c:v>
                </c:pt>
                <c:pt idx="457">
                  <c:v>15.233333</c:v>
                </c:pt>
                <c:pt idx="458">
                  <c:v>15.266667</c:v>
                </c:pt>
                <c:pt idx="459">
                  <c:v>15.3</c:v>
                </c:pt>
                <c:pt idx="460">
                  <c:v>15.333333</c:v>
                </c:pt>
                <c:pt idx="461">
                  <c:v>15.366667</c:v>
                </c:pt>
                <c:pt idx="462">
                  <c:v>15.4</c:v>
                </c:pt>
                <c:pt idx="463">
                  <c:v>15.433332999999999</c:v>
                </c:pt>
                <c:pt idx="464">
                  <c:v>15.466666999999999</c:v>
                </c:pt>
                <c:pt idx="465">
                  <c:v>15.5</c:v>
                </c:pt>
                <c:pt idx="466">
                  <c:v>15.533333000000001</c:v>
                </c:pt>
                <c:pt idx="467">
                  <c:v>15.566667000000001</c:v>
                </c:pt>
                <c:pt idx="468">
                  <c:v>15.6</c:v>
                </c:pt>
                <c:pt idx="469">
                  <c:v>15.633333</c:v>
                </c:pt>
                <c:pt idx="470">
                  <c:v>15.666667</c:v>
                </c:pt>
                <c:pt idx="471">
                  <c:v>15.7</c:v>
                </c:pt>
                <c:pt idx="472">
                  <c:v>15.733333</c:v>
                </c:pt>
                <c:pt idx="473">
                  <c:v>15.766667</c:v>
                </c:pt>
                <c:pt idx="474">
                  <c:v>15.8</c:v>
                </c:pt>
                <c:pt idx="475">
                  <c:v>15.833333</c:v>
                </c:pt>
                <c:pt idx="476">
                  <c:v>15.866667</c:v>
                </c:pt>
                <c:pt idx="477">
                  <c:v>15.9</c:v>
                </c:pt>
                <c:pt idx="478">
                  <c:v>15.933332999999999</c:v>
                </c:pt>
                <c:pt idx="479">
                  <c:v>15.966666999999999</c:v>
                </c:pt>
                <c:pt idx="480">
                  <c:v>16</c:v>
                </c:pt>
                <c:pt idx="481">
                  <c:v>16.033332999999999</c:v>
                </c:pt>
                <c:pt idx="482">
                  <c:v>16.066666999999999</c:v>
                </c:pt>
                <c:pt idx="483">
                  <c:v>16.100000000000001</c:v>
                </c:pt>
                <c:pt idx="484">
                  <c:v>16.133333</c:v>
                </c:pt>
                <c:pt idx="485">
                  <c:v>16.166667</c:v>
                </c:pt>
                <c:pt idx="486">
                  <c:v>16.2</c:v>
                </c:pt>
                <c:pt idx="487">
                  <c:v>16.233332999999998</c:v>
                </c:pt>
                <c:pt idx="488">
                  <c:v>16.266667000000002</c:v>
                </c:pt>
                <c:pt idx="489">
                  <c:v>16.3</c:v>
                </c:pt>
                <c:pt idx="490">
                  <c:v>16.333333</c:v>
                </c:pt>
                <c:pt idx="491">
                  <c:v>16.366667</c:v>
                </c:pt>
                <c:pt idx="492">
                  <c:v>16.399999999999999</c:v>
                </c:pt>
                <c:pt idx="493">
                  <c:v>16.433333000000001</c:v>
                </c:pt>
                <c:pt idx="494">
                  <c:v>16.466667000000001</c:v>
                </c:pt>
                <c:pt idx="495">
                  <c:v>16.5</c:v>
                </c:pt>
                <c:pt idx="496">
                  <c:v>16.533332999999999</c:v>
                </c:pt>
                <c:pt idx="497">
                  <c:v>16.566666999999999</c:v>
                </c:pt>
                <c:pt idx="498">
                  <c:v>16.600000000000001</c:v>
                </c:pt>
                <c:pt idx="499">
                  <c:v>16.633333</c:v>
                </c:pt>
                <c:pt idx="500">
                  <c:v>16.666667</c:v>
                </c:pt>
                <c:pt idx="501">
                  <c:v>16.7</c:v>
                </c:pt>
                <c:pt idx="502">
                  <c:v>16.733332999999998</c:v>
                </c:pt>
                <c:pt idx="503">
                  <c:v>16.766667000000002</c:v>
                </c:pt>
                <c:pt idx="504">
                  <c:v>16.8</c:v>
                </c:pt>
                <c:pt idx="505">
                  <c:v>16.833333</c:v>
                </c:pt>
                <c:pt idx="506">
                  <c:v>16.866667</c:v>
                </c:pt>
                <c:pt idx="507">
                  <c:v>16.899999999999999</c:v>
                </c:pt>
                <c:pt idx="508">
                  <c:v>16.933333000000001</c:v>
                </c:pt>
                <c:pt idx="509">
                  <c:v>16.966667000000001</c:v>
                </c:pt>
                <c:pt idx="510">
                  <c:v>17</c:v>
                </c:pt>
                <c:pt idx="511">
                  <c:v>17.033332999999999</c:v>
                </c:pt>
                <c:pt idx="512">
                  <c:v>17.066666999999999</c:v>
                </c:pt>
                <c:pt idx="513">
                  <c:v>17.100000000000001</c:v>
                </c:pt>
                <c:pt idx="514">
                  <c:v>17.133333</c:v>
                </c:pt>
                <c:pt idx="515">
                  <c:v>17.166667</c:v>
                </c:pt>
                <c:pt idx="516">
                  <c:v>17.2</c:v>
                </c:pt>
                <c:pt idx="517">
                  <c:v>17.233332999999998</c:v>
                </c:pt>
                <c:pt idx="518">
                  <c:v>17.266667000000002</c:v>
                </c:pt>
                <c:pt idx="519">
                  <c:v>17.3</c:v>
                </c:pt>
                <c:pt idx="520">
                  <c:v>17.333333</c:v>
                </c:pt>
                <c:pt idx="521">
                  <c:v>17.366667</c:v>
                </c:pt>
                <c:pt idx="522">
                  <c:v>17.399999999999999</c:v>
                </c:pt>
                <c:pt idx="523">
                  <c:v>17.433333000000001</c:v>
                </c:pt>
                <c:pt idx="524">
                  <c:v>17.466667000000001</c:v>
                </c:pt>
                <c:pt idx="525">
                  <c:v>17.5</c:v>
                </c:pt>
                <c:pt idx="526">
                  <c:v>17.533332999999999</c:v>
                </c:pt>
                <c:pt idx="527">
                  <c:v>17.566666999999999</c:v>
                </c:pt>
                <c:pt idx="528">
                  <c:v>17.600000000000001</c:v>
                </c:pt>
                <c:pt idx="529">
                  <c:v>17.633333</c:v>
                </c:pt>
                <c:pt idx="530">
                  <c:v>17.666667</c:v>
                </c:pt>
                <c:pt idx="531">
                  <c:v>17.7</c:v>
                </c:pt>
                <c:pt idx="532">
                  <c:v>17.733332999999998</c:v>
                </c:pt>
                <c:pt idx="533">
                  <c:v>17.766667000000002</c:v>
                </c:pt>
                <c:pt idx="534">
                  <c:v>17.8</c:v>
                </c:pt>
                <c:pt idx="535">
                  <c:v>17.833333</c:v>
                </c:pt>
                <c:pt idx="536">
                  <c:v>17.866667</c:v>
                </c:pt>
                <c:pt idx="537">
                  <c:v>17.899999999999999</c:v>
                </c:pt>
                <c:pt idx="538">
                  <c:v>17.933333000000001</c:v>
                </c:pt>
                <c:pt idx="539">
                  <c:v>17.966667000000001</c:v>
                </c:pt>
                <c:pt idx="540">
                  <c:v>18</c:v>
                </c:pt>
                <c:pt idx="541">
                  <c:v>18.033332999999999</c:v>
                </c:pt>
                <c:pt idx="542">
                  <c:v>18.066666999999999</c:v>
                </c:pt>
                <c:pt idx="543">
                  <c:v>18.100000000000001</c:v>
                </c:pt>
                <c:pt idx="544">
                  <c:v>18.133333</c:v>
                </c:pt>
                <c:pt idx="545">
                  <c:v>18.166667</c:v>
                </c:pt>
                <c:pt idx="546">
                  <c:v>18.2</c:v>
                </c:pt>
                <c:pt idx="547">
                  <c:v>18.233332999999998</c:v>
                </c:pt>
                <c:pt idx="548">
                  <c:v>18.266667000000002</c:v>
                </c:pt>
                <c:pt idx="549">
                  <c:v>18.3</c:v>
                </c:pt>
                <c:pt idx="550">
                  <c:v>18.333333</c:v>
                </c:pt>
                <c:pt idx="551">
                  <c:v>18.366667</c:v>
                </c:pt>
                <c:pt idx="552">
                  <c:v>18.399999999999999</c:v>
                </c:pt>
                <c:pt idx="553">
                  <c:v>18.433333000000001</c:v>
                </c:pt>
                <c:pt idx="554">
                  <c:v>18.466667000000001</c:v>
                </c:pt>
                <c:pt idx="555">
                  <c:v>18.5</c:v>
                </c:pt>
                <c:pt idx="556">
                  <c:v>18.533332999999999</c:v>
                </c:pt>
                <c:pt idx="557">
                  <c:v>18.566666999999999</c:v>
                </c:pt>
                <c:pt idx="558">
                  <c:v>18.600000000000001</c:v>
                </c:pt>
                <c:pt idx="559">
                  <c:v>18.633333</c:v>
                </c:pt>
                <c:pt idx="560">
                  <c:v>18.666667</c:v>
                </c:pt>
                <c:pt idx="561">
                  <c:v>18.7</c:v>
                </c:pt>
                <c:pt idx="562">
                  <c:v>18.733332999999998</c:v>
                </c:pt>
                <c:pt idx="563">
                  <c:v>18.766667000000002</c:v>
                </c:pt>
                <c:pt idx="564">
                  <c:v>18.8</c:v>
                </c:pt>
                <c:pt idx="565">
                  <c:v>18.833333</c:v>
                </c:pt>
                <c:pt idx="566">
                  <c:v>18.866667</c:v>
                </c:pt>
                <c:pt idx="567">
                  <c:v>18.899999999999999</c:v>
                </c:pt>
                <c:pt idx="568">
                  <c:v>18.933333000000001</c:v>
                </c:pt>
                <c:pt idx="569">
                  <c:v>18.966667000000001</c:v>
                </c:pt>
                <c:pt idx="570">
                  <c:v>19</c:v>
                </c:pt>
                <c:pt idx="571">
                  <c:v>19.033332999999999</c:v>
                </c:pt>
                <c:pt idx="572">
                  <c:v>19.066666999999999</c:v>
                </c:pt>
                <c:pt idx="573">
                  <c:v>19.100000000000001</c:v>
                </c:pt>
                <c:pt idx="574">
                  <c:v>19.133333</c:v>
                </c:pt>
                <c:pt idx="575">
                  <c:v>19.166667</c:v>
                </c:pt>
                <c:pt idx="576">
                  <c:v>19.2</c:v>
                </c:pt>
                <c:pt idx="577">
                  <c:v>19.233332999999998</c:v>
                </c:pt>
                <c:pt idx="578">
                  <c:v>19.266667000000002</c:v>
                </c:pt>
                <c:pt idx="579">
                  <c:v>19.3</c:v>
                </c:pt>
                <c:pt idx="580">
                  <c:v>19.333333</c:v>
                </c:pt>
                <c:pt idx="581">
                  <c:v>19.366667</c:v>
                </c:pt>
                <c:pt idx="582">
                  <c:v>19.399999999999999</c:v>
                </c:pt>
                <c:pt idx="583">
                  <c:v>19.433333000000001</c:v>
                </c:pt>
                <c:pt idx="584">
                  <c:v>19.466667000000001</c:v>
                </c:pt>
                <c:pt idx="585">
                  <c:v>19.5</c:v>
                </c:pt>
                <c:pt idx="586">
                  <c:v>19.533332999999999</c:v>
                </c:pt>
                <c:pt idx="587">
                  <c:v>19.566666999999999</c:v>
                </c:pt>
                <c:pt idx="588">
                  <c:v>19.600000000000001</c:v>
                </c:pt>
                <c:pt idx="589">
                  <c:v>19.633333</c:v>
                </c:pt>
                <c:pt idx="590">
                  <c:v>19.666667</c:v>
                </c:pt>
                <c:pt idx="591">
                  <c:v>19.7</c:v>
                </c:pt>
                <c:pt idx="592">
                  <c:v>19.733332999999998</c:v>
                </c:pt>
                <c:pt idx="593">
                  <c:v>19.766667000000002</c:v>
                </c:pt>
                <c:pt idx="594">
                  <c:v>19.8</c:v>
                </c:pt>
                <c:pt idx="595">
                  <c:v>19.833333</c:v>
                </c:pt>
                <c:pt idx="596">
                  <c:v>19.866667</c:v>
                </c:pt>
                <c:pt idx="597">
                  <c:v>19.899999999999999</c:v>
                </c:pt>
                <c:pt idx="598">
                  <c:v>19.933333000000001</c:v>
                </c:pt>
                <c:pt idx="599">
                  <c:v>19.966667000000001</c:v>
                </c:pt>
                <c:pt idx="600">
                  <c:v>20</c:v>
                </c:pt>
                <c:pt idx="601">
                  <c:v>20.033332999999999</c:v>
                </c:pt>
                <c:pt idx="602">
                  <c:v>20.066666999999999</c:v>
                </c:pt>
                <c:pt idx="603">
                  <c:v>20.100000000000001</c:v>
                </c:pt>
                <c:pt idx="604">
                  <c:v>20.133333</c:v>
                </c:pt>
                <c:pt idx="605">
                  <c:v>20.166667</c:v>
                </c:pt>
                <c:pt idx="606">
                  <c:v>20.2</c:v>
                </c:pt>
                <c:pt idx="607">
                  <c:v>20.233332999999998</c:v>
                </c:pt>
                <c:pt idx="608">
                  <c:v>20.266667000000002</c:v>
                </c:pt>
                <c:pt idx="609">
                  <c:v>20.3</c:v>
                </c:pt>
                <c:pt idx="610">
                  <c:v>20.333333</c:v>
                </c:pt>
                <c:pt idx="611">
                  <c:v>20.366667</c:v>
                </c:pt>
                <c:pt idx="612">
                  <c:v>20.399999999999999</c:v>
                </c:pt>
                <c:pt idx="613">
                  <c:v>20.433333000000001</c:v>
                </c:pt>
                <c:pt idx="614">
                  <c:v>20.466667000000001</c:v>
                </c:pt>
                <c:pt idx="615">
                  <c:v>20.5</c:v>
                </c:pt>
                <c:pt idx="616">
                  <c:v>20.533332999999999</c:v>
                </c:pt>
                <c:pt idx="617">
                  <c:v>20.566666999999999</c:v>
                </c:pt>
                <c:pt idx="618">
                  <c:v>20.6</c:v>
                </c:pt>
                <c:pt idx="619">
                  <c:v>20.633333</c:v>
                </c:pt>
                <c:pt idx="620">
                  <c:v>20.666667</c:v>
                </c:pt>
                <c:pt idx="621">
                  <c:v>20.7</c:v>
                </c:pt>
                <c:pt idx="622">
                  <c:v>20.733332999999998</c:v>
                </c:pt>
                <c:pt idx="623">
                  <c:v>20.766667000000002</c:v>
                </c:pt>
                <c:pt idx="624">
                  <c:v>20.8</c:v>
                </c:pt>
                <c:pt idx="625">
                  <c:v>20.833333</c:v>
                </c:pt>
                <c:pt idx="626">
                  <c:v>20.866667</c:v>
                </c:pt>
                <c:pt idx="627">
                  <c:v>20.9</c:v>
                </c:pt>
                <c:pt idx="628">
                  <c:v>20.933333000000001</c:v>
                </c:pt>
                <c:pt idx="629">
                  <c:v>20.966667000000001</c:v>
                </c:pt>
                <c:pt idx="630">
                  <c:v>21</c:v>
                </c:pt>
                <c:pt idx="631">
                  <c:v>21.033332999999999</c:v>
                </c:pt>
                <c:pt idx="632">
                  <c:v>21.066666999999999</c:v>
                </c:pt>
                <c:pt idx="633">
                  <c:v>21.1</c:v>
                </c:pt>
                <c:pt idx="634">
                  <c:v>21.133333</c:v>
                </c:pt>
                <c:pt idx="635">
                  <c:v>21.166667</c:v>
                </c:pt>
                <c:pt idx="636">
                  <c:v>21.2</c:v>
                </c:pt>
                <c:pt idx="637">
                  <c:v>21.233332999999998</c:v>
                </c:pt>
                <c:pt idx="638">
                  <c:v>21.266667000000002</c:v>
                </c:pt>
                <c:pt idx="639">
                  <c:v>21.3</c:v>
                </c:pt>
                <c:pt idx="640">
                  <c:v>21.333333</c:v>
                </c:pt>
                <c:pt idx="641">
                  <c:v>21.366667</c:v>
                </c:pt>
                <c:pt idx="642">
                  <c:v>21.4</c:v>
                </c:pt>
                <c:pt idx="643">
                  <c:v>21.433333000000001</c:v>
                </c:pt>
                <c:pt idx="644">
                  <c:v>21.466667000000001</c:v>
                </c:pt>
                <c:pt idx="645">
                  <c:v>21.5</c:v>
                </c:pt>
                <c:pt idx="646">
                  <c:v>21.533332999999999</c:v>
                </c:pt>
                <c:pt idx="647">
                  <c:v>21.566666999999999</c:v>
                </c:pt>
                <c:pt idx="648">
                  <c:v>21.6</c:v>
                </c:pt>
                <c:pt idx="649">
                  <c:v>21.633333</c:v>
                </c:pt>
                <c:pt idx="650">
                  <c:v>21.666667</c:v>
                </c:pt>
                <c:pt idx="651">
                  <c:v>21.7</c:v>
                </c:pt>
                <c:pt idx="652">
                  <c:v>21.733332999999998</c:v>
                </c:pt>
                <c:pt idx="653">
                  <c:v>21.766667000000002</c:v>
                </c:pt>
                <c:pt idx="654">
                  <c:v>21.8</c:v>
                </c:pt>
                <c:pt idx="655">
                  <c:v>21.833333</c:v>
                </c:pt>
                <c:pt idx="656">
                  <c:v>21.866667</c:v>
                </c:pt>
                <c:pt idx="657">
                  <c:v>21.9</c:v>
                </c:pt>
                <c:pt idx="658">
                  <c:v>21.933333000000001</c:v>
                </c:pt>
                <c:pt idx="659">
                  <c:v>21.966667000000001</c:v>
                </c:pt>
                <c:pt idx="660">
                  <c:v>22</c:v>
                </c:pt>
                <c:pt idx="661">
                  <c:v>22.033332999999999</c:v>
                </c:pt>
                <c:pt idx="662">
                  <c:v>22.066666999999999</c:v>
                </c:pt>
                <c:pt idx="663">
                  <c:v>22.1</c:v>
                </c:pt>
                <c:pt idx="664">
                  <c:v>22.133333</c:v>
                </c:pt>
                <c:pt idx="665">
                  <c:v>22.166667</c:v>
                </c:pt>
                <c:pt idx="666">
                  <c:v>22.2</c:v>
                </c:pt>
                <c:pt idx="667">
                  <c:v>22.233332999999998</c:v>
                </c:pt>
                <c:pt idx="668">
                  <c:v>22.266667000000002</c:v>
                </c:pt>
                <c:pt idx="669">
                  <c:v>22.3</c:v>
                </c:pt>
                <c:pt idx="670">
                  <c:v>22.333333</c:v>
                </c:pt>
                <c:pt idx="671">
                  <c:v>22.366667</c:v>
                </c:pt>
                <c:pt idx="672">
                  <c:v>22.4</c:v>
                </c:pt>
                <c:pt idx="673">
                  <c:v>22.433333000000001</c:v>
                </c:pt>
                <c:pt idx="674">
                  <c:v>22.466667000000001</c:v>
                </c:pt>
                <c:pt idx="675">
                  <c:v>22.5</c:v>
                </c:pt>
                <c:pt idx="676">
                  <c:v>22.533332999999999</c:v>
                </c:pt>
                <c:pt idx="677">
                  <c:v>22.566666999999999</c:v>
                </c:pt>
                <c:pt idx="678">
                  <c:v>22.6</c:v>
                </c:pt>
                <c:pt idx="679">
                  <c:v>22.633333</c:v>
                </c:pt>
                <c:pt idx="680">
                  <c:v>22.666667</c:v>
                </c:pt>
                <c:pt idx="681">
                  <c:v>22.7</c:v>
                </c:pt>
                <c:pt idx="682">
                  <c:v>22.733332999999998</c:v>
                </c:pt>
                <c:pt idx="683">
                  <c:v>22.766667000000002</c:v>
                </c:pt>
                <c:pt idx="684">
                  <c:v>22.8</c:v>
                </c:pt>
                <c:pt idx="685">
                  <c:v>22.833333</c:v>
                </c:pt>
                <c:pt idx="686">
                  <c:v>22.866667</c:v>
                </c:pt>
                <c:pt idx="687">
                  <c:v>22.9</c:v>
                </c:pt>
                <c:pt idx="688">
                  <c:v>22.933333000000001</c:v>
                </c:pt>
                <c:pt idx="689">
                  <c:v>22.966667000000001</c:v>
                </c:pt>
                <c:pt idx="690">
                  <c:v>23</c:v>
                </c:pt>
                <c:pt idx="691">
                  <c:v>23.033332999999999</c:v>
                </c:pt>
                <c:pt idx="692">
                  <c:v>23.066666999999999</c:v>
                </c:pt>
                <c:pt idx="693">
                  <c:v>23.1</c:v>
                </c:pt>
                <c:pt idx="694">
                  <c:v>23.133333</c:v>
                </c:pt>
                <c:pt idx="695">
                  <c:v>23.166667</c:v>
                </c:pt>
                <c:pt idx="696">
                  <c:v>23.2</c:v>
                </c:pt>
                <c:pt idx="697">
                  <c:v>23.233332999999998</c:v>
                </c:pt>
                <c:pt idx="698">
                  <c:v>23.266667000000002</c:v>
                </c:pt>
                <c:pt idx="699">
                  <c:v>23.3</c:v>
                </c:pt>
                <c:pt idx="700">
                  <c:v>23.333333</c:v>
                </c:pt>
                <c:pt idx="701">
                  <c:v>23.366667</c:v>
                </c:pt>
                <c:pt idx="702">
                  <c:v>23.4</c:v>
                </c:pt>
                <c:pt idx="703">
                  <c:v>23.433333000000001</c:v>
                </c:pt>
                <c:pt idx="704">
                  <c:v>23.466667000000001</c:v>
                </c:pt>
                <c:pt idx="705">
                  <c:v>23.5</c:v>
                </c:pt>
                <c:pt idx="706">
                  <c:v>23.533332999999999</c:v>
                </c:pt>
                <c:pt idx="707">
                  <c:v>23.566666999999999</c:v>
                </c:pt>
                <c:pt idx="708">
                  <c:v>23.6</c:v>
                </c:pt>
                <c:pt idx="709">
                  <c:v>23.633333</c:v>
                </c:pt>
                <c:pt idx="710">
                  <c:v>23.666667</c:v>
                </c:pt>
                <c:pt idx="711">
                  <c:v>23.7</c:v>
                </c:pt>
                <c:pt idx="712">
                  <c:v>23.733332999999998</c:v>
                </c:pt>
                <c:pt idx="713">
                  <c:v>23.766667000000002</c:v>
                </c:pt>
                <c:pt idx="714">
                  <c:v>23.8</c:v>
                </c:pt>
                <c:pt idx="715">
                  <c:v>23.833333</c:v>
                </c:pt>
                <c:pt idx="716">
                  <c:v>23.866667</c:v>
                </c:pt>
                <c:pt idx="717">
                  <c:v>23.9</c:v>
                </c:pt>
                <c:pt idx="718">
                  <c:v>23.933333000000001</c:v>
                </c:pt>
                <c:pt idx="719">
                  <c:v>23.966667000000001</c:v>
                </c:pt>
                <c:pt idx="720">
                  <c:v>24</c:v>
                </c:pt>
                <c:pt idx="721">
                  <c:v>24.033332999999999</c:v>
                </c:pt>
                <c:pt idx="722">
                  <c:v>24.066666999999999</c:v>
                </c:pt>
                <c:pt idx="723">
                  <c:v>24.1</c:v>
                </c:pt>
                <c:pt idx="724">
                  <c:v>24.133333</c:v>
                </c:pt>
                <c:pt idx="725">
                  <c:v>24.166667</c:v>
                </c:pt>
                <c:pt idx="726">
                  <c:v>24.2</c:v>
                </c:pt>
                <c:pt idx="727">
                  <c:v>24.233332999999998</c:v>
                </c:pt>
                <c:pt idx="728">
                  <c:v>24.266667000000002</c:v>
                </c:pt>
                <c:pt idx="729">
                  <c:v>24.3</c:v>
                </c:pt>
                <c:pt idx="730">
                  <c:v>24.333333</c:v>
                </c:pt>
                <c:pt idx="731">
                  <c:v>24.366667</c:v>
                </c:pt>
                <c:pt idx="732">
                  <c:v>24.4</c:v>
                </c:pt>
                <c:pt idx="733">
                  <c:v>24.433333000000001</c:v>
                </c:pt>
                <c:pt idx="734">
                  <c:v>24.466667000000001</c:v>
                </c:pt>
                <c:pt idx="735">
                  <c:v>24.5</c:v>
                </c:pt>
                <c:pt idx="736">
                  <c:v>24.533332999999999</c:v>
                </c:pt>
                <c:pt idx="737">
                  <c:v>24.566666999999999</c:v>
                </c:pt>
                <c:pt idx="738">
                  <c:v>24.6</c:v>
                </c:pt>
                <c:pt idx="739">
                  <c:v>24.633333</c:v>
                </c:pt>
                <c:pt idx="740">
                  <c:v>24.666667</c:v>
                </c:pt>
                <c:pt idx="741">
                  <c:v>24.7</c:v>
                </c:pt>
                <c:pt idx="742">
                  <c:v>24.733332999999998</c:v>
                </c:pt>
                <c:pt idx="743">
                  <c:v>24.766667000000002</c:v>
                </c:pt>
                <c:pt idx="744">
                  <c:v>24.8</c:v>
                </c:pt>
                <c:pt idx="745">
                  <c:v>24.833333</c:v>
                </c:pt>
                <c:pt idx="746">
                  <c:v>24.866667</c:v>
                </c:pt>
                <c:pt idx="747">
                  <c:v>24.9</c:v>
                </c:pt>
                <c:pt idx="748">
                  <c:v>24.933333000000001</c:v>
                </c:pt>
                <c:pt idx="749">
                  <c:v>24.966667000000001</c:v>
                </c:pt>
                <c:pt idx="750">
                  <c:v>25</c:v>
                </c:pt>
                <c:pt idx="751">
                  <c:v>25.033332999999999</c:v>
                </c:pt>
                <c:pt idx="752">
                  <c:v>25.066666999999999</c:v>
                </c:pt>
                <c:pt idx="753">
                  <c:v>25.1</c:v>
                </c:pt>
                <c:pt idx="754">
                  <c:v>25.133333</c:v>
                </c:pt>
                <c:pt idx="755">
                  <c:v>25.166667</c:v>
                </c:pt>
                <c:pt idx="756">
                  <c:v>25.2</c:v>
                </c:pt>
                <c:pt idx="757">
                  <c:v>25.233332999999998</c:v>
                </c:pt>
                <c:pt idx="758">
                  <c:v>25.266667000000002</c:v>
                </c:pt>
                <c:pt idx="759">
                  <c:v>25.3</c:v>
                </c:pt>
                <c:pt idx="760">
                  <c:v>25.333333</c:v>
                </c:pt>
                <c:pt idx="761">
                  <c:v>25.366667</c:v>
                </c:pt>
                <c:pt idx="762">
                  <c:v>25.4</c:v>
                </c:pt>
                <c:pt idx="763">
                  <c:v>25.433333000000001</c:v>
                </c:pt>
                <c:pt idx="764">
                  <c:v>25.466667000000001</c:v>
                </c:pt>
                <c:pt idx="765">
                  <c:v>25.5</c:v>
                </c:pt>
                <c:pt idx="766">
                  <c:v>25.533332999999999</c:v>
                </c:pt>
                <c:pt idx="767">
                  <c:v>25.566666999999999</c:v>
                </c:pt>
                <c:pt idx="768">
                  <c:v>25.6</c:v>
                </c:pt>
                <c:pt idx="769">
                  <c:v>25.633333</c:v>
                </c:pt>
                <c:pt idx="770">
                  <c:v>25.666667</c:v>
                </c:pt>
                <c:pt idx="771">
                  <c:v>25.7</c:v>
                </c:pt>
                <c:pt idx="772">
                  <c:v>25.733332999999998</c:v>
                </c:pt>
                <c:pt idx="773">
                  <c:v>25.766667000000002</c:v>
                </c:pt>
                <c:pt idx="774">
                  <c:v>25.8</c:v>
                </c:pt>
                <c:pt idx="775">
                  <c:v>25.833333</c:v>
                </c:pt>
                <c:pt idx="776">
                  <c:v>25.866667</c:v>
                </c:pt>
                <c:pt idx="777">
                  <c:v>25.9</c:v>
                </c:pt>
                <c:pt idx="778">
                  <c:v>25.933333000000001</c:v>
                </c:pt>
                <c:pt idx="779">
                  <c:v>25.966667000000001</c:v>
                </c:pt>
                <c:pt idx="780">
                  <c:v>26</c:v>
                </c:pt>
                <c:pt idx="781">
                  <c:v>26.033332999999999</c:v>
                </c:pt>
                <c:pt idx="782">
                  <c:v>26.066666999999999</c:v>
                </c:pt>
                <c:pt idx="783">
                  <c:v>26.1</c:v>
                </c:pt>
                <c:pt idx="784">
                  <c:v>26.133333</c:v>
                </c:pt>
                <c:pt idx="785">
                  <c:v>26.166667</c:v>
                </c:pt>
                <c:pt idx="786">
                  <c:v>26.2</c:v>
                </c:pt>
                <c:pt idx="787">
                  <c:v>26.233332999999998</c:v>
                </c:pt>
                <c:pt idx="788">
                  <c:v>26.266667000000002</c:v>
                </c:pt>
                <c:pt idx="789">
                  <c:v>26.3</c:v>
                </c:pt>
                <c:pt idx="790">
                  <c:v>26.333333</c:v>
                </c:pt>
                <c:pt idx="791">
                  <c:v>26.366667</c:v>
                </c:pt>
                <c:pt idx="792">
                  <c:v>26.4</c:v>
                </c:pt>
                <c:pt idx="793">
                  <c:v>26.433333000000001</c:v>
                </c:pt>
                <c:pt idx="794">
                  <c:v>26.466667000000001</c:v>
                </c:pt>
                <c:pt idx="795">
                  <c:v>26.5</c:v>
                </c:pt>
                <c:pt idx="796">
                  <c:v>26.533332999999999</c:v>
                </c:pt>
                <c:pt idx="797">
                  <c:v>26.566666999999999</c:v>
                </c:pt>
                <c:pt idx="798">
                  <c:v>26.6</c:v>
                </c:pt>
                <c:pt idx="799">
                  <c:v>26.633333</c:v>
                </c:pt>
                <c:pt idx="800">
                  <c:v>26.666667</c:v>
                </c:pt>
                <c:pt idx="801">
                  <c:v>26.7</c:v>
                </c:pt>
                <c:pt idx="802">
                  <c:v>26.733332999999998</c:v>
                </c:pt>
                <c:pt idx="803">
                  <c:v>26.766667000000002</c:v>
                </c:pt>
                <c:pt idx="804">
                  <c:v>26.8</c:v>
                </c:pt>
                <c:pt idx="805">
                  <c:v>26.833333</c:v>
                </c:pt>
                <c:pt idx="806">
                  <c:v>26.866667</c:v>
                </c:pt>
                <c:pt idx="807">
                  <c:v>26.9</c:v>
                </c:pt>
                <c:pt idx="808">
                  <c:v>26.933333000000001</c:v>
                </c:pt>
                <c:pt idx="809">
                  <c:v>26.966667000000001</c:v>
                </c:pt>
                <c:pt idx="810">
                  <c:v>27</c:v>
                </c:pt>
                <c:pt idx="811">
                  <c:v>27.033332999999999</c:v>
                </c:pt>
                <c:pt idx="812">
                  <c:v>27.066666999999999</c:v>
                </c:pt>
                <c:pt idx="813">
                  <c:v>27.1</c:v>
                </c:pt>
                <c:pt idx="814">
                  <c:v>27.133333</c:v>
                </c:pt>
                <c:pt idx="815">
                  <c:v>27.166667</c:v>
                </c:pt>
                <c:pt idx="816">
                  <c:v>27.2</c:v>
                </c:pt>
                <c:pt idx="817">
                  <c:v>27.233332999999998</c:v>
                </c:pt>
                <c:pt idx="818">
                  <c:v>27.266667000000002</c:v>
                </c:pt>
                <c:pt idx="819">
                  <c:v>27.3</c:v>
                </c:pt>
                <c:pt idx="820">
                  <c:v>27.333333</c:v>
                </c:pt>
                <c:pt idx="821">
                  <c:v>27.366667</c:v>
                </c:pt>
                <c:pt idx="822">
                  <c:v>27.4</c:v>
                </c:pt>
                <c:pt idx="823">
                  <c:v>27.433333000000001</c:v>
                </c:pt>
                <c:pt idx="824">
                  <c:v>27.466667000000001</c:v>
                </c:pt>
                <c:pt idx="825">
                  <c:v>27.5</c:v>
                </c:pt>
                <c:pt idx="826">
                  <c:v>27.533332999999999</c:v>
                </c:pt>
                <c:pt idx="827">
                  <c:v>27.566666999999999</c:v>
                </c:pt>
                <c:pt idx="828">
                  <c:v>27.6</c:v>
                </c:pt>
                <c:pt idx="829">
                  <c:v>27.633333</c:v>
                </c:pt>
                <c:pt idx="830">
                  <c:v>27.666667</c:v>
                </c:pt>
                <c:pt idx="831">
                  <c:v>27.7</c:v>
                </c:pt>
                <c:pt idx="832">
                  <c:v>27.733332999999998</c:v>
                </c:pt>
                <c:pt idx="833">
                  <c:v>27.766667000000002</c:v>
                </c:pt>
                <c:pt idx="834">
                  <c:v>27.8</c:v>
                </c:pt>
                <c:pt idx="835">
                  <c:v>27.833333</c:v>
                </c:pt>
                <c:pt idx="836">
                  <c:v>27.866667</c:v>
                </c:pt>
                <c:pt idx="837">
                  <c:v>27.9</c:v>
                </c:pt>
                <c:pt idx="838">
                  <c:v>27.933333000000001</c:v>
                </c:pt>
                <c:pt idx="839">
                  <c:v>27.966667000000001</c:v>
                </c:pt>
                <c:pt idx="840">
                  <c:v>28</c:v>
                </c:pt>
                <c:pt idx="841">
                  <c:v>28.033332999999999</c:v>
                </c:pt>
                <c:pt idx="842">
                  <c:v>28.066666999999999</c:v>
                </c:pt>
                <c:pt idx="843">
                  <c:v>28.1</c:v>
                </c:pt>
                <c:pt idx="844">
                  <c:v>28.133333</c:v>
                </c:pt>
                <c:pt idx="845">
                  <c:v>28.166667</c:v>
                </c:pt>
                <c:pt idx="846">
                  <c:v>28.2</c:v>
                </c:pt>
                <c:pt idx="847">
                  <c:v>28.233332999999998</c:v>
                </c:pt>
                <c:pt idx="848">
                  <c:v>28.266667000000002</c:v>
                </c:pt>
                <c:pt idx="849">
                  <c:v>28.3</c:v>
                </c:pt>
                <c:pt idx="850">
                  <c:v>28.333333</c:v>
                </c:pt>
                <c:pt idx="851">
                  <c:v>28.366667</c:v>
                </c:pt>
                <c:pt idx="852">
                  <c:v>28.4</c:v>
                </c:pt>
                <c:pt idx="853">
                  <c:v>28.433333000000001</c:v>
                </c:pt>
                <c:pt idx="854">
                  <c:v>28.466667000000001</c:v>
                </c:pt>
                <c:pt idx="855">
                  <c:v>28.5</c:v>
                </c:pt>
                <c:pt idx="856">
                  <c:v>28.533332999999999</c:v>
                </c:pt>
                <c:pt idx="857">
                  <c:v>28.566666999999999</c:v>
                </c:pt>
                <c:pt idx="858">
                  <c:v>28.6</c:v>
                </c:pt>
                <c:pt idx="859">
                  <c:v>28.633333</c:v>
                </c:pt>
                <c:pt idx="860">
                  <c:v>28.666667</c:v>
                </c:pt>
                <c:pt idx="861">
                  <c:v>28.7</c:v>
                </c:pt>
                <c:pt idx="862">
                  <c:v>28.733332999999998</c:v>
                </c:pt>
                <c:pt idx="863">
                  <c:v>28.766667000000002</c:v>
                </c:pt>
                <c:pt idx="864">
                  <c:v>28.8</c:v>
                </c:pt>
                <c:pt idx="865">
                  <c:v>28.833333</c:v>
                </c:pt>
                <c:pt idx="866">
                  <c:v>28.866667</c:v>
                </c:pt>
                <c:pt idx="867">
                  <c:v>28.9</c:v>
                </c:pt>
                <c:pt idx="868">
                  <c:v>28.933333000000001</c:v>
                </c:pt>
                <c:pt idx="869">
                  <c:v>28.966667000000001</c:v>
                </c:pt>
                <c:pt idx="870">
                  <c:v>29</c:v>
                </c:pt>
                <c:pt idx="871">
                  <c:v>29.033332999999999</c:v>
                </c:pt>
                <c:pt idx="872">
                  <c:v>29.066666999999999</c:v>
                </c:pt>
                <c:pt idx="873">
                  <c:v>29.1</c:v>
                </c:pt>
                <c:pt idx="874">
                  <c:v>29.133333</c:v>
                </c:pt>
                <c:pt idx="875">
                  <c:v>29.166667</c:v>
                </c:pt>
                <c:pt idx="876">
                  <c:v>29.2</c:v>
                </c:pt>
                <c:pt idx="877">
                  <c:v>29.233332999999998</c:v>
                </c:pt>
                <c:pt idx="878">
                  <c:v>29.266667000000002</c:v>
                </c:pt>
                <c:pt idx="879">
                  <c:v>29.3</c:v>
                </c:pt>
                <c:pt idx="880">
                  <c:v>29.333333</c:v>
                </c:pt>
                <c:pt idx="881">
                  <c:v>29.366667</c:v>
                </c:pt>
                <c:pt idx="882">
                  <c:v>29.4</c:v>
                </c:pt>
                <c:pt idx="883">
                  <c:v>29.433333000000001</c:v>
                </c:pt>
                <c:pt idx="884">
                  <c:v>29.466667000000001</c:v>
                </c:pt>
                <c:pt idx="885">
                  <c:v>29.5</c:v>
                </c:pt>
                <c:pt idx="886">
                  <c:v>29.533332999999999</c:v>
                </c:pt>
                <c:pt idx="887">
                  <c:v>29.566666999999999</c:v>
                </c:pt>
                <c:pt idx="888">
                  <c:v>29.6</c:v>
                </c:pt>
                <c:pt idx="889">
                  <c:v>29.633333</c:v>
                </c:pt>
                <c:pt idx="890">
                  <c:v>29.666667</c:v>
                </c:pt>
                <c:pt idx="891">
                  <c:v>29.7</c:v>
                </c:pt>
                <c:pt idx="892">
                  <c:v>29.733332999999998</c:v>
                </c:pt>
                <c:pt idx="893">
                  <c:v>29.766667000000002</c:v>
                </c:pt>
                <c:pt idx="894">
                  <c:v>29.8</c:v>
                </c:pt>
                <c:pt idx="895">
                  <c:v>29.833333</c:v>
                </c:pt>
                <c:pt idx="896">
                  <c:v>29.866667</c:v>
                </c:pt>
                <c:pt idx="897">
                  <c:v>29.9</c:v>
                </c:pt>
                <c:pt idx="898">
                  <c:v>29.933333000000001</c:v>
                </c:pt>
                <c:pt idx="899">
                  <c:v>29.966667000000001</c:v>
                </c:pt>
                <c:pt idx="900">
                  <c:v>30</c:v>
                </c:pt>
                <c:pt idx="901">
                  <c:v>30.033332999999999</c:v>
                </c:pt>
                <c:pt idx="902">
                  <c:v>30.066666999999999</c:v>
                </c:pt>
                <c:pt idx="903">
                  <c:v>30.1</c:v>
                </c:pt>
                <c:pt idx="904">
                  <c:v>30.133333</c:v>
                </c:pt>
                <c:pt idx="905">
                  <c:v>30.166667</c:v>
                </c:pt>
                <c:pt idx="906">
                  <c:v>30.2</c:v>
                </c:pt>
                <c:pt idx="907">
                  <c:v>30.233332999999998</c:v>
                </c:pt>
                <c:pt idx="908">
                  <c:v>30.266667000000002</c:v>
                </c:pt>
                <c:pt idx="909">
                  <c:v>30.3</c:v>
                </c:pt>
                <c:pt idx="910">
                  <c:v>30.333333</c:v>
                </c:pt>
                <c:pt idx="911">
                  <c:v>30.366667</c:v>
                </c:pt>
                <c:pt idx="912">
                  <c:v>30.4</c:v>
                </c:pt>
                <c:pt idx="913">
                  <c:v>30.433333000000001</c:v>
                </c:pt>
                <c:pt idx="914">
                  <c:v>30.466667000000001</c:v>
                </c:pt>
                <c:pt idx="915">
                  <c:v>30.5</c:v>
                </c:pt>
                <c:pt idx="916">
                  <c:v>30.533332999999999</c:v>
                </c:pt>
                <c:pt idx="917">
                  <c:v>30.566666999999999</c:v>
                </c:pt>
                <c:pt idx="918">
                  <c:v>30.6</c:v>
                </c:pt>
                <c:pt idx="919">
                  <c:v>30.633333</c:v>
                </c:pt>
                <c:pt idx="920">
                  <c:v>30.666667</c:v>
                </c:pt>
                <c:pt idx="921">
                  <c:v>30.7</c:v>
                </c:pt>
                <c:pt idx="922">
                  <c:v>30.733332999999998</c:v>
                </c:pt>
                <c:pt idx="923">
                  <c:v>30.766667000000002</c:v>
                </c:pt>
                <c:pt idx="924">
                  <c:v>30.8</c:v>
                </c:pt>
                <c:pt idx="925">
                  <c:v>30.833333</c:v>
                </c:pt>
                <c:pt idx="926">
                  <c:v>30.866667</c:v>
                </c:pt>
                <c:pt idx="927">
                  <c:v>30.9</c:v>
                </c:pt>
                <c:pt idx="928">
                  <c:v>30.933333000000001</c:v>
                </c:pt>
                <c:pt idx="929">
                  <c:v>30.966667000000001</c:v>
                </c:pt>
                <c:pt idx="930">
                  <c:v>31</c:v>
                </c:pt>
                <c:pt idx="931">
                  <c:v>31.033332999999999</c:v>
                </c:pt>
                <c:pt idx="932">
                  <c:v>31.066666999999999</c:v>
                </c:pt>
                <c:pt idx="933">
                  <c:v>31.1</c:v>
                </c:pt>
                <c:pt idx="934">
                  <c:v>31.133333</c:v>
                </c:pt>
                <c:pt idx="935">
                  <c:v>31.166667</c:v>
                </c:pt>
                <c:pt idx="936">
                  <c:v>31.2</c:v>
                </c:pt>
                <c:pt idx="937">
                  <c:v>31.233332999999998</c:v>
                </c:pt>
                <c:pt idx="938">
                  <c:v>31.266667000000002</c:v>
                </c:pt>
                <c:pt idx="939">
                  <c:v>31.3</c:v>
                </c:pt>
                <c:pt idx="940">
                  <c:v>31.333333</c:v>
                </c:pt>
                <c:pt idx="941">
                  <c:v>31.366667</c:v>
                </c:pt>
                <c:pt idx="942">
                  <c:v>31.4</c:v>
                </c:pt>
                <c:pt idx="943">
                  <c:v>31.433333000000001</c:v>
                </c:pt>
                <c:pt idx="944">
                  <c:v>31.466667000000001</c:v>
                </c:pt>
                <c:pt idx="945">
                  <c:v>31.5</c:v>
                </c:pt>
                <c:pt idx="946">
                  <c:v>31.533332999999999</c:v>
                </c:pt>
                <c:pt idx="947">
                  <c:v>31.566666999999999</c:v>
                </c:pt>
                <c:pt idx="948">
                  <c:v>31.6</c:v>
                </c:pt>
                <c:pt idx="949">
                  <c:v>31.633333</c:v>
                </c:pt>
                <c:pt idx="950">
                  <c:v>31.666667</c:v>
                </c:pt>
                <c:pt idx="951">
                  <c:v>31.7</c:v>
                </c:pt>
                <c:pt idx="952">
                  <c:v>31.733332999999998</c:v>
                </c:pt>
                <c:pt idx="953">
                  <c:v>31.766667000000002</c:v>
                </c:pt>
                <c:pt idx="954">
                  <c:v>31.8</c:v>
                </c:pt>
                <c:pt idx="955">
                  <c:v>31.833333</c:v>
                </c:pt>
                <c:pt idx="956">
                  <c:v>31.866667</c:v>
                </c:pt>
                <c:pt idx="957">
                  <c:v>31.9</c:v>
                </c:pt>
                <c:pt idx="958">
                  <c:v>31.933333000000001</c:v>
                </c:pt>
                <c:pt idx="959">
                  <c:v>31.966667000000001</c:v>
                </c:pt>
                <c:pt idx="960">
                  <c:v>32</c:v>
                </c:pt>
                <c:pt idx="961">
                  <c:v>32.033332999999999</c:v>
                </c:pt>
                <c:pt idx="962">
                  <c:v>32.066667000000002</c:v>
                </c:pt>
                <c:pt idx="963">
                  <c:v>32.1</c:v>
                </c:pt>
                <c:pt idx="964">
                  <c:v>32.133333</c:v>
                </c:pt>
                <c:pt idx="965">
                  <c:v>32.166666999999997</c:v>
                </c:pt>
                <c:pt idx="966">
                  <c:v>32.200000000000003</c:v>
                </c:pt>
                <c:pt idx="967">
                  <c:v>32.233333000000002</c:v>
                </c:pt>
                <c:pt idx="968">
                  <c:v>32.266666999999998</c:v>
                </c:pt>
                <c:pt idx="969">
                  <c:v>32.299999999999997</c:v>
                </c:pt>
                <c:pt idx="970">
                  <c:v>32.333333000000003</c:v>
                </c:pt>
                <c:pt idx="971">
                  <c:v>32.366667</c:v>
                </c:pt>
                <c:pt idx="972">
                  <c:v>32.4</c:v>
                </c:pt>
                <c:pt idx="973">
                  <c:v>32.433332999999998</c:v>
                </c:pt>
                <c:pt idx="974">
                  <c:v>32.466667000000001</c:v>
                </c:pt>
                <c:pt idx="975">
                  <c:v>32.5</c:v>
                </c:pt>
                <c:pt idx="976">
                  <c:v>32.533332999999999</c:v>
                </c:pt>
                <c:pt idx="977">
                  <c:v>32.566667000000002</c:v>
                </c:pt>
                <c:pt idx="978">
                  <c:v>32.6</c:v>
                </c:pt>
                <c:pt idx="979">
                  <c:v>32.633333</c:v>
                </c:pt>
                <c:pt idx="980">
                  <c:v>32.666666999999997</c:v>
                </c:pt>
                <c:pt idx="981">
                  <c:v>32.700000000000003</c:v>
                </c:pt>
                <c:pt idx="982">
                  <c:v>32.733333000000002</c:v>
                </c:pt>
                <c:pt idx="983">
                  <c:v>32.766666999999998</c:v>
                </c:pt>
                <c:pt idx="984">
                  <c:v>32.799999999999997</c:v>
                </c:pt>
                <c:pt idx="985">
                  <c:v>32.833333000000003</c:v>
                </c:pt>
                <c:pt idx="986">
                  <c:v>32.866667</c:v>
                </c:pt>
                <c:pt idx="987">
                  <c:v>32.9</c:v>
                </c:pt>
                <c:pt idx="988">
                  <c:v>32.933332999999998</c:v>
                </c:pt>
                <c:pt idx="989">
                  <c:v>32.966667000000001</c:v>
                </c:pt>
                <c:pt idx="990">
                  <c:v>33</c:v>
                </c:pt>
                <c:pt idx="991">
                  <c:v>33.033332999999999</c:v>
                </c:pt>
                <c:pt idx="992">
                  <c:v>33.066667000000002</c:v>
                </c:pt>
                <c:pt idx="993">
                  <c:v>33.1</c:v>
                </c:pt>
                <c:pt idx="994">
                  <c:v>33.133333</c:v>
                </c:pt>
                <c:pt idx="995">
                  <c:v>33.166666999999997</c:v>
                </c:pt>
                <c:pt idx="996">
                  <c:v>33.200000000000003</c:v>
                </c:pt>
                <c:pt idx="997">
                  <c:v>33.233333000000002</c:v>
                </c:pt>
                <c:pt idx="998">
                  <c:v>33.266666999999998</c:v>
                </c:pt>
                <c:pt idx="999">
                  <c:v>33.299999999999997</c:v>
                </c:pt>
                <c:pt idx="1000">
                  <c:v>33.333333000000003</c:v>
                </c:pt>
                <c:pt idx="1001">
                  <c:v>33.366667</c:v>
                </c:pt>
                <c:pt idx="1002">
                  <c:v>33.4</c:v>
                </c:pt>
                <c:pt idx="1003">
                  <c:v>33.433332999999998</c:v>
                </c:pt>
                <c:pt idx="1004">
                  <c:v>33.466667000000001</c:v>
                </c:pt>
                <c:pt idx="1005">
                  <c:v>33.5</c:v>
                </c:pt>
                <c:pt idx="1006">
                  <c:v>33.533332999999999</c:v>
                </c:pt>
                <c:pt idx="1007">
                  <c:v>33.566667000000002</c:v>
                </c:pt>
                <c:pt idx="1008">
                  <c:v>33.6</c:v>
                </c:pt>
                <c:pt idx="1009">
                  <c:v>33.633333</c:v>
                </c:pt>
                <c:pt idx="1010">
                  <c:v>33.666666999999997</c:v>
                </c:pt>
                <c:pt idx="1011">
                  <c:v>33.700000000000003</c:v>
                </c:pt>
                <c:pt idx="1012">
                  <c:v>33.733333000000002</c:v>
                </c:pt>
                <c:pt idx="1013">
                  <c:v>33.766666999999998</c:v>
                </c:pt>
                <c:pt idx="1014">
                  <c:v>33.799999999999997</c:v>
                </c:pt>
                <c:pt idx="1015">
                  <c:v>33.833333000000003</c:v>
                </c:pt>
                <c:pt idx="1016">
                  <c:v>33.866667</c:v>
                </c:pt>
                <c:pt idx="1017">
                  <c:v>33.9</c:v>
                </c:pt>
                <c:pt idx="1018">
                  <c:v>33.933332999999998</c:v>
                </c:pt>
                <c:pt idx="1019">
                  <c:v>33.966667000000001</c:v>
                </c:pt>
                <c:pt idx="1020">
                  <c:v>34</c:v>
                </c:pt>
                <c:pt idx="1021">
                  <c:v>34.033332999999999</c:v>
                </c:pt>
                <c:pt idx="1022">
                  <c:v>34.066667000000002</c:v>
                </c:pt>
                <c:pt idx="1023">
                  <c:v>34.1</c:v>
                </c:pt>
                <c:pt idx="1024">
                  <c:v>34.133333</c:v>
                </c:pt>
                <c:pt idx="1025">
                  <c:v>34.166666999999997</c:v>
                </c:pt>
                <c:pt idx="1026">
                  <c:v>34.200000000000003</c:v>
                </c:pt>
                <c:pt idx="1027">
                  <c:v>34.233333000000002</c:v>
                </c:pt>
                <c:pt idx="1028">
                  <c:v>34.266666999999998</c:v>
                </c:pt>
                <c:pt idx="1029">
                  <c:v>34.299999999999997</c:v>
                </c:pt>
                <c:pt idx="1030">
                  <c:v>34.333333000000003</c:v>
                </c:pt>
                <c:pt idx="1031">
                  <c:v>34.366667</c:v>
                </c:pt>
                <c:pt idx="1032">
                  <c:v>34.4</c:v>
                </c:pt>
                <c:pt idx="1033">
                  <c:v>34.433332999999998</c:v>
                </c:pt>
                <c:pt idx="1034">
                  <c:v>34.466667000000001</c:v>
                </c:pt>
                <c:pt idx="1035">
                  <c:v>34.5</c:v>
                </c:pt>
                <c:pt idx="1036">
                  <c:v>34.533332999999999</c:v>
                </c:pt>
                <c:pt idx="1037">
                  <c:v>34.566667000000002</c:v>
                </c:pt>
                <c:pt idx="1038">
                  <c:v>34.6</c:v>
                </c:pt>
                <c:pt idx="1039">
                  <c:v>34.633333</c:v>
                </c:pt>
                <c:pt idx="1040">
                  <c:v>34.666666999999997</c:v>
                </c:pt>
                <c:pt idx="1041">
                  <c:v>34.700000000000003</c:v>
                </c:pt>
                <c:pt idx="1042">
                  <c:v>34.733333000000002</c:v>
                </c:pt>
                <c:pt idx="1043">
                  <c:v>34.766666999999998</c:v>
                </c:pt>
                <c:pt idx="1044">
                  <c:v>34.799999999999997</c:v>
                </c:pt>
                <c:pt idx="1045">
                  <c:v>34.833333000000003</c:v>
                </c:pt>
                <c:pt idx="1046">
                  <c:v>34.866667</c:v>
                </c:pt>
                <c:pt idx="1047">
                  <c:v>34.9</c:v>
                </c:pt>
                <c:pt idx="1048">
                  <c:v>34.933332999999998</c:v>
                </c:pt>
                <c:pt idx="1049">
                  <c:v>34.966667000000001</c:v>
                </c:pt>
                <c:pt idx="1050">
                  <c:v>35</c:v>
                </c:pt>
                <c:pt idx="1051">
                  <c:v>35.033332999999999</c:v>
                </c:pt>
                <c:pt idx="1052">
                  <c:v>35.066667000000002</c:v>
                </c:pt>
                <c:pt idx="1053">
                  <c:v>35.1</c:v>
                </c:pt>
                <c:pt idx="1054">
                  <c:v>35.133333</c:v>
                </c:pt>
                <c:pt idx="1055">
                  <c:v>35.166666999999997</c:v>
                </c:pt>
                <c:pt idx="1056">
                  <c:v>35.200000000000003</c:v>
                </c:pt>
                <c:pt idx="1057">
                  <c:v>35.233333000000002</c:v>
                </c:pt>
                <c:pt idx="1058">
                  <c:v>35.266666999999998</c:v>
                </c:pt>
                <c:pt idx="1059">
                  <c:v>35.299999999999997</c:v>
                </c:pt>
                <c:pt idx="1060">
                  <c:v>35.333333000000003</c:v>
                </c:pt>
                <c:pt idx="1061">
                  <c:v>35.366667</c:v>
                </c:pt>
                <c:pt idx="1062">
                  <c:v>35.4</c:v>
                </c:pt>
                <c:pt idx="1063">
                  <c:v>35.433332999999998</c:v>
                </c:pt>
                <c:pt idx="1064">
                  <c:v>35.466667000000001</c:v>
                </c:pt>
                <c:pt idx="1065">
                  <c:v>35.5</c:v>
                </c:pt>
                <c:pt idx="1066">
                  <c:v>35.533332999999999</c:v>
                </c:pt>
                <c:pt idx="1067">
                  <c:v>35.566667000000002</c:v>
                </c:pt>
                <c:pt idx="1068">
                  <c:v>35.6</c:v>
                </c:pt>
                <c:pt idx="1069">
                  <c:v>35.633333</c:v>
                </c:pt>
                <c:pt idx="1070">
                  <c:v>35.666666999999997</c:v>
                </c:pt>
                <c:pt idx="1071">
                  <c:v>35.700000000000003</c:v>
                </c:pt>
                <c:pt idx="1072">
                  <c:v>35.733333000000002</c:v>
                </c:pt>
                <c:pt idx="1073">
                  <c:v>35.766666999999998</c:v>
                </c:pt>
                <c:pt idx="1074">
                  <c:v>35.799999999999997</c:v>
                </c:pt>
                <c:pt idx="1075">
                  <c:v>35.833333000000003</c:v>
                </c:pt>
                <c:pt idx="1076">
                  <c:v>35.866667</c:v>
                </c:pt>
                <c:pt idx="1077">
                  <c:v>35.9</c:v>
                </c:pt>
                <c:pt idx="1078">
                  <c:v>35.933332999999998</c:v>
                </c:pt>
                <c:pt idx="1079">
                  <c:v>35.966667000000001</c:v>
                </c:pt>
                <c:pt idx="1080">
                  <c:v>36</c:v>
                </c:pt>
                <c:pt idx="1081">
                  <c:v>36.033332999999999</c:v>
                </c:pt>
                <c:pt idx="1082">
                  <c:v>36.066667000000002</c:v>
                </c:pt>
                <c:pt idx="1083">
                  <c:v>36.1</c:v>
                </c:pt>
                <c:pt idx="1084">
                  <c:v>36.133333</c:v>
                </c:pt>
                <c:pt idx="1085">
                  <c:v>36.166666999999997</c:v>
                </c:pt>
                <c:pt idx="1086">
                  <c:v>36.200000000000003</c:v>
                </c:pt>
                <c:pt idx="1087">
                  <c:v>36.233333000000002</c:v>
                </c:pt>
                <c:pt idx="1088">
                  <c:v>36.266666999999998</c:v>
                </c:pt>
                <c:pt idx="1089">
                  <c:v>36.299999999999997</c:v>
                </c:pt>
                <c:pt idx="1090">
                  <c:v>36.333333000000003</c:v>
                </c:pt>
                <c:pt idx="1091">
                  <c:v>36.366667</c:v>
                </c:pt>
                <c:pt idx="1092">
                  <c:v>36.4</c:v>
                </c:pt>
                <c:pt idx="1093">
                  <c:v>36.433332999999998</c:v>
                </c:pt>
                <c:pt idx="1094">
                  <c:v>36.466667000000001</c:v>
                </c:pt>
                <c:pt idx="1095">
                  <c:v>36.5</c:v>
                </c:pt>
                <c:pt idx="1096">
                  <c:v>36.533332999999999</c:v>
                </c:pt>
                <c:pt idx="1097">
                  <c:v>36.566667000000002</c:v>
                </c:pt>
                <c:pt idx="1098">
                  <c:v>36.6</c:v>
                </c:pt>
                <c:pt idx="1099">
                  <c:v>36.633333</c:v>
                </c:pt>
                <c:pt idx="1100">
                  <c:v>36.666666999999997</c:v>
                </c:pt>
                <c:pt idx="1101">
                  <c:v>36.700000000000003</c:v>
                </c:pt>
                <c:pt idx="1102">
                  <c:v>36.733333000000002</c:v>
                </c:pt>
                <c:pt idx="1103">
                  <c:v>36.766666999999998</c:v>
                </c:pt>
                <c:pt idx="1104">
                  <c:v>36.799999999999997</c:v>
                </c:pt>
                <c:pt idx="1105">
                  <c:v>36.833333000000003</c:v>
                </c:pt>
                <c:pt idx="1106">
                  <c:v>36.866667</c:v>
                </c:pt>
                <c:pt idx="1107">
                  <c:v>36.9</c:v>
                </c:pt>
                <c:pt idx="1108">
                  <c:v>36.933332999999998</c:v>
                </c:pt>
                <c:pt idx="1109">
                  <c:v>36.966667000000001</c:v>
                </c:pt>
                <c:pt idx="1110">
                  <c:v>37</c:v>
                </c:pt>
                <c:pt idx="1111">
                  <c:v>37.033332999999999</c:v>
                </c:pt>
                <c:pt idx="1112">
                  <c:v>37.066667000000002</c:v>
                </c:pt>
                <c:pt idx="1113">
                  <c:v>37.1</c:v>
                </c:pt>
                <c:pt idx="1114">
                  <c:v>37.133333</c:v>
                </c:pt>
                <c:pt idx="1115">
                  <c:v>37.166666999999997</c:v>
                </c:pt>
                <c:pt idx="1116">
                  <c:v>37.200000000000003</c:v>
                </c:pt>
                <c:pt idx="1117">
                  <c:v>37.233333000000002</c:v>
                </c:pt>
                <c:pt idx="1118">
                  <c:v>37.266666999999998</c:v>
                </c:pt>
                <c:pt idx="1119">
                  <c:v>37.299999999999997</c:v>
                </c:pt>
                <c:pt idx="1120">
                  <c:v>37.333333000000003</c:v>
                </c:pt>
                <c:pt idx="1121">
                  <c:v>37.366667</c:v>
                </c:pt>
                <c:pt idx="1122">
                  <c:v>37.4</c:v>
                </c:pt>
                <c:pt idx="1123">
                  <c:v>37.433332999999998</c:v>
                </c:pt>
                <c:pt idx="1124">
                  <c:v>37.466667000000001</c:v>
                </c:pt>
                <c:pt idx="1125">
                  <c:v>37.5</c:v>
                </c:pt>
                <c:pt idx="1126">
                  <c:v>37.533332999999999</c:v>
                </c:pt>
                <c:pt idx="1127">
                  <c:v>37.566667000000002</c:v>
                </c:pt>
                <c:pt idx="1128">
                  <c:v>37.6</c:v>
                </c:pt>
                <c:pt idx="1129">
                  <c:v>37.633333</c:v>
                </c:pt>
                <c:pt idx="1130">
                  <c:v>37.666666999999997</c:v>
                </c:pt>
                <c:pt idx="1131">
                  <c:v>37.700000000000003</c:v>
                </c:pt>
                <c:pt idx="1132">
                  <c:v>37.733333000000002</c:v>
                </c:pt>
                <c:pt idx="1133">
                  <c:v>37.766666999999998</c:v>
                </c:pt>
                <c:pt idx="1134">
                  <c:v>37.799999999999997</c:v>
                </c:pt>
                <c:pt idx="1135">
                  <c:v>37.833333000000003</c:v>
                </c:pt>
                <c:pt idx="1136">
                  <c:v>37.866667</c:v>
                </c:pt>
                <c:pt idx="1137">
                  <c:v>37.9</c:v>
                </c:pt>
                <c:pt idx="1138">
                  <c:v>37.933332999999998</c:v>
                </c:pt>
                <c:pt idx="1139">
                  <c:v>37.966667000000001</c:v>
                </c:pt>
                <c:pt idx="1140">
                  <c:v>38</c:v>
                </c:pt>
                <c:pt idx="1141">
                  <c:v>38.033332999999999</c:v>
                </c:pt>
                <c:pt idx="1142">
                  <c:v>38.066667000000002</c:v>
                </c:pt>
                <c:pt idx="1143">
                  <c:v>38.1</c:v>
                </c:pt>
                <c:pt idx="1144">
                  <c:v>38.133333</c:v>
                </c:pt>
                <c:pt idx="1145">
                  <c:v>38.166666999999997</c:v>
                </c:pt>
                <c:pt idx="1146">
                  <c:v>38.200000000000003</c:v>
                </c:pt>
                <c:pt idx="1147">
                  <c:v>38.233333000000002</c:v>
                </c:pt>
                <c:pt idx="1148">
                  <c:v>38.266666999999998</c:v>
                </c:pt>
                <c:pt idx="1149">
                  <c:v>38.299999999999997</c:v>
                </c:pt>
                <c:pt idx="1150">
                  <c:v>38.333333000000003</c:v>
                </c:pt>
                <c:pt idx="1151">
                  <c:v>38.366667</c:v>
                </c:pt>
                <c:pt idx="1152">
                  <c:v>38.4</c:v>
                </c:pt>
                <c:pt idx="1153">
                  <c:v>38.433332999999998</c:v>
                </c:pt>
                <c:pt idx="1154">
                  <c:v>38.466667000000001</c:v>
                </c:pt>
                <c:pt idx="1155">
                  <c:v>38.5</c:v>
                </c:pt>
                <c:pt idx="1156">
                  <c:v>38.533332999999999</c:v>
                </c:pt>
                <c:pt idx="1157">
                  <c:v>38.566667000000002</c:v>
                </c:pt>
                <c:pt idx="1158">
                  <c:v>38.6</c:v>
                </c:pt>
                <c:pt idx="1159">
                  <c:v>38.633333</c:v>
                </c:pt>
                <c:pt idx="1160">
                  <c:v>38.666666999999997</c:v>
                </c:pt>
                <c:pt idx="1161">
                  <c:v>38.700000000000003</c:v>
                </c:pt>
                <c:pt idx="1162">
                  <c:v>38.733333000000002</c:v>
                </c:pt>
                <c:pt idx="1163">
                  <c:v>38.766666999999998</c:v>
                </c:pt>
                <c:pt idx="1164">
                  <c:v>38.799999999999997</c:v>
                </c:pt>
                <c:pt idx="1165">
                  <c:v>38.833333000000003</c:v>
                </c:pt>
                <c:pt idx="1166">
                  <c:v>38.866667</c:v>
                </c:pt>
                <c:pt idx="1167">
                  <c:v>38.9</c:v>
                </c:pt>
                <c:pt idx="1168">
                  <c:v>38.933332999999998</c:v>
                </c:pt>
                <c:pt idx="1169">
                  <c:v>38.966667000000001</c:v>
                </c:pt>
                <c:pt idx="1170">
                  <c:v>39</c:v>
                </c:pt>
                <c:pt idx="1171">
                  <c:v>39.033332999999999</c:v>
                </c:pt>
                <c:pt idx="1172">
                  <c:v>39.066667000000002</c:v>
                </c:pt>
                <c:pt idx="1173">
                  <c:v>39.1</c:v>
                </c:pt>
                <c:pt idx="1174">
                  <c:v>39.133333</c:v>
                </c:pt>
                <c:pt idx="1175">
                  <c:v>39.166666999999997</c:v>
                </c:pt>
                <c:pt idx="1176">
                  <c:v>39.200000000000003</c:v>
                </c:pt>
                <c:pt idx="1177">
                  <c:v>39.233333000000002</c:v>
                </c:pt>
                <c:pt idx="1178">
                  <c:v>39.266666999999998</c:v>
                </c:pt>
                <c:pt idx="1179">
                  <c:v>39.299999999999997</c:v>
                </c:pt>
                <c:pt idx="1180">
                  <c:v>39.333333000000003</c:v>
                </c:pt>
                <c:pt idx="1181">
                  <c:v>39.366667</c:v>
                </c:pt>
                <c:pt idx="1182">
                  <c:v>39.4</c:v>
                </c:pt>
                <c:pt idx="1183">
                  <c:v>39.433332999999998</c:v>
                </c:pt>
                <c:pt idx="1184">
                  <c:v>39.466667000000001</c:v>
                </c:pt>
                <c:pt idx="1185">
                  <c:v>39.5</c:v>
                </c:pt>
                <c:pt idx="1186">
                  <c:v>39.533332999999999</c:v>
                </c:pt>
                <c:pt idx="1187">
                  <c:v>39.566667000000002</c:v>
                </c:pt>
                <c:pt idx="1188">
                  <c:v>39.6</c:v>
                </c:pt>
                <c:pt idx="1189">
                  <c:v>39.633333</c:v>
                </c:pt>
                <c:pt idx="1190">
                  <c:v>39.666666999999997</c:v>
                </c:pt>
                <c:pt idx="1191">
                  <c:v>39.700000000000003</c:v>
                </c:pt>
                <c:pt idx="1192">
                  <c:v>39.733333000000002</c:v>
                </c:pt>
                <c:pt idx="1193">
                  <c:v>39.766666999999998</c:v>
                </c:pt>
                <c:pt idx="1194">
                  <c:v>39.799999999999997</c:v>
                </c:pt>
                <c:pt idx="1195">
                  <c:v>39.833333000000003</c:v>
                </c:pt>
                <c:pt idx="1196">
                  <c:v>39.866667</c:v>
                </c:pt>
                <c:pt idx="1197">
                  <c:v>39.9</c:v>
                </c:pt>
                <c:pt idx="1198">
                  <c:v>39.933332999999998</c:v>
                </c:pt>
                <c:pt idx="1199">
                  <c:v>39.966667000000001</c:v>
                </c:pt>
                <c:pt idx="1200">
                  <c:v>40</c:v>
                </c:pt>
                <c:pt idx="1201">
                  <c:v>40.033332999999999</c:v>
                </c:pt>
                <c:pt idx="1202">
                  <c:v>40.066667000000002</c:v>
                </c:pt>
                <c:pt idx="1203">
                  <c:v>40.1</c:v>
                </c:pt>
                <c:pt idx="1204">
                  <c:v>40.133333</c:v>
                </c:pt>
                <c:pt idx="1205">
                  <c:v>40.166666999999997</c:v>
                </c:pt>
                <c:pt idx="1206">
                  <c:v>40.200000000000003</c:v>
                </c:pt>
              </c:numCache>
            </c:numRef>
          </c:xVal>
          <c:yVal>
            <c:numRef>
              <c:f>trigroovetest!$E$2:$E$1214</c:f>
              <c:numCache>
                <c:formatCode>General</c:formatCode>
                <c:ptCount val="1213"/>
                <c:pt idx="0">
                  <c:v>0.21273</c:v>
                </c:pt>
                <c:pt idx="1">
                  <c:v>0.21280399999999999</c:v>
                </c:pt>
                <c:pt idx="2">
                  <c:v>0.21299799999999999</c:v>
                </c:pt>
                <c:pt idx="3">
                  <c:v>0.21287900000000001</c:v>
                </c:pt>
                <c:pt idx="4">
                  <c:v>0.21273800000000001</c:v>
                </c:pt>
                <c:pt idx="5">
                  <c:v>0.21285000000000001</c:v>
                </c:pt>
                <c:pt idx="6">
                  <c:v>0.212898</c:v>
                </c:pt>
                <c:pt idx="7">
                  <c:v>0.21282000000000001</c:v>
                </c:pt>
                <c:pt idx="8">
                  <c:v>0.212842</c:v>
                </c:pt>
                <c:pt idx="9">
                  <c:v>0.21288499999999999</c:v>
                </c:pt>
                <c:pt idx="10">
                  <c:v>0.21279699999999999</c:v>
                </c:pt>
                <c:pt idx="11">
                  <c:v>0.212809</c:v>
                </c:pt>
                <c:pt idx="12">
                  <c:v>0.21294299999999999</c:v>
                </c:pt>
                <c:pt idx="13">
                  <c:v>0.21291499999999999</c:v>
                </c:pt>
                <c:pt idx="14">
                  <c:v>0.21279100000000001</c:v>
                </c:pt>
                <c:pt idx="15">
                  <c:v>0.21289</c:v>
                </c:pt>
                <c:pt idx="16">
                  <c:v>0.212981</c:v>
                </c:pt>
                <c:pt idx="17">
                  <c:v>0.21290700000000001</c:v>
                </c:pt>
                <c:pt idx="18">
                  <c:v>0.21282899999999999</c:v>
                </c:pt>
                <c:pt idx="19">
                  <c:v>0.21296399999999999</c:v>
                </c:pt>
                <c:pt idx="20">
                  <c:v>0.213009</c:v>
                </c:pt>
                <c:pt idx="21">
                  <c:v>0.212813</c:v>
                </c:pt>
                <c:pt idx="22">
                  <c:v>0.21282499999999999</c:v>
                </c:pt>
                <c:pt idx="23">
                  <c:v>0.21299599999999999</c:v>
                </c:pt>
                <c:pt idx="24">
                  <c:v>0.21285399999999999</c:v>
                </c:pt>
                <c:pt idx="25">
                  <c:v>0.21237900000000001</c:v>
                </c:pt>
                <c:pt idx="26">
                  <c:v>0.21201100000000001</c:v>
                </c:pt>
                <c:pt idx="27">
                  <c:v>0.210781</c:v>
                </c:pt>
                <c:pt idx="28">
                  <c:v>0.20746700000000001</c:v>
                </c:pt>
                <c:pt idx="29">
                  <c:v>0.202071</c:v>
                </c:pt>
                <c:pt idx="30">
                  <c:v>0.20118</c:v>
                </c:pt>
                <c:pt idx="31">
                  <c:v>0.202511</c:v>
                </c:pt>
                <c:pt idx="32">
                  <c:v>0.20466400000000001</c:v>
                </c:pt>
                <c:pt idx="33">
                  <c:v>0.20591200000000001</c:v>
                </c:pt>
                <c:pt idx="34">
                  <c:v>0.205926</c:v>
                </c:pt>
                <c:pt idx="35">
                  <c:v>0.20555599999999999</c:v>
                </c:pt>
                <c:pt idx="36">
                  <c:v>0.20525399999999999</c:v>
                </c:pt>
                <c:pt idx="37">
                  <c:v>0.20565</c:v>
                </c:pt>
                <c:pt idx="38">
                  <c:v>0.20580899999999999</c:v>
                </c:pt>
                <c:pt idx="39">
                  <c:v>0.205651</c:v>
                </c:pt>
                <c:pt idx="40">
                  <c:v>0.20535400000000001</c:v>
                </c:pt>
                <c:pt idx="41">
                  <c:v>0.20388400000000001</c:v>
                </c:pt>
                <c:pt idx="42">
                  <c:v>0.20113700000000001</c:v>
                </c:pt>
                <c:pt idx="43">
                  <c:v>0.197159</c:v>
                </c:pt>
                <c:pt idx="44">
                  <c:v>0.194104</c:v>
                </c:pt>
                <c:pt idx="45">
                  <c:v>0.194607</c:v>
                </c:pt>
                <c:pt idx="47">
                  <c:v>0.20194300000000001</c:v>
                </c:pt>
                <c:pt idx="48">
                  <c:v>0.203928</c:v>
                </c:pt>
                <c:pt idx="49">
                  <c:v>0.205594</c:v>
                </c:pt>
                <c:pt idx="50">
                  <c:v>0.206313</c:v>
                </c:pt>
                <c:pt idx="51">
                  <c:v>0.206039</c:v>
                </c:pt>
                <c:pt idx="52">
                  <c:v>0.205399</c:v>
                </c:pt>
                <c:pt idx="53">
                  <c:v>0.20547899999999999</c:v>
                </c:pt>
                <c:pt idx="54">
                  <c:v>0.206009</c:v>
                </c:pt>
                <c:pt idx="55">
                  <c:v>0.20568500000000001</c:v>
                </c:pt>
                <c:pt idx="56">
                  <c:v>0.20457800000000001</c:v>
                </c:pt>
                <c:pt idx="57">
                  <c:v>0.203486</c:v>
                </c:pt>
                <c:pt idx="58">
                  <c:v>0.20164399999999999</c:v>
                </c:pt>
                <c:pt idx="59">
                  <c:v>0.196797</c:v>
                </c:pt>
                <c:pt idx="60">
                  <c:v>0.18946499999999999</c:v>
                </c:pt>
                <c:pt idx="73">
                  <c:v>0.191887</c:v>
                </c:pt>
                <c:pt idx="74">
                  <c:v>0.18806600000000001</c:v>
                </c:pt>
                <c:pt idx="75">
                  <c:v>0.18527399999999999</c:v>
                </c:pt>
                <c:pt idx="76">
                  <c:v>0.185699</c:v>
                </c:pt>
                <c:pt idx="77">
                  <c:v>0.189469</c:v>
                </c:pt>
                <c:pt idx="78">
                  <c:v>0.192381</c:v>
                </c:pt>
                <c:pt idx="79">
                  <c:v>0.194131</c:v>
                </c:pt>
                <c:pt idx="80">
                  <c:v>0.19591</c:v>
                </c:pt>
                <c:pt idx="81">
                  <c:v>0.19695099999999999</c:v>
                </c:pt>
                <c:pt idx="82">
                  <c:v>0.196963</c:v>
                </c:pt>
                <c:pt idx="83">
                  <c:v>0.19619900000000001</c:v>
                </c:pt>
                <c:pt idx="84">
                  <c:v>0.19609099999999999</c:v>
                </c:pt>
                <c:pt idx="85">
                  <c:v>0.19672000000000001</c:v>
                </c:pt>
                <c:pt idx="86">
                  <c:v>0.19673299999999999</c:v>
                </c:pt>
                <c:pt idx="87">
                  <c:v>0.19561100000000001</c:v>
                </c:pt>
                <c:pt idx="88">
                  <c:v>0.19425400000000001</c:v>
                </c:pt>
                <c:pt idx="89">
                  <c:v>0.19259299999999999</c:v>
                </c:pt>
                <c:pt idx="90">
                  <c:v>0.18756900000000001</c:v>
                </c:pt>
                <c:pt idx="91">
                  <c:v>0.17985699999999999</c:v>
                </c:pt>
                <c:pt idx="104">
                  <c:v>0.183083</c:v>
                </c:pt>
                <c:pt idx="105">
                  <c:v>0.180086</c:v>
                </c:pt>
                <c:pt idx="106">
                  <c:v>0.17636099999999999</c:v>
                </c:pt>
                <c:pt idx="107">
                  <c:v>0.175677</c:v>
                </c:pt>
                <c:pt idx="108">
                  <c:v>0.178845</c:v>
                </c:pt>
                <c:pt idx="109">
                  <c:v>0.18268999999999999</c:v>
                </c:pt>
                <c:pt idx="110">
                  <c:v>0.18473800000000001</c:v>
                </c:pt>
                <c:pt idx="111">
                  <c:v>0.186478</c:v>
                </c:pt>
                <c:pt idx="112">
                  <c:v>0.18743499999999999</c:v>
                </c:pt>
                <c:pt idx="113">
                  <c:v>0.18731500000000001</c:v>
                </c:pt>
                <c:pt idx="114">
                  <c:v>0.186531</c:v>
                </c:pt>
                <c:pt idx="115">
                  <c:v>0.18656400000000001</c:v>
                </c:pt>
                <c:pt idx="116">
                  <c:v>0.18712300000000001</c:v>
                </c:pt>
                <c:pt idx="117">
                  <c:v>0.18712500000000001</c:v>
                </c:pt>
                <c:pt idx="118">
                  <c:v>0.185892</c:v>
                </c:pt>
                <c:pt idx="119">
                  <c:v>0.18454100000000001</c:v>
                </c:pt>
                <c:pt idx="120">
                  <c:v>0.18293100000000001</c:v>
                </c:pt>
                <c:pt idx="121">
                  <c:v>0.17779400000000001</c:v>
                </c:pt>
                <c:pt idx="122">
                  <c:v>0.16991800000000001</c:v>
                </c:pt>
                <c:pt idx="135">
                  <c:v>0.173204</c:v>
                </c:pt>
                <c:pt idx="136">
                  <c:v>0.170429</c:v>
                </c:pt>
                <c:pt idx="137">
                  <c:v>0.16663600000000001</c:v>
                </c:pt>
                <c:pt idx="138">
                  <c:v>0.165765</c:v>
                </c:pt>
                <c:pt idx="139">
                  <c:v>0.16877900000000001</c:v>
                </c:pt>
                <c:pt idx="140">
                  <c:v>0.172684</c:v>
                </c:pt>
                <c:pt idx="141">
                  <c:v>0.17471</c:v>
                </c:pt>
                <c:pt idx="142">
                  <c:v>0.176429</c:v>
                </c:pt>
                <c:pt idx="143">
                  <c:v>0.177509</c:v>
                </c:pt>
                <c:pt idx="144">
                  <c:v>0.177592</c:v>
                </c:pt>
                <c:pt idx="145">
                  <c:v>0.17671000000000001</c:v>
                </c:pt>
                <c:pt idx="146">
                  <c:v>0.17657900000000001</c:v>
                </c:pt>
                <c:pt idx="147">
                  <c:v>0.177285</c:v>
                </c:pt>
                <c:pt idx="148">
                  <c:v>0.17736099999999999</c:v>
                </c:pt>
                <c:pt idx="149">
                  <c:v>0.17612700000000001</c:v>
                </c:pt>
                <c:pt idx="150">
                  <c:v>0.17488500000000001</c:v>
                </c:pt>
                <c:pt idx="151">
                  <c:v>0.172906</c:v>
                </c:pt>
                <c:pt idx="152">
                  <c:v>0.16752700000000001</c:v>
                </c:pt>
                <c:pt idx="153">
                  <c:v>0.159306</c:v>
                </c:pt>
                <c:pt idx="166">
                  <c:v>0.16317699999999999</c:v>
                </c:pt>
                <c:pt idx="167">
                  <c:v>0.16055900000000001</c:v>
                </c:pt>
                <c:pt idx="168">
                  <c:v>0.15684400000000001</c:v>
                </c:pt>
                <c:pt idx="169">
                  <c:v>0.155665</c:v>
                </c:pt>
                <c:pt idx="170">
                  <c:v>0.158249</c:v>
                </c:pt>
                <c:pt idx="171">
                  <c:v>0.16233500000000001</c:v>
                </c:pt>
                <c:pt idx="172">
                  <c:v>0.164468</c:v>
                </c:pt>
                <c:pt idx="173">
                  <c:v>0.16616900000000001</c:v>
                </c:pt>
                <c:pt idx="174">
                  <c:v>0.16736999999999999</c:v>
                </c:pt>
                <c:pt idx="175">
                  <c:v>0.16762299999999999</c:v>
                </c:pt>
                <c:pt idx="176">
                  <c:v>0.166937</c:v>
                </c:pt>
                <c:pt idx="177">
                  <c:v>0.166711</c:v>
                </c:pt>
                <c:pt idx="178">
                  <c:v>0.167213</c:v>
                </c:pt>
                <c:pt idx="179">
                  <c:v>0.16739299999999999</c:v>
                </c:pt>
                <c:pt idx="180">
                  <c:v>0.166522</c:v>
                </c:pt>
                <c:pt idx="181">
                  <c:v>0.16536799999999999</c:v>
                </c:pt>
                <c:pt idx="182">
                  <c:v>0.164107</c:v>
                </c:pt>
                <c:pt idx="183">
                  <c:v>0.16033900000000001</c:v>
                </c:pt>
                <c:pt idx="184">
                  <c:v>0.152809</c:v>
                </c:pt>
                <c:pt idx="197">
                  <c:v>0.15493399999999999</c:v>
                </c:pt>
                <c:pt idx="198">
                  <c:v>0.15289900000000001</c:v>
                </c:pt>
                <c:pt idx="199">
                  <c:v>0.14880599999999999</c:v>
                </c:pt>
                <c:pt idx="200">
                  <c:v>0.14698</c:v>
                </c:pt>
                <c:pt idx="201">
                  <c:v>0.14834700000000001</c:v>
                </c:pt>
                <c:pt idx="202">
                  <c:v>0.152837</c:v>
                </c:pt>
                <c:pt idx="203">
                  <c:v>0.15576799999999999</c:v>
                </c:pt>
                <c:pt idx="204">
                  <c:v>0.15771099999999999</c:v>
                </c:pt>
                <c:pt idx="205">
                  <c:v>0.15891</c:v>
                </c:pt>
                <c:pt idx="206">
                  <c:v>0.159083</c:v>
                </c:pt>
                <c:pt idx="207">
                  <c:v>0.158442</c:v>
                </c:pt>
                <c:pt idx="208">
                  <c:v>0.158083</c:v>
                </c:pt>
                <c:pt idx="209">
                  <c:v>0.158578</c:v>
                </c:pt>
                <c:pt idx="210">
                  <c:v>0.15889400000000001</c:v>
                </c:pt>
                <c:pt idx="211">
                  <c:v>0.15811</c:v>
                </c:pt>
                <c:pt idx="212">
                  <c:v>0.15684799999999999</c:v>
                </c:pt>
                <c:pt idx="213">
                  <c:v>0.15562699999999999</c:v>
                </c:pt>
                <c:pt idx="214">
                  <c:v>0.15212300000000001</c:v>
                </c:pt>
                <c:pt idx="215">
                  <c:v>0.145264</c:v>
                </c:pt>
                <c:pt idx="216">
                  <c:v>0.14089099999999999</c:v>
                </c:pt>
                <c:pt idx="217">
                  <c:v>0.142709</c:v>
                </c:pt>
                <c:pt idx="218">
                  <c:v>0.145986</c:v>
                </c:pt>
                <c:pt idx="219">
                  <c:v>0.14854800000000001</c:v>
                </c:pt>
                <c:pt idx="220">
                  <c:v>0.14932899999999999</c:v>
                </c:pt>
                <c:pt idx="221">
                  <c:v>0.14865900000000001</c:v>
                </c:pt>
                <c:pt idx="222">
                  <c:v>0.147618</c:v>
                </c:pt>
                <c:pt idx="223">
                  <c:v>0.148086</c:v>
                </c:pt>
                <c:pt idx="224">
                  <c:v>0.148891</c:v>
                </c:pt>
                <c:pt idx="225">
                  <c:v>0.148313</c:v>
                </c:pt>
                <c:pt idx="226">
                  <c:v>0.148095</c:v>
                </c:pt>
                <c:pt idx="227">
                  <c:v>0.147707</c:v>
                </c:pt>
                <c:pt idx="228">
                  <c:v>0.14648600000000001</c:v>
                </c:pt>
                <c:pt idx="229">
                  <c:v>0.14449100000000001</c:v>
                </c:pt>
                <c:pt idx="230">
                  <c:v>0.14055699999999999</c:v>
                </c:pt>
                <c:pt idx="231">
                  <c:v>0.13816300000000001</c:v>
                </c:pt>
                <c:pt idx="232">
                  <c:v>0.13874900000000001</c:v>
                </c:pt>
                <c:pt idx="233">
                  <c:v>0.142849</c:v>
                </c:pt>
                <c:pt idx="234">
                  <c:v>0.146068</c:v>
                </c:pt>
                <c:pt idx="235">
                  <c:v>0.14822099999999999</c:v>
                </c:pt>
                <c:pt idx="236">
                  <c:v>0.14978900000000001</c:v>
                </c:pt>
                <c:pt idx="237">
                  <c:v>0.15018100000000001</c:v>
                </c:pt>
                <c:pt idx="238">
                  <c:v>0.149455</c:v>
                </c:pt>
                <c:pt idx="239">
                  <c:v>0.149003</c:v>
                </c:pt>
                <c:pt idx="240">
                  <c:v>0.14957500000000001</c:v>
                </c:pt>
                <c:pt idx="241">
                  <c:v>0.149837</c:v>
                </c:pt>
                <c:pt idx="242">
                  <c:v>0.148928</c:v>
                </c:pt>
                <c:pt idx="243">
                  <c:v>0.147563</c:v>
                </c:pt>
                <c:pt idx="244">
                  <c:v>0.14646600000000001</c:v>
                </c:pt>
                <c:pt idx="245">
                  <c:v>0.14380499999999999</c:v>
                </c:pt>
                <c:pt idx="246">
                  <c:v>0.137852</c:v>
                </c:pt>
                <c:pt idx="247">
                  <c:v>0.13220000000000001</c:v>
                </c:pt>
                <c:pt idx="260">
                  <c:v>0.13580700000000001</c:v>
                </c:pt>
                <c:pt idx="261">
                  <c:v>0.13240499999999999</c:v>
                </c:pt>
                <c:pt idx="262">
                  <c:v>0.129635</c:v>
                </c:pt>
                <c:pt idx="263">
                  <c:v>0.12987899999999999</c:v>
                </c:pt>
                <c:pt idx="264">
                  <c:v>0.13364799999999999</c:v>
                </c:pt>
                <c:pt idx="265">
                  <c:v>0.13706099999999999</c:v>
                </c:pt>
                <c:pt idx="266">
                  <c:v>0.13917099999999999</c:v>
                </c:pt>
                <c:pt idx="267">
                  <c:v>0.14083399999999999</c:v>
                </c:pt>
                <c:pt idx="268">
                  <c:v>0.141457</c:v>
                </c:pt>
                <c:pt idx="269">
                  <c:v>0.140899</c:v>
                </c:pt>
                <c:pt idx="270">
                  <c:v>0.14019699999999999</c:v>
                </c:pt>
                <c:pt idx="271">
                  <c:v>0.14063800000000001</c:v>
                </c:pt>
                <c:pt idx="272">
                  <c:v>0.14116999999999999</c:v>
                </c:pt>
                <c:pt idx="273">
                  <c:v>0.140487</c:v>
                </c:pt>
                <c:pt idx="274">
                  <c:v>0.13903299999999999</c:v>
                </c:pt>
                <c:pt idx="275">
                  <c:v>0.13799800000000001</c:v>
                </c:pt>
                <c:pt idx="276">
                  <c:v>0.13608899999999999</c:v>
                </c:pt>
                <c:pt idx="277">
                  <c:v>0.13092899999999999</c:v>
                </c:pt>
                <c:pt idx="278">
                  <c:v>0.124153</c:v>
                </c:pt>
                <c:pt idx="291">
                  <c:v>0.126999</c:v>
                </c:pt>
                <c:pt idx="292">
                  <c:v>0.12421699999999999</c:v>
                </c:pt>
                <c:pt idx="293">
                  <c:v>0.121472</c:v>
                </c:pt>
                <c:pt idx="294">
                  <c:v>0.121423</c:v>
                </c:pt>
                <c:pt idx="295">
                  <c:v>0.12496599999999999</c:v>
                </c:pt>
                <c:pt idx="296">
                  <c:v>0.12850900000000001</c:v>
                </c:pt>
                <c:pt idx="297">
                  <c:v>0.13064400000000001</c:v>
                </c:pt>
                <c:pt idx="298">
                  <c:v>0.132406</c:v>
                </c:pt>
                <c:pt idx="299">
                  <c:v>0.13316</c:v>
                </c:pt>
                <c:pt idx="300">
                  <c:v>0.13280900000000001</c:v>
                </c:pt>
                <c:pt idx="301">
                  <c:v>0.13214100000000001</c:v>
                </c:pt>
                <c:pt idx="302">
                  <c:v>0.132329</c:v>
                </c:pt>
                <c:pt idx="303">
                  <c:v>0.13286200000000001</c:v>
                </c:pt>
                <c:pt idx="304">
                  <c:v>0.13252900000000001</c:v>
                </c:pt>
                <c:pt idx="305">
                  <c:v>0.13131000000000001</c:v>
                </c:pt>
                <c:pt idx="306">
                  <c:v>0.130166</c:v>
                </c:pt>
                <c:pt idx="307">
                  <c:v>0.12857099999999999</c:v>
                </c:pt>
                <c:pt idx="308">
                  <c:v>0.123878</c:v>
                </c:pt>
                <c:pt idx="309">
                  <c:v>0.117019</c:v>
                </c:pt>
                <c:pt idx="322">
                  <c:v>0.11898400000000001</c:v>
                </c:pt>
                <c:pt idx="323">
                  <c:v>0.116282</c:v>
                </c:pt>
                <c:pt idx="324">
                  <c:v>0.11330800000000001</c:v>
                </c:pt>
                <c:pt idx="325">
                  <c:v>0.11276899999999999</c:v>
                </c:pt>
                <c:pt idx="326">
                  <c:v>0.116171</c:v>
                </c:pt>
                <c:pt idx="327">
                  <c:v>0.119893</c:v>
                </c:pt>
                <c:pt idx="328">
                  <c:v>0.122057</c:v>
                </c:pt>
                <c:pt idx="329">
                  <c:v>0.124016</c:v>
                </c:pt>
                <c:pt idx="330">
                  <c:v>0.12515299999999999</c:v>
                </c:pt>
                <c:pt idx="331">
                  <c:v>0.12491099999999999</c:v>
                </c:pt>
                <c:pt idx="332">
                  <c:v>0.123943</c:v>
                </c:pt>
                <c:pt idx="333">
                  <c:v>0.124017</c:v>
                </c:pt>
                <c:pt idx="334">
                  <c:v>0.12479800000000001</c:v>
                </c:pt>
                <c:pt idx="335">
                  <c:v>0.124653</c:v>
                </c:pt>
                <c:pt idx="336">
                  <c:v>0.123261</c:v>
                </c:pt>
                <c:pt idx="337">
                  <c:v>0.121906</c:v>
                </c:pt>
                <c:pt idx="338">
                  <c:v>0.120614</c:v>
                </c:pt>
                <c:pt idx="339">
                  <c:v>0.116328</c:v>
                </c:pt>
                <c:pt idx="340">
                  <c:v>0.10951</c:v>
                </c:pt>
                <c:pt idx="353">
                  <c:v>0.11157400000000001</c:v>
                </c:pt>
                <c:pt idx="354">
                  <c:v>0.109179</c:v>
                </c:pt>
                <c:pt idx="355">
                  <c:v>0.105806</c:v>
                </c:pt>
                <c:pt idx="356">
                  <c:v>0.104856</c:v>
                </c:pt>
                <c:pt idx="357">
                  <c:v>0.107603</c:v>
                </c:pt>
                <c:pt idx="358">
                  <c:v>0.11114</c:v>
                </c:pt>
                <c:pt idx="359">
                  <c:v>0.11333699999999999</c:v>
                </c:pt>
                <c:pt idx="360">
                  <c:v>0.11536299999999999</c:v>
                </c:pt>
                <c:pt idx="361">
                  <c:v>0.116703</c:v>
                </c:pt>
                <c:pt idx="362">
                  <c:v>0.11683200000000001</c:v>
                </c:pt>
                <c:pt idx="363">
                  <c:v>0.116017</c:v>
                </c:pt>
                <c:pt idx="364">
                  <c:v>0.115777</c:v>
                </c:pt>
                <c:pt idx="365">
                  <c:v>0.11648799999999999</c:v>
                </c:pt>
                <c:pt idx="366">
                  <c:v>0.11658399999999999</c:v>
                </c:pt>
                <c:pt idx="367">
                  <c:v>0.115319</c:v>
                </c:pt>
                <c:pt idx="368">
                  <c:v>0.113798</c:v>
                </c:pt>
                <c:pt idx="369">
                  <c:v>0.112238</c:v>
                </c:pt>
                <c:pt idx="370">
                  <c:v>0.107983</c:v>
                </c:pt>
                <c:pt idx="371">
                  <c:v>0.100922</c:v>
                </c:pt>
                <c:pt idx="384">
                  <c:v>0.103308</c:v>
                </c:pt>
                <c:pt idx="385">
                  <c:v>0.10093299999999999</c:v>
                </c:pt>
                <c:pt idx="386">
                  <c:v>9.7554000000000002E-2</c:v>
                </c:pt>
                <c:pt idx="387">
                  <c:v>9.6282999999999994E-2</c:v>
                </c:pt>
                <c:pt idx="388">
                  <c:v>9.8502000000000006E-2</c:v>
                </c:pt>
                <c:pt idx="389">
                  <c:v>0.102483</c:v>
                </c:pt>
                <c:pt idx="390">
                  <c:v>0.104738</c:v>
                </c:pt>
                <c:pt idx="391">
                  <c:v>0.10662199999999999</c:v>
                </c:pt>
                <c:pt idx="392">
                  <c:v>0.108152</c:v>
                </c:pt>
                <c:pt idx="393">
                  <c:v>0.10860499999999999</c:v>
                </c:pt>
                <c:pt idx="394">
                  <c:v>0.107807</c:v>
                </c:pt>
                <c:pt idx="395">
                  <c:v>0.107304</c:v>
                </c:pt>
                <c:pt idx="396">
                  <c:v>0.10802100000000001</c:v>
                </c:pt>
                <c:pt idx="397">
                  <c:v>0.108444</c:v>
                </c:pt>
                <c:pt idx="398">
                  <c:v>0.10741299999999999</c:v>
                </c:pt>
                <c:pt idx="399">
                  <c:v>0.105883</c:v>
                </c:pt>
                <c:pt idx="400">
                  <c:v>0.10459</c:v>
                </c:pt>
                <c:pt idx="401">
                  <c:v>0.10086199999999999</c:v>
                </c:pt>
                <c:pt idx="402">
                  <c:v>9.4034000000000006E-2</c:v>
                </c:pt>
                <c:pt idx="403">
                  <c:v>9.1675999999999994E-2</c:v>
                </c:pt>
                <c:pt idx="404">
                  <c:v>9.3595999999999999E-2</c:v>
                </c:pt>
                <c:pt idx="405">
                  <c:v>9.6887000000000001E-2</c:v>
                </c:pt>
                <c:pt idx="406">
                  <c:v>9.8990999999999996E-2</c:v>
                </c:pt>
                <c:pt idx="407">
                  <c:v>9.9224999999999994E-2</c:v>
                </c:pt>
                <c:pt idx="408">
                  <c:v>9.8357E-2</c:v>
                </c:pt>
                <c:pt idx="409">
                  <c:v>9.7860000000000003E-2</c:v>
                </c:pt>
                <c:pt idx="410">
                  <c:v>9.8683999999999994E-2</c:v>
                </c:pt>
                <c:pt idx="411">
                  <c:v>9.8840999999999998E-2</c:v>
                </c:pt>
                <c:pt idx="412">
                  <c:v>9.8159999999999997E-2</c:v>
                </c:pt>
                <c:pt idx="413">
                  <c:v>9.8361000000000004E-2</c:v>
                </c:pt>
                <c:pt idx="414">
                  <c:v>9.7712999999999994E-2</c:v>
                </c:pt>
                <c:pt idx="415">
                  <c:v>9.5406000000000005E-2</c:v>
                </c:pt>
                <c:pt idx="416">
                  <c:v>9.3340999999999993E-2</c:v>
                </c:pt>
                <c:pt idx="417">
                  <c:v>8.9802000000000007E-2</c:v>
                </c:pt>
                <c:pt idx="418">
                  <c:v>8.8039999999999993E-2</c:v>
                </c:pt>
                <c:pt idx="419">
                  <c:v>8.9376999999999998E-2</c:v>
                </c:pt>
                <c:pt idx="420">
                  <c:v>9.2870999999999995E-2</c:v>
                </c:pt>
                <c:pt idx="421">
                  <c:v>9.5333000000000001E-2</c:v>
                </c:pt>
                <c:pt idx="422">
                  <c:v>9.7328999999999999E-2</c:v>
                </c:pt>
                <c:pt idx="423">
                  <c:v>9.9149000000000001E-2</c:v>
                </c:pt>
                <c:pt idx="424">
                  <c:v>9.9907999999999997E-2</c:v>
                </c:pt>
                <c:pt idx="425">
                  <c:v>9.9360000000000004E-2</c:v>
                </c:pt>
                <c:pt idx="426">
                  <c:v>9.8640000000000005E-2</c:v>
                </c:pt>
                <c:pt idx="427">
                  <c:v>9.9098000000000006E-2</c:v>
                </c:pt>
                <c:pt idx="428">
                  <c:v>9.9650000000000002E-2</c:v>
                </c:pt>
                <c:pt idx="429">
                  <c:v>9.9061999999999997E-2</c:v>
                </c:pt>
                <c:pt idx="430">
                  <c:v>9.7376000000000004E-2</c:v>
                </c:pt>
                <c:pt idx="431">
                  <c:v>9.5935000000000006E-2</c:v>
                </c:pt>
                <c:pt idx="432">
                  <c:v>9.2748999999999998E-2</c:v>
                </c:pt>
                <c:pt idx="433">
                  <c:v>8.5888000000000006E-2</c:v>
                </c:pt>
                <c:pt idx="434">
                  <c:v>8.2016000000000006E-2</c:v>
                </c:pt>
                <c:pt idx="435">
                  <c:v>8.4112000000000006E-2</c:v>
                </c:pt>
                <c:pt idx="436">
                  <c:v>8.7358000000000005E-2</c:v>
                </c:pt>
                <c:pt idx="437">
                  <c:v>8.9888999999999997E-2</c:v>
                </c:pt>
                <c:pt idx="438">
                  <c:v>9.0311000000000002E-2</c:v>
                </c:pt>
                <c:pt idx="439">
                  <c:v>8.9419999999999999E-2</c:v>
                </c:pt>
                <c:pt idx="440">
                  <c:v>8.8761999999999994E-2</c:v>
                </c:pt>
                <c:pt idx="441">
                  <c:v>8.9522000000000004E-2</c:v>
                </c:pt>
                <c:pt idx="442">
                  <c:v>8.9902999999999997E-2</c:v>
                </c:pt>
                <c:pt idx="443">
                  <c:v>8.9154999999999998E-2</c:v>
                </c:pt>
                <c:pt idx="444">
                  <c:v>8.9161000000000004E-2</c:v>
                </c:pt>
                <c:pt idx="445">
                  <c:v>8.8609999999999994E-2</c:v>
                </c:pt>
                <c:pt idx="446">
                  <c:v>8.6895E-2</c:v>
                </c:pt>
                <c:pt idx="447">
                  <c:v>8.4422999999999998E-2</c:v>
                </c:pt>
                <c:pt idx="448">
                  <c:v>8.0808000000000005E-2</c:v>
                </c:pt>
                <c:pt idx="449">
                  <c:v>7.8979999999999995E-2</c:v>
                </c:pt>
                <c:pt idx="450">
                  <c:v>8.0127000000000004E-2</c:v>
                </c:pt>
                <c:pt idx="451">
                  <c:v>8.3824999999999997E-2</c:v>
                </c:pt>
                <c:pt idx="452">
                  <c:v>8.6306999999999995E-2</c:v>
                </c:pt>
                <c:pt idx="453">
                  <c:v>8.8192999999999994E-2</c:v>
                </c:pt>
                <c:pt idx="454">
                  <c:v>8.9967000000000005E-2</c:v>
                </c:pt>
                <c:pt idx="455">
                  <c:v>9.0866000000000002E-2</c:v>
                </c:pt>
                <c:pt idx="456">
                  <c:v>9.0434E-2</c:v>
                </c:pt>
                <c:pt idx="457">
                  <c:v>8.9638999999999996E-2</c:v>
                </c:pt>
                <c:pt idx="458">
                  <c:v>8.9918999999999999E-2</c:v>
                </c:pt>
                <c:pt idx="459">
                  <c:v>9.0647000000000005E-2</c:v>
                </c:pt>
                <c:pt idx="460">
                  <c:v>9.0246999999999994E-2</c:v>
                </c:pt>
                <c:pt idx="461">
                  <c:v>8.8575000000000001E-2</c:v>
                </c:pt>
                <c:pt idx="462">
                  <c:v>8.7408E-2</c:v>
                </c:pt>
                <c:pt idx="463">
                  <c:v>8.4744E-2</c:v>
                </c:pt>
                <c:pt idx="464">
                  <c:v>7.8570000000000001E-2</c:v>
                </c:pt>
                <c:pt idx="465">
                  <c:v>7.3187000000000002E-2</c:v>
                </c:pt>
                <c:pt idx="478">
                  <c:v>7.6515E-2</c:v>
                </c:pt>
                <c:pt idx="479">
                  <c:v>7.3044999999999999E-2</c:v>
                </c:pt>
                <c:pt idx="480">
                  <c:v>7.0360000000000006E-2</c:v>
                </c:pt>
                <c:pt idx="481">
                  <c:v>7.0472999999999994E-2</c:v>
                </c:pt>
                <c:pt idx="482">
                  <c:v>7.3916999999999997E-2</c:v>
                </c:pt>
                <c:pt idx="483">
                  <c:v>7.7024999999999996E-2</c:v>
                </c:pt>
                <c:pt idx="484">
                  <c:v>7.8972000000000001E-2</c:v>
                </c:pt>
                <c:pt idx="485">
                  <c:v>8.0706E-2</c:v>
                </c:pt>
                <c:pt idx="486">
                  <c:v>8.1453999999999999E-2</c:v>
                </c:pt>
                <c:pt idx="487">
                  <c:v>8.1198999999999993E-2</c:v>
                </c:pt>
                <c:pt idx="488">
                  <c:v>8.0630999999999994E-2</c:v>
                </c:pt>
                <c:pt idx="489">
                  <c:v>8.0740999999999993E-2</c:v>
                </c:pt>
                <c:pt idx="490">
                  <c:v>8.1228999999999996E-2</c:v>
                </c:pt>
                <c:pt idx="491">
                  <c:v>8.0921999999999994E-2</c:v>
                </c:pt>
                <c:pt idx="492">
                  <c:v>7.9672999999999994E-2</c:v>
                </c:pt>
                <c:pt idx="493">
                  <c:v>7.8321000000000002E-2</c:v>
                </c:pt>
                <c:pt idx="494">
                  <c:v>7.5725000000000001E-2</c:v>
                </c:pt>
                <c:pt idx="495">
                  <c:v>6.9207000000000005E-2</c:v>
                </c:pt>
                <c:pt idx="496">
                  <c:v>6.3896999999999995E-2</c:v>
                </c:pt>
                <c:pt idx="509">
                  <c:v>6.7630999999999997E-2</c:v>
                </c:pt>
                <c:pt idx="510">
                  <c:v>6.4245999999999998E-2</c:v>
                </c:pt>
                <c:pt idx="511">
                  <c:v>6.1804999999999999E-2</c:v>
                </c:pt>
                <c:pt idx="512">
                  <c:v>6.1619E-2</c:v>
                </c:pt>
                <c:pt idx="513">
                  <c:v>6.4824000000000007E-2</c:v>
                </c:pt>
                <c:pt idx="514">
                  <c:v>6.8052000000000001E-2</c:v>
                </c:pt>
                <c:pt idx="515">
                  <c:v>6.9856000000000001E-2</c:v>
                </c:pt>
                <c:pt idx="516">
                  <c:v>7.1734999999999993E-2</c:v>
                </c:pt>
                <c:pt idx="517">
                  <c:v>7.2961999999999999E-2</c:v>
                </c:pt>
                <c:pt idx="518">
                  <c:v>7.2881000000000001E-2</c:v>
                </c:pt>
                <c:pt idx="519">
                  <c:v>7.1944999999999995E-2</c:v>
                </c:pt>
                <c:pt idx="520">
                  <c:v>7.1946999999999997E-2</c:v>
                </c:pt>
                <c:pt idx="521">
                  <c:v>7.2709999999999997E-2</c:v>
                </c:pt>
                <c:pt idx="522">
                  <c:v>7.2618000000000002E-2</c:v>
                </c:pt>
                <c:pt idx="523">
                  <c:v>7.1095000000000005E-2</c:v>
                </c:pt>
                <c:pt idx="524">
                  <c:v>6.9309999999999997E-2</c:v>
                </c:pt>
                <c:pt idx="525">
                  <c:v>6.7100999999999994E-2</c:v>
                </c:pt>
                <c:pt idx="526">
                  <c:v>6.0957999999999998E-2</c:v>
                </c:pt>
                <c:pt idx="527">
                  <c:v>5.4411000000000001E-2</c:v>
                </c:pt>
                <c:pt idx="540">
                  <c:v>5.8645999999999997E-2</c:v>
                </c:pt>
                <c:pt idx="541">
                  <c:v>5.5808999999999997E-2</c:v>
                </c:pt>
                <c:pt idx="542">
                  <c:v>5.2659999999999998E-2</c:v>
                </c:pt>
                <c:pt idx="543">
                  <c:v>5.1907000000000002E-2</c:v>
                </c:pt>
                <c:pt idx="544">
                  <c:v>5.4907999999999998E-2</c:v>
                </c:pt>
                <c:pt idx="545">
                  <c:v>5.8638000000000003E-2</c:v>
                </c:pt>
                <c:pt idx="546">
                  <c:v>6.0588000000000003E-2</c:v>
                </c:pt>
                <c:pt idx="547">
                  <c:v>6.2373999999999999E-2</c:v>
                </c:pt>
                <c:pt idx="548">
                  <c:v>6.3447000000000003E-2</c:v>
                </c:pt>
                <c:pt idx="549">
                  <c:v>6.3455999999999999E-2</c:v>
                </c:pt>
                <c:pt idx="550">
                  <c:v>6.2758999999999995E-2</c:v>
                </c:pt>
                <c:pt idx="551">
                  <c:v>6.2728999999999993E-2</c:v>
                </c:pt>
                <c:pt idx="552">
                  <c:v>6.3257999999999995E-2</c:v>
                </c:pt>
                <c:pt idx="553">
                  <c:v>6.3183000000000003E-2</c:v>
                </c:pt>
                <c:pt idx="554">
                  <c:v>6.216E-2</c:v>
                </c:pt>
                <c:pt idx="555">
                  <c:v>6.0947000000000001E-2</c:v>
                </c:pt>
                <c:pt idx="556">
                  <c:v>5.9492999999999997E-2</c:v>
                </c:pt>
                <c:pt idx="557">
                  <c:v>5.4801000000000002E-2</c:v>
                </c:pt>
                <c:pt idx="558">
                  <c:v>4.6808000000000002E-2</c:v>
                </c:pt>
                <c:pt idx="571">
                  <c:v>4.9772999999999998E-2</c:v>
                </c:pt>
                <c:pt idx="572">
                  <c:v>4.7411000000000002E-2</c:v>
                </c:pt>
                <c:pt idx="573">
                  <c:v>4.3914000000000002E-2</c:v>
                </c:pt>
                <c:pt idx="574">
                  <c:v>4.2900000000000001E-2</c:v>
                </c:pt>
                <c:pt idx="575">
                  <c:v>4.5395999999999999E-2</c:v>
                </c:pt>
                <c:pt idx="576">
                  <c:v>4.9209999999999997E-2</c:v>
                </c:pt>
                <c:pt idx="577">
                  <c:v>5.1277000000000003E-2</c:v>
                </c:pt>
                <c:pt idx="578">
                  <c:v>5.3018000000000003E-2</c:v>
                </c:pt>
                <c:pt idx="579">
                  <c:v>5.4114000000000002E-2</c:v>
                </c:pt>
                <c:pt idx="580">
                  <c:v>5.4335000000000001E-2</c:v>
                </c:pt>
                <c:pt idx="581">
                  <c:v>5.3848E-2</c:v>
                </c:pt>
                <c:pt idx="582">
                  <c:v>5.3566999999999997E-2</c:v>
                </c:pt>
                <c:pt idx="583">
                  <c:v>5.3943999999999999E-2</c:v>
                </c:pt>
                <c:pt idx="584">
                  <c:v>5.4219999999999997E-2</c:v>
                </c:pt>
                <c:pt idx="585">
                  <c:v>5.3484999999999998E-2</c:v>
                </c:pt>
                <c:pt idx="586">
                  <c:v>5.2396999999999999E-2</c:v>
                </c:pt>
                <c:pt idx="587">
                  <c:v>5.1116000000000002E-2</c:v>
                </c:pt>
                <c:pt idx="588">
                  <c:v>4.7153E-2</c:v>
                </c:pt>
                <c:pt idx="589">
                  <c:v>3.9956999999999999E-2</c:v>
                </c:pt>
                <c:pt idx="602">
                  <c:v>4.1575000000000001E-2</c:v>
                </c:pt>
                <c:pt idx="603">
                  <c:v>3.9675000000000002E-2</c:v>
                </c:pt>
                <c:pt idx="604">
                  <c:v>3.5452999999999998E-2</c:v>
                </c:pt>
                <c:pt idx="605">
                  <c:v>3.3826000000000002E-2</c:v>
                </c:pt>
                <c:pt idx="606">
                  <c:v>3.5340000000000003E-2</c:v>
                </c:pt>
                <c:pt idx="607">
                  <c:v>3.9516999999999997E-2</c:v>
                </c:pt>
                <c:pt idx="608">
                  <c:v>4.2099999999999999E-2</c:v>
                </c:pt>
                <c:pt idx="609">
                  <c:v>4.3806999999999999E-2</c:v>
                </c:pt>
                <c:pt idx="610">
                  <c:v>4.5194999999999999E-2</c:v>
                </c:pt>
                <c:pt idx="611">
                  <c:v>4.5560999999999997E-2</c:v>
                </c:pt>
                <c:pt idx="612">
                  <c:v>4.4810999999999997E-2</c:v>
                </c:pt>
                <c:pt idx="613">
                  <c:v>4.4407000000000002E-2</c:v>
                </c:pt>
                <c:pt idx="614">
                  <c:v>4.5037000000000001E-2</c:v>
                </c:pt>
                <c:pt idx="615">
                  <c:v>4.5380999999999998E-2</c:v>
                </c:pt>
                <c:pt idx="616">
                  <c:v>4.4426E-2</c:v>
                </c:pt>
                <c:pt idx="617">
                  <c:v>4.3021999999999998E-2</c:v>
                </c:pt>
                <c:pt idx="618">
                  <c:v>4.1586999999999999E-2</c:v>
                </c:pt>
                <c:pt idx="619">
                  <c:v>3.7657999999999997E-2</c:v>
                </c:pt>
                <c:pt idx="620">
                  <c:v>3.0214999999999999E-2</c:v>
                </c:pt>
                <c:pt idx="633">
                  <c:v>3.2969999999999999E-2</c:v>
                </c:pt>
                <c:pt idx="634">
                  <c:v>3.1611E-2</c:v>
                </c:pt>
                <c:pt idx="635">
                  <c:v>2.8185999999999999E-2</c:v>
                </c:pt>
                <c:pt idx="636">
                  <c:v>2.5732999999999999E-2</c:v>
                </c:pt>
                <c:pt idx="637">
                  <c:v>2.6144000000000001E-2</c:v>
                </c:pt>
                <c:pt idx="638">
                  <c:v>2.9957000000000001E-2</c:v>
                </c:pt>
                <c:pt idx="639">
                  <c:v>3.3090000000000001E-2</c:v>
                </c:pt>
                <c:pt idx="640">
                  <c:v>3.4911999999999999E-2</c:v>
                </c:pt>
                <c:pt idx="641">
                  <c:v>3.6616999999999997E-2</c:v>
                </c:pt>
                <c:pt idx="642">
                  <c:v>3.7469000000000002E-2</c:v>
                </c:pt>
                <c:pt idx="643">
                  <c:v>3.7104999999999999E-2</c:v>
                </c:pt>
                <c:pt idx="644">
                  <c:v>3.6381999999999998E-2</c:v>
                </c:pt>
                <c:pt idx="645">
                  <c:v>3.6567000000000002E-2</c:v>
                </c:pt>
                <c:pt idx="646">
                  <c:v>3.7131999999999998E-2</c:v>
                </c:pt>
                <c:pt idx="647">
                  <c:v>3.6686000000000003E-2</c:v>
                </c:pt>
                <c:pt idx="648">
                  <c:v>3.5005000000000001E-2</c:v>
                </c:pt>
                <c:pt idx="649">
                  <c:v>3.3619000000000003E-2</c:v>
                </c:pt>
                <c:pt idx="650">
                  <c:v>3.0776999999999999E-2</c:v>
                </c:pt>
                <c:pt idx="651">
                  <c:v>2.3826E-2</c:v>
                </c:pt>
                <c:pt idx="652">
                  <c:v>1.9342999999999999E-2</c:v>
                </c:pt>
                <c:pt idx="665">
                  <c:v>2.2053E-2</c:v>
                </c:pt>
                <c:pt idx="666">
                  <c:v>1.8950000000000002E-2</c:v>
                </c:pt>
                <c:pt idx="667">
                  <c:v>1.6756E-2</c:v>
                </c:pt>
                <c:pt idx="668">
                  <c:v>1.7417999999999999E-2</c:v>
                </c:pt>
                <c:pt idx="669">
                  <c:v>2.0899000000000001E-2</c:v>
                </c:pt>
                <c:pt idx="670">
                  <c:v>2.3578000000000002E-2</c:v>
                </c:pt>
                <c:pt idx="671">
                  <c:v>2.5159999999999998E-2</c:v>
                </c:pt>
                <c:pt idx="672">
                  <c:v>2.6817000000000001E-2</c:v>
                </c:pt>
                <c:pt idx="673">
                  <c:v>2.7768999999999999E-2</c:v>
                </c:pt>
                <c:pt idx="674">
                  <c:v>2.7732E-2</c:v>
                </c:pt>
                <c:pt idx="675">
                  <c:v>2.7095999999999999E-2</c:v>
                </c:pt>
                <c:pt idx="676">
                  <c:v>2.7113000000000002E-2</c:v>
                </c:pt>
                <c:pt idx="677">
                  <c:v>2.7716999999999999E-2</c:v>
                </c:pt>
                <c:pt idx="678">
                  <c:v>2.7383000000000001E-2</c:v>
                </c:pt>
                <c:pt idx="679">
                  <c:v>2.6275E-2</c:v>
                </c:pt>
                <c:pt idx="680">
                  <c:v>2.4988E-2</c:v>
                </c:pt>
                <c:pt idx="681">
                  <c:v>2.2290000000000001E-2</c:v>
                </c:pt>
                <c:pt idx="682">
                  <c:v>1.6053000000000001E-2</c:v>
                </c:pt>
                <c:pt idx="683">
                  <c:v>1.072E-2</c:v>
                </c:pt>
                <c:pt idx="696">
                  <c:v>1.3913E-2</c:v>
                </c:pt>
                <c:pt idx="697">
                  <c:v>1.069E-2</c:v>
                </c:pt>
                <c:pt idx="698">
                  <c:v>7.8910000000000004E-3</c:v>
                </c:pt>
                <c:pt idx="699">
                  <c:v>7.7400000000000004E-3</c:v>
                </c:pt>
                <c:pt idx="700">
                  <c:v>1.1122E-2</c:v>
                </c:pt>
                <c:pt idx="701">
                  <c:v>1.4272E-2</c:v>
                </c:pt>
                <c:pt idx="702">
                  <c:v>1.6105000000000001E-2</c:v>
                </c:pt>
                <c:pt idx="703">
                  <c:v>1.7922E-2</c:v>
                </c:pt>
                <c:pt idx="704">
                  <c:v>1.9205E-2</c:v>
                </c:pt>
                <c:pt idx="705">
                  <c:v>1.9189999999999999E-2</c:v>
                </c:pt>
                <c:pt idx="706">
                  <c:v>1.8206E-2</c:v>
                </c:pt>
                <c:pt idx="707">
                  <c:v>1.814E-2</c:v>
                </c:pt>
                <c:pt idx="708">
                  <c:v>1.8939000000000001E-2</c:v>
                </c:pt>
                <c:pt idx="709">
                  <c:v>1.8724999999999999E-2</c:v>
                </c:pt>
                <c:pt idx="710">
                  <c:v>1.7193E-2</c:v>
                </c:pt>
                <c:pt idx="711">
                  <c:v>1.5601E-2</c:v>
                </c:pt>
                <c:pt idx="712">
                  <c:v>1.2624E-2</c:v>
                </c:pt>
                <c:pt idx="713">
                  <c:v>5.4060000000000002E-3</c:v>
                </c:pt>
                <c:pt idx="714">
                  <c:v>7.5900000000000002E-4</c:v>
                </c:pt>
                <c:pt idx="715">
                  <c:v>1.3979999999999999E-3</c:v>
                </c:pt>
                <c:pt idx="716">
                  <c:v>4.8129999999999996E-3</c:v>
                </c:pt>
                <c:pt idx="717">
                  <c:v>7.5030000000000001E-3</c:v>
                </c:pt>
                <c:pt idx="718">
                  <c:v>8.3770000000000008E-3</c:v>
                </c:pt>
                <c:pt idx="719">
                  <c:v>8.0780000000000001E-3</c:v>
                </c:pt>
                <c:pt idx="720">
                  <c:v>7.2849999999999998E-3</c:v>
                </c:pt>
                <c:pt idx="721">
                  <c:v>7.3489999999999996E-3</c:v>
                </c:pt>
                <c:pt idx="722">
                  <c:v>8.0370000000000007E-3</c:v>
                </c:pt>
                <c:pt idx="723">
                  <c:v>7.8609999999999999E-3</c:v>
                </c:pt>
                <c:pt idx="724">
                  <c:v>7.4580000000000002E-3</c:v>
                </c:pt>
                <c:pt idx="725">
                  <c:v>7.332E-3</c:v>
                </c:pt>
                <c:pt idx="726">
                  <c:v>6.1980000000000004E-3</c:v>
                </c:pt>
                <c:pt idx="727">
                  <c:v>4.5799999999999999E-3</c:v>
                </c:pt>
                <c:pt idx="728">
                  <c:v>1.5640000000000001E-3</c:v>
                </c:pt>
                <c:pt idx="729">
                  <c:v>-1.4779999999999999E-3</c:v>
                </c:pt>
                <c:pt idx="730">
                  <c:v>-1.8519999999999999E-3</c:v>
                </c:pt>
                <c:pt idx="731">
                  <c:v>1.4660000000000001E-3</c:v>
                </c:pt>
                <c:pt idx="732">
                  <c:v>5.0809999999999996E-3</c:v>
                </c:pt>
                <c:pt idx="733">
                  <c:v>6.8139999999999997E-3</c:v>
                </c:pt>
                <c:pt idx="734">
                  <c:v>8.3009999999999994E-3</c:v>
                </c:pt>
                <c:pt idx="735">
                  <c:v>9.3410000000000003E-3</c:v>
                </c:pt>
                <c:pt idx="736">
                  <c:v>9.4230000000000008E-3</c:v>
                </c:pt>
                <c:pt idx="737">
                  <c:v>8.6610000000000003E-3</c:v>
                </c:pt>
                <c:pt idx="738">
                  <c:v>8.4679999999999998E-3</c:v>
                </c:pt>
                <c:pt idx="739">
                  <c:v>9.1249999999999994E-3</c:v>
                </c:pt>
                <c:pt idx="740">
                  <c:v>9.2160000000000002E-3</c:v>
                </c:pt>
                <c:pt idx="741">
                  <c:v>7.8989999999999998E-3</c:v>
                </c:pt>
                <c:pt idx="742">
                  <c:v>6.1910000000000003E-3</c:v>
                </c:pt>
                <c:pt idx="743">
                  <c:v>3.1979999999999999E-3</c:v>
                </c:pt>
                <c:pt idx="744">
                  <c:v>-4.2750000000000002E-3</c:v>
                </c:pt>
                <c:pt idx="745">
                  <c:v>-9.4660000000000005E-3</c:v>
                </c:pt>
                <c:pt idx="746">
                  <c:v>-9.7549999999999998E-3</c:v>
                </c:pt>
                <c:pt idx="747">
                  <c:v>-6.1089999999999998E-3</c:v>
                </c:pt>
                <c:pt idx="748">
                  <c:v>-3.117E-3</c:v>
                </c:pt>
                <c:pt idx="749">
                  <c:v>-2.0720000000000001E-3</c:v>
                </c:pt>
                <c:pt idx="750">
                  <c:v>-2.1700000000000001E-3</c:v>
                </c:pt>
                <c:pt idx="751">
                  <c:v>-3.0539999999999999E-3</c:v>
                </c:pt>
                <c:pt idx="752">
                  <c:v>-3.1970000000000002E-3</c:v>
                </c:pt>
                <c:pt idx="753">
                  <c:v>-2.4949999999999998E-3</c:v>
                </c:pt>
                <c:pt idx="754">
                  <c:v>-2.5890000000000002E-3</c:v>
                </c:pt>
                <c:pt idx="755">
                  <c:v>-3.019E-3</c:v>
                </c:pt>
                <c:pt idx="756">
                  <c:v>-2.9329999999999998E-3</c:v>
                </c:pt>
                <c:pt idx="757">
                  <c:v>-3.7919999999999998E-3</c:v>
                </c:pt>
                <c:pt idx="758">
                  <c:v>-5.5789999999999998E-3</c:v>
                </c:pt>
                <c:pt idx="759">
                  <c:v>-8.1309999999999993E-3</c:v>
                </c:pt>
                <c:pt idx="760">
                  <c:v>-1.1109000000000001E-2</c:v>
                </c:pt>
                <c:pt idx="761">
                  <c:v>-1.2093E-2</c:v>
                </c:pt>
                <c:pt idx="762">
                  <c:v>-9.3259999999999992E-3</c:v>
                </c:pt>
                <c:pt idx="763">
                  <c:v>-5.7739999999999996E-3</c:v>
                </c:pt>
                <c:pt idx="764">
                  <c:v>-3.9849999999999998E-3</c:v>
                </c:pt>
                <c:pt idx="765">
                  <c:v>-2.4359999999999998E-3</c:v>
                </c:pt>
                <c:pt idx="766">
                  <c:v>-1.2960000000000001E-3</c:v>
                </c:pt>
                <c:pt idx="767">
                  <c:v>-1.01E-3</c:v>
                </c:pt>
                <c:pt idx="768">
                  <c:v>-1.722E-3</c:v>
                </c:pt>
                <c:pt idx="769">
                  <c:v>-2.1129999999999999E-3</c:v>
                </c:pt>
                <c:pt idx="770">
                  <c:v>-1.506E-3</c:v>
                </c:pt>
                <c:pt idx="771">
                  <c:v>-1.1100000000000001E-3</c:v>
                </c:pt>
                <c:pt idx="772">
                  <c:v>-2.209E-3</c:v>
                </c:pt>
                <c:pt idx="773">
                  <c:v>-3.839E-3</c:v>
                </c:pt>
                <c:pt idx="774">
                  <c:v>-6.4879999999999998E-3</c:v>
                </c:pt>
                <c:pt idx="775">
                  <c:v>-1.3381000000000001E-2</c:v>
                </c:pt>
                <c:pt idx="776">
                  <c:v>-1.9220000000000001E-2</c:v>
                </c:pt>
                <c:pt idx="777">
                  <c:v>-1.9584000000000001E-2</c:v>
                </c:pt>
                <c:pt idx="778">
                  <c:v>-1.6222E-2</c:v>
                </c:pt>
                <c:pt idx="779">
                  <c:v>-1.3192000000000001E-2</c:v>
                </c:pt>
                <c:pt idx="780">
                  <c:v>-1.2231000000000001E-2</c:v>
                </c:pt>
                <c:pt idx="781">
                  <c:v>-1.255E-2</c:v>
                </c:pt>
                <c:pt idx="782">
                  <c:v>-1.3459E-2</c:v>
                </c:pt>
                <c:pt idx="783">
                  <c:v>-1.3358E-2</c:v>
                </c:pt>
                <c:pt idx="784">
                  <c:v>-1.2622E-2</c:v>
                </c:pt>
                <c:pt idx="785">
                  <c:v>-1.2919E-2</c:v>
                </c:pt>
                <c:pt idx="786">
                  <c:v>-1.3294E-2</c:v>
                </c:pt>
                <c:pt idx="787">
                  <c:v>-1.2919999999999999E-2</c:v>
                </c:pt>
                <c:pt idx="788">
                  <c:v>-1.3542E-2</c:v>
                </c:pt>
                <c:pt idx="789">
                  <c:v>-1.5442000000000001E-2</c:v>
                </c:pt>
                <c:pt idx="790">
                  <c:v>-1.7961999999999999E-2</c:v>
                </c:pt>
                <c:pt idx="791">
                  <c:v>-2.1129999999999999E-2</c:v>
                </c:pt>
                <c:pt idx="792">
                  <c:v>-2.2234E-2</c:v>
                </c:pt>
                <c:pt idx="793">
                  <c:v>-1.9896E-2</c:v>
                </c:pt>
                <c:pt idx="794">
                  <c:v>-1.6466999999999999E-2</c:v>
                </c:pt>
                <c:pt idx="795">
                  <c:v>-1.4645999999999999E-2</c:v>
                </c:pt>
                <c:pt idx="796">
                  <c:v>-1.2881999999999999E-2</c:v>
                </c:pt>
                <c:pt idx="797">
                  <c:v>-1.136E-2</c:v>
                </c:pt>
                <c:pt idx="798">
                  <c:v>-1.0833000000000001E-2</c:v>
                </c:pt>
                <c:pt idx="799">
                  <c:v>-1.1534000000000001E-2</c:v>
                </c:pt>
                <c:pt idx="800">
                  <c:v>-1.1927E-2</c:v>
                </c:pt>
                <c:pt idx="801">
                  <c:v>-1.1408E-2</c:v>
                </c:pt>
                <c:pt idx="802">
                  <c:v>-1.112E-2</c:v>
                </c:pt>
                <c:pt idx="803">
                  <c:v>-1.205E-2</c:v>
                </c:pt>
                <c:pt idx="804">
                  <c:v>-1.3426E-2</c:v>
                </c:pt>
                <c:pt idx="805">
                  <c:v>-1.4970000000000001E-2</c:v>
                </c:pt>
                <c:pt idx="806">
                  <c:v>-1.933E-2</c:v>
                </c:pt>
                <c:pt idx="807">
                  <c:v>-2.7295E-2</c:v>
                </c:pt>
                <c:pt idx="820">
                  <c:v>-2.4171999999999999E-2</c:v>
                </c:pt>
                <c:pt idx="821">
                  <c:v>-2.6450999999999999E-2</c:v>
                </c:pt>
                <c:pt idx="822">
                  <c:v>-3.0225999999999999E-2</c:v>
                </c:pt>
                <c:pt idx="823">
                  <c:v>-3.2009000000000003E-2</c:v>
                </c:pt>
                <c:pt idx="824">
                  <c:v>-3.0401999999999998E-2</c:v>
                </c:pt>
                <c:pt idx="825">
                  <c:v>-2.6686999999999999E-2</c:v>
                </c:pt>
                <c:pt idx="826">
                  <c:v>-2.4732000000000001E-2</c:v>
                </c:pt>
                <c:pt idx="827">
                  <c:v>-2.3422999999999999E-2</c:v>
                </c:pt>
                <c:pt idx="828">
                  <c:v>-2.2127000000000001E-2</c:v>
                </c:pt>
                <c:pt idx="829">
                  <c:v>-2.1512E-2</c:v>
                </c:pt>
                <c:pt idx="830">
                  <c:v>-2.1892999999999999E-2</c:v>
                </c:pt>
                <c:pt idx="831">
                  <c:v>-2.2362E-2</c:v>
                </c:pt>
                <c:pt idx="832">
                  <c:v>-2.2041000000000002E-2</c:v>
                </c:pt>
                <c:pt idx="833">
                  <c:v>-2.1701000000000002E-2</c:v>
                </c:pt>
                <c:pt idx="834">
                  <c:v>-2.2359E-2</c:v>
                </c:pt>
                <c:pt idx="835">
                  <c:v>-2.3607E-2</c:v>
                </c:pt>
                <c:pt idx="836">
                  <c:v>-2.563E-2</c:v>
                </c:pt>
                <c:pt idx="837">
                  <c:v>-3.1059E-2</c:v>
                </c:pt>
                <c:pt idx="838">
                  <c:v>-3.8772000000000001E-2</c:v>
                </c:pt>
                <c:pt idx="851">
                  <c:v>-3.5556999999999998E-2</c:v>
                </c:pt>
                <c:pt idx="852">
                  <c:v>-3.7807E-2</c:v>
                </c:pt>
                <c:pt idx="853">
                  <c:v>-4.0892999999999999E-2</c:v>
                </c:pt>
                <c:pt idx="854">
                  <c:v>-4.2660999999999998E-2</c:v>
                </c:pt>
                <c:pt idx="855">
                  <c:v>-4.1248E-2</c:v>
                </c:pt>
                <c:pt idx="856">
                  <c:v>-3.7955000000000003E-2</c:v>
                </c:pt>
                <c:pt idx="857">
                  <c:v>-3.6034999999999998E-2</c:v>
                </c:pt>
                <c:pt idx="858">
                  <c:v>-3.4741000000000001E-2</c:v>
                </c:pt>
                <c:pt idx="859">
                  <c:v>-3.3432999999999997E-2</c:v>
                </c:pt>
                <c:pt idx="860">
                  <c:v>-3.2690999999999998E-2</c:v>
                </c:pt>
                <c:pt idx="861">
                  <c:v>-3.3052999999999999E-2</c:v>
                </c:pt>
                <c:pt idx="862">
                  <c:v>-3.3828999999999998E-2</c:v>
                </c:pt>
                <c:pt idx="863">
                  <c:v>-3.3663999999999999E-2</c:v>
                </c:pt>
                <c:pt idx="864">
                  <c:v>-3.3092999999999997E-2</c:v>
                </c:pt>
                <c:pt idx="865">
                  <c:v>-3.3605000000000003E-2</c:v>
                </c:pt>
                <c:pt idx="866">
                  <c:v>-3.5380000000000002E-2</c:v>
                </c:pt>
                <c:pt idx="867">
                  <c:v>-3.8065000000000002E-2</c:v>
                </c:pt>
                <c:pt idx="868">
                  <c:v>-4.3686999999999997E-2</c:v>
                </c:pt>
                <c:pt idx="869">
                  <c:v>-5.0934E-2</c:v>
                </c:pt>
                <c:pt idx="882">
                  <c:v>-4.9904999999999998E-2</c:v>
                </c:pt>
                <c:pt idx="883">
                  <c:v>-5.1678000000000002E-2</c:v>
                </c:pt>
                <c:pt idx="884">
                  <c:v>-5.3138999999999999E-2</c:v>
                </c:pt>
                <c:pt idx="885">
                  <c:v>-5.4746000000000003E-2</c:v>
                </c:pt>
                <c:pt idx="886">
                  <c:v>-5.3532999999999997E-2</c:v>
                </c:pt>
                <c:pt idx="887">
                  <c:v>-5.0193000000000002E-2</c:v>
                </c:pt>
                <c:pt idx="888">
                  <c:v>-4.7914999999999999E-2</c:v>
                </c:pt>
                <c:pt idx="889">
                  <c:v>-4.7033999999999999E-2</c:v>
                </c:pt>
                <c:pt idx="890">
                  <c:v>-4.6015E-2</c:v>
                </c:pt>
                <c:pt idx="891">
                  <c:v>-4.5081999999999997E-2</c:v>
                </c:pt>
                <c:pt idx="892">
                  <c:v>-4.5012999999999997E-2</c:v>
                </c:pt>
                <c:pt idx="893">
                  <c:v>-4.5569999999999999E-2</c:v>
                </c:pt>
                <c:pt idx="894">
                  <c:v>-4.5626E-2</c:v>
                </c:pt>
                <c:pt idx="895">
                  <c:v>-4.5164999999999997E-2</c:v>
                </c:pt>
                <c:pt idx="896">
                  <c:v>-4.5203E-2</c:v>
                </c:pt>
                <c:pt idx="897">
                  <c:v>-4.6260000000000003E-2</c:v>
                </c:pt>
                <c:pt idx="898">
                  <c:v>-4.8052999999999998E-2</c:v>
                </c:pt>
                <c:pt idx="899">
                  <c:v>-5.2020999999999998E-2</c:v>
                </c:pt>
                <c:pt idx="900">
                  <c:v>-6.0108000000000002E-2</c:v>
                </c:pt>
                <c:pt idx="913">
                  <c:v>-5.9027000000000003E-2</c:v>
                </c:pt>
                <c:pt idx="914">
                  <c:v>-6.1205000000000002E-2</c:v>
                </c:pt>
                <c:pt idx="915">
                  <c:v>-6.3293000000000002E-2</c:v>
                </c:pt>
                <c:pt idx="916">
                  <c:v>-6.54E-2</c:v>
                </c:pt>
                <c:pt idx="917">
                  <c:v>-6.4602000000000007E-2</c:v>
                </c:pt>
                <c:pt idx="918">
                  <c:v>-6.1497000000000003E-2</c:v>
                </c:pt>
                <c:pt idx="919">
                  <c:v>-5.9112999999999999E-2</c:v>
                </c:pt>
                <c:pt idx="920">
                  <c:v>-5.8028999999999997E-2</c:v>
                </c:pt>
                <c:pt idx="921">
                  <c:v>-5.706E-2</c:v>
                </c:pt>
                <c:pt idx="922">
                  <c:v>-5.6252000000000003E-2</c:v>
                </c:pt>
                <c:pt idx="923">
                  <c:v>-5.6327000000000002E-2</c:v>
                </c:pt>
                <c:pt idx="924">
                  <c:v>-5.7030999999999998E-2</c:v>
                </c:pt>
                <c:pt idx="925">
                  <c:v>-5.7078999999999998E-2</c:v>
                </c:pt>
                <c:pt idx="926">
                  <c:v>-5.6500000000000002E-2</c:v>
                </c:pt>
                <c:pt idx="927">
                  <c:v>-5.6613999999999998E-2</c:v>
                </c:pt>
                <c:pt idx="928">
                  <c:v>-5.7894000000000001E-2</c:v>
                </c:pt>
                <c:pt idx="929">
                  <c:v>-6.0079E-2</c:v>
                </c:pt>
                <c:pt idx="930">
                  <c:v>-6.4659999999999995E-2</c:v>
                </c:pt>
                <c:pt idx="931">
                  <c:v>-7.2404999999999997E-2</c:v>
                </c:pt>
                <c:pt idx="932">
                  <c:v>-7.5692999999999996E-2</c:v>
                </c:pt>
                <c:pt idx="944">
                  <c:v>-7.1558999999999998E-2</c:v>
                </c:pt>
                <c:pt idx="945">
                  <c:v>-7.3671E-2</c:v>
                </c:pt>
                <c:pt idx="946">
                  <c:v>-7.4874999999999997E-2</c:v>
                </c:pt>
                <c:pt idx="947">
                  <c:v>-7.7084E-2</c:v>
                </c:pt>
                <c:pt idx="948">
                  <c:v>-7.6824000000000003E-2</c:v>
                </c:pt>
                <c:pt idx="949">
                  <c:v>-7.4000999999999997E-2</c:v>
                </c:pt>
                <c:pt idx="950">
                  <c:v>-7.1057999999999996E-2</c:v>
                </c:pt>
                <c:pt idx="951">
                  <c:v>-7.0245000000000002E-2</c:v>
                </c:pt>
                <c:pt idx="952">
                  <c:v>-6.9595000000000004E-2</c:v>
                </c:pt>
                <c:pt idx="953">
                  <c:v>-6.8422999999999998E-2</c:v>
                </c:pt>
                <c:pt idx="954">
                  <c:v>-6.7682000000000006E-2</c:v>
                </c:pt>
                <c:pt idx="955">
                  <c:v>-6.7938999999999999E-2</c:v>
                </c:pt>
                <c:pt idx="956">
                  <c:v>-6.8522E-2</c:v>
                </c:pt>
                <c:pt idx="957">
                  <c:v>-6.8280999999999994E-2</c:v>
                </c:pt>
                <c:pt idx="958">
                  <c:v>-6.7904999999999993E-2</c:v>
                </c:pt>
                <c:pt idx="959">
                  <c:v>-6.8505999999999997E-2</c:v>
                </c:pt>
                <c:pt idx="960">
                  <c:v>-7.0035E-2</c:v>
                </c:pt>
                <c:pt idx="961">
                  <c:v>-7.3249999999999996E-2</c:v>
                </c:pt>
                <c:pt idx="962">
                  <c:v>-8.0510999999999999E-2</c:v>
                </c:pt>
                <c:pt idx="963">
                  <c:v>-8.5067000000000004E-2</c:v>
                </c:pt>
                <c:pt idx="964">
                  <c:v>-8.4813E-2</c:v>
                </c:pt>
                <c:pt idx="965">
                  <c:v>-8.1441E-2</c:v>
                </c:pt>
                <c:pt idx="966">
                  <c:v>-7.9485E-2</c:v>
                </c:pt>
                <c:pt idx="967">
                  <c:v>-7.918E-2</c:v>
                </c:pt>
                <c:pt idx="968">
                  <c:v>-7.9708000000000001E-2</c:v>
                </c:pt>
                <c:pt idx="969">
                  <c:v>-8.0074000000000006E-2</c:v>
                </c:pt>
                <c:pt idx="970">
                  <c:v>-7.9585000000000003E-2</c:v>
                </c:pt>
                <c:pt idx="971">
                  <c:v>-7.9461000000000004E-2</c:v>
                </c:pt>
                <c:pt idx="972">
                  <c:v>-7.9960000000000003E-2</c:v>
                </c:pt>
                <c:pt idx="973">
                  <c:v>-7.9811000000000007E-2</c:v>
                </c:pt>
                <c:pt idx="974">
                  <c:v>-7.9458000000000001E-2</c:v>
                </c:pt>
                <c:pt idx="975">
                  <c:v>-8.0451999999999996E-2</c:v>
                </c:pt>
                <c:pt idx="976">
                  <c:v>-8.1934000000000007E-2</c:v>
                </c:pt>
                <c:pt idx="977">
                  <c:v>-8.4021999999999999E-2</c:v>
                </c:pt>
                <c:pt idx="978">
                  <c:v>-8.6555000000000007E-2</c:v>
                </c:pt>
                <c:pt idx="979">
                  <c:v>-8.72E-2</c:v>
                </c:pt>
                <c:pt idx="980">
                  <c:v>-8.4939000000000001E-2</c:v>
                </c:pt>
                <c:pt idx="981">
                  <c:v>-8.2137000000000002E-2</c:v>
                </c:pt>
                <c:pt idx="982">
                  <c:v>-8.0488000000000004E-2</c:v>
                </c:pt>
                <c:pt idx="983">
                  <c:v>-7.9136999999999999E-2</c:v>
                </c:pt>
                <c:pt idx="984">
                  <c:v>-7.7709E-2</c:v>
                </c:pt>
                <c:pt idx="985">
                  <c:v>-7.6938000000000006E-2</c:v>
                </c:pt>
                <c:pt idx="986">
                  <c:v>-7.7452999999999994E-2</c:v>
                </c:pt>
                <c:pt idx="987">
                  <c:v>-7.8016000000000002E-2</c:v>
                </c:pt>
                <c:pt idx="988">
                  <c:v>-7.7613000000000001E-2</c:v>
                </c:pt>
                <c:pt idx="989">
                  <c:v>-7.7216999999999994E-2</c:v>
                </c:pt>
                <c:pt idx="990">
                  <c:v>-7.7963000000000005E-2</c:v>
                </c:pt>
                <c:pt idx="991">
                  <c:v>-7.9241000000000006E-2</c:v>
                </c:pt>
                <c:pt idx="992">
                  <c:v>-8.1234000000000001E-2</c:v>
                </c:pt>
                <c:pt idx="993">
                  <c:v>-8.6729000000000001E-2</c:v>
                </c:pt>
                <c:pt idx="994">
                  <c:v>-9.3861E-2</c:v>
                </c:pt>
                <c:pt idx="1007">
                  <c:v>-9.0830999999999995E-2</c:v>
                </c:pt>
                <c:pt idx="1008">
                  <c:v>-9.3286999999999995E-2</c:v>
                </c:pt>
                <c:pt idx="1009">
                  <c:v>-9.6308000000000005E-2</c:v>
                </c:pt>
                <c:pt idx="1010">
                  <c:v>-9.7347000000000003E-2</c:v>
                </c:pt>
                <c:pt idx="1011">
                  <c:v>-9.4908000000000006E-2</c:v>
                </c:pt>
                <c:pt idx="1012">
                  <c:v>-9.1645000000000004E-2</c:v>
                </c:pt>
                <c:pt idx="1013">
                  <c:v>-9.0031E-2</c:v>
                </c:pt>
                <c:pt idx="1014">
                  <c:v>-8.8554999999999995E-2</c:v>
                </c:pt>
                <c:pt idx="1015">
                  <c:v>-8.7054999999999993E-2</c:v>
                </c:pt>
                <c:pt idx="1016">
                  <c:v>-8.6196999999999996E-2</c:v>
                </c:pt>
                <c:pt idx="1017">
                  <c:v>-8.6706000000000005E-2</c:v>
                </c:pt>
                <c:pt idx="1018">
                  <c:v>-8.7430999999999995E-2</c:v>
                </c:pt>
                <c:pt idx="1019">
                  <c:v>-8.7034E-2</c:v>
                </c:pt>
                <c:pt idx="1020">
                  <c:v>-8.6444999999999994E-2</c:v>
                </c:pt>
                <c:pt idx="1021">
                  <c:v>-8.7065000000000003E-2</c:v>
                </c:pt>
                <c:pt idx="1022">
                  <c:v>-8.8502999999999998E-2</c:v>
                </c:pt>
                <c:pt idx="1023">
                  <c:v>-9.0340000000000004E-2</c:v>
                </c:pt>
                <c:pt idx="1024">
                  <c:v>-9.4903000000000001E-2</c:v>
                </c:pt>
                <c:pt idx="1025">
                  <c:v>-0.102991</c:v>
                </c:pt>
                <c:pt idx="1038">
                  <c:v>-0.100772</c:v>
                </c:pt>
                <c:pt idx="1039">
                  <c:v>-0.103339</c:v>
                </c:pt>
                <c:pt idx="1040">
                  <c:v>-0.106332</c:v>
                </c:pt>
                <c:pt idx="1041">
                  <c:v>-0.107555</c:v>
                </c:pt>
                <c:pt idx="1042">
                  <c:v>-0.105439</c:v>
                </c:pt>
                <c:pt idx="1043">
                  <c:v>-0.102455</c:v>
                </c:pt>
                <c:pt idx="1044">
                  <c:v>-0.10087599999999999</c:v>
                </c:pt>
                <c:pt idx="1045">
                  <c:v>-9.9610000000000004E-2</c:v>
                </c:pt>
                <c:pt idx="1046">
                  <c:v>-9.8182000000000005E-2</c:v>
                </c:pt>
                <c:pt idx="1047">
                  <c:v>-9.7142999999999993E-2</c:v>
                </c:pt>
                <c:pt idx="1048">
                  <c:v>-9.7337000000000007E-2</c:v>
                </c:pt>
                <c:pt idx="1049">
                  <c:v>-9.8038E-2</c:v>
                </c:pt>
                <c:pt idx="1050">
                  <c:v>-9.7840999999999997E-2</c:v>
                </c:pt>
                <c:pt idx="1051">
                  <c:v>-9.7292000000000003E-2</c:v>
                </c:pt>
                <c:pt idx="1052">
                  <c:v>-9.7711999999999993E-2</c:v>
                </c:pt>
                <c:pt idx="1053">
                  <c:v>-9.9005999999999997E-2</c:v>
                </c:pt>
                <c:pt idx="1054">
                  <c:v>-0.100671</c:v>
                </c:pt>
                <c:pt idx="1055">
                  <c:v>-0.104909</c:v>
                </c:pt>
                <c:pt idx="1056">
                  <c:v>-0.113037</c:v>
                </c:pt>
                <c:pt idx="1069">
                  <c:v>-0.11007400000000001</c:v>
                </c:pt>
                <c:pt idx="1070">
                  <c:v>-0.11196200000000001</c:v>
                </c:pt>
                <c:pt idx="1071">
                  <c:v>-0.115498</c:v>
                </c:pt>
                <c:pt idx="1072">
                  <c:v>-0.117275</c:v>
                </c:pt>
                <c:pt idx="1073">
                  <c:v>-0.116045</c:v>
                </c:pt>
                <c:pt idx="1074">
                  <c:v>-0.112485</c:v>
                </c:pt>
                <c:pt idx="1075">
                  <c:v>-0.11020000000000001</c:v>
                </c:pt>
                <c:pt idx="1076">
                  <c:v>-0.108571</c:v>
                </c:pt>
                <c:pt idx="1077">
                  <c:v>-0.106932</c:v>
                </c:pt>
                <c:pt idx="1078">
                  <c:v>-0.105826</c:v>
                </c:pt>
                <c:pt idx="1079">
                  <c:v>-0.10609399999999999</c:v>
                </c:pt>
                <c:pt idx="1080">
                  <c:v>-0.106892</c:v>
                </c:pt>
                <c:pt idx="1081">
                  <c:v>-0.106654</c:v>
                </c:pt>
                <c:pt idx="1082">
                  <c:v>-0.106049</c:v>
                </c:pt>
                <c:pt idx="1083">
                  <c:v>-0.106546</c:v>
                </c:pt>
                <c:pt idx="1084">
                  <c:v>-0.107955</c:v>
                </c:pt>
                <c:pt idx="1085">
                  <c:v>-0.10946599999999999</c:v>
                </c:pt>
                <c:pt idx="1086">
                  <c:v>-0.113237</c:v>
                </c:pt>
                <c:pt idx="1087">
                  <c:v>-0.121184</c:v>
                </c:pt>
                <c:pt idx="1100">
                  <c:v>-0.11873</c:v>
                </c:pt>
                <c:pt idx="1101">
                  <c:v>-0.12035800000000001</c:v>
                </c:pt>
                <c:pt idx="1102">
                  <c:v>-0.124207</c:v>
                </c:pt>
                <c:pt idx="1103">
                  <c:v>-0.12635299999999999</c:v>
                </c:pt>
                <c:pt idx="1104">
                  <c:v>-0.125448</c:v>
                </c:pt>
                <c:pt idx="1105">
                  <c:v>-0.12149799999999999</c:v>
                </c:pt>
                <c:pt idx="1106">
                  <c:v>-0.11841699999999999</c:v>
                </c:pt>
                <c:pt idx="1107">
                  <c:v>-0.116633</c:v>
                </c:pt>
                <c:pt idx="1108">
                  <c:v>-0.114943</c:v>
                </c:pt>
                <c:pt idx="1109">
                  <c:v>-0.113649</c:v>
                </c:pt>
                <c:pt idx="1110">
                  <c:v>-0.113775</c:v>
                </c:pt>
                <c:pt idx="1111">
                  <c:v>-0.11465</c:v>
                </c:pt>
                <c:pt idx="1112">
                  <c:v>-0.114583</c:v>
                </c:pt>
                <c:pt idx="1113">
                  <c:v>-0.113856</c:v>
                </c:pt>
                <c:pt idx="1114">
                  <c:v>-0.114159</c:v>
                </c:pt>
                <c:pt idx="1115">
                  <c:v>-0.11575000000000001</c:v>
                </c:pt>
                <c:pt idx="1116">
                  <c:v>-0.117296</c:v>
                </c:pt>
                <c:pt idx="1117">
                  <c:v>-0.120292</c:v>
                </c:pt>
                <c:pt idx="1118">
                  <c:v>-0.12717600000000001</c:v>
                </c:pt>
                <c:pt idx="1119">
                  <c:v>-0.131522</c:v>
                </c:pt>
                <c:pt idx="1120">
                  <c:v>-0.13067300000000001</c:v>
                </c:pt>
                <c:pt idx="1121">
                  <c:v>-0.12729299999999999</c:v>
                </c:pt>
                <c:pt idx="1122">
                  <c:v>-0.124596</c:v>
                </c:pt>
                <c:pt idx="1123">
                  <c:v>-0.123641</c:v>
                </c:pt>
                <c:pt idx="1124">
                  <c:v>-0.123807</c:v>
                </c:pt>
                <c:pt idx="1125">
                  <c:v>-0.12479</c:v>
                </c:pt>
                <c:pt idx="1126">
                  <c:v>-0.124625</c:v>
                </c:pt>
                <c:pt idx="1127">
                  <c:v>-0.123904</c:v>
                </c:pt>
                <c:pt idx="1128">
                  <c:v>-0.12428699999999999</c:v>
                </c:pt>
                <c:pt idx="1129">
                  <c:v>-0.124471</c:v>
                </c:pt>
                <c:pt idx="1130">
                  <c:v>-0.124552</c:v>
                </c:pt>
                <c:pt idx="1131">
                  <c:v>-0.12576999999999999</c:v>
                </c:pt>
                <c:pt idx="1132">
                  <c:v>-0.12743299999999999</c:v>
                </c:pt>
                <c:pt idx="1133">
                  <c:v>-0.13098699999999999</c:v>
                </c:pt>
                <c:pt idx="1134">
                  <c:v>-0.13390199999999999</c:v>
                </c:pt>
                <c:pt idx="1135">
                  <c:v>-0.133687</c:v>
                </c:pt>
                <c:pt idx="1136">
                  <c:v>-0.13009000000000001</c:v>
                </c:pt>
                <c:pt idx="1137">
                  <c:v>-0.12654599999999999</c:v>
                </c:pt>
                <c:pt idx="1138">
                  <c:v>-0.12446599999999999</c:v>
                </c:pt>
                <c:pt idx="1139">
                  <c:v>-0.122597</c:v>
                </c:pt>
                <c:pt idx="1140">
                  <c:v>-0.12146899999999999</c:v>
                </c:pt>
                <c:pt idx="1141">
                  <c:v>-0.121682</c:v>
                </c:pt>
                <c:pt idx="1142">
                  <c:v>-0.122539</c:v>
                </c:pt>
                <c:pt idx="1143">
                  <c:v>-0.122347</c:v>
                </c:pt>
                <c:pt idx="1144">
                  <c:v>-0.12173299999999999</c:v>
                </c:pt>
                <c:pt idx="1145">
                  <c:v>-0.122165</c:v>
                </c:pt>
                <c:pt idx="1146">
                  <c:v>-0.12396</c:v>
                </c:pt>
                <c:pt idx="1147">
                  <c:v>-0.12551000000000001</c:v>
                </c:pt>
                <c:pt idx="1148">
                  <c:v>-0.12829599999999999</c:v>
                </c:pt>
                <c:pt idx="1149">
                  <c:v>-0.13531299999999999</c:v>
                </c:pt>
                <c:pt idx="1150">
                  <c:v>-0.13951</c:v>
                </c:pt>
                <c:pt idx="1151">
                  <c:v>-0.13905500000000001</c:v>
                </c:pt>
                <c:pt idx="1152">
                  <c:v>-0.135764</c:v>
                </c:pt>
                <c:pt idx="1153">
                  <c:v>-0.133273</c:v>
                </c:pt>
                <c:pt idx="1154">
                  <c:v>-0.132248</c:v>
                </c:pt>
                <c:pt idx="1155">
                  <c:v>-0.13238800000000001</c:v>
                </c:pt>
                <c:pt idx="1156">
                  <c:v>-0.133298</c:v>
                </c:pt>
                <c:pt idx="1157">
                  <c:v>-0.133076</c:v>
                </c:pt>
                <c:pt idx="1158">
                  <c:v>-0.13241900000000001</c:v>
                </c:pt>
                <c:pt idx="1159">
                  <c:v>-0.132828</c:v>
                </c:pt>
                <c:pt idx="1160">
                  <c:v>-0.132991</c:v>
                </c:pt>
                <c:pt idx="1161">
                  <c:v>-0.132992</c:v>
                </c:pt>
                <c:pt idx="1162">
                  <c:v>-0.13428200000000001</c:v>
                </c:pt>
                <c:pt idx="1163">
                  <c:v>-0.13617799999999999</c:v>
                </c:pt>
                <c:pt idx="1164">
                  <c:v>-0.139347</c:v>
                </c:pt>
                <c:pt idx="1165">
                  <c:v>-0.141792</c:v>
                </c:pt>
                <c:pt idx="1166">
                  <c:v>-0.14194499999999999</c:v>
                </c:pt>
                <c:pt idx="1167">
                  <c:v>-0.13904</c:v>
                </c:pt>
                <c:pt idx="1168">
                  <c:v>-0.135628</c:v>
                </c:pt>
                <c:pt idx="1169">
                  <c:v>-0.133328</c:v>
                </c:pt>
                <c:pt idx="1170">
                  <c:v>-0.13142000000000001</c:v>
                </c:pt>
                <c:pt idx="1171">
                  <c:v>-0.12983800000000001</c:v>
                </c:pt>
                <c:pt idx="1172">
                  <c:v>-0.12956799999999999</c:v>
                </c:pt>
                <c:pt idx="1173">
                  <c:v>-0.13050500000000001</c:v>
                </c:pt>
                <c:pt idx="1174">
                  <c:v>-0.130831</c:v>
                </c:pt>
                <c:pt idx="1175">
                  <c:v>-0.130135</c:v>
                </c:pt>
                <c:pt idx="1176">
                  <c:v>-0.13013</c:v>
                </c:pt>
                <c:pt idx="1177">
                  <c:v>-0.131748</c:v>
                </c:pt>
                <c:pt idx="1178">
                  <c:v>-0.13339599999999999</c:v>
                </c:pt>
                <c:pt idx="1179">
                  <c:v>-0.13628699999999999</c:v>
                </c:pt>
                <c:pt idx="1180">
                  <c:v>-0.14299200000000001</c:v>
                </c:pt>
                <c:pt idx="1181">
                  <c:v>-0.147895</c:v>
                </c:pt>
                <c:pt idx="1182">
                  <c:v>-0.147811</c:v>
                </c:pt>
                <c:pt idx="1183">
                  <c:v>-0.144561</c:v>
                </c:pt>
                <c:pt idx="1184">
                  <c:v>-0.14174800000000001</c:v>
                </c:pt>
                <c:pt idx="1185">
                  <c:v>-0.140601</c:v>
                </c:pt>
                <c:pt idx="1186">
                  <c:v>-0.14044599999999999</c:v>
                </c:pt>
                <c:pt idx="1187">
                  <c:v>-0.14124</c:v>
                </c:pt>
                <c:pt idx="1188">
                  <c:v>-0.14139599999999999</c:v>
                </c:pt>
                <c:pt idx="1189">
                  <c:v>-0.14074999999999999</c:v>
                </c:pt>
                <c:pt idx="1190">
                  <c:v>-0.14085700000000001</c:v>
                </c:pt>
                <c:pt idx="1191">
                  <c:v>-0.141176</c:v>
                </c:pt>
                <c:pt idx="1192">
                  <c:v>-0.141157</c:v>
                </c:pt>
                <c:pt idx="1193">
                  <c:v>-0.14221400000000001</c:v>
                </c:pt>
                <c:pt idx="1194">
                  <c:v>-0.143812</c:v>
                </c:pt>
                <c:pt idx="1195">
                  <c:v>-0.146564</c:v>
                </c:pt>
                <c:pt idx="1196">
                  <c:v>-0.14994199999999999</c:v>
                </c:pt>
                <c:pt idx="1197">
                  <c:v>-0.15108099999999999</c:v>
                </c:pt>
                <c:pt idx="1198">
                  <c:v>-0.14857999999999999</c:v>
                </c:pt>
                <c:pt idx="1199">
                  <c:v>-0.14502399999999999</c:v>
                </c:pt>
                <c:pt idx="1200">
                  <c:v>-0.142627</c:v>
                </c:pt>
                <c:pt idx="1201">
                  <c:v>-0.14052799999999999</c:v>
                </c:pt>
                <c:pt idx="1202">
                  <c:v>-0.13892599999999999</c:v>
                </c:pt>
                <c:pt idx="1203">
                  <c:v>-0.13859099999999999</c:v>
                </c:pt>
                <c:pt idx="1204">
                  <c:v>-0.13955300000000001</c:v>
                </c:pt>
                <c:pt idx="1205">
                  <c:v>-0.13995099999999999</c:v>
                </c:pt>
                <c:pt idx="1206">
                  <c:v>-0.139177</c:v>
                </c:pt>
              </c:numCache>
            </c:numRef>
          </c:yVal>
          <c:smooth val="0"/>
          <c:extLst>
            <c:ext xmlns:c16="http://schemas.microsoft.com/office/drawing/2014/chart" uri="{C3380CC4-5D6E-409C-BE32-E72D297353CC}">
              <c16:uniqueId val="{00000001-1FD0-4E4C-ABFA-83C03A644CAB}"/>
            </c:ext>
          </c:extLst>
        </c:ser>
        <c:dLbls>
          <c:showLegendKey val="0"/>
          <c:showVal val="0"/>
          <c:showCatName val="0"/>
          <c:showSerName val="0"/>
          <c:showPercent val="0"/>
          <c:showBubbleSize val="0"/>
        </c:dLbls>
        <c:axId val="1686868912"/>
        <c:axId val="1686869328"/>
      </c:scatterChart>
      <c:valAx>
        <c:axId val="1686868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6869328"/>
        <c:crosses val="autoZero"/>
        <c:crossBetween val="midCat"/>
      </c:valAx>
      <c:valAx>
        <c:axId val="1686869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Position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68689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Z</a:t>
            </a:r>
            <a:r>
              <a:rPr lang="en-US" baseline="0"/>
              <a:t> vs t (Soft Body)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cturtlebot!$H$1</c:f>
              <c:strCache>
                <c:ptCount val="1"/>
                <c:pt idx="0">
                  <c:v>Z'</c:v>
                </c:pt>
              </c:strCache>
            </c:strRef>
          </c:tx>
          <c:spPr>
            <a:ln w="19050" cap="rnd">
              <a:noFill/>
              <a:round/>
            </a:ln>
            <a:effectLst/>
          </c:spPr>
          <c:marker>
            <c:symbol val="circle"/>
            <c:size val="2"/>
            <c:spPr>
              <a:solidFill>
                <a:schemeClr val="accent1"/>
              </a:solidFill>
              <a:ln w="9525">
                <a:solidFill>
                  <a:schemeClr val="accent1"/>
                </a:solidFill>
              </a:ln>
              <a:effectLst/>
            </c:spPr>
          </c:marker>
          <c:trendline>
            <c:spPr>
              <a:ln w="19050" cap="rnd">
                <a:solidFill>
                  <a:srgbClr val="FF0000"/>
                </a:solidFill>
                <a:prstDash val="sysDot"/>
              </a:ln>
              <a:effectLst/>
            </c:spPr>
            <c:trendlineType val="linear"/>
            <c:dispRSqr val="0"/>
            <c:dispEq val="1"/>
            <c:trendlineLbl>
              <c:layout>
                <c:manualLayout>
                  <c:x val="2.2536964129483816E-2"/>
                  <c:y val="0.231533534192470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cturtlebot!$B$2:$B$1042</c:f>
              <c:numCache>
                <c:formatCode>General</c:formatCode>
                <c:ptCount val="1041"/>
                <c:pt idx="0">
                  <c:v>0.7</c:v>
                </c:pt>
                <c:pt idx="1">
                  <c:v>0.73333300000000001</c:v>
                </c:pt>
                <c:pt idx="2">
                  <c:v>0.76666699999999999</c:v>
                </c:pt>
                <c:pt idx="3">
                  <c:v>0.8</c:v>
                </c:pt>
                <c:pt idx="4">
                  <c:v>0.83333299999999999</c:v>
                </c:pt>
                <c:pt idx="5">
                  <c:v>0.86666699999999997</c:v>
                </c:pt>
                <c:pt idx="6">
                  <c:v>0.9</c:v>
                </c:pt>
                <c:pt idx="7">
                  <c:v>0.93333299999999997</c:v>
                </c:pt>
                <c:pt idx="8">
                  <c:v>0.96666700000000005</c:v>
                </c:pt>
                <c:pt idx="9">
                  <c:v>1</c:v>
                </c:pt>
                <c:pt idx="10">
                  <c:v>1.0333330000000001</c:v>
                </c:pt>
                <c:pt idx="11">
                  <c:v>1.066667</c:v>
                </c:pt>
                <c:pt idx="12">
                  <c:v>1.1000000000000001</c:v>
                </c:pt>
                <c:pt idx="13">
                  <c:v>1.1333329999999999</c:v>
                </c:pt>
                <c:pt idx="14">
                  <c:v>1.1666669999999999</c:v>
                </c:pt>
                <c:pt idx="15">
                  <c:v>1.2</c:v>
                </c:pt>
                <c:pt idx="16">
                  <c:v>1.233333</c:v>
                </c:pt>
                <c:pt idx="17">
                  <c:v>1.266667</c:v>
                </c:pt>
                <c:pt idx="18">
                  <c:v>1.3</c:v>
                </c:pt>
                <c:pt idx="19">
                  <c:v>1.3333330000000001</c:v>
                </c:pt>
                <c:pt idx="20">
                  <c:v>1.3666670000000001</c:v>
                </c:pt>
                <c:pt idx="21">
                  <c:v>1.4</c:v>
                </c:pt>
                <c:pt idx="22">
                  <c:v>1.433333</c:v>
                </c:pt>
                <c:pt idx="23">
                  <c:v>1.4666669999999999</c:v>
                </c:pt>
                <c:pt idx="24">
                  <c:v>1.5</c:v>
                </c:pt>
                <c:pt idx="25">
                  <c:v>1.5333330000000001</c:v>
                </c:pt>
                <c:pt idx="26">
                  <c:v>1.566667</c:v>
                </c:pt>
                <c:pt idx="27">
                  <c:v>1.6</c:v>
                </c:pt>
                <c:pt idx="28">
                  <c:v>1.6333329999999999</c:v>
                </c:pt>
                <c:pt idx="29">
                  <c:v>1.6666669999999999</c:v>
                </c:pt>
                <c:pt idx="30">
                  <c:v>1.7</c:v>
                </c:pt>
                <c:pt idx="31">
                  <c:v>1.733333</c:v>
                </c:pt>
                <c:pt idx="32">
                  <c:v>1.766667</c:v>
                </c:pt>
                <c:pt idx="33">
                  <c:v>1.8</c:v>
                </c:pt>
                <c:pt idx="34">
                  <c:v>1.8333330000000001</c:v>
                </c:pt>
                <c:pt idx="35">
                  <c:v>1.8666670000000001</c:v>
                </c:pt>
                <c:pt idx="36">
                  <c:v>1.9</c:v>
                </c:pt>
                <c:pt idx="37">
                  <c:v>1.933333</c:v>
                </c:pt>
                <c:pt idx="38">
                  <c:v>1.9666669999999999</c:v>
                </c:pt>
                <c:pt idx="39">
                  <c:v>2</c:v>
                </c:pt>
                <c:pt idx="40">
                  <c:v>2.0333329999999998</c:v>
                </c:pt>
                <c:pt idx="41">
                  <c:v>2.0666669999999998</c:v>
                </c:pt>
                <c:pt idx="42">
                  <c:v>2.1</c:v>
                </c:pt>
                <c:pt idx="43">
                  <c:v>2.1333329999999999</c:v>
                </c:pt>
                <c:pt idx="44">
                  <c:v>2.1666669999999999</c:v>
                </c:pt>
                <c:pt idx="45">
                  <c:v>2.2000000000000002</c:v>
                </c:pt>
                <c:pt idx="46">
                  <c:v>2.233333</c:v>
                </c:pt>
                <c:pt idx="47">
                  <c:v>2.266667</c:v>
                </c:pt>
                <c:pt idx="48">
                  <c:v>2.2999999999999998</c:v>
                </c:pt>
                <c:pt idx="49">
                  <c:v>2.3333330000000001</c:v>
                </c:pt>
                <c:pt idx="50">
                  <c:v>2.3666670000000001</c:v>
                </c:pt>
                <c:pt idx="51">
                  <c:v>2.4</c:v>
                </c:pt>
                <c:pt idx="52">
                  <c:v>2.4333330000000002</c:v>
                </c:pt>
                <c:pt idx="53">
                  <c:v>2.4666670000000002</c:v>
                </c:pt>
                <c:pt idx="54">
                  <c:v>2.5</c:v>
                </c:pt>
                <c:pt idx="55">
                  <c:v>2.5333329999999998</c:v>
                </c:pt>
                <c:pt idx="56">
                  <c:v>2.5666669999999998</c:v>
                </c:pt>
                <c:pt idx="57">
                  <c:v>2.6</c:v>
                </c:pt>
                <c:pt idx="58">
                  <c:v>2.6333329999999999</c:v>
                </c:pt>
                <c:pt idx="59">
                  <c:v>2.6666669999999999</c:v>
                </c:pt>
                <c:pt idx="60">
                  <c:v>2.7</c:v>
                </c:pt>
                <c:pt idx="61">
                  <c:v>2.733333</c:v>
                </c:pt>
                <c:pt idx="62">
                  <c:v>2.766667</c:v>
                </c:pt>
                <c:pt idx="63">
                  <c:v>2.8</c:v>
                </c:pt>
                <c:pt idx="64">
                  <c:v>2.8333330000000001</c:v>
                </c:pt>
                <c:pt idx="65">
                  <c:v>2.8666670000000001</c:v>
                </c:pt>
                <c:pt idx="66">
                  <c:v>2.9</c:v>
                </c:pt>
                <c:pt idx="67">
                  <c:v>2.9333330000000002</c:v>
                </c:pt>
                <c:pt idx="68">
                  <c:v>2.9666670000000002</c:v>
                </c:pt>
                <c:pt idx="69">
                  <c:v>3</c:v>
                </c:pt>
                <c:pt idx="70">
                  <c:v>3.0333329999999998</c:v>
                </c:pt>
                <c:pt idx="71">
                  <c:v>3.0666669999999998</c:v>
                </c:pt>
                <c:pt idx="72">
                  <c:v>3.1</c:v>
                </c:pt>
                <c:pt idx="73">
                  <c:v>3.1333329999999999</c:v>
                </c:pt>
                <c:pt idx="74">
                  <c:v>3.1666669999999999</c:v>
                </c:pt>
                <c:pt idx="75">
                  <c:v>3.2</c:v>
                </c:pt>
                <c:pt idx="76">
                  <c:v>3.233333</c:v>
                </c:pt>
                <c:pt idx="77">
                  <c:v>3.266667</c:v>
                </c:pt>
                <c:pt idx="78">
                  <c:v>3.3</c:v>
                </c:pt>
                <c:pt idx="79">
                  <c:v>3.3333330000000001</c:v>
                </c:pt>
                <c:pt idx="80">
                  <c:v>3.3666670000000001</c:v>
                </c:pt>
                <c:pt idx="81">
                  <c:v>3.4</c:v>
                </c:pt>
                <c:pt idx="82">
                  <c:v>3.4333330000000002</c:v>
                </c:pt>
                <c:pt idx="83">
                  <c:v>3.4666670000000002</c:v>
                </c:pt>
                <c:pt idx="84">
                  <c:v>3.5</c:v>
                </c:pt>
                <c:pt idx="85">
                  <c:v>3.5333329999999998</c:v>
                </c:pt>
                <c:pt idx="86">
                  <c:v>3.5666669999999998</c:v>
                </c:pt>
                <c:pt idx="87">
                  <c:v>3.6</c:v>
                </c:pt>
                <c:pt idx="88">
                  <c:v>3.6333329999999999</c:v>
                </c:pt>
                <c:pt idx="89">
                  <c:v>3.6666669999999999</c:v>
                </c:pt>
                <c:pt idx="90">
                  <c:v>3.7</c:v>
                </c:pt>
                <c:pt idx="91">
                  <c:v>3.733333</c:v>
                </c:pt>
                <c:pt idx="92">
                  <c:v>3.766667</c:v>
                </c:pt>
                <c:pt idx="93">
                  <c:v>3.8</c:v>
                </c:pt>
                <c:pt idx="94">
                  <c:v>3.8333330000000001</c:v>
                </c:pt>
                <c:pt idx="95">
                  <c:v>3.8666670000000001</c:v>
                </c:pt>
                <c:pt idx="96">
                  <c:v>3.9</c:v>
                </c:pt>
                <c:pt idx="97">
                  <c:v>3.9333330000000002</c:v>
                </c:pt>
                <c:pt idx="98">
                  <c:v>3.9666670000000002</c:v>
                </c:pt>
                <c:pt idx="99">
                  <c:v>4</c:v>
                </c:pt>
                <c:pt idx="100">
                  <c:v>4.0333329999999998</c:v>
                </c:pt>
                <c:pt idx="101">
                  <c:v>4.0666669999999998</c:v>
                </c:pt>
                <c:pt idx="102">
                  <c:v>4.0999999999999996</c:v>
                </c:pt>
                <c:pt idx="103">
                  <c:v>4.1333330000000004</c:v>
                </c:pt>
                <c:pt idx="104">
                  <c:v>4.1666670000000003</c:v>
                </c:pt>
                <c:pt idx="105">
                  <c:v>4.2</c:v>
                </c:pt>
                <c:pt idx="106">
                  <c:v>4.233333</c:v>
                </c:pt>
                <c:pt idx="107">
                  <c:v>4.266667</c:v>
                </c:pt>
                <c:pt idx="108">
                  <c:v>4.3</c:v>
                </c:pt>
                <c:pt idx="109">
                  <c:v>4.3333329999999997</c:v>
                </c:pt>
                <c:pt idx="110">
                  <c:v>4.3666669999999996</c:v>
                </c:pt>
                <c:pt idx="111">
                  <c:v>4.4000000000000004</c:v>
                </c:pt>
                <c:pt idx="112">
                  <c:v>4.4333330000000002</c:v>
                </c:pt>
                <c:pt idx="113">
                  <c:v>4.4666670000000002</c:v>
                </c:pt>
                <c:pt idx="114">
                  <c:v>4.5</c:v>
                </c:pt>
                <c:pt idx="115">
                  <c:v>4.5333329999999998</c:v>
                </c:pt>
                <c:pt idx="116">
                  <c:v>4.5666669999999998</c:v>
                </c:pt>
                <c:pt idx="117">
                  <c:v>4.5999999999999996</c:v>
                </c:pt>
                <c:pt idx="118">
                  <c:v>4.6333330000000004</c:v>
                </c:pt>
                <c:pt idx="119">
                  <c:v>4.6666670000000003</c:v>
                </c:pt>
                <c:pt idx="120">
                  <c:v>4.7</c:v>
                </c:pt>
                <c:pt idx="121">
                  <c:v>4.733333</c:v>
                </c:pt>
                <c:pt idx="122">
                  <c:v>4.766667</c:v>
                </c:pt>
                <c:pt idx="123">
                  <c:v>4.8</c:v>
                </c:pt>
                <c:pt idx="124">
                  <c:v>4.8333329999999997</c:v>
                </c:pt>
                <c:pt idx="125">
                  <c:v>4.8666669999999996</c:v>
                </c:pt>
                <c:pt idx="126">
                  <c:v>4.9000000000000004</c:v>
                </c:pt>
                <c:pt idx="127">
                  <c:v>4.9333330000000002</c:v>
                </c:pt>
                <c:pt idx="128">
                  <c:v>4.9666670000000002</c:v>
                </c:pt>
                <c:pt idx="129">
                  <c:v>5</c:v>
                </c:pt>
                <c:pt idx="130">
                  <c:v>5.0333329999999998</c:v>
                </c:pt>
                <c:pt idx="131">
                  <c:v>5.0666669999999998</c:v>
                </c:pt>
                <c:pt idx="132">
                  <c:v>5.0999999999999996</c:v>
                </c:pt>
                <c:pt idx="133">
                  <c:v>5.1333330000000004</c:v>
                </c:pt>
                <c:pt idx="134">
                  <c:v>5.1666670000000003</c:v>
                </c:pt>
                <c:pt idx="135">
                  <c:v>5.2</c:v>
                </c:pt>
                <c:pt idx="136">
                  <c:v>5.233333</c:v>
                </c:pt>
                <c:pt idx="137">
                  <c:v>5.266667</c:v>
                </c:pt>
                <c:pt idx="138">
                  <c:v>5.3</c:v>
                </c:pt>
                <c:pt idx="139">
                  <c:v>5.3333329999999997</c:v>
                </c:pt>
                <c:pt idx="140">
                  <c:v>5.3666669999999996</c:v>
                </c:pt>
                <c:pt idx="141">
                  <c:v>5.4</c:v>
                </c:pt>
                <c:pt idx="142">
                  <c:v>5.4333330000000002</c:v>
                </c:pt>
                <c:pt idx="143">
                  <c:v>5.4666670000000002</c:v>
                </c:pt>
                <c:pt idx="144">
                  <c:v>5.5</c:v>
                </c:pt>
                <c:pt idx="145">
                  <c:v>5.5333329999999998</c:v>
                </c:pt>
                <c:pt idx="146">
                  <c:v>5.5666669999999998</c:v>
                </c:pt>
                <c:pt idx="147">
                  <c:v>5.6</c:v>
                </c:pt>
                <c:pt idx="148">
                  <c:v>5.6333330000000004</c:v>
                </c:pt>
                <c:pt idx="149">
                  <c:v>5.6666670000000003</c:v>
                </c:pt>
                <c:pt idx="150">
                  <c:v>5.7</c:v>
                </c:pt>
                <c:pt idx="151">
                  <c:v>5.733333</c:v>
                </c:pt>
                <c:pt idx="152">
                  <c:v>5.766667</c:v>
                </c:pt>
                <c:pt idx="153">
                  <c:v>5.8</c:v>
                </c:pt>
                <c:pt idx="154">
                  <c:v>5.8333329999999997</c:v>
                </c:pt>
                <c:pt idx="155">
                  <c:v>5.8666669999999996</c:v>
                </c:pt>
                <c:pt idx="156">
                  <c:v>5.9</c:v>
                </c:pt>
                <c:pt idx="157">
                  <c:v>5.9333330000000002</c:v>
                </c:pt>
                <c:pt idx="158">
                  <c:v>5.9666670000000002</c:v>
                </c:pt>
                <c:pt idx="159">
                  <c:v>6</c:v>
                </c:pt>
                <c:pt idx="160">
                  <c:v>6.0333329999999998</c:v>
                </c:pt>
                <c:pt idx="161">
                  <c:v>6.0666669999999998</c:v>
                </c:pt>
                <c:pt idx="162">
                  <c:v>6.1</c:v>
                </c:pt>
                <c:pt idx="163">
                  <c:v>6.1333330000000004</c:v>
                </c:pt>
                <c:pt idx="164">
                  <c:v>6.1666670000000003</c:v>
                </c:pt>
                <c:pt idx="165">
                  <c:v>6.2</c:v>
                </c:pt>
                <c:pt idx="166">
                  <c:v>6.233333</c:v>
                </c:pt>
                <c:pt idx="167">
                  <c:v>6.266667</c:v>
                </c:pt>
                <c:pt idx="168">
                  <c:v>6.3</c:v>
                </c:pt>
                <c:pt idx="169">
                  <c:v>6.3333329999999997</c:v>
                </c:pt>
                <c:pt idx="170">
                  <c:v>6.3666669999999996</c:v>
                </c:pt>
                <c:pt idx="171">
                  <c:v>6.4</c:v>
                </c:pt>
                <c:pt idx="172">
                  <c:v>6.4333330000000002</c:v>
                </c:pt>
                <c:pt idx="173">
                  <c:v>6.4666670000000002</c:v>
                </c:pt>
                <c:pt idx="174">
                  <c:v>6.5</c:v>
                </c:pt>
                <c:pt idx="175">
                  <c:v>6.5333329999999998</c:v>
                </c:pt>
                <c:pt idx="176">
                  <c:v>6.5666669999999998</c:v>
                </c:pt>
                <c:pt idx="177">
                  <c:v>6.6</c:v>
                </c:pt>
                <c:pt idx="178">
                  <c:v>6.6333330000000004</c:v>
                </c:pt>
                <c:pt idx="179">
                  <c:v>6.6666670000000003</c:v>
                </c:pt>
                <c:pt idx="180">
                  <c:v>6.7</c:v>
                </c:pt>
                <c:pt idx="181">
                  <c:v>6.733333</c:v>
                </c:pt>
                <c:pt idx="182">
                  <c:v>6.766667</c:v>
                </c:pt>
                <c:pt idx="183">
                  <c:v>6.8</c:v>
                </c:pt>
                <c:pt idx="184">
                  <c:v>6.8333329999999997</c:v>
                </c:pt>
                <c:pt idx="185">
                  <c:v>6.8666669999999996</c:v>
                </c:pt>
                <c:pt idx="186">
                  <c:v>6.9</c:v>
                </c:pt>
                <c:pt idx="187">
                  <c:v>6.9333330000000002</c:v>
                </c:pt>
                <c:pt idx="188">
                  <c:v>6.9666670000000002</c:v>
                </c:pt>
                <c:pt idx="189">
                  <c:v>7</c:v>
                </c:pt>
                <c:pt idx="190">
                  <c:v>7.0333329999999998</c:v>
                </c:pt>
                <c:pt idx="191">
                  <c:v>7.0666669999999998</c:v>
                </c:pt>
                <c:pt idx="192">
                  <c:v>7.1</c:v>
                </c:pt>
                <c:pt idx="193">
                  <c:v>7.1333330000000004</c:v>
                </c:pt>
                <c:pt idx="194">
                  <c:v>7.1666670000000003</c:v>
                </c:pt>
                <c:pt idx="195">
                  <c:v>7.2</c:v>
                </c:pt>
                <c:pt idx="196">
                  <c:v>7.233333</c:v>
                </c:pt>
                <c:pt idx="197">
                  <c:v>7.266667</c:v>
                </c:pt>
                <c:pt idx="198">
                  <c:v>7.3</c:v>
                </c:pt>
                <c:pt idx="199">
                  <c:v>7.3333329999999997</c:v>
                </c:pt>
                <c:pt idx="200">
                  <c:v>7.3666669999999996</c:v>
                </c:pt>
                <c:pt idx="201">
                  <c:v>7.4</c:v>
                </c:pt>
                <c:pt idx="202">
                  <c:v>7.4333330000000002</c:v>
                </c:pt>
                <c:pt idx="203">
                  <c:v>7.4666670000000002</c:v>
                </c:pt>
                <c:pt idx="204">
                  <c:v>7.5</c:v>
                </c:pt>
                <c:pt idx="205">
                  <c:v>7.5333329999999998</c:v>
                </c:pt>
                <c:pt idx="206">
                  <c:v>7.5666669999999998</c:v>
                </c:pt>
                <c:pt idx="207">
                  <c:v>7.6</c:v>
                </c:pt>
                <c:pt idx="208">
                  <c:v>7.6333330000000004</c:v>
                </c:pt>
                <c:pt idx="209">
                  <c:v>7.6666670000000003</c:v>
                </c:pt>
                <c:pt idx="210">
                  <c:v>7.7</c:v>
                </c:pt>
                <c:pt idx="211">
                  <c:v>7.733333</c:v>
                </c:pt>
                <c:pt idx="212">
                  <c:v>7.766667</c:v>
                </c:pt>
                <c:pt idx="213">
                  <c:v>7.8</c:v>
                </c:pt>
                <c:pt idx="214">
                  <c:v>7.8333329999999997</c:v>
                </c:pt>
                <c:pt idx="215">
                  <c:v>7.8666669999999996</c:v>
                </c:pt>
                <c:pt idx="216">
                  <c:v>7.9</c:v>
                </c:pt>
                <c:pt idx="217">
                  <c:v>7.9333330000000002</c:v>
                </c:pt>
                <c:pt idx="218">
                  <c:v>7.9666670000000002</c:v>
                </c:pt>
                <c:pt idx="219">
                  <c:v>8</c:v>
                </c:pt>
                <c:pt idx="220">
                  <c:v>8.0333330000000007</c:v>
                </c:pt>
                <c:pt idx="221">
                  <c:v>8.0666670000000007</c:v>
                </c:pt>
                <c:pt idx="222">
                  <c:v>8.1</c:v>
                </c:pt>
                <c:pt idx="223">
                  <c:v>8.1333330000000004</c:v>
                </c:pt>
                <c:pt idx="224">
                  <c:v>8.1666670000000003</c:v>
                </c:pt>
                <c:pt idx="225">
                  <c:v>8.1999999999999993</c:v>
                </c:pt>
                <c:pt idx="226">
                  <c:v>8.233333</c:v>
                </c:pt>
                <c:pt idx="227">
                  <c:v>8.266667</c:v>
                </c:pt>
                <c:pt idx="228">
                  <c:v>8.3000000000000007</c:v>
                </c:pt>
                <c:pt idx="229">
                  <c:v>8.3333329999999997</c:v>
                </c:pt>
                <c:pt idx="230">
                  <c:v>8.3666669999999996</c:v>
                </c:pt>
                <c:pt idx="231">
                  <c:v>8.4</c:v>
                </c:pt>
                <c:pt idx="232">
                  <c:v>8.4333329999999993</c:v>
                </c:pt>
                <c:pt idx="233">
                  <c:v>8.4666669999999993</c:v>
                </c:pt>
                <c:pt idx="234">
                  <c:v>8.5</c:v>
                </c:pt>
                <c:pt idx="235">
                  <c:v>8.5333330000000007</c:v>
                </c:pt>
                <c:pt idx="236">
                  <c:v>8.5666670000000007</c:v>
                </c:pt>
                <c:pt idx="237">
                  <c:v>8.6</c:v>
                </c:pt>
                <c:pt idx="238">
                  <c:v>8.6333330000000004</c:v>
                </c:pt>
                <c:pt idx="239">
                  <c:v>8.6666670000000003</c:v>
                </c:pt>
                <c:pt idx="240">
                  <c:v>8.6999999999999993</c:v>
                </c:pt>
                <c:pt idx="241">
                  <c:v>8.733333</c:v>
                </c:pt>
                <c:pt idx="242">
                  <c:v>8.766667</c:v>
                </c:pt>
                <c:pt idx="243">
                  <c:v>8.8000000000000007</c:v>
                </c:pt>
                <c:pt idx="244">
                  <c:v>8.8333329999999997</c:v>
                </c:pt>
                <c:pt idx="245">
                  <c:v>8.8666669999999996</c:v>
                </c:pt>
                <c:pt idx="246">
                  <c:v>8.9</c:v>
                </c:pt>
                <c:pt idx="247">
                  <c:v>8.9333329999999993</c:v>
                </c:pt>
                <c:pt idx="248">
                  <c:v>8.9666669999999993</c:v>
                </c:pt>
                <c:pt idx="249">
                  <c:v>9</c:v>
                </c:pt>
                <c:pt idx="250">
                  <c:v>9.0333330000000007</c:v>
                </c:pt>
                <c:pt idx="251">
                  <c:v>9.0666670000000007</c:v>
                </c:pt>
                <c:pt idx="252">
                  <c:v>9.1</c:v>
                </c:pt>
                <c:pt idx="253">
                  <c:v>9.1333330000000004</c:v>
                </c:pt>
                <c:pt idx="254">
                  <c:v>9.1666670000000003</c:v>
                </c:pt>
                <c:pt idx="255">
                  <c:v>9.1999999999999993</c:v>
                </c:pt>
                <c:pt idx="256">
                  <c:v>9.233333</c:v>
                </c:pt>
                <c:pt idx="257">
                  <c:v>9.266667</c:v>
                </c:pt>
                <c:pt idx="258">
                  <c:v>9.3000000000000007</c:v>
                </c:pt>
                <c:pt idx="259">
                  <c:v>9.3333329999999997</c:v>
                </c:pt>
                <c:pt idx="260">
                  <c:v>9.3666669999999996</c:v>
                </c:pt>
                <c:pt idx="261">
                  <c:v>9.4</c:v>
                </c:pt>
                <c:pt idx="262">
                  <c:v>9.4333329999999993</c:v>
                </c:pt>
                <c:pt idx="263">
                  <c:v>9.4666669999999993</c:v>
                </c:pt>
                <c:pt idx="264">
                  <c:v>9.5</c:v>
                </c:pt>
                <c:pt idx="265">
                  <c:v>9.5333330000000007</c:v>
                </c:pt>
                <c:pt idx="266">
                  <c:v>9.5666670000000007</c:v>
                </c:pt>
                <c:pt idx="267">
                  <c:v>9.6</c:v>
                </c:pt>
                <c:pt idx="268">
                  <c:v>9.6333330000000004</c:v>
                </c:pt>
                <c:pt idx="269">
                  <c:v>9.6666670000000003</c:v>
                </c:pt>
                <c:pt idx="270">
                  <c:v>9.6999999999999993</c:v>
                </c:pt>
                <c:pt idx="271">
                  <c:v>9.733333</c:v>
                </c:pt>
                <c:pt idx="272">
                  <c:v>9.766667</c:v>
                </c:pt>
                <c:pt idx="273">
                  <c:v>9.8000000000000007</c:v>
                </c:pt>
                <c:pt idx="274">
                  <c:v>9.8333329999999997</c:v>
                </c:pt>
                <c:pt idx="275">
                  <c:v>9.8666669999999996</c:v>
                </c:pt>
                <c:pt idx="276">
                  <c:v>9.9</c:v>
                </c:pt>
                <c:pt idx="277">
                  <c:v>9.9333329999999993</c:v>
                </c:pt>
                <c:pt idx="278">
                  <c:v>9.9666669999999993</c:v>
                </c:pt>
                <c:pt idx="279">
                  <c:v>10</c:v>
                </c:pt>
                <c:pt idx="280">
                  <c:v>10.033333000000001</c:v>
                </c:pt>
                <c:pt idx="281">
                  <c:v>10.066667000000001</c:v>
                </c:pt>
                <c:pt idx="282">
                  <c:v>10.1</c:v>
                </c:pt>
                <c:pt idx="283">
                  <c:v>10.133333</c:v>
                </c:pt>
                <c:pt idx="284">
                  <c:v>10.166667</c:v>
                </c:pt>
                <c:pt idx="285">
                  <c:v>10.199999999999999</c:v>
                </c:pt>
                <c:pt idx="286">
                  <c:v>10.233333</c:v>
                </c:pt>
                <c:pt idx="287">
                  <c:v>10.266667</c:v>
                </c:pt>
                <c:pt idx="288">
                  <c:v>10.3</c:v>
                </c:pt>
                <c:pt idx="289">
                  <c:v>10.333333</c:v>
                </c:pt>
                <c:pt idx="290">
                  <c:v>10.366667</c:v>
                </c:pt>
                <c:pt idx="291">
                  <c:v>10.4</c:v>
                </c:pt>
                <c:pt idx="292">
                  <c:v>10.433332999999999</c:v>
                </c:pt>
                <c:pt idx="293">
                  <c:v>10.466666999999999</c:v>
                </c:pt>
                <c:pt idx="294">
                  <c:v>10.5</c:v>
                </c:pt>
                <c:pt idx="295">
                  <c:v>10.533333000000001</c:v>
                </c:pt>
                <c:pt idx="296">
                  <c:v>10.566667000000001</c:v>
                </c:pt>
                <c:pt idx="297">
                  <c:v>10.6</c:v>
                </c:pt>
                <c:pt idx="298">
                  <c:v>10.633333</c:v>
                </c:pt>
                <c:pt idx="299">
                  <c:v>10.666667</c:v>
                </c:pt>
                <c:pt idx="300">
                  <c:v>10.7</c:v>
                </c:pt>
                <c:pt idx="301">
                  <c:v>10.733333</c:v>
                </c:pt>
                <c:pt idx="302">
                  <c:v>10.766667</c:v>
                </c:pt>
                <c:pt idx="303">
                  <c:v>10.8</c:v>
                </c:pt>
                <c:pt idx="304">
                  <c:v>10.833333</c:v>
                </c:pt>
                <c:pt idx="305">
                  <c:v>10.866667</c:v>
                </c:pt>
                <c:pt idx="306">
                  <c:v>10.9</c:v>
                </c:pt>
                <c:pt idx="307">
                  <c:v>10.933332999999999</c:v>
                </c:pt>
                <c:pt idx="308">
                  <c:v>10.966666999999999</c:v>
                </c:pt>
                <c:pt idx="309">
                  <c:v>11</c:v>
                </c:pt>
                <c:pt idx="310">
                  <c:v>11.033333000000001</c:v>
                </c:pt>
                <c:pt idx="311">
                  <c:v>11.066667000000001</c:v>
                </c:pt>
                <c:pt idx="312">
                  <c:v>11.1</c:v>
                </c:pt>
                <c:pt idx="313">
                  <c:v>11.133333</c:v>
                </c:pt>
                <c:pt idx="314">
                  <c:v>11.166667</c:v>
                </c:pt>
                <c:pt idx="315">
                  <c:v>11.2</c:v>
                </c:pt>
                <c:pt idx="316">
                  <c:v>11.233333</c:v>
                </c:pt>
                <c:pt idx="317">
                  <c:v>11.266667</c:v>
                </c:pt>
                <c:pt idx="318">
                  <c:v>11.3</c:v>
                </c:pt>
                <c:pt idx="319">
                  <c:v>11.333333</c:v>
                </c:pt>
                <c:pt idx="320">
                  <c:v>11.366667</c:v>
                </c:pt>
                <c:pt idx="321">
                  <c:v>11.4</c:v>
                </c:pt>
                <c:pt idx="322">
                  <c:v>11.433332999999999</c:v>
                </c:pt>
                <c:pt idx="323">
                  <c:v>11.466666999999999</c:v>
                </c:pt>
                <c:pt idx="324">
                  <c:v>11.5</c:v>
                </c:pt>
                <c:pt idx="325">
                  <c:v>11.533333000000001</c:v>
                </c:pt>
                <c:pt idx="326">
                  <c:v>11.566667000000001</c:v>
                </c:pt>
                <c:pt idx="327">
                  <c:v>11.6</c:v>
                </c:pt>
                <c:pt idx="328">
                  <c:v>11.633333</c:v>
                </c:pt>
                <c:pt idx="329">
                  <c:v>11.666667</c:v>
                </c:pt>
                <c:pt idx="330">
                  <c:v>11.7</c:v>
                </c:pt>
                <c:pt idx="331">
                  <c:v>11.733333</c:v>
                </c:pt>
                <c:pt idx="332">
                  <c:v>11.766667</c:v>
                </c:pt>
                <c:pt idx="333">
                  <c:v>11.8</c:v>
                </c:pt>
                <c:pt idx="334">
                  <c:v>11.833333</c:v>
                </c:pt>
                <c:pt idx="335">
                  <c:v>11.866667</c:v>
                </c:pt>
                <c:pt idx="336">
                  <c:v>11.9</c:v>
                </c:pt>
                <c:pt idx="337">
                  <c:v>11.933332999999999</c:v>
                </c:pt>
                <c:pt idx="338">
                  <c:v>11.966666999999999</c:v>
                </c:pt>
                <c:pt idx="339">
                  <c:v>12</c:v>
                </c:pt>
                <c:pt idx="340">
                  <c:v>12.033333000000001</c:v>
                </c:pt>
                <c:pt idx="341">
                  <c:v>12.066667000000001</c:v>
                </c:pt>
                <c:pt idx="342">
                  <c:v>12.1</c:v>
                </c:pt>
                <c:pt idx="343">
                  <c:v>12.133333</c:v>
                </c:pt>
                <c:pt idx="344">
                  <c:v>12.166667</c:v>
                </c:pt>
                <c:pt idx="345">
                  <c:v>12.2</c:v>
                </c:pt>
                <c:pt idx="346">
                  <c:v>12.233333</c:v>
                </c:pt>
                <c:pt idx="347">
                  <c:v>12.266667</c:v>
                </c:pt>
                <c:pt idx="348">
                  <c:v>12.3</c:v>
                </c:pt>
                <c:pt idx="349">
                  <c:v>12.333333</c:v>
                </c:pt>
                <c:pt idx="350">
                  <c:v>12.366667</c:v>
                </c:pt>
                <c:pt idx="351">
                  <c:v>12.4</c:v>
                </c:pt>
                <c:pt idx="352">
                  <c:v>12.433332999999999</c:v>
                </c:pt>
                <c:pt idx="353">
                  <c:v>12.466666999999999</c:v>
                </c:pt>
                <c:pt idx="354">
                  <c:v>12.5</c:v>
                </c:pt>
                <c:pt idx="355">
                  <c:v>12.533333000000001</c:v>
                </c:pt>
                <c:pt idx="356">
                  <c:v>12.566667000000001</c:v>
                </c:pt>
                <c:pt idx="357">
                  <c:v>12.6</c:v>
                </c:pt>
                <c:pt idx="358">
                  <c:v>12.633333</c:v>
                </c:pt>
                <c:pt idx="359">
                  <c:v>12.666667</c:v>
                </c:pt>
                <c:pt idx="360">
                  <c:v>12.7</c:v>
                </c:pt>
                <c:pt idx="361">
                  <c:v>12.733333</c:v>
                </c:pt>
                <c:pt idx="362">
                  <c:v>12.766667</c:v>
                </c:pt>
                <c:pt idx="363">
                  <c:v>12.8</c:v>
                </c:pt>
                <c:pt idx="364">
                  <c:v>12.833333</c:v>
                </c:pt>
                <c:pt idx="365">
                  <c:v>12.866667</c:v>
                </c:pt>
                <c:pt idx="366">
                  <c:v>12.9</c:v>
                </c:pt>
                <c:pt idx="367">
                  <c:v>12.933332999999999</c:v>
                </c:pt>
                <c:pt idx="368">
                  <c:v>12.966666999999999</c:v>
                </c:pt>
                <c:pt idx="369">
                  <c:v>13</c:v>
                </c:pt>
                <c:pt idx="370">
                  <c:v>13.033333000000001</c:v>
                </c:pt>
                <c:pt idx="371">
                  <c:v>13.066667000000001</c:v>
                </c:pt>
                <c:pt idx="372">
                  <c:v>13.1</c:v>
                </c:pt>
                <c:pt idx="373">
                  <c:v>13.133333</c:v>
                </c:pt>
                <c:pt idx="374">
                  <c:v>13.166667</c:v>
                </c:pt>
                <c:pt idx="375">
                  <c:v>13.2</c:v>
                </c:pt>
                <c:pt idx="376">
                  <c:v>13.233333</c:v>
                </c:pt>
                <c:pt idx="377">
                  <c:v>13.266667</c:v>
                </c:pt>
                <c:pt idx="378">
                  <c:v>13.3</c:v>
                </c:pt>
                <c:pt idx="379">
                  <c:v>13.333333</c:v>
                </c:pt>
                <c:pt idx="380">
                  <c:v>13.366667</c:v>
                </c:pt>
                <c:pt idx="381">
                  <c:v>13.4</c:v>
                </c:pt>
                <c:pt idx="382">
                  <c:v>13.433332999999999</c:v>
                </c:pt>
                <c:pt idx="383">
                  <c:v>13.466666999999999</c:v>
                </c:pt>
                <c:pt idx="384">
                  <c:v>13.5</c:v>
                </c:pt>
                <c:pt idx="385">
                  <c:v>13.533333000000001</c:v>
                </c:pt>
                <c:pt idx="386">
                  <c:v>13.566667000000001</c:v>
                </c:pt>
                <c:pt idx="387">
                  <c:v>13.6</c:v>
                </c:pt>
                <c:pt idx="388">
                  <c:v>13.633333</c:v>
                </c:pt>
                <c:pt idx="389">
                  <c:v>13.666667</c:v>
                </c:pt>
                <c:pt idx="390">
                  <c:v>13.7</c:v>
                </c:pt>
                <c:pt idx="391">
                  <c:v>13.733333</c:v>
                </c:pt>
                <c:pt idx="392">
                  <c:v>13.766667</c:v>
                </c:pt>
                <c:pt idx="393">
                  <c:v>13.8</c:v>
                </c:pt>
                <c:pt idx="394">
                  <c:v>13.833333</c:v>
                </c:pt>
                <c:pt idx="395">
                  <c:v>13.866667</c:v>
                </c:pt>
                <c:pt idx="396">
                  <c:v>13.9</c:v>
                </c:pt>
                <c:pt idx="397">
                  <c:v>13.933332999999999</c:v>
                </c:pt>
                <c:pt idx="398">
                  <c:v>13.966666999999999</c:v>
                </c:pt>
                <c:pt idx="399">
                  <c:v>14</c:v>
                </c:pt>
                <c:pt idx="400">
                  <c:v>14.033333000000001</c:v>
                </c:pt>
                <c:pt idx="401">
                  <c:v>14.066667000000001</c:v>
                </c:pt>
                <c:pt idx="402">
                  <c:v>14.1</c:v>
                </c:pt>
                <c:pt idx="403">
                  <c:v>14.133333</c:v>
                </c:pt>
                <c:pt idx="404">
                  <c:v>14.166667</c:v>
                </c:pt>
                <c:pt idx="405">
                  <c:v>14.2</c:v>
                </c:pt>
                <c:pt idx="406">
                  <c:v>14.233333</c:v>
                </c:pt>
                <c:pt idx="407">
                  <c:v>14.266667</c:v>
                </c:pt>
                <c:pt idx="408">
                  <c:v>14.3</c:v>
                </c:pt>
                <c:pt idx="409">
                  <c:v>14.333333</c:v>
                </c:pt>
                <c:pt idx="410">
                  <c:v>14.366667</c:v>
                </c:pt>
                <c:pt idx="411">
                  <c:v>14.4</c:v>
                </c:pt>
                <c:pt idx="412">
                  <c:v>14.433332999999999</c:v>
                </c:pt>
                <c:pt idx="413">
                  <c:v>14.466666999999999</c:v>
                </c:pt>
                <c:pt idx="414">
                  <c:v>14.5</c:v>
                </c:pt>
                <c:pt idx="415">
                  <c:v>14.533333000000001</c:v>
                </c:pt>
                <c:pt idx="416">
                  <c:v>14.566667000000001</c:v>
                </c:pt>
                <c:pt idx="417">
                  <c:v>14.6</c:v>
                </c:pt>
                <c:pt idx="418">
                  <c:v>14.633333</c:v>
                </c:pt>
                <c:pt idx="419">
                  <c:v>14.666667</c:v>
                </c:pt>
                <c:pt idx="420">
                  <c:v>14.7</c:v>
                </c:pt>
                <c:pt idx="421">
                  <c:v>14.733333</c:v>
                </c:pt>
                <c:pt idx="422">
                  <c:v>14.766667</c:v>
                </c:pt>
                <c:pt idx="423">
                  <c:v>14.8</c:v>
                </c:pt>
                <c:pt idx="424">
                  <c:v>14.833333</c:v>
                </c:pt>
                <c:pt idx="425">
                  <c:v>14.866667</c:v>
                </c:pt>
                <c:pt idx="426">
                  <c:v>14.9</c:v>
                </c:pt>
                <c:pt idx="427">
                  <c:v>14.933332999999999</c:v>
                </c:pt>
                <c:pt idx="428">
                  <c:v>14.966666999999999</c:v>
                </c:pt>
                <c:pt idx="429">
                  <c:v>15</c:v>
                </c:pt>
                <c:pt idx="430">
                  <c:v>15.033333000000001</c:v>
                </c:pt>
                <c:pt idx="431">
                  <c:v>15.066667000000001</c:v>
                </c:pt>
                <c:pt idx="432">
                  <c:v>15.1</c:v>
                </c:pt>
                <c:pt idx="433">
                  <c:v>15.133333</c:v>
                </c:pt>
                <c:pt idx="434">
                  <c:v>15.166667</c:v>
                </c:pt>
                <c:pt idx="435">
                  <c:v>15.2</c:v>
                </c:pt>
                <c:pt idx="436">
                  <c:v>15.233333</c:v>
                </c:pt>
                <c:pt idx="437">
                  <c:v>15.266667</c:v>
                </c:pt>
                <c:pt idx="438">
                  <c:v>15.3</c:v>
                </c:pt>
                <c:pt idx="439">
                  <c:v>15.333333</c:v>
                </c:pt>
                <c:pt idx="440">
                  <c:v>15.366667</c:v>
                </c:pt>
                <c:pt idx="441">
                  <c:v>15.4</c:v>
                </c:pt>
                <c:pt idx="442">
                  <c:v>15.433332999999999</c:v>
                </c:pt>
                <c:pt idx="443">
                  <c:v>15.466666999999999</c:v>
                </c:pt>
                <c:pt idx="444">
                  <c:v>15.5</c:v>
                </c:pt>
                <c:pt idx="445">
                  <c:v>15.533333000000001</c:v>
                </c:pt>
                <c:pt idx="446">
                  <c:v>15.566667000000001</c:v>
                </c:pt>
                <c:pt idx="447">
                  <c:v>15.6</c:v>
                </c:pt>
                <c:pt idx="448">
                  <c:v>15.633333</c:v>
                </c:pt>
                <c:pt idx="449">
                  <c:v>15.666667</c:v>
                </c:pt>
                <c:pt idx="450">
                  <c:v>15.7</c:v>
                </c:pt>
                <c:pt idx="451">
                  <c:v>15.733333</c:v>
                </c:pt>
                <c:pt idx="452">
                  <c:v>15.766667</c:v>
                </c:pt>
                <c:pt idx="453">
                  <c:v>15.8</c:v>
                </c:pt>
                <c:pt idx="454">
                  <c:v>15.833333</c:v>
                </c:pt>
                <c:pt idx="455">
                  <c:v>15.866667</c:v>
                </c:pt>
                <c:pt idx="456">
                  <c:v>15.9</c:v>
                </c:pt>
                <c:pt idx="457">
                  <c:v>15.933332999999999</c:v>
                </c:pt>
                <c:pt idx="458">
                  <c:v>15.966666999999999</c:v>
                </c:pt>
                <c:pt idx="459">
                  <c:v>16</c:v>
                </c:pt>
                <c:pt idx="460">
                  <c:v>16.033332999999999</c:v>
                </c:pt>
                <c:pt idx="461">
                  <c:v>16.066666999999999</c:v>
                </c:pt>
                <c:pt idx="462">
                  <c:v>16.100000000000001</c:v>
                </c:pt>
                <c:pt idx="463">
                  <c:v>16.133333</c:v>
                </c:pt>
                <c:pt idx="464">
                  <c:v>16.166667</c:v>
                </c:pt>
                <c:pt idx="465">
                  <c:v>16.2</c:v>
                </c:pt>
                <c:pt idx="466">
                  <c:v>16.233332999999998</c:v>
                </c:pt>
                <c:pt idx="467">
                  <c:v>16.266667000000002</c:v>
                </c:pt>
                <c:pt idx="468">
                  <c:v>16.3</c:v>
                </c:pt>
                <c:pt idx="469">
                  <c:v>16.333333</c:v>
                </c:pt>
                <c:pt idx="470">
                  <c:v>16.366667</c:v>
                </c:pt>
                <c:pt idx="471">
                  <c:v>16.399999999999999</c:v>
                </c:pt>
                <c:pt idx="472">
                  <c:v>16.433333000000001</c:v>
                </c:pt>
                <c:pt idx="473">
                  <c:v>16.466667000000001</c:v>
                </c:pt>
                <c:pt idx="474">
                  <c:v>16.5</c:v>
                </c:pt>
                <c:pt idx="475">
                  <c:v>16.533332999999999</c:v>
                </c:pt>
                <c:pt idx="476">
                  <c:v>16.566666999999999</c:v>
                </c:pt>
                <c:pt idx="477">
                  <c:v>16.600000000000001</c:v>
                </c:pt>
                <c:pt idx="478">
                  <c:v>16.633333</c:v>
                </c:pt>
                <c:pt idx="479">
                  <c:v>16.666667</c:v>
                </c:pt>
                <c:pt idx="480">
                  <c:v>16.7</c:v>
                </c:pt>
                <c:pt idx="481">
                  <c:v>16.733332999999998</c:v>
                </c:pt>
                <c:pt idx="482">
                  <c:v>16.766667000000002</c:v>
                </c:pt>
                <c:pt idx="483">
                  <c:v>16.8</c:v>
                </c:pt>
                <c:pt idx="484">
                  <c:v>16.833333</c:v>
                </c:pt>
                <c:pt idx="485">
                  <c:v>16.866667</c:v>
                </c:pt>
                <c:pt idx="486">
                  <c:v>16.899999999999999</c:v>
                </c:pt>
                <c:pt idx="487">
                  <c:v>16.933333000000001</c:v>
                </c:pt>
                <c:pt idx="488">
                  <c:v>16.966667000000001</c:v>
                </c:pt>
                <c:pt idx="489">
                  <c:v>17</c:v>
                </c:pt>
                <c:pt idx="490">
                  <c:v>17.033332999999999</c:v>
                </c:pt>
                <c:pt idx="491">
                  <c:v>17.066666999999999</c:v>
                </c:pt>
                <c:pt idx="492">
                  <c:v>17.100000000000001</c:v>
                </c:pt>
                <c:pt idx="493">
                  <c:v>17.133333</c:v>
                </c:pt>
                <c:pt idx="494">
                  <c:v>17.166667</c:v>
                </c:pt>
                <c:pt idx="495">
                  <c:v>17.2</c:v>
                </c:pt>
                <c:pt idx="496">
                  <c:v>17.233332999999998</c:v>
                </c:pt>
                <c:pt idx="497">
                  <c:v>17.266667000000002</c:v>
                </c:pt>
                <c:pt idx="498">
                  <c:v>17.3</c:v>
                </c:pt>
                <c:pt idx="499">
                  <c:v>17.333333</c:v>
                </c:pt>
                <c:pt idx="500">
                  <c:v>17.366667</c:v>
                </c:pt>
                <c:pt idx="501">
                  <c:v>17.399999999999999</c:v>
                </c:pt>
                <c:pt idx="502">
                  <c:v>17.433333000000001</c:v>
                </c:pt>
                <c:pt idx="503">
                  <c:v>17.466667000000001</c:v>
                </c:pt>
                <c:pt idx="504">
                  <c:v>17.5</c:v>
                </c:pt>
                <c:pt idx="505">
                  <c:v>17.533332999999999</c:v>
                </c:pt>
                <c:pt idx="506">
                  <c:v>17.566666999999999</c:v>
                </c:pt>
                <c:pt idx="507">
                  <c:v>17.600000000000001</c:v>
                </c:pt>
                <c:pt idx="508">
                  <c:v>17.633333</c:v>
                </c:pt>
                <c:pt idx="509">
                  <c:v>17.666667</c:v>
                </c:pt>
                <c:pt idx="510">
                  <c:v>17.7</c:v>
                </c:pt>
                <c:pt idx="511">
                  <c:v>17.733332999999998</c:v>
                </c:pt>
                <c:pt idx="512">
                  <c:v>17.766667000000002</c:v>
                </c:pt>
                <c:pt idx="513">
                  <c:v>17.8</c:v>
                </c:pt>
                <c:pt idx="514">
                  <c:v>17.833333</c:v>
                </c:pt>
                <c:pt idx="515">
                  <c:v>17.866667</c:v>
                </c:pt>
                <c:pt idx="516">
                  <c:v>17.899999999999999</c:v>
                </c:pt>
                <c:pt idx="517">
                  <c:v>17.933333000000001</c:v>
                </c:pt>
                <c:pt idx="518">
                  <c:v>17.966667000000001</c:v>
                </c:pt>
                <c:pt idx="519">
                  <c:v>18</c:v>
                </c:pt>
                <c:pt idx="520">
                  <c:v>18.033332999999999</c:v>
                </c:pt>
                <c:pt idx="521">
                  <c:v>18.066666999999999</c:v>
                </c:pt>
                <c:pt idx="522">
                  <c:v>18.100000000000001</c:v>
                </c:pt>
                <c:pt idx="523">
                  <c:v>18.133333</c:v>
                </c:pt>
                <c:pt idx="524">
                  <c:v>18.166667</c:v>
                </c:pt>
                <c:pt idx="525">
                  <c:v>18.2</c:v>
                </c:pt>
                <c:pt idx="526">
                  <c:v>18.233332999999998</c:v>
                </c:pt>
                <c:pt idx="527">
                  <c:v>18.266667000000002</c:v>
                </c:pt>
                <c:pt idx="528">
                  <c:v>18.3</c:v>
                </c:pt>
                <c:pt idx="529">
                  <c:v>18.333333</c:v>
                </c:pt>
                <c:pt idx="530">
                  <c:v>18.366667</c:v>
                </c:pt>
                <c:pt idx="531">
                  <c:v>18.399999999999999</c:v>
                </c:pt>
                <c:pt idx="532">
                  <c:v>18.433333000000001</c:v>
                </c:pt>
                <c:pt idx="533">
                  <c:v>18.466667000000001</c:v>
                </c:pt>
                <c:pt idx="534">
                  <c:v>18.5</c:v>
                </c:pt>
                <c:pt idx="535">
                  <c:v>18.533332999999999</c:v>
                </c:pt>
                <c:pt idx="536">
                  <c:v>18.566666999999999</c:v>
                </c:pt>
                <c:pt idx="537">
                  <c:v>18.600000000000001</c:v>
                </c:pt>
                <c:pt idx="538">
                  <c:v>18.633333</c:v>
                </c:pt>
                <c:pt idx="539">
                  <c:v>18.666667</c:v>
                </c:pt>
                <c:pt idx="540">
                  <c:v>18.7</c:v>
                </c:pt>
                <c:pt idx="541">
                  <c:v>18.733332999999998</c:v>
                </c:pt>
                <c:pt idx="542">
                  <c:v>18.766667000000002</c:v>
                </c:pt>
                <c:pt idx="543">
                  <c:v>18.8</c:v>
                </c:pt>
                <c:pt idx="544">
                  <c:v>18.833333</c:v>
                </c:pt>
                <c:pt idx="545">
                  <c:v>18.866667</c:v>
                </c:pt>
                <c:pt idx="546">
                  <c:v>18.899999999999999</c:v>
                </c:pt>
                <c:pt idx="547">
                  <c:v>18.933333000000001</c:v>
                </c:pt>
                <c:pt idx="548">
                  <c:v>18.966667000000001</c:v>
                </c:pt>
                <c:pt idx="549">
                  <c:v>19</c:v>
                </c:pt>
                <c:pt idx="550">
                  <c:v>19.033332999999999</c:v>
                </c:pt>
                <c:pt idx="551">
                  <c:v>19.066666999999999</c:v>
                </c:pt>
                <c:pt idx="552">
                  <c:v>19.100000000000001</c:v>
                </c:pt>
                <c:pt idx="553">
                  <c:v>19.133333</c:v>
                </c:pt>
                <c:pt idx="554">
                  <c:v>19.166667</c:v>
                </c:pt>
                <c:pt idx="555">
                  <c:v>19.2</c:v>
                </c:pt>
                <c:pt idx="556">
                  <c:v>19.233332999999998</c:v>
                </c:pt>
                <c:pt idx="557">
                  <c:v>19.266667000000002</c:v>
                </c:pt>
                <c:pt idx="558">
                  <c:v>19.3</c:v>
                </c:pt>
                <c:pt idx="559">
                  <c:v>19.333333</c:v>
                </c:pt>
                <c:pt idx="560">
                  <c:v>19.366667</c:v>
                </c:pt>
                <c:pt idx="561">
                  <c:v>19.399999999999999</c:v>
                </c:pt>
                <c:pt idx="562">
                  <c:v>19.433333000000001</c:v>
                </c:pt>
                <c:pt idx="563">
                  <c:v>19.466667000000001</c:v>
                </c:pt>
                <c:pt idx="564">
                  <c:v>19.5</c:v>
                </c:pt>
                <c:pt idx="565">
                  <c:v>19.533332999999999</c:v>
                </c:pt>
                <c:pt idx="566">
                  <c:v>19.566666999999999</c:v>
                </c:pt>
                <c:pt idx="567">
                  <c:v>19.600000000000001</c:v>
                </c:pt>
                <c:pt idx="568">
                  <c:v>19.633333</c:v>
                </c:pt>
                <c:pt idx="569">
                  <c:v>19.666667</c:v>
                </c:pt>
                <c:pt idx="570">
                  <c:v>19.7</c:v>
                </c:pt>
                <c:pt idx="571">
                  <c:v>19.733332999999998</c:v>
                </c:pt>
                <c:pt idx="572">
                  <c:v>19.766667000000002</c:v>
                </c:pt>
                <c:pt idx="573">
                  <c:v>19.8</c:v>
                </c:pt>
                <c:pt idx="574">
                  <c:v>19.833333</c:v>
                </c:pt>
                <c:pt idx="575">
                  <c:v>19.866667</c:v>
                </c:pt>
                <c:pt idx="576">
                  <c:v>19.899999999999999</c:v>
                </c:pt>
                <c:pt idx="577">
                  <c:v>19.933333000000001</c:v>
                </c:pt>
                <c:pt idx="578">
                  <c:v>19.966667000000001</c:v>
                </c:pt>
                <c:pt idx="579">
                  <c:v>20</c:v>
                </c:pt>
                <c:pt idx="580">
                  <c:v>20.033332999999999</c:v>
                </c:pt>
                <c:pt idx="581">
                  <c:v>20.066666999999999</c:v>
                </c:pt>
                <c:pt idx="582">
                  <c:v>20.100000000000001</c:v>
                </c:pt>
                <c:pt idx="583">
                  <c:v>20.133333</c:v>
                </c:pt>
                <c:pt idx="584">
                  <c:v>20.166667</c:v>
                </c:pt>
                <c:pt idx="585">
                  <c:v>20.2</c:v>
                </c:pt>
                <c:pt idx="586">
                  <c:v>20.233332999999998</c:v>
                </c:pt>
                <c:pt idx="587">
                  <c:v>20.266667000000002</c:v>
                </c:pt>
                <c:pt idx="588">
                  <c:v>20.3</c:v>
                </c:pt>
                <c:pt idx="589">
                  <c:v>20.333333</c:v>
                </c:pt>
                <c:pt idx="590">
                  <c:v>20.366667</c:v>
                </c:pt>
                <c:pt idx="591">
                  <c:v>20.399999999999999</c:v>
                </c:pt>
                <c:pt idx="592">
                  <c:v>20.433333000000001</c:v>
                </c:pt>
                <c:pt idx="593">
                  <c:v>20.466667000000001</c:v>
                </c:pt>
                <c:pt idx="594">
                  <c:v>20.5</c:v>
                </c:pt>
                <c:pt idx="595">
                  <c:v>20.533332999999999</c:v>
                </c:pt>
                <c:pt idx="596">
                  <c:v>20.566666999999999</c:v>
                </c:pt>
                <c:pt idx="597">
                  <c:v>20.6</c:v>
                </c:pt>
                <c:pt idx="598">
                  <c:v>20.633333</c:v>
                </c:pt>
                <c:pt idx="599">
                  <c:v>20.666667</c:v>
                </c:pt>
                <c:pt idx="600">
                  <c:v>20.7</c:v>
                </c:pt>
                <c:pt idx="601">
                  <c:v>20.733332999999998</c:v>
                </c:pt>
                <c:pt idx="602">
                  <c:v>20.766667000000002</c:v>
                </c:pt>
                <c:pt idx="603">
                  <c:v>20.8</c:v>
                </c:pt>
                <c:pt idx="604">
                  <c:v>20.833333</c:v>
                </c:pt>
                <c:pt idx="605">
                  <c:v>20.866667</c:v>
                </c:pt>
                <c:pt idx="606">
                  <c:v>20.9</c:v>
                </c:pt>
                <c:pt idx="607">
                  <c:v>20.933333000000001</c:v>
                </c:pt>
                <c:pt idx="608">
                  <c:v>20.966667000000001</c:v>
                </c:pt>
                <c:pt idx="609">
                  <c:v>21</c:v>
                </c:pt>
                <c:pt idx="610">
                  <c:v>21.033332999999999</c:v>
                </c:pt>
                <c:pt idx="611">
                  <c:v>21.066666999999999</c:v>
                </c:pt>
                <c:pt idx="612">
                  <c:v>21.1</c:v>
                </c:pt>
                <c:pt idx="613">
                  <c:v>21.133333</c:v>
                </c:pt>
                <c:pt idx="614">
                  <c:v>21.166667</c:v>
                </c:pt>
                <c:pt idx="615">
                  <c:v>21.2</c:v>
                </c:pt>
                <c:pt idx="616">
                  <c:v>21.233332999999998</c:v>
                </c:pt>
                <c:pt idx="617">
                  <c:v>21.266667000000002</c:v>
                </c:pt>
                <c:pt idx="618">
                  <c:v>21.3</c:v>
                </c:pt>
                <c:pt idx="619">
                  <c:v>21.333333</c:v>
                </c:pt>
                <c:pt idx="620">
                  <c:v>21.366667</c:v>
                </c:pt>
                <c:pt idx="621">
                  <c:v>21.4</c:v>
                </c:pt>
                <c:pt idx="622">
                  <c:v>21.433333000000001</c:v>
                </c:pt>
                <c:pt idx="623">
                  <c:v>21.466667000000001</c:v>
                </c:pt>
                <c:pt idx="624">
                  <c:v>21.5</c:v>
                </c:pt>
                <c:pt idx="625">
                  <c:v>21.533332999999999</c:v>
                </c:pt>
                <c:pt idx="626">
                  <c:v>21.566666999999999</c:v>
                </c:pt>
                <c:pt idx="627">
                  <c:v>21.6</c:v>
                </c:pt>
                <c:pt idx="628">
                  <c:v>21.633333</c:v>
                </c:pt>
                <c:pt idx="629">
                  <c:v>21.666667</c:v>
                </c:pt>
                <c:pt idx="630">
                  <c:v>21.7</c:v>
                </c:pt>
                <c:pt idx="631">
                  <c:v>21.733332999999998</c:v>
                </c:pt>
                <c:pt idx="632">
                  <c:v>21.766667000000002</c:v>
                </c:pt>
                <c:pt idx="633">
                  <c:v>21.8</c:v>
                </c:pt>
                <c:pt idx="634">
                  <c:v>21.833333</c:v>
                </c:pt>
                <c:pt idx="635">
                  <c:v>21.866667</c:v>
                </c:pt>
                <c:pt idx="636">
                  <c:v>21.9</c:v>
                </c:pt>
                <c:pt idx="637">
                  <c:v>21.933333000000001</c:v>
                </c:pt>
                <c:pt idx="638">
                  <c:v>21.966667000000001</c:v>
                </c:pt>
                <c:pt idx="639">
                  <c:v>22</c:v>
                </c:pt>
                <c:pt idx="640">
                  <c:v>22.033332999999999</c:v>
                </c:pt>
                <c:pt idx="641">
                  <c:v>22.066666999999999</c:v>
                </c:pt>
                <c:pt idx="642">
                  <c:v>22.1</c:v>
                </c:pt>
                <c:pt idx="643">
                  <c:v>22.133333</c:v>
                </c:pt>
                <c:pt idx="644">
                  <c:v>22.166667</c:v>
                </c:pt>
                <c:pt idx="645">
                  <c:v>22.2</c:v>
                </c:pt>
                <c:pt idx="646">
                  <c:v>22.233332999999998</c:v>
                </c:pt>
                <c:pt idx="647">
                  <c:v>22.266667000000002</c:v>
                </c:pt>
                <c:pt idx="648">
                  <c:v>22.3</c:v>
                </c:pt>
                <c:pt idx="649">
                  <c:v>22.333333</c:v>
                </c:pt>
                <c:pt idx="650">
                  <c:v>22.366667</c:v>
                </c:pt>
                <c:pt idx="651">
                  <c:v>22.4</c:v>
                </c:pt>
                <c:pt idx="652">
                  <c:v>22.433333000000001</c:v>
                </c:pt>
                <c:pt idx="653">
                  <c:v>22.466667000000001</c:v>
                </c:pt>
                <c:pt idx="654">
                  <c:v>22.5</c:v>
                </c:pt>
                <c:pt idx="655">
                  <c:v>22.533332999999999</c:v>
                </c:pt>
                <c:pt idx="656">
                  <c:v>22.566666999999999</c:v>
                </c:pt>
                <c:pt idx="657">
                  <c:v>22.6</c:v>
                </c:pt>
                <c:pt idx="658">
                  <c:v>22.633333</c:v>
                </c:pt>
                <c:pt idx="659">
                  <c:v>22.666667</c:v>
                </c:pt>
                <c:pt idx="660">
                  <c:v>22.7</c:v>
                </c:pt>
                <c:pt idx="661">
                  <c:v>22.733332999999998</c:v>
                </c:pt>
                <c:pt idx="662">
                  <c:v>22.766667000000002</c:v>
                </c:pt>
                <c:pt idx="663">
                  <c:v>22.8</c:v>
                </c:pt>
                <c:pt idx="664">
                  <c:v>22.833333</c:v>
                </c:pt>
                <c:pt idx="665">
                  <c:v>22.866667</c:v>
                </c:pt>
                <c:pt idx="666">
                  <c:v>22.9</c:v>
                </c:pt>
                <c:pt idx="667">
                  <c:v>22.933333000000001</c:v>
                </c:pt>
                <c:pt idx="668">
                  <c:v>22.966667000000001</c:v>
                </c:pt>
                <c:pt idx="669">
                  <c:v>23</c:v>
                </c:pt>
                <c:pt idx="670">
                  <c:v>23.033332999999999</c:v>
                </c:pt>
                <c:pt idx="671">
                  <c:v>23.066666999999999</c:v>
                </c:pt>
                <c:pt idx="672">
                  <c:v>23.1</c:v>
                </c:pt>
                <c:pt idx="673">
                  <c:v>23.133333</c:v>
                </c:pt>
                <c:pt idx="674">
                  <c:v>23.166667</c:v>
                </c:pt>
                <c:pt idx="675">
                  <c:v>23.2</c:v>
                </c:pt>
                <c:pt idx="676">
                  <c:v>23.233332999999998</c:v>
                </c:pt>
                <c:pt idx="677">
                  <c:v>23.266667000000002</c:v>
                </c:pt>
                <c:pt idx="678">
                  <c:v>23.3</c:v>
                </c:pt>
                <c:pt idx="679">
                  <c:v>23.333333</c:v>
                </c:pt>
                <c:pt idx="680">
                  <c:v>23.366667</c:v>
                </c:pt>
                <c:pt idx="681">
                  <c:v>23.4</c:v>
                </c:pt>
                <c:pt idx="682">
                  <c:v>23.433333000000001</c:v>
                </c:pt>
                <c:pt idx="683">
                  <c:v>23.466667000000001</c:v>
                </c:pt>
                <c:pt idx="684">
                  <c:v>23.5</c:v>
                </c:pt>
                <c:pt idx="685">
                  <c:v>23.533332999999999</c:v>
                </c:pt>
                <c:pt idx="686">
                  <c:v>23.566666999999999</c:v>
                </c:pt>
                <c:pt idx="687">
                  <c:v>23.6</c:v>
                </c:pt>
                <c:pt idx="688">
                  <c:v>23.633333</c:v>
                </c:pt>
                <c:pt idx="689">
                  <c:v>23.666667</c:v>
                </c:pt>
                <c:pt idx="690">
                  <c:v>23.7</c:v>
                </c:pt>
                <c:pt idx="691">
                  <c:v>23.733332999999998</c:v>
                </c:pt>
                <c:pt idx="692">
                  <c:v>23.766667000000002</c:v>
                </c:pt>
                <c:pt idx="693">
                  <c:v>23.8</c:v>
                </c:pt>
                <c:pt idx="694">
                  <c:v>23.833333</c:v>
                </c:pt>
                <c:pt idx="695">
                  <c:v>23.866667</c:v>
                </c:pt>
                <c:pt idx="696">
                  <c:v>23.9</c:v>
                </c:pt>
                <c:pt idx="697">
                  <c:v>23.933333000000001</c:v>
                </c:pt>
                <c:pt idx="698">
                  <c:v>23.966667000000001</c:v>
                </c:pt>
                <c:pt idx="699">
                  <c:v>24</c:v>
                </c:pt>
                <c:pt idx="700">
                  <c:v>24.033332999999999</c:v>
                </c:pt>
                <c:pt idx="701">
                  <c:v>24.066666999999999</c:v>
                </c:pt>
                <c:pt idx="702">
                  <c:v>24.1</c:v>
                </c:pt>
                <c:pt idx="703">
                  <c:v>24.133333</c:v>
                </c:pt>
                <c:pt idx="704">
                  <c:v>24.166667</c:v>
                </c:pt>
                <c:pt idx="705">
                  <c:v>24.2</c:v>
                </c:pt>
                <c:pt idx="706">
                  <c:v>24.233332999999998</c:v>
                </c:pt>
                <c:pt idx="707">
                  <c:v>24.266667000000002</c:v>
                </c:pt>
                <c:pt idx="708">
                  <c:v>24.3</c:v>
                </c:pt>
                <c:pt idx="709">
                  <c:v>24.333333</c:v>
                </c:pt>
                <c:pt idx="710">
                  <c:v>24.366667</c:v>
                </c:pt>
                <c:pt idx="711">
                  <c:v>24.4</c:v>
                </c:pt>
                <c:pt idx="712">
                  <c:v>24.433333000000001</c:v>
                </c:pt>
                <c:pt idx="713">
                  <c:v>24.466667000000001</c:v>
                </c:pt>
                <c:pt idx="714">
                  <c:v>24.5</c:v>
                </c:pt>
                <c:pt idx="715">
                  <c:v>24.533332999999999</c:v>
                </c:pt>
                <c:pt idx="716">
                  <c:v>24.566666999999999</c:v>
                </c:pt>
                <c:pt idx="717">
                  <c:v>24.6</c:v>
                </c:pt>
                <c:pt idx="718">
                  <c:v>24.633333</c:v>
                </c:pt>
                <c:pt idx="719">
                  <c:v>24.666667</c:v>
                </c:pt>
                <c:pt idx="720">
                  <c:v>24.7</c:v>
                </c:pt>
                <c:pt idx="721">
                  <c:v>24.733332999999998</c:v>
                </c:pt>
                <c:pt idx="722">
                  <c:v>24.766667000000002</c:v>
                </c:pt>
                <c:pt idx="723">
                  <c:v>24.8</c:v>
                </c:pt>
                <c:pt idx="724">
                  <c:v>24.833333</c:v>
                </c:pt>
                <c:pt idx="725">
                  <c:v>24.866667</c:v>
                </c:pt>
                <c:pt idx="726">
                  <c:v>24.9</c:v>
                </c:pt>
                <c:pt idx="727">
                  <c:v>24.933333000000001</c:v>
                </c:pt>
                <c:pt idx="728">
                  <c:v>24.966667000000001</c:v>
                </c:pt>
                <c:pt idx="729">
                  <c:v>25</c:v>
                </c:pt>
                <c:pt idx="730">
                  <c:v>25.033332999999999</c:v>
                </c:pt>
                <c:pt idx="731">
                  <c:v>25.066666999999999</c:v>
                </c:pt>
                <c:pt idx="732">
                  <c:v>25.1</c:v>
                </c:pt>
                <c:pt idx="733">
                  <c:v>25.133333</c:v>
                </c:pt>
                <c:pt idx="734">
                  <c:v>25.166667</c:v>
                </c:pt>
                <c:pt idx="735">
                  <c:v>25.2</c:v>
                </c:pt>
                <c:pt idx="736">
                  <c:v>25.233332999999998</c:v>
                </c:pt>
                <c:pt idx="737">
                  <c:v>25.266667000000002</c:v>
                </c:pt>
                <c:pt idx="738">
                  <c:v>25.3</c:v>
                </c:pt>
                <c:pt idx="739">
                  <c:v>25.333333</c:v>
                </c:pt>
                <c:pt idx="740">
                  <c:v>25.366667</c:v>
                </c:pt>
                <c:pt idx="741">
                  <c:v>25.4</c:v>
                </c:pt>
                <c:pt idx="742">
                  <c:v>25.433333000000001</c:v>
                </c:pt>
                <c:pt idx="743">
                  <c:v>25.466667000000001</c:v>
                </c:pt>
                <c:pt idx="744">
                  <c:v>25.5</c:v>
                </c:pt>
                <c:pt idx="745">
                  <c:v>25.533332999999999</c:v>
                </c:pt>
                <c:pt idx="746">
                  <c:v>25.566666999999999</c:v>
                </c:pt>
                <c:pt idx="747">
                  <c:v>25.6</c:v>
                </c:pt>
                <c:pt idx="748">
                  <c:v>25.633333</c:v>
                </c:pt>
                <c:pt idx="749">
                  <c:v>25.666667</c:v>
                </c:pt>
                <c:pt idx="750">
                  <c:v>25.7</c:v>
                </c:pt>
                <c:pt idx="751">
                  <c:v>25.733332999999998</c:v>
                </c:pt>
                <c:pt idx="752">
                  <c:v>25.766667000000002</c:v>
                </c:pt>
                <c:pt idx="753">
                  <c:v>25.8</c:v>
                </c:pt>
                <c:pt idx="754">
                  <c:v>25.833333</c:v>
                </c:pt>
                <c:pt idx="755">
                  <c:v>25.866667</c:v>
                </c:pt>
                <c:pt idx="756">
                  <c:v>25.9</c:v>
                </c:pt>
                <c:pt idx="757">
                  <c:v>25.933333000000001</c:v>
                </c:pt>
                <c:pt idx="758">
                  <c:v>25.966667000000001</c:v>
                </c:pt>
                <c:pt idx="759">
                  <c:v>26</c:v>
                </c:pt>
                <c:pt idx="760">
                  <c:v>26.033332999999999</c:v>
                </c:pt>
                <c:pt idx="761">
                  <c:v>26.066666999999999</c:v>
                </c:pt>
                <c:pt idx="762">
                  <c:v>26.1</c:v>
                </c:pt>
                <c:pt idx="763">
                  <c:v>26.133333</c:v>
                </c:pt>
                <c:pt idx="764">
                  <c:v>26.166667</c:v>
                </c:pt>
                <c:pt idx="765">
                  <c:v>26.2</c:v>
                </c:pt>
                <c:pt idx="766">
                  <c:v>26.233332999999998</c:v>
                </c:pt>
                <c:pt idx="767">
                  <c:v>26.266667000000002</c:v>
                </c:pt>
                <c:pt idx="768">
                  <c:v>26.3</c:v>
                </c:pt>
                <c:pt idx="769">
                  <c:v>26.333333</c:v>
                </c:pt>
                <c:pt idx="770">
                  <c:v>26.366667</c:v>
                </c:pt>
                <c:pt idx="771">
                  <c:v>26.4</c:v>
                </c:pt>
                <c:pt idx="772">
                  <c:v>26.433333000000001</c:v>
                </c:pt>
                <c:pt idx="773">
                  <c:v>26.466667000000001</c:v>
                </c:pt>
                <c:pt idx="774">
                  <c:v>26.5</c:v>
                </c:pt>
                <c:pt idx="775">
                  <c:v>26.533332999999999</c:v>
                </c:pt>
                <c:pt idx="776">
                  <c:v>26.566666999999999</c:v>
                </c:pt>
                <c:pt idx="777">
                  <c:v>26.6</c:v>
                </c:pt>
                <c:pt idx="778">
                  <c:v>26.633333</c:v>
                </c:pt>
                <c:pt idx="779">
                  <c:v>26.666667</c:v>
                </c:pt>
                <c:pt idx="780">
                  <c:v>26.7</c:v>
                </c:pt>
                <c:pt idx="781">
                  <c:v>26.733332999999998</c:v>
                </c:pt>
                <c:pt idx="782">
                  <c:v>26.766667000000002</c:v>
                </c:pt>
                <c:pt idx="783">
                  <c:v>26.8</c:v>
                </c:pt>
                <c:pt idx="784">
                  <c:v>26.833333</c:v>
                </c:pt>
                <c:pt idx="785">
                  <c:v>26.866667</c:v>
                </c:pt>
                <c:pt idx="786">
                  <c:v>26.9</c:v>
                </c:pt>
                <c:pt idx="787">
                  <c:v>26.933333000000001</c:v>
                </c:pt>
                <c:pt idx="788">
                  <c:v>26.966667000000001</c:v>
                </c:pt>
                <c:pt idx="789">
                  <c:v>27</c:v>
                </c:pt>
                <c:pt idx="790">
                  <c:v>27.033332999999999</c:v>
                </c:pt>
                <c:pt idx="791">
                  <c:v>27.066666999999999</c:v>
                </c:pt>
                <c:pt idx="792">
                  <c:v>27.1</c:v>
                </c:pt>
                <c:pt idx="793">
                  <c:v>27.133333</c:v>
                </c:pt>
                <c:pt idx="794">
                  <c:v>27.166667</c:v>
                </c:pt>
                <c:pt idx="795">
                  <c:v>27.2</c:v>
                </c:pt>
                <c:pt idx="796">
                  <c:v>27.233332999999998</c:v>
                </c:pt>
                <c:pt idx="797">
                  <c:v>27.266667000000002</c:v>
                </c:pt>
                <c:pt idx="798">
                  <c:v>27.3</c:v>
                </c:pt>
                <c:pt idx="799">
                  <c:v>27.333333</c:v>
                </c:pt>
                <c:pt idx="800">
                  <c:v>27.366667</c:v>
                </c:pt>
                <c:pt idx="801">
                  <c:v>27.4</c:v>
                </c:pt>
                <c:pt idx="802">
                  <c:v>27.433333000000001</c:v>
                </c:pt>
                <c:pt idx="803">
                  <c:v>27.466667000000001</c:v>
                </c:pt>
                <c:pt idx="804">
                  <c:v>27.5</c:v>
                </c:pt>
                <c:pt idx="805">
                  <c:v>27.533332999999999</c:v>
                </c:pt>
                <c:pt idx="806">
                  <c:v>27.566666999999999</c:v>
                </c:pt>
                <c:pt idx="807">
                  <c:v>27.6</c:v>
                </c:pt>
                <c:pt idx="808">
                  <c:v>27.633333</c:v>
                </c:pt>
                <c:pt idx="809">
                  <c:v>27.666667</c:v>
                </c:pt>
                <c:pt idx="810">
                  <c:v>27.7</c:v>
                </c:pt>
                <c:pt idx="811">
                  <c:v>27.733332999999998</c:v>
                </c:pt>
                <c:pt idx="812">
                  <c:v>27.766667000000002</c:v>
                </c:pt>
                <c:pt idx="813">
                  <c:v>27.8</c:v>
                </c:pt>
                <c:pt idx="814">
                  <c:v>27.833333</c:v>
                </c:pt>
                <c:pt idx="815">
                  <c:v>27.866667</c:v>
                </c:pt>
                <c:pt idx="816">
                  <c:v>27.9</c:v>
                </c:pt>
                <c:pt idx="817">
                  <c:v>27.933333000000001</c:v>
                </c:pt>
                <c:pt idx="818">
                  <c:v>27.966667000000001</c:v>
                </c:pt>
                <c:pt idx="819">
                  <c:v>28</c:v>
                </c:pt>
                <c:pt idx="820">
                  <c:v>28.033332999999999</c:v>
                </c:pt>
                <c:pt idx="821">
                  <c:v>28.066666999999999</c:v>
                </c:pt>
                <c:pt idx="822">
                  <c:v>28.1</c:v>
                </c:pt>
                <c:pt idx="823">
                  <c:v>28.133333</c:v>
                </c:pt>
                <c:pt idx="824">
                  <c:v>28.166667</c:v>
                </c:pt>
                <c:pt idx="825">
                  <c:v>28.2</c:v>
                </c:pt>
                <c:pt idx="826">
                  <c:v>28.233332999999998</c:v>
                </c:pt>
                <c:pt idx="827">
                  <c:v>28.266667000000002</c:v>
                </c:pt>
                <c:pt idx="828">
                  <c:v>28.3</c:v>
                </c:pt>
                <c:pt idx="829">
                  <c:v>28.333333</c:v>
                </c:pt>
                <c:pt idx="830">
                  <c:v>28.366667</c:v>
                </c:pt>
                <c:pt idx="831">
                  <c:v>28.4</c:v>
                </c:pt>
                <c:pt idx="832">
                  <c:v>28.433333000000001</c:v>
                </c:pt>
                <c:pt idx="833">
                  <c:v>28.466667000000001</c:v>
                </c:pt>
                <c:pt idx="834">
                  <c:v>28.5</c:v>
                </c:pt>
                <c:pt idx="835">
                  <c:v>28.533332999999999</c:v>
                </c:pt>
                <c:pt idx="836">
                  <c:v>28.566666999999999</c:v>
                </c:pt>
                <c:pt idx="837">
                  <c:v>28.6</c:v>
                </c:pt>
                <c:pt idx="838">
                  <c:v>28.633333</c:v>
                </c:pt>
                <c:pt idx="839">
                  <c:v>28.666667</c:v>
                </c:pt>
                <c:pt idx="840">
                  <c:v>28.7</c:v>
                </c:pt>
                <c:pt idx="841">
                  <c:v>28.733332999999998</c:v>
                </c:pt>
                <c:pt idx="842">
                  <c:v>28.766667000000002</c:v>
                </c:pt>
                <c:pt idx="843">
                  <c:v>28.8</c:v>
                </c:pt>
                <c:pt idx="844">
                  <c:v>28.833333</c:v>
                </c:pt>
                <c:pt idx="845">
                  <c:v>28.866667</c:v>
                </c:pt>
                <c:pt idx="846">
                  <c:v>28.9</c:v>
                </c:pt>
                <c:pt idx="847">
                  <c:v>28.933333000000001</c:v>
                </c:pt>
                <c:pt idx="848">
                  <c:v>28.966667000000001</c:v>
                </c:pt>
                <c:pt idx="849">
                  <c:v>29</c:v>
                </c:pt>
                <c:pt idx="850">
                  <c:v>29.033332999999999</c:v>
                </c:pt>
                <c:pt idx="851">
                  <c:v>29.066666999999999</c:v>
                </c:pt>
                <c:pt idx="852">
                  <c:v>29.1</c:v>
                </c:pt>
                <c:pt idx="853">
                  <c:v>29.133333</c:v>
                </c:pt>
                <c:pt idx="854">
                  <c:v>29.166667</c:v>
                </c:pt>
                <c:pt idx="855">
                  <c:v>29.2</c:v>
                </c:pt>
                <c:pt idx="856">
                  <c:v>29.233332999999998</c:v>
                </c:pt>
                <c:pt idx="857">
                  <c:v>29.266667000000002</c:v>
                </c:pt>
                <c:pt idx="858">
                  <c:v>29.3</c:v>
                </c:pt>
                <c:pt idx="859">
                  <c:v>29.333333</c:v>
                </c:pt>
                <c:pt idx="860">
                  <c:v>29.366667</c:v>
                </c:pt>
                <c:pt idx="861">
                  <c:v>29.4</c:v>
                </c:pt>
                <c:pt idx="862">
                  <c:v>29.433333000000001</c:v>
                </c:pt>
                <c:pt idx="863">
                  <c:v>29.466667000000001</c:v>
                </c:pt>
                <c:pt idx="864">
                  <c:v>29.5</c:v>
                </c:pt>
                <c:pt idx="865">
                  <c:v>29.533332999999999</c:v>
                </c:pt>
                <c:pt idx="866">
                  <c:v>29.566666999999999</c:v>
                </c:pt>
                <c:pt idx="867">
                  <c:v>29.6</c:v>
                </c:pt>
                <c:pt idx="868">
                  <c:v>29.633333</c:v>
                </c:pt>
                <c:pt idx="869">
                  <c:v>29.666667</c:v>
                </c:pt>
                <c:pt idx="870">
                  <c:v>29.7</c:v>
                </c:pt>
                <c:pt idx="871">
                  <c:v>29.733332999999998</c:v>
                </c:pt>
                <c:pt idx="872">
                  <c:v>29.766667000000002</c:v>
                </c:pt>
                <c:pt idx="873">
                  <c:v>29.8</c:v>
                </c:pt>
                <c:pt idx="874">
                  <c:v>29.833333</c:v>
                </c:pt>
                <c:pt idx="875">
                  <c:v>29.866667</c:v>
                </c:pt>
                <c:pt idx="876">
                  <c:v>29.9</c:v>
                </c:pt>
                <c:pt idx="877">
                  <c:v>29.933333000000001</c:v>
                </c:pt>
                <c:pt idx="878">
                  <c:v>29.966667000000001</c:v>
                </c:pt>
                <c:pt idx="879">
                  <c:v>30</c:v>
                </c:pt>
                <c:pt idx="880">
                  <c:v>30.033332999999999</c:v>
                </c:pt>
                <c:pt idx="881">
                  <c:v>30.066666999999999</c:v>
                </c:pt>
                <c:pt idx="882">
                  <c:v>30.1</c:v>
                </c:pt>
                <c:pt idx="883">
                  <c:v>30.133333</c:v>
                </c:pt>
                <c:pt idx="884">
                  <c:v>30.166667</c:v>
                </c:pt>
                <c:pt idx="885">
                  <c:v>30.2</c:v>
                </c:pt>
                <c:pt idx="886">
                  <c:v>30.233332999999998</c:v>
                </c:pt>
                <c:pt idx="887">
                  <c:v>30.266667000000002</c:v>
                </c:pt>
                <c:pt idx="888">
                  <c:v>30.3</c:v>
                </c:pt>
                <c:pt idx="889">
                  <c:v>30.333333</c:v>
                </c:pt>
                <c:pt idx="890">
                  <c:v>30.366667</c:v>
                </c:pt>
                <c:pt idx="891">
                  <c:v>30.4</c:v>
                </c:pt>
                <c:pt idx="892">
                  <c:v>30.433333000000001</c:v>
                </c:pt>
                <c:pt idx="893">
                  <c:v>30.466667000000001</c:v>
                </c:pt>
                <c:pt idx="894">
                  <c:v>30.5</c:v>
                </c:pt>
                <c:pt idx="895">
                  <c:v>30.533332999999999</c:v>
                </c:pt>
                <c:pt idx="896">
                  <c:v>30.566666999999999</c:v>
                </c:pt>
                <c:pt idx="897">
                  <c:v>30.6</c:v>
                </c:pt>
                <c:pt idx="898">
                  <c:v>30.633333</c:v>
                </c:pt>
                <c:pt idx="899">
                  <c:v>30.666667</c:v>
                </c:pt>
                <c:pt idx="900">
                  <c:v>30.7</c:v>
                </c:pt>
                <c:pt idx="901">
                  <c:v>30.733332999999998</c:v>
                </c:pt>
                <c:pt idx="902">
                  <c:v>30.766667000000002</c:v>
                </c:pt>
                <c:pt idx="903">
                  <c:v>30.8</c:v>
                </c:pt>
                <c:pt idx="904">
                  <c:v>30.833333</c:v>
                </c:pt>
                <c:pt idx="905">
                  <c:v>30.866667</c:v>
                </c:pt>
                <c:pt idx="906">
                  <c:v>30.9</c:v>
                </c:pt>
                <c:pt idx="907">
                  <c:v>30.933333000000001</c:v>
                </c:pt>
                <c:pt idx="908">
                  <c:v>30.966667000000001</c:v>
                </c:pt>
                <c:pt idx="909">
                  <c:v>31</c:v>
                </c:pt>
                <c:pt idx="910">
                  <c:v>31.033332999999999</c:v>
                </c:pt>
                <c:pt idx="911">
                  <c:v>31.066666999999999</c:v>
                </c:pt>
                <c:pt idx="912">
                  <c:v>31.1</c:v>
                </c:pt>
                <c:pt idx="913">
                  <c:v>31.133333</c:v>
                </c:pt>
                <c:pt idx="914">
                  <c:v>31.166667</c:v>
                </c:pt>
                <c:pt idx="915">
                  <c:v>31.2</c:v>
                </c:pt>
                <c:pt idx="916">
                  <c:v>31.233332999999998</c:v>
                </c:pt>
                <c:pt idx="917">
                  <c:v>31.266667000000002</c:v>
                </c:pt>
                <c:pt idx="918">
                  <c:v>31.3</c:v>
                </c:pt>
                <c:pt idx="919">
                  <c:v>31.333333</c:v>
                </c:pt>
                <c:pt idx="920">
                  <c:v>31.366667</c:v>
                </c:pt>
                <c:pt idx="921">
                  <c:v>31.4</c:v>
                </c:pt>
                <c:pt idx="922">
                  <c:v>31.433333000000001</c:v>
                </c:pt>
                <c:pt idx="923">
                  <c:v>31.466667000000001</c:v>
                </c:pt>
                <c:pt idx="924">
                  <c:v>31.5</c:v>
                </c:pt>
                <c:pt idx="925">
                  <c:v>31.533332999999999</c:v>
                </c:pt>
                <c:pt idx="926">
                  <c:v>31.566666999999999</c:v>
                </c:pt>
                <c:pt idx="927">
                  <c:v>31.6</c:v>
                </c:pt>
                <c:pt idx="928">
                  <c:v>31.633333</c:v>
                </c:pt>
                <c:pt idx="929">
                  <c:v>31.666667</c:v>
                </c:pt>
                <c:pt idx="930">
                  <c:v>31.7</c:v>
                </c:pt>
                <c:pt idx="931">
                  <c:v>31.733332999999998</c:v>
                </c:pt>
                <c:pt idx="932">
                  <c:v>31.766667000000002</c:v>
                </c:pt>
                <c:pt idx="933">
                  <c:v>31.8</c:v>
                </c:pt>
                <c:pt idx="934">
                  <c:v>31.833333</c:v>
                </c:pt>
                <c:pt idx="935">
                  <c:v>31.866667</c:v>
                </c:pt>
                <c:pt idx="936">
                  <c:v>31.9</c:v>
                </c:pt>
                <c:pt idx="937">
                  <c:v>31.933333000000001</c:v>
                </c:pt>
                <c:pt idx="938">
                  <c:v>31.966667000000001</c:v>
                </c:pt>
                <c:pt idx="939">
                  <c:v>32</c:v>
                </c:pt>
                <c:pt idx="940">
                  <c:v>32.033332999999999</c:v>
                </c:pt>
                <c:pt idx="941">
                  <c:v>32.066667000000002</c:v>
                </c:pt>
                <c:pt idx="942">
                  <c:v>32.1</c:v>
                </c:pt>
                <c:pt idx="943">
                  <c:v>32.133333</c:v>
                </c:pt>
                <c:pt idx="944">
                  <c:v>32.166666999999997</c:v>
                </c:pt>
                <c:pt idx="945">
                  <c:v>32.200000000000003</c:v>
                </c:pt>
                <c:pt idx="946">
                  <c:v>32.233333000000002</c:v>
                </c:pt>
                <c:pt idx="947">
                  <c:v>32.266666999999998</c:v>
                </c:pt>
                <c:pt idx="948">
                  <c:v>32.299999999999997</c:v>
                </c:pt>
                <c:pt idx="949">
                  <c:v>32.333333000000003</c:v>
                </c:pt>
                <c:pt idx="950">
                  <c:v>32.366667</c:v>
                </c:pt>
                <c:pt idx="951">
                  <c:v>32.4</c:v>
                </c:pt>
                <c:pt idx="952">
                  <c:v>32.433332999999998</c:v>
                </c:pt>
                <c:pt idx="953">
                  <c:v>32.466667000000001</c:v>
                </c:pt>
                <c:pt idx="954">
                  <c:v>32.5</c:v>
                </c:pt>
                <c:pt idx="955">
                  <c:v>32.533332999999999</c:v>
                </c:pt>
                <c:pt idx="956">
                  <c:v>32.566667000000002</c:v>
                </c:pt>
                <c:pt idx="957">
                  <c:v>32.6</c:v>
                </c:pt>
                <c:pt idx="958">
                  <c:v>32.633333</c:v>
                </c:pt>
                <c:pt idx="959">
                  <c:v>32.666666999999997</c:v>
                </c:pt>
                <c:pt idx="960">
                  <c:v>32.700000000000003</c:v>
                </c:pt>
                <c:pt idx="961">
                  <c:v>32.733333000000002</c:v>
                </c:pt>
                <c:pt idx="962">
                  <c:v>32.766666999999998</c:v>
                </c:pt>
                <c:pt idx="963">
                  <c:v>32.799999999999997</c:v>
                </c:pt>
                <c:pt idx="964">
                  <c:v>32.833333000000003</c:v>
                </c:pt>
                <c:pt idx="965">
                  <c:v>32.866667</c:v>
                </c:pt>
                <c:pt idx="966">
                  <c:v>32.9</c:v>
                </c:pt>
                <c:pt idx="967">
                  <c:v>32.933332999999998</c:v>
                </c:pt>
                <c:pt idx="968">
                  <c:v>32.966667000000001</c:v>
                </c:pt>
                <c:pt idx="969">
                  <c:v>33</c:v>
                </c:pt>
                <c:pt idx="970">
                  <c:v>33.033332999999999</c:v>
                </c:pt>
                <c:pt idx="971">
                  <c:v>33.066667000000002</c:v>
                </c:pt>
                <c:pt idx="972">
                  <c:v>33.1</c:v>
                </c:pt>
                <c:pt idx="973">
                  <c:v>33.133333</c:v>
                </c:pt>
                <c:pt idx="974">
                  <c:v>33.166666999999997</c:v>
                </c:pt>
                <c:pt idx="975">
                  <c:v>33.200000000000003</c:v>
                </c:pt>
                <c:pt idx="976">
                  <c:v>33.233333000000002</c:v>
                </c:pt>
                <c:pt idx="977">
                  <c:v>33.266666999999998</c:v>
                </c:pt>
                <c:pt idx="978">
                  <c:v>33.299999999999997</c:v>
                </c:pt>
                <c:pt idx="979">
                  <c:v>33.333333000000003</c:v>
                </c:pt>
                <c:pt idx="980">
                  <c:v>33.366667</c:v>
                </c:pt>
                <c:pt idx="981">
                  <c:v>33.4</c:v>
                </c:pt>
                <c:pt idx="982">
                  <c:v>33.433332999999998</c:v>
                </c:pt>
                <c:pt idx="983">
                  <c:v>33.466667000000001</c:v>
                </c:pt>
                <c:pt idx="984">
                  <c:v>33.5</c:v>
                </c:pt>
                <c:pt idx="985">
                  <c:v>33.533332999999999</c:v>
                </c:pt>
                <c:pt idx="986">
                  <c:v>33.566667000000002</c:v>
                </c:pt>
                <c:pt idx="987">
                  <c:v>33.6</c:v>
                </c:pt>
                <c:pt idx="988">
                  <c:v>33.633333</c:v>
                </c:pt>
                <c:pt idx="989">
                  <c:v>33.666666999999997</c:v>
                </c:pt>
                <c:pt idx="990">
                  <c:v>33.700000000000003</c:v>
                </c:pt>
                <c:pt idx="991">
                  <c:v>33.733333000000002</c:v>
                </c:pt>
                <c:pt idx="992">
                  <c:v>33.766666999999998</c:v>
                </c:pt>
                <c:pt idx="993">
                  <c:v>33.799999999999997</c:v>
                </c:pt>
                <c:pt idx="994">
                  <c:v>33.833333000000003</c:v>
                </c:pt>
                <c:pt idx="995">
                  <c:v>33.866667</c:v>
                </c:pt>
                <c:pt idx="996">
                  <c:v>33.9</c:v>
                </c:pt>
                <c:pt idx="997">
                  <c:v>33.933332999999998</c:v>
                </c:pt>
                <c:pt idx="998">
                  <c:v>33.966667000000001</c:v>
                </c:pt>
                <c:pt idx="999">
                  <c:v>34</c:v>
                </c:pt>
                <c:pt idx="1000">
                  <c:v>34.033332999999999</c:v>
                </c:pt>
                <c:pt idx="1001">
                  <c:v>34.066667000000002</c:v>
                </c:pt>
                <c:pt idx="1002">
                  <c:v>34.1</c:v>
                </c:pt>
                <c:pt idx="1003">
                  <c:v>34.133333</c:v>
                </c:pt>
                <c:pt idx="1004">
                  <c:v>34.166666999999997</c:v>
                </c:pt>
                <c:pt idx="1005">
                  <c:v>34.200000000000003</c:v>
                </c:pt>
                <c:pt idx="1006">
                  <c:v>34.233333000000002</c:v>
                </c:pt>
                <c:pt idx="1007">
                  <c:v>34.266666999999998</c:v>
                </c:pt>
                <c:pt idx="1008">
                  <c:v>34.299999999999997</c:v>
                </c:pt>
                <c:pt idx="1009">
                  <c:v>34.333333000000003</c:v>
                </c:pt>
                <c:pt idx="1010">
                  <c:v>34.366667</c:v>
                </c:pt>
                <c:pt idx="1011">
                  <c:v>34.4</c:v>
                </c:pt>
                <c:pt idx="1012">
                  <c:v>34.433332999999998</c:v>
                </c:pt>
                <c:pt idx="1013">
                  <c:v>34.466667000000001</c:v>
                </c:pt>
                <c:pt idx="1014">
                  <c:v>34.5</c:v>
                </c:pt>
                <c:pt idx="1015">
                  <c:v>34.533332999999999</c:v>
                </c:pt>
                <c:pt idx="1016">
                  <c:v>34.566667000000002</c:v>
                </c:pt>
                <c:pt idx="1017">
                  <c:v>34.6</c:v>
                </c:pt>
                <c:pt idx="1018">
                  <c:v>34.633333</c:v>
                </c:pt>
                <c:pt idx="1019">
                  <c:v>34.666666999999997</c:v>
                </c:pt>
                <c:pt idx="1020">
                  <c:v>34.700000000000003</c:v>
                </c:pt>
                <c:pt idx="1021">
                  <c:v>34.733333000000002</c:v>
                </c:pt>
                <c:pt idx="1022">
                  <c:v>34.766666999999998</c:v>
                </c:pt>
                <c:pt idx="1023">
                  <c:v>34.799999999999997</c:v>
                </c:pt>
                <c:pt idx="1024">
                  <c:v>34.833333000000003</c:v>
                </c:pt>
                <c:pt idx="1025">
                  <c:v>34.866667</c:v>
                </c:pt>
                <c:pt idx="1026">
                  <c:v>34.9</c:v>
                </c:pt>
                <c:pt idx="1027">
                  <c:v>34.933332999999998</c:v>
                </c:pt>
                <c:pt idx="1028">
                  <c:v>34.966667000000001</c:v>
                </c:pt>
                <c:pt idx="1029">
                  <c:v>35</c:v>
                </c:pt>
                <c:pt idx="1030">
                  <c:v>35.033332999999999</c:v>
                </c:pt>
                <c:pt idx="1031">
                  <c:v>35.066667000000002</c:v>
                </c:pt>
                <c:pt idx="1032">
                  <c:v>35.1</c:v>
                </c:pt>
                <c:pt idx="1033">
                  <c:v>35.133333</c:v>
                </c:pt>
                <c:pt idx="1034">
                  <c:v>35.166666999999997</c:v>
                </c:pt>
              </c:numCache>
            </c:numRef>
          </c:xVal>
          <c:yVal>
            <c:numRef>
              <c:f>cturtlebot!$H$2:$H$1042</c:f>
              <c:numCache>
                <c:formatCode>General</c:formatCode>
                <c:ptCount val="1041"/>
                <c:pt idx="0">
                  <c:v>0.12250949999999999</c:v>
                </c:pt>
                <c:pt idx="1">
                  <c:v>0.12526100000000001</c:v>
                </c:pt>
                <c:pt idx="2">
                  <c:v>0.12689249999999999</c:v>
                </c:pt>
                <c:pt idx="3">
                  <c:v>0.1272865</c:v>
                </c:pt>
                <c:pt idx="4">
                  <c:v>0.127358</c:v>
                </c:pt>
                <c:pt idx="5">
                  <c:v>0.12715799999999999</c:v>
                </c:pt>
                <c:pt idx="6">
                  <c:v>0.12734800000000002</c:v>
                </c:pt>
                <c:pt idx="7">
                  <c:v>0.12727100000000002</c:v>
                </c:pt>
                <c:pt idx="8">
                  <c:v>0.12723200000000001</c:v>
                </c:pt>
                <c:pt idx="9">
                  <c:v>0.127333</c:v>
                </c:pt>
                <c:pt idx="10">
                  <c:v>0.12724450000000001</c:v>
                </c:pt>
                <c:pt idx="11">
                  <c:v>0.1272905</c:v>
                </c:pt>
                <c:pt idx="12">
                  <c:v>0.12729299999999999</c:v>
                </c:pt>
                <c:pt idx="13">
                  <c:v>0.127253</c:v>
                </c:pt>
                <c:pt idx="14">
                  <c:v>0.12732250000000001</c:v>
                </c:pt>
                <c:pt idx="15">
                  <c:v>0.127274</c:v>
                </c:pt>
                <c:pt idx="16">
                  <c:v>0.126803</c:v>
                </c:pt>
                <c:pt idx="17">
                  <c:v>0.12639800000000001</c:v>
                </c:pt>
                <c:pt idx="18">
                  <c:v>0.12532799999999999</c:v>
                </c:pt>
                <c:pt idx="19">
                  <c:v>0.1241005</c:v>
                </c:pt>
                <c:pt idx="20">
                  <c:v>0.123112</c:v>
                </c:pt>
                <c:pt idx="21">
                  <c:v>0.12263299999999999</c:v>
                </c:pt>
                <c:pt idx="22">
                  <c:v>0.12221699999999999</c:v>
                </c:pt>
                <c:pt idx="23">
                  <c:v>0.121835</c:v>
                </c:pt>
                <c:pt idx="24">
                  <c:v>0.121918</c:v>
                </c:pt>
                <c:pt idx="25">
                  <c:v>0.121915</c:v>
                </c:pt>
                <c:pt idx="26">
                  <c:v>0.12194650000000001</c:v>
                </c:pt>
                <c:pt idx="27">
                  <c:v>0.12197550000000001</c:v>
                </c:pt>
                <c:pt idx="28">
                  <c:v>0.121976</c:v>
                </c:pt>
                <c:pt idx="29">
                  <c:v>0.12198300000000001</c:v>
                </c:pt>
                <c:pt idx="30">
                  <c:v>0.12199450000000001</c:v>
                </c:pt>
                <c:pt idx="31">
                  <c:v>0.12201049999999999</c:v>
                </c:pt>
                <c:pt idx="32">
                  <c:v>0.12201500000000001</c:v>
                </c:pt>
                <c:pt idx="33">
                  <c:v>0.12201049999999999</c:v>
                </c:pt>
                <c:pt idx="34">
                  <c:v>0.12204</c:v>
                </c:pt>
                <c:pt idx="35">
                  <c:v>0.12203549999999999</c:v>
                </c:pt>
                <c:pt idx="36">
                  <c:v>0.12202449999999999</c:v>
                </c:pt>
                <c:pt idx="37">
                  <c:v>0.122043</c:v>
                </c:pt>
                <c:pt idx="38">
                  <c:v>0.1220465</c:v>
                </c:pt>
                <c:pt idx="39">
                  <c:v>0.12218850000000001</c:v>
                </c:pt>
                <c:pt idx="40">
                  <c:v>0.12291099999999999</c:v>
                </c:pt>
                <c:pt idx="41">
                  <c:v>0.12379100000000001</c:v>
                </c:pt>
                <c:pt idx="42">
                  <c:v>0.12453400000000001</c:v>
                </c:pt>
                <c:pt idx="43">
                  <c:v>0.125615</c:v>
                </c:pt>
                <c:pt idx="44">
                  <c:v>0.12674550000000001</c:v>
                </c:pt>
                <c:pt idx="45">
                  <c:v>0.1277655</c:v>
                </c:pt>
                <c:pt idx="46">
                  <c:v>0.12879099999999999</c:v>
                </c:pt>
                <c:pt idx="47">
                  <c:v>0.13053000000000001</c:v>
                </c:pt>
                <c:pt idx="48">
                  <c:v>0.13226749999999998</c:v>
                </c:pt>
                <c:pt idx="49">
                  <c:v>0.13300050000000002</c:v>
                </c:pt>
                <c:pt idx="50">
                  <c:v>0.13299949999999999</c:v>
                </c:pt>
                <c:pt idx="51">
                  <c:v>0.13308449999999999</c:v>
                </c:pt>
                <c:pt idx="52">
                  <c:v>0.133022</c:v>
                </c:pt>
                <c:pt idx="53">
                  <c:v>0.1330615</c:v>
                </c:pt>
                <c:pt idx="54">
                  <c:v>0.13309550000000001</c:v>
                </c:pt>
                <c:pt idx="55">
                  <c:v>0.133073</c:v>
                </c:pt>
                <c:pt idx="56">
                  <c:v>0.13309799999999999</c:v>
                </c:pt>
                <c:pt idx="57">
                  <c:v>0.13313549999999999</c:v>
                </c:pt>
                <c:pt idx="58">
                  <c:v>0.13312850000000001</c:v>
                </c:pt>
                <c:pt idx="59">
                  <c:v>0.1331495</c:v>
                </c:pt>
                <c:pt idx="60">
                  <c:v>0.133158</c:v>
                </c:pt>
                <c:pt idx="61">
                  <c:v>0.13316549999999999</c:v>
                </c:pt>
                <c:pt idx="62">
                  <c:v>0.13318050000000001</c:v>
                </c:pt>
                <c:pt idx="63">
                  <c:v>0.13257150000000001</c:v>
                </c:pt>
                <c:pt idx="64">
                  <c:v>0.13202150000000001</c:v>
                </c:pt>
                <c:pt idx="65">
                  <c:v>0.13110250000000001</c:v>
                </c:pt>
                <c:pt idx="66">
                  <c:v>0.12986049999999999</c:v>
                </c:pt>
                <c:pt idx="67">
                  <c:v>0.129132</c:v>
                </c:pt>
                <c:pt idx="68">
                  <c:v>0.12866849999999999</c:v>
                </c:pt>
                <c:pt idx="69">
                  <c:v>0.128273</c:v>
                </c:pt>
                <c:pt idx="70">
                  <c:v>0.1280655</c:v>
                </c:pt>
                <c:pt idx="71">
                  <c:v>0.1282055</c:v>
                </c:pt>
                <c:pt idx="72">
                  <c:v>0.1281265</c:v>
                </c:pt>
                <c:pt idx="73">
                  <c:v>0.12823999999999999</c:v>
                </c:pt>
                <c:pt idx="74">
                  <c:v>0.12816900000000001</c:v>
                </c:pt>
                <c:pt idx="75">
                  <c:v>0.1282585</c:v>
                </c:pt>
                <c:pt idx="76">
                  <c:v>0.128189</c:v>
                </c:pt>
                <c:pt idx="77">
                  <c:v>0.128247</c:v>
                </c:pt>
                <c:pt idx="78">
                  <c:v>0.1282025</c:v>
                </c:pt>
                <c:pt idx="79">
                  <c:v>0.1282575</c:v>
                </c:pt>
                <c:pt idx="80">
                  <c:v>0.12822250000000002</c:v>
                </c:pt>
                <c:pt idx="81">
                  <c:v>0.12825249999999999</c:v>
                </c:pt>
                <c:pt idx="82">
                  <c:v>0.12821650000000001</c:v>
                </c:pt>
                <c:pt idx="83">
                  <c:v>0.12824949999999999</c:v>
                </c:pt>
                <c:pt idx="84">
                  <c:v>0.12823850000000001</c:v>
                </c:pt>
                <c:pt idx="85">
                  <c:v>0.1282935</c:v>
                </c:pt>
                <c:pt idx="86">
                  <c:v>0.1287345</c:v>
                </c:pt>
                <c:pt idx="87">
                  <c:v>0.129466</c:v>
                </c:pt>
                <c:pt idx="88">
                  <c:v>0.13039800000000001</c:v>
                </c:pt>
                <c:pt idx="89">
                  <c:v>0.131276</c:v>
                </c:pt>
                <c:pt idx="90">
                  <c:v>0.1323085</c:v>
                </c:pt>
                <c:pt idx="91">
                  <c:v>0.13327549999999999</c:v>
                </c:pt>
                <c:pt idx="92">
                  <c:v>0.13405400000000001</c:v>
                </c:pt>
                <c:pt idx="93">
                  <c:v>0.135486</c:v>
                </c:pt>
                <c:pt idx="94">
                  <c:v>0.13733400000000001</c:v>
                </c:pt>
                <c:pt idx="95">
                  <c:v>0.13882349999999999</c:v>
                </c:pt>
                <c:pt idx="96">
                  <c:v>0.13934150000000001</c:v>
                </c:pt>
                <c:pt idx="97">
                  <c:v>0.139318</c:v>
                </c:pt>
                <c:pt idx="98">
                  <c:v>0.13929</c:v>
                </c:pt>
                <c:pt idx="99">
                  <c:v>0.13932800000000001</c:v>
                </c:pt>
                <c:pt idx="100">
                  <c:v>0.13935049999999999</c:v>
                </c:pt>
                <c:pt idx="101">
                  <c:v>0.139346</c:v>
                </c:pt>
                <c:pt idx="102">
                  <c:v>0.139399</c:v>
                </c:pt>
                <c:pt idx="103">
                  <c:v>0.139375</c:v>
                </c:pt>
                <c:pt idx="104">
                  <c:v>0.13939299999999999</c:v>
                </c:pt>
                <c:pt idx="105">
                  <c:v>0.13942350000000001</c:v>
                </c:pt>
                <c:pt idx="106">
                  <c:v>0.13941150000000002</c:v>
                </c:pt>
                <c:pt idx="107">
                  <c:v>0.1394225</c:v>
                </c:pt>
                <c:pt idx="108">
                  <c:v>0.13945400000000002</c:v>
                </c:pt>
                <c:pt idx="109">
                  <c:v>0.139184</c:v>
                </c:pt>
                <c:pt idx="110">
                  <c:v>0.13859850000000001</c:v>
                </c:pt>
                <c:pt idx="111">
                  <c:v>0.13777800000000001</c:v>
                </c:pt>
                <c:pt idx="112">
                  <c:v>0.136572</c:v>
                </c:pt>
                <c:pt idx="113">
                  <c:v>0.13572149999999999</c:v>
                </c:pt>
                <c:pt idx="114">
                  <c:v>0.1351425</c:v>
                </c:pt>
                <c:pt idx="115">
                  <c:v>0.13479649999999999</c:v>
                </c:pt>
                <c:pt idx="116">
                  <c:v>0.1343625</c:v>
                </c:pt>
                <c:pt idx="117">
                  <c:v>0.1343975</c:v>
                </c:pt>
                <c:pt idx="118">
                  <c:v>0.13440150000000001</c:v>
                </c:pt>
                <c:pt idx="119">
                  <c:v>0.1344265</c:v>
                </c:pt>
                <c:pt idx="120">
                  <c:v>0.13446049999999998</c:v>
                </c:pt>
                <c:pt idx="121">
                  <c:v>0.13447199999999998</c:v>
                </c:pt>
                <c:pt idx="122">
                  <c:v>0.1344775</c:v>
                </c:pt>
                <c:pt idx="123">
                  <c:v>0.13448100000000002</c:v>
                </c:pt>
                <c:pt idx="124">
                  <c:v>0.134496</c:v>
                </c:pt>
                <c:pt idx="125">
                  <c:v>0.13449450000000002</c:v>
                </c:pt>
                <c:pt idx="126">
                  <c:v>0.1345025</c:v>
                </c:pt>
                <c:pt idx="127">
                  <c:v>0.1345065</c:v>
                </c:pt>
                <c:pt idx="128">
                  <c:v>0.13450600000000001</c:v>
                </c:pt>
                <c:pt idx="129">
                  <c:v>0.13450200000000001</c:v>
                </c:pt>
                <c:pt idx="130">
                  <c:v>0.134523</c:v>
                </c:pt>
                <c:pt idx="131">
                  <c:v>0.13452249999999999</c:v>
                </c:pt>
                <c:pt idx="132">
                  <c:v>0.13453850000000001</c:v>
                </c:pt>
                <c:pt idx="133">
                  <c:v>0.13523250000000001</c:v>
                </c:pt>
                <c:pt idx="134">
                  <c:v>0.1360345</c:v>
                </c:pt>
                <c:pt idx="135">
                  <c:v>0.13674799999999998</c:v>
                </c:pt>
                <c:pt idx="136">
                  <c:v>0.13792199999999999</c:v>
                </c:pt>
                <c:pt idx="137">
                  <c:v>0.13904250000000001</c:v>
                </c:pt>
                <c:pt idx="138">
                  <c:v>0.13999250000000002</c:v>
                </c:pt>
                <c:pt idx="139">
                  <c:v>0.14081350000000001</c:v>
                </c:pt>
                <c:pt idx="140">
                  <c:v>0.142703</c:v>
                </c:pt>
                <c:pt idx="141">
                  <c:v>0.14462749999999999</c:v>
                </c:pt>
                <c:pt idx="142">
                  <c:v>0.14561200000000002</c:v>
                </c:pt>
                <c:pt idx="143">
                  <c:v>0.14569550000000001</c:v>
                </c:pt>
                <c:pt idx="144">
                  <c:v>0.145786</c:v>
                </c:pt>
                <c:pt idx="145">
                  <c:v>0.1457135</c:v>
                </c:pt>
                <c:pt idx="146">
                  <c:v>0.14574900000000002</c:v>
                </c:pt>
                <c:pt idx="147">
                  <c:v>0.1457755</c:v>
                </c:pt>
                <c:pt idx="148">
                  <c:v>0.14574200000000001</c:v>
                </c:pt>
                <c:pt idx="149">
                  <c:v>0.1457765</c:v>
                </c:pt>
                <c:pt idx="150">
                  <c:v>0.1457775</c:v>
                </c:pt>
                <c:pt idx="151">
                  <c:v>0.14576549999999999</c:v>
                </c:pt>
                <c:pt idx="152">
                  <c:v>0.145789</c:v>
                </c:pt>
                <c:pt idx="153">
                  <c:v>0.145785</c:v>
                </c:pt>
                <c:pt idx="154">
                  <c:v>0.145792</c:v>
                </c:pt>
                <c:pt idx="155">
                  <c:v>0.14580399999999999</c:v>
                </c:pt>
                <c:pt idx="156">
                  <c:v>0.14530650000000001</c:v>
                </c:pt>
                <c:pt idx="157">
                  <c:v>0.14485149999999999</c:v>
                </c:pt>
                <c:pt idx="158">
                  <c:v>0.14374500000000001</c:v>
                </c:pt>
                <c:pt idx="159">
                  <c:v>0.14258399999999999</c:v>
                </c:pt>
                <c:pt idx="160">
                  <c:v>0.141822</c:v>
                </c:pt>
                <c:pt idx="161">
                  <c:v>0.141239</c:v>
                </c:pt>
                <c:pt idx="162">
                  <c:v>0.1409435</c:v>
                </c:pt>
                <c:pt idx="163">
                  <c:v>0.14064900000000002</c:v>
                </c:pt>
                <c:pt idx="164">
                  <c:v>0.14080799999999999</c:v>
                </c:pt>
                <c:pt idx="165">
                  <c:v>0.14074399999999998</c:v>
                </c:pt>
                <c:pt idx="166">
                  <c:v>0.140849</c:v>
                </c:pt>
                <c:pt idx="167">
                  <c:v>0.14080999999999999</c:v>
                </c:pt>
                <c:pt idx="168">
                  <c:v>0.14086100000000001</c:v>
                </c:pt>
                <c:pt idx="169">
                  <c:v>0.14084199999999999</c:v>
                </c:pt>
                <c:pt idx="170">
                  <c:v>0.14087450000000001</c:v>
                </c:pt>
                <c:pt idx="171">
                  <c:v>0.14085500000000001</c:v>
                </c:pt>
                <c:pt idx="172">
                  <c:v>0.14087850000000002</c:v>
                </c:pt>
                <c:pt idx="173">
                  <c:v>0.14087050000000001</c:v>
                </c:pt>
                <c:pt idx="174">
                  <c:v>0.140876</c:v>
                </c:pt>
                <c:pt idx="175">
                  <c:v>0.14087749999999999</c:v>
                </c:pt>
                <c:pt idx="176">
                  <c:v>0.14088500000000001</c:v>
                </c:pt>
                <c:pt idx="177">
                  <c:v>0.1408645</c:v>
                </c:pt>
                <c:pt idx="178">
                  <c:v>0.14088349999999999</c:v>
                </c:pt>
                <c:pt idx="179">
                  <c:v>0.141127</c:v>
                </c:pt>
                <c:pt idx="180">
                  <c:v>0.14203949999999999</c:v>
                </c:pt>
                <c:pt idx="181">
                  <c:v>0.14280199999999998</c:v>
                </c:pt>
                <c:pt idx="182">
                  <c:v>0.14351350000000002</c:v>
                </c:pt>
                <c:pt idx="183">
                  <c:v>0.1446305</c:v>
                </c:pt>
                <c:pt idx="184">
                  <c:v>0.14579600000000001</c:v>
                </c:pt>
                <c:pt idx="185">
                  <c:v>0.14673249999999999</c:v>
                </c:pt>
                <c:pt idx="186">
                  <c:v>0.14784999999999998</c:v>
                </c:pt>
                <c:pt idx="187">
                  <c:v>0.14969499999999999</c:v>
                </c:pt>
                <c:pt idx="188">
                  <c:v>0.1512135</c:v>
                </c:pt>
                <c:pt idx="189">
                  <c:v>0.1518505</c:v>
                </c:pt>
                <c:pt idx="190">
                  <c:v>0.15191850000000001</c:v>
                </c:pt>
                <c:pt idx="191">
                  <c:v>0.15194099999999999</c:v>
                </c:pt>
                <c:pt idx="192">
                  <c:v>0.15189049999999998</c:v>
                </c:pt>
                <c:pt idx="193">
                  <c:v>0.1519645</c:v>
                </c:pt>
                <c:pt idx="194">
                  <c:v>0.15193499999999999</c:v>
                </c:pt>
                <c:pt idx="195">
                  <c:v>0.151952</c:v>
                </c:pt>
                <c:pt idx="196">
                  <c:v>0.151981</c:v>
                </c:pt>
                <c:pt idx="197">
                  <c:v>0.15196300000000001</c:v>
                </c:pt>
                <c:pt idx="198">
                  <c:v>0.1519875</c:v>
                </c:pt>
                <c:pt idx="199">
                  <c:v>0.15200249999999998</c:v>
                </c:pt>
                <c:pt idx="200">
                  <c:v>0.15199650000000001</c:v>
                </c:pt>
                <c:pt idx="201">
                  <c:v>0.1520145</c:v>
                </c:pt>
                <c:pt idx="202">
                  <c:v>0.15201700000000001</c:v>
                </c:pt>
                <c:pt idx="203">
                  <c:v>0.15130149999999998</c:v>
                </c:pt>
                <c:pt idx="204">
                  <c:v>0.150621</c:v>
                </c:pt>
                <c:pt idx="205">
                  <c:v>0.14951700000000001</c:v>
                </c:pt>
                <c:pt idx="206">
                  <c:v>0.14846699999999999</c:v>
                </c:pt>
                <c:pt idx="207">
                  <c:v>0.1479065</c:v>
                </c:pt>
                <c:pt idx="208">
                  <c:v>0.14744200000000002</c:v>
                </c:pt>
                <c:pt idx="209">
                  <c:v>0.14700449999999998</c:v>
                </c:pt>
                <c:pt idx="210">
                  <c:v>0.14691349999999997</c:v>
                </c:pt>
                <c:pt idx="211">
                  <c:v>0.14699499999999999</c:v>
                </c:pt>
                <c:pt idx="212">
                  <c:v>0.14697199999999999</c:v>
                </c:pt>
                <c:pt idx="213">
                  <c:v>0.14703549999999999</c:v>
                </c:pt>
                <c:pt idx="214">
                  <c:v>0.147011</c:v>
                </c:pt>
                <c:pt idx="215">
                  <c:v>0.14705199999999999</c:v>
                </c:pt>
                <c:pt idx="216">
                  <c:v>0.14702949999999998</c:v>
                </c:pt>
                <c:pt idx="217">
                  <c:v>0.14706150000000001</c:v>
                </c:pt>
                <c:pt idx="218">
                  <c:v>0.14704400000000001</c:v>
                </c:pt>
                <c:pt idx="219">
                  <c:v>0.147065</c:v>
                </c:pt>
                <c:pt idx="220">
                  <c:v>0.14705649999999998</c:v>
                </c:pt>
                <c:pt idx="221">
                  <c:v>0.14707199999999998</c:v>
                </c:pt>
                <c:pt idx="222">
                  <c:v>0.147061</c:v>
                </c:pt>
                <c:pt idx="223">
                  <c:v>0.1470795</c:v>
                </c:pt>
                <c:pt idx="224">
                  <c:v>0.14706900000000001</c:v>
                </c:pt>
                <c:pt idx="225">
                  <c:v>0.14707700000000001</c:v>
                </c:pt>
                <c:pt idx="226">
                  <c:v>0.14770749999999999</c:v>
                </c:pt>
                <c:pt idx="227">
                  <c:v>0.148368</c:v>
                </c:pt>
                <c:pt idx="228">
                  <c:v>0.149143</c:v>
                </c:pt>
                <c:pt idx="229">
                  <c:v>0.15031600000000001</c:v>
                </c:pt>
                <c:pt idx="230">
                  <c:v>0.15153499999999998</c:v>
                </c:pt>
                <c:pt idx="231">
                  <c:v>0.15258150000000001</c:v>
                </c:pt>
                <c:pt idx="232">
                  <c:v>0.15345150000000002</c:v>
                </c:pt>
                <c:pt idx="233">
                  <c:v>0.155053</c:v>
                </c:pt>
                <c:pt idx="234">
                  <c:v>0.15684300000000001</c:v>
                </c:pt>
                <c:pt idx="235">
                  <c:v>0.157946</c:v>
                </c:pt>
                <c:pt idx="236">
                  <c:v>0.15824050000000001</c:v>
                </c:pt>
                <c:pt idx="237">
                  <c:v>0.15824050000000001</c:v>
                </c:pt>
                <c:pt idx="238">
                  <c:v>0.15816049999999998</c:v>
                </c:pt>
                <c:pt idx="239">
                  <c:v>0.1582385</c:v>
                </c:pt>
                <c:pt idx="240">
                  <c:v>0.15821099999999999</c:v>
                </c:pt>
                <c:pt idx="241">
                  <c:v>0.15818599999999999</c:v>
                </c:pt>
                <c:pt idx="242">
                  <c:v>0.15825349999999999</c:v>
                </c:pt>
                <c:pt idx="243">
                  <c:v>0.1582095</c:v>
                </c:pt>
                <c:pt idx="244">
                  <c:v>0.1582305</c:v>
                </c:pt>
                <c:pt idx="245">
                  <c:v>0.158249</c:v>
                </c:pt>
                <c:pt idx="246">
                  <c:v>0.15821750000000001</c:v>
                </c:pt>
                <c:pt idx="247">
                  <c:v>0.15824749999999999</c:v>
                </c:pt>
                <c:pt idx="248">
                  <c:v>0.15828100000000001</c:v>
                </c:pt>
                <c:pt idx="249">
                  <c:v>0.15789900000000001</c:v>
                </c:pt>
                <c:pt idx="250">
                  <c:v>0.157389</c:v>
                </c:pt>
                <c:pt idx="251">
                  <c:v>0.15640900000000002</c:v>
                </c:pt>
                <c:pt idx="252">
                  <c:v>0.15520299999999998</c:v>
                </c:pt>
                <c:pt idx="253">
                  <c:v>0.15441199999999999</c:v>
                </c:pt>
                <c:pt idx="254">
                  <c:v>0.153891</c:v>
                </c:pt>
                <c:pt idx="255">
                  <c:v>0.15342450000000002</c:v>
                </c:pt>
                <c:pt idx="256">
                  <c:v>0.1530145</c:v>
                </c:pt>
                <c:pt idx="257">
                  <c:v>0.15316449999999998</c:v>
                </c:pt>
                <c:pt idx="258">
                  <c:v>0.15310600000000002</c:v>
                </c:pt>
                <c:pt idx="259">
                  <c:v>0.15321399999999999</c:v>
                </c:pt>
                <c:pt idx="260">
                  <c:v>0.15317500000000001</c:v>
                </c:pt>
                <c:pt idx="261">
                  <c:v>0.153225</c:v>
                </c:pt>
                <c:pt idx="262">
                  <c:v>0.153195</c:v>
                </c:pt>
                <c:pt idx="263">
                  <c:v>0.1532355</c:v>
                </c:pt>
                <c:pt idx="264">
                  <c:v>0.15320249999999999</c:v>
                </c:pt>
                <c:pt idx="265">
                  <c:v>0.1532375</c:v>
                </c:pt>
                <c:pt idx="266">
                  <c:v>0.153224</c:v>
                </c:pt>
                <c:pt idx="267">
                  <c:v>0.15323349999999999</c:v>
                </c:pt>
                <c:pt idx="268">
                  <c:v>0.15322649999999999</c:v>
                </c:pt>
                <c:pt idx="269">
                  <c:v>0.153254</c:v>
                </c:pt>
                <c:pt idx="270">
                  <c:v>0.15323249999999999</c:v>
                </c:pt>
                <c:pt idx="271">
                  <c:v>0.15326299999999998</c:v>
                </c:pt>
                <c:pt idx="272">
                  <c:v>0.1533505</c:v>
                </c:pt>
                <c:pt idx="273">
                  <c:v>0.15428150000000002</c:v>
                </c:pt>
                <c:pt idx="274">
                  <c:v>0.15492500000000001</c:v>
                </c:pt>
                <c:pt idx="275">
                  <c:v>0.15561849999999999</c:v>
                </c:pt>
                <c:pt idx="276">
                  <c:v>0.15686</c:v>
                </c:pt>
                <c:pt idx="277">
                  <c:v>0.15799199999999999</c:v>
                </c:pt>
                <c:pt idx="278">
                  <c:v>0.15895899999999999</c:v>
                </c:pt>
                <c:pt idx="279">
                  <c:v>0.159827</c:v>
                </c:pt>
                <c:pt idx="280">
                  <c:v>0.16176000000000001</c:v>
                </c:pt>
                <c:pt idx="281">
                  <c:v>0.1635335</c:v>
                </c:pt>
                <c:pt idx="282">
                  <c:v>0.1643725</c:v>
                </c:pt>
                <c:pt idx="283">
                  <c:v>0.16459550000000001</c:v>
                </c:pt>
                <c:pt idx="284">
                  <c:v>0.164492</c:v>
                </c:pt>
                <c:pt idx="285">
                  <c:v>0.16442100000000001</c:v>
                </c:pt>
                <c:pt idx="286">
                  <c:v>0.16455599999999998</c:v>
                </c:pt>
                <c:pt idx="287">
                  <c:v>0.16446749999999999</c:v>
                </c:pt>
                <c:pt idx="288">
                  <c:v>0.16448099999999999</c:v>
                </c:pt>
                <c:pt idx="289">
                  <c:v>0.16456999999999999</c:v>
                </c:pt>
                <c:pt idx="290">
                  <c:v>0.16445949999999998</c:v>
                </c:pt>
                <c:pt idx="291">
                  <c:v>0.164547</c:v>
                </c:pt>
                <c:pt idx="292">
                  <c:v>0.16453699999999999</c:v>
                </c:pt>
                <c:pt idx="293">
                  <c:v>0.16447800000000001</c:v>
                </c:pt>
                <c:pt idx="294">
                  <c:v>0.1645655</c:v>
                </c:pt>
                <c:pt idx="295">
                  <c:v>0.16456850000000001</c:v>
                </c:pt>
                <c:pt idx="296">
                  <c:v>0.1638965</c:v>
                </c:pt>
                <c:pt idx="297">
                  <c:v>0.16334399999999999</c:v>
                </c:pt>
                <c:pt idx="298">
                  <c:v>0.16211049999999999</c:v>
                </c:pt>
                <c:pt idx="299">
                  <c:v>0.16097450000000002</c:v>
                </c:pt>
                <c:pt idx="300">
                  <c:v>0.16041800000000001</c:v>
                </c:pt>
                <c:pt idx="301">
                  <c:v>0.16003899999999999</c:v>
                </c:pt>
                <c:pt idx="302">
                  <c:v>0.15955950000000002</c:v>
                </c:pt>
                <c:pt idx="303">
                  <c:v>0.1593485</c:v>
                </c:pt>
                <c:pt idx="304">
                  <c:v>0.1595125</c:v>
                </c:pt>
                <c:pt idx="305">
                  <c:v>0.15944</c:v>
                </c:pt>
                <c:pt idx="306">
                  <c:v>0.15953499999999998</c:v>
                </c:pt>
                <c:pt idx="307">
                  <c:v>0.15949649999999999</c:v>
                </c:pt>
                <c:pt idx="308">
                  <c:v>0.15957350000000001</c:v>
                </c:pt>
                <c:pt idx="309">
                  <c:v>0.1595095</c:v>
                </c:pt>
                <c:pt idx="310">
                  <c:v>0.1595675</c:v>
                </c:pt>
                <c:pt idx="311">
                  <c:v>0.15954400000000002</c:v>
                </c:pt>
                <c:pt idx="312">
                  <c:v>0.15956300000000001</c:v>
                </c:pt>
                <c:pt idx="313">
                  <c:v>0.15954600000000002</c:v>
                </c:pt>
                <c:pt idx="314">
                  <c:v>0.159577</c:v>
                </c:pt>
                <c:pt idx="315">
                  <c:v>0.15955750000000002</c:v>
                </c:pt>
                <c:pt idx="316">
                  <c:v>0.15957199999999999</c:v>
                </c:pt>
                <c:pt idx="317">
                  <c:v>0.15956799999999999</c:v>
                </c:pt>
                <c:pt idx="318">
                  <c:v>0.15960449999999998</c:v>
                </c:pt>
                <c:pt idx="319">
                  <c:v>0.159943</c:v>
                </c:pt>
                <c:pt idx="320">
                  <c:v>0.16072649999999999</c:v>
                </c:pt>
                <c:pt idx="321">
                  <c:v>0.16168100000000002</c:v>
                </c:pt>
                <c:pt idx="322">
                  <c:v>0.16250000000000001</c:v>
                </c:pt>
                <c:pt idx="323">
                  <c:v>0.1635355</c:v>
                </c:pt>
                <c:pt idx="324">
                  <c:v>0.164799</c:v>
                </c:pt>
                <c:pt idx="325">
                  <c:v>0.16595199999999999</c:v>
                </c:pt>
                <c:pt idx="326">
                  <c:v>0.16732</c:v>
                </c:pt>
                <c:pt idx="327">
                  <c:v>0.16893050000000001</c:v>
                </c:pt>
                <c:pt idx="328">
                  <c:v>0.17004049999999998</c:v>
                </c:pt>
                <c:pt idx="329">
                  <c:v>0.17033399999999999</c:v>
                </c:pt>
                <c:pt idx="330">
                  <c:v>0.17030050000000002</c:v>
                </c:pt>
                <c:pt idx="331">
                  <c:v>0.1703355</c:v>
                </c:pt>
                <c:pt idx="332">
                  <c:v>0.170323</c:v>
                </c:pt>
                <c:pt idx="333">
                  <c:v>0.1703345</c:v>
                </c:pt>
                <c:pt idx="334">
                  <c:v>0.17039100000000001</c:v>
                </c:pt>
                <c:pt idx="335">
                  <c:v>0.17038249999999999</c:v>
                </c:pt>
                <c:pt idx="336">
                  <c:v>0.1703935</c:v>
                </c:pt>
                <c:pt idx="337">
                  <c:v>0.170435</c:v>
                </c:pt>
                <c:pt idx="338">
                  <c:v>0.170432</c:v>
                </c:pt>
                <c:pt idx="339">
                  <c:v>0.17043700000000001</c:v>
                </c:pt>
                <c:pt idx="340">
                  <c:v>0.17046649999999999</c:v>
                </c:pt>
                <c:pt idx="341">
                  <c:v>0.17046649999999999</c:v>
                </c:pt>
                <c:pt idx="342">
                  <c:v>0.170348</c:v>
                </c:pt>
                <c:pt idx="343">
                  <c:v>0.1696945</c:v>
                </c:pt>
                <c:pt idx="344">
                  <c:v>0.16893750000000002</c:v>
                </c:pt>
                <c:pt idx="345">
                  <c:v>0.16780600000000001</c:v>
                </c:pt>
                <c:pt idx="346">
                  <c:v>0.166851</c:v>
                </c:pt>
                <c:pt idx="347">
                  <c:v>0.1663125</c:v>
                </c:pt>
                <c:pt idx="348">
                  <c:v>0.165827</c:v>
                </c:pt>
                <c:pt idx="349">
                  <c:v>0.1654235</c:v>
                </c:pt>
                <c:pt idx="350">
                  <c:v>0.16549150000000001</c:v>
                </c:pt>
                <c:pt idx="351">
                  <c:v>0.1654795</c:v>
                </c:pt>
                <c:pt idx="352">
                  <c:v>0.16552349999999999</c:v>
                </c:pt>
                <c:pt idx="353">
                  <c:v>0.16553000000000001</c:v>
                </c:pt>
                <c:pt idx="354">
                  <c:v>0.16555049999999999</c:v>
                </c:pt>
                <c:pt idx="355">
                  <c:v>0.16554249999999998</c:v>
                </c:pt>
                <c:pt idx="356">
                  <c:v>0.16556699999999999</c:v>
                </c:pt>
                <c:pt idx="357">
                  <c:v>0.16556399999999999</c:v>
                </c:pt>
                <c:pt idx="358">
                  <c:v>0.16556949999999998</c:v>
                </c:pt>
                <c:pt idx="359">
                  <c:v>0.16556949999999998</c:v>
                </c:pt>
                <c:pt idx="360">
                  <c:v>0.16558600000000001</c:v>
                </c:pt>
                <c:pt idx="361">
                  <c:v>0.16557250000000001</c:v>
                </c:pt>
                <c:pt idx="362">
                  <c:v>0.16558200000000001</c:v>
                </c:pt>
                <c:pt idx="363">
                  <c:v>0.16558500000000001</c:v>
                </c:pt>
                <c:pt idx="364">
                  <c:v>0.16559000000000001</c:v>
                </c:pt>
                <c:pt idx="365">
                  <c:v>0.165628</c:v>
                </c:pt>
                <c:pt idx="366">
                  <c:v>0.16637299999999999</c:v>
                </c:pt>
                <c:pt idx="367">
                  <c:v>0.166875</c:v>
                </c:pt>
                <c:pt idx="368">
                  <c:v>0.1675285</c:v>
                </c:pt>
                <c:pt idx="369">
                  <c:v>0.16904949999999999</c:v>
                </c:pt>
                <c:pt idx="370">
                  <c:v>0.17039349999999998</c:v>
                </c:pt>
                <c:pt idx="371">
                  <c:v>0.1712795</c:v>
                </c:pt>
                <c:pt idx="372">
                  <c:v>0.172038</c:v>
                </c:pt>
                <c:pt idx="373">
                  <c:v>0.17398799999999998</c:v>
                </c:pt>
                <c:pt idx="374">
                  <c:v>0.17605899999999999</c:v>
                </c:pt>
                <c:pt idx="375">
                  <c:v>0.17700199999999999</c:v>
                </c:pt>
                <c:pt idx="376">
                  <c:v>0.1772425</c:v>
                </c:pt>
                <c:pt idx="377">
                  <c:v>0.17729</c:v>
                </c:pt>
                <c:pt idx="378">
                  <c:v>0.17716100000000001</c:v>
                </c:pt>
                <c:pt idx="379">
                  <c:v>0.17727300000000001</c:v>
                </c:pt>
                <c:pt idx="380">
                  <c:v>0.17723449999999999</c:v>
                </c:pt>
                <c:pt idx="381">
                  <c:v>0.17719600000000002</c:v>
                </c:pt>
                <c:pt idx="382">
                  <c:v>0.17727599999999999</c:v>
                </c:pt>
                <c:pt idx="383">
                  <c:v>0.177204</c:v>
                </c:pt>
                <c:pt idx="384">
                  <c:v>0.17722599999999999</c:v>
                </c:pt>
                <c:pt idx="385">
                  <c:v>0.17723649999999999</c:v>
                </c:pt>
                <c:pt idx="386">
                  <c:v>0.177206</c:v>
                </c:pt>
                <c:pt idx="387">
                  <c:v>0.1772425</c:v>
                </c:pt>
                <c:pt idx="388">
                  <c:v>0.17723699999999998</c:v>
                </c:pt>
                <c:pt idx="389">
                  <c:v>0.176706</c:v>
                </c:pt>
                <c:pt idx="390">
                  <c:v>0.17617949999999999</c:v>
                </c:pt>
                <c:pt idx="391">
                  <c:v>0.1749155</c:v>
                </c:pt>
                <c:pt idx="392">
                  <c:v>0.17379349999999999</c:v>
                </c:pt>
                <c:pt idx="393">
                  <c:v>0.17313800000000001</c:v>
                </c:pt>
                <c:pt idx="394">
                  <c:v>0.172651</c:v>
                </c:pt>
                <c:pt idx="395">
                  <c:v>0.17216150000000002</c:v>
                </c:pt>
                <c:pt idx="396">
                  <c:v>0.17190450000000002</c:v>
                </c:pt>
                <c:pt idx="397">
                  <c:v>0.17203000000000002</c:v>
                </c:pt>
                <c:pt idx="398">
                  <c:v>0.17197600000000002</c:v>
                </c:pt>
                <c:pt idx="399">
                  <c:v>0.17207650000000002</c:v>
                </c:pt>
                <c:pt idx="400">
                  <c:v>0.17203249999999998</c:v>
                </c:pt>
                <c:pt idx="401">
                  <c:v>0.17208999999999999</c:v>
                </c:pt>
                <c:pt idx="402">
                  <c:v>0.17206050000000001</c:v>
                </c:pt>
                <c:pt idx="403">
                  <c:v>0.17210599999999998</c:v>
                </c:pt>
                <c:pt idx="404">
                  <c:v>0.172072</c:v>
                </c:pt>
                <c:pt idx="405">
                  <c:v>0.1721095</c:v>
                </c:pt>
                <c:pt idx="406">
                  <c:v>0.17208950000000001</c:v>
                </c:pt>
                <c:pt idx="407">
                  <c:v>0.1721095</c:v>
                </c:pt>
                <c:pt idx="408">
                  <c:v>0.17209350000000001</c:v>
                </c:pt>
                <c:pt idx="409">
                  <c:v>0.17211900000000002</c:v>
                </c:pt>
                <c:pt idx="410">
                  <c:v>0.17210049999999999</c:v>
                </c:pt>
                <c:pt idx="411">
                  <c:v>0.17211700000000002</c:v>
                </c:pt>
                <c:pt idx="412">
                  <c:v>0.17232500000000001</c:v>
                </c:pt>
                <c:pt idx="413">
                  <c:v>0.17317549999999998</c:v>
                </c:pt>
                <c:pt idx="414">
                  <c:v>0.17401349999999999</c:v>
                </c:pt>
                <c:pt idx="415">
                  <c:v>0.17482750000000002</c:v>
                </c:pt>
                <c:pt idx="416">
                  <c:v>0.1759085</c:v>
                </c:pt>
                <c:pt idx="417">
                  <c:v>0.17715150000000002</c:v>
                </c:pt>
                <c:pt idx="418">
                  <c:v>0.178317</c:v>
                </c:pt>
                <c:pt idx="419">
                  <c:v>0.17948</c:v>
                </c:pt>
                <c:pt idx="420">
                  <c:v>0.18095849999999999</c:v>
                </c:pt>
                <c:pt idx="421">
                  <c:v>0.182306</c:v>
                </c:pt>
                <c:pt idx="422">
                  <c:v>0.18281249999999999</c:v>
                </c:pt>
                <c:pt idx="423">
                  <c:v>0.182836</c:v>
                </c:pt>
                <c:pt idx="424">
                  <c:v>0.18285499999999999</c:v>
                </c:pt>
                <c:pt idx="425">
                  <c:v>0.18284149999999999</c:v>
                </c:pt>
                <c:pt idx="426">
                  <c:v>0.18287799999999999</c:v>
                </c:pt>
                <c:pt idx="427">
                  <c:v>0.182888</c:v>
                </c:pt>
                <c:pt idx="428">
                  <c:v>0.18289349999999999</c:v>
                </c:pt>
                <c:pt idx="429">
                  <c:v>0.182916</c:v>
                </c:pt>
                <c:pt idx="430">
                  <c:v>0.18292049999999999</c:v>
                </c:pt>
                <c:pt idx="431">
                  <c:v>0.18292550000000002</c:v>
                </c:pt>
                <c:pt idx="432">
                  <c:v>0.182973</c:v>
                </c:pt>
                <c:pt idx="433">
                  <c:v>0.182951</c:v>
                </c:pt>
                <c:pt idx="434">
                  <c:v>0.18295549999999999</c:v>
                </c:pt>
                <c:pt idx="435">
                  <c:v>0.183033</c:v>
                </c:pt>
                <c:pt idx="436">
                  <c:v>0.18234549999999999</c:v>
                </c:pt>
                <c:pt idx="437">
                  <c:v>0.1816875</c:v>
                </c:pt>
                <c:pt idx="438">
                  <c:v>0.18071399999999999</c:v>
                </c:pt>
                <c:pt idx="439">
                  <c:v>0.17961299999999999</c:v>
                </c:pt>
                <c:pt idx="440">
                  <c:v>0.17899900000000002</c:v>
                </c:pt>
                <c:pt idx="441">
                  <c:v>0.1785545</c:v>
                </c:pt>
                <c:pt idx="442">
                  <c:v>0.17816399999999999</c:v>
                </c:pt>
                <c:pt idx="443">
                  <c:v>0.1780505</c:v>
                </c:pt>
                <c:pt idx="444">
                  <c:v>0.17814350000000001</c:v>
                </c:pt>
                <c:pt idx="445">
                  <c:v>0.178118</c:v>
                </c:pt>
                <c:pt idx="446">
                  <c:v>0.17817549999999999</c:v>
                </c:pt>
                <c:pt idx="447">
                  <c:v>0.178149</c:v>
                </c:pt>
                <c:pt idx="448">
                  <c:v>0.17819950000000001</c:v>
                </c:pt>
                <c:pt idx="449">
                  <c:v>0.17817850000000002</c:v>
                </c:pt>
                <c:pt idx="450">
                  <c:v>0.17820249999999999</c:v>
                </c:pt>
                <c:pt idx="451">
                  <c:v>0.17818650000000003</c:v>
                </c:pt>
                <c:pt idx="452">
                  <c:v>0.17822299999999999</c:v>
                </c:pt>
                <c:pt idx="453">
                  <c:v>0.17819550000000001</c:v>
                </c:pt>
                <c:pt idx="454">
                  <c:v>0.17822349999999998</c:v>
                </c:pt>
                <c:pt idx="455">
                  <c:v>0.178205</c:v>
                </c:pt>
                <c:pt idx="456">
                  <c:v>0.17822199999999999</c:v>
                </c:pt>
                <c:pt idx="457">
                  <c:v>0.17821500000000001</c:v>
                </c:pt>
                <c:pt idx="458">
                  <c:v>0.1782705</c:v>
                </c:pt>
                <c:pt idx="459">
                  <c:v>0.1788015</c:v>
                </c:pt>
                <c:pt idx="460">
                  <c:v>0.17937900000000001</c:v>
                </c:pt>
                <c:pt idx="461">
                  <c:v>0.18022250000000001</c:v>
                </c:pt>
                <c:pt idx="462">
                  <c:v>0.181593</c:v>
                </c:pt>
                <c:pt idx="463">
                  <c:v>0.18276400000000001</c:v>
                </c:pt>
                <c:pt idx="464">
                  <c:v>0.183724</c:v>
                </c:pt>
                <c:pt idx="465">
                  <c:v>0.18447849999999999</c:v>
                </c:pt>
                <c:pt idx="466">
                  <c:v>0.185976</c:v>
                </c:pt>
                <c:pt idx="467">
                  <c:v>0.18776999999999999</c:v>
                </c:pt>
                <c:pt idx="468">
                  <c:v>0.188639</c:v>
                </c:pt>
                <c:pt idx="469">
                  <c:v>0.188947</c:v>
                </c:pt>
                <c:pt idx="470">
                  <c:v>0.189085</c:v>
                </c:pt>
                <c:pt idx="471">
                  <c:v>0.18899550000000001</c:v>
                </c:pt>
                <c:pt idx="472">
                  <c:v>0.18904399999999999</c:v>
                </c:pt>
                <c:pt idx="473">
                  <c:v>0.18913150000000001</c:v>
                </c:pt>
                <c:pt idx="474">
                  <c:v>0.18905149999999998</c:v>
                </c:pt>
                <c:pt idx="475">
                  <c:v>0.18913550000000001</c:v>
                </c:pt>
                <c:pt idx="476">
                  <c:v>0.18913150000000001</c:v>
                </c:pt>
                <c:pt idx="477">
                  <c:v>0.18912299999999999</c:v>
                </c:pt>
                <c:pt idx="478">
                  <c:v>0.18917300000000001</c:v>
                </c:pt>
                <c:pt idx="479">
                  <c:v>0.18914300000000001</c:v>
                </c:pt>
                <c:pt idx="480">
                  <c:v>0.18916250000000001</c:v>
                </c:pt>
                <c:pt idx="481">
                  <c:v>0.189217</c:v>
                </c:pt>
                <c:pt idx="482">
                  <c:v>0.18890099999999999</c:v>
                </c:pt>
                <c:pt idx="483">
                  <c:v>0.18815599999999999</c:v>
                </c:pt>
                <c:pt idx="484">
                  <c:v>0.1873795</c:v>
                </c:pt>
                <c:pt idx="485">
                  <c:v>0.1862335</c:v>
                </c:pt>
                <c:pt idx="486">
                  <c:v>0.18547599999999997</c:v>
                </c:pt>
                <c:pt idx="487">
                  <c:v>0.184923</c:v>
                </c:pt>
                <c:pt idx="488">
                  <c:v>0.184533</c:v>
                </c:pt>
                <c:pt idx="489">
                  <c:v>0.18411349999999999</c:v>
                </c:pt>
                <c:pt idx="490">
                  <c:v>0.184221</c:v>
                </c:pt>
                <c:pt idx="491">
                  <c:v>0.1841875</c:v>
                </c:pt>
                <c:pt idx="492">
                  <c:v>0.18428949999999999</c:v>
                </c:pt>
                <c:pt idx="493">
                  <c:v>0.18427750000000001</c:v>
                </c:pt>
                <c:pt idx="494">
                  <c:v>0.18430950000000001</c:v>
                </c:pt>
                <c:pt idx="495">
                  <c:v>0.1842995</c:v>
                </c:pt>
                <c:pt idx="496">
                  <c:v>0.1843175</c:v>
                </c:pt>
                <c:pt idx="497">
                  <c:v>0.184337</c:v>
                </c:pt>
                <c:pt idx="498">
                  <c:v>0.184333</c:v>
                </c:pt>
                <c:pt idx="499">
                  <c:v>0.1843195</c:v>
                </c:pt>
                <c:pt idx="500">
                  <c:v>0.18433650000000001</c:v>
                </c:pt>
                <c:pt idx="501">
                  <c:v>0.18432899999999999</c:v>
                </c:pt>
                <c:pt idx="502">
                  <c:v>0.18434149999999999</c:v>
                </c:pt>
                <c:pt idx="503">
                  <c:v>0.18433149999999998</c:v>
                </c:pt>
                <c:pt idx="504">
                  <c:v>0.18436949999999999</c:v>
                </c:pt>
                <c:pt idx="505">
                  <c:v>0.184416</c:v>
                </c:pt>
                <c:pt idx="506">
                  <c:v>0.18528700000000001</c:v>
                </c:pt>
                <c:pt idx="507">
                  <c:v>0.1859875</c:v>
                </c:pt>
                <c:pt idx="508">
                  <c:v>0.18680099999999999</c:v>
                </c:pt>
                <c:pt idx="509">
                  <c:v>0.18805250000000001</c:v>
                </c:pt>
                <c:pt idx="510">
                  <c:v>0.18923099999999998</c:v>
                </c:pt>
                <c:pt idx="511">
                  <c:v>0.19026199999999999</c:v>
                </c:pt>
                <c:pt idx="512">
                  <c:v>0.19112000000000001</c:v>
                </c:pt>
                <c:pt idx="513">
                  <c:v>0.19293250000000001</c:v>
                </c:pt>
                <c:pt idx="514">
                  <c:v>0.19450049999999999</c:v>
                </c:pt>
                <c:pt idx="515">
                  <c:v>0.19513</c:v>
                </c:pt>
                <c:pt idx="516">
                  <c:v>0.195359</c:v>
                </c:pt>
                <c:pt idx="517">
                  <c:v>0.19541350000000002</c:v>
                </c:pt>
                <c:pt idx="518">
                  <c:v>0.19527149999999999</c:v>
                </c:pt>
                <c:pt idx="519">
                  <c:v>0.19541999999999998</c:v>
                </c:pt>
                <c:pt idx="520">
                  <c:v>0.19541249999999999</c:v>
                </c:pt>
                <c:pt idx="521">
                  <c:v>0.195382</c:v>
                </c:pt>
                <c:pt idx="522">
                  <c:v>0.19547049999999999</c:v>
                </c:pt>
                <c:pt idx="523">
                  <c:v>0.19541749999999999</c:v>
                </c:pt>
                <c:pt idx="524">
                  <c:v>0.19546550000000001</c:v>
                </c:pt>
                <c:pt idx="525">
                  <c:v>0.1954755</c:v>
                </c:pt>
                <c:pt idx="526">
                  <c:v>0.19542999999999999</c:v>
                </c:pt>
                <c:pt idx="527">
                  <c:v>0.19549949999999999</c:v>
                </c:pt>
                <c:pt idx="528">
                  <c:v>0.1955325</c:v>
                </c:pt>
                <c:pt idx="529">
                  <c:v>0.19487900000000002</c:v>
                </c:pt>
                <c:pt idx="530">
                  <c:v>0.194379</c:v>
                </c:pt>
                <c:pt idx="531">
                  <c:v>0.19334600000000002</c:v>
                </c:pt>
                <c:pt idx="532">
                  <c:v>0.19216349999999999</c:v>
                </c:pt>
                <c:pt idx="533">
                  <c:v>0.1914245</c:v>
                </c:pt>
                <c:pt idx="534">
                  <c:v>0.1909515</c:v>
                </c:pt>
                <c:pt idx="535">
                  <c:v>0.19069</c:v>
                </c:pt>
                <c:pt idx="536">
                  <c:v>0.19046200000000002</c:v>
                </c:pt>
                <c:pt idx="537">
                  <c:v>0.19062849999999998</c:v>
                </c:pt>
                <c:pt idx="538">
                  <c:v>0.1905385</c:v>
                </c:pt>
                <c:pt idx="539">
                  <c:v>0.19064199999999998</c:v>
                </c:pt>
                <c:pt idx="540">
                  <c:v>0.19058</c:v>
                </c:pt>
                <c:pt idx="541">
                  <c:v>0.190663</c:v>
                </c:pt>
                <c:pt idx="542">
                  <c:v>0.190612</c:v>
                </c:pt>
                <c:pt idx="543">
                  <c:v>0.190665</c:v>
                </c:pt>
                <c:pt idx="544">
                  <c:v>0.19062200000000001</c:v>
                </c:pt>
                <c:pt idx="545">
                  <c:v>0.19067000000000001</c:v>
                </c:pt>
                <c:pt idx="546">
                  <c:v>0.19063950000000002</c:v>
                </c:pt>
                <c:pt idx="547">
                  <c:v>0.1906755</c:v>
                </c:pt>
                <c:pt idx="548">
                  <c:v>0.19064399999999998</c:v>
                </c:pt>
                <c:pt idx="549">
                  <c:v>0.19067699999999999</c:v>
                </c:pt>
                <c:pt idx="550">
                  <c:v>0.19065599999999999</c:v>
                </c:pt>
                <c:pt idx="551">
                  <c:v>0.190687</c:v>
                </c:pt>
                <c:pt idx="552">
                  <c:v>0.1909545</c:v>
                </c:pt>
                <c:pt idx="553">
                  <c:v>0.19169999999999998</c:v>
                </c:pt>
                <c:pt idx="554">
                  <c:v>0.19262600000000002</c:v>
                </c:pt>
                <c:pt idx="555">
                  <c:v>0.19369150000000002</c:v>
                </c:pt>
                <c:pt idx="556">
                  <c:v>0.19468350000000001</c:v>
                </c:pt>
                <c:pt idx="557">
                  <c:v>0.195747</c:v>
                </c:pt>
                <c:pt idx="558">
                  <c:v>0.19687550000000001</c:v>
                </c:pt>
                <c:pt idx="559">
                  <c:v>0.1982505</c:v>
                </c:pt>
                <c:pt idx="560">
                  <c:v>0.19998949999999999</c:v>
                </c:pt>
                <c:pt idx="561">
                  <c:v>0.2011085</c:v>
                </c:pt>
                <c:pt idx="562">
                  <c:v>0.20145200000000002</c:v>
                </c:pt>
                <c:pt idx="563">
                  <c:v>0.20153100000000002</c:v>
                </c:pt>
                <c:pt idx="564">
                  <c:v>0.20141149999999999</c:v>
                </c:pt>
                <c:pt idx="565">
                  <c:v>0.20151849999999999</c:v>
                </c:pt>
                <c:pt idx="566">
                  <c:v>0.20157900000000001</c:v>
                </c:pt>
                <c:pt idx="567">
                  <c:v>0.20152249999999999</c:v>
                </c:pt>
                <c:pt idx="568">
                  <c:v>0.20161200000000001</c:v>
                </c:pt>
                <c:pt idx="569">
                  <c:v>0.2016115</c:v>
                </c:pt>
                <c:pt idx="570">
                  <c:v>0.20160800000000001</c:v>
                </c:pt>
                <c:pt idx="571">
                  <c:v>0.20168999999999998</c:v>
                </c:pt>
                <c:pt idx="572">
                  <c:v>0.20164199999999999</c:v>
                </c:pt>
                <c:pt idx="573">
                  <c:v>0.20169799999999999</c:v>
                </c:pt>
                <c:pt idx="574">
                  <c:v>0.20171549999999999</c:v>
                </c:pt>
                <c:pt idx="575">
                  <c:v>0.20157900000000001</c:v>
                </c:pt>
                <c:pt idx="576">
                  <c:v>0.200903</c:v>
                </c:pt>
                <c:pt idx="577">
                  <c:v>0.20014599999999999</c:v>
                </c:pt>
                <c:pt idx="578">
                  <c:v>0.19902150000000002</c:v>
                </c:pt>
                <c:pt idx="579">
                  <c:v>0.19812250000000001</c:v>
                </c:pt>
                <c:pt idx="580">
                  <c:v>0.19755049999999999</c:v>
                </c:pt>
                <c:pt idx="581">
                  <c:v>0.19718000000000002</c:v>
                </c:pt>
                <c:pt idx="582">
                  <c:v>0.196712</c:v>
                </c:pt>
                <c:pt idx="583">
                  <c:v>0.19675199999999998</c:v>
                </c:pt>
                <c:pt idx="584">
                  <c:v>0.19677250000000002</c:v>
                </c:pt>
                <c:pt idx="585">
                  <c:v>0.19680500000000001</c:v>
                </c:pt>
                <c:pt idx="586">
                  <c:v>0.196824</c:v>
                </c:pt>
                <c:pt idx="587">
                  <c:v>0.19683</c:v>
                </c:pt>
                <c:pt idx="588">
                  <c:v>0.19683899999999999</c:v>
                </c:pt>
                <c:pt idx="589">
                  <c:v>0.196849</c:v>
                </c:pt>
                <c:pt idx="590">
                  <c:v>0.19685249999999999</c:v>
                </c:pt>
                <c:pt idx="591">
                  <c:v>0.196857</c:v>
                </c:pt>
                <c:pt idx="592">
                  <c:v>0.19685849999999999</c:v>
                </c:pt>
                <c:pt idx="593">
                  <c:v>0.19686049999999999</c:v>
                </c:pt>
                <c:pt idx="594">
                  <c:v>0.19686599999999999</c:v>
                </c:pt>
                <c:pt idx="595">
                  <c:v>0.19686999999999999</c:v>
                </c:pt>
                <c:pt idx="596">
                  <c:v>0.19687199999999999</c:v>
                </c:pt>
                <c:pt idx="597">
                  <c:v>0.19687399999999999</c:v>
                </c:pt>
                <c:pt idx="598">
                  <c:v>0.19689499999999999</c:v>
                </c:pt>
                <c:pt idx="599">
                  <c:v>0.197574</c:v>
                </c:pt>
                <c:pt idx="600">
                  <c:v>0.19825899999999999</c:v>
                </c:pt>
                <c:pt idx="601">
                  <c:v>0.19924700000000001</c:v>
                </c:pt>
                <c:pt idx="602">
                  <c:v>0.2005305</c:v>
                </c:pt>
                <c:pt idx="603">
                  <c:v>0.2015005</c:v>
                </c:pt>
                <c:pt idx="604">
                  <c:v>0.2023335</c:v>
                </c:pt>
                <c:pt idx="605">
                  <c:v>0.20336599999999999</c:v>
                </c:pt>
                <c:pt idx="606">
                  <c:v>0.20531099999999999</c:v>
                </c:pt>
                <c:pt idx="607">
                  <c:v>0.2068885</c:v>
                </c:pt>
                <c:pt idx="608">
                  <c:v>0.20748050000000001</c:v>
                </c:pt>
                <c:pt idx="609">
                  <c:v>0.20774599999999999</c:v>
                </c:pt>
                <c:pt idx="610">
                  <c:v>0.20783099999999999</c:v>
                </c:pt>
                <c:pt idx="611">
                  <c:v>0.20764949999999999</c:v>
                </c:pt>
                <c:pt idx="612">
                  <c:v>0.20783199999999999</c:v>
                </c:pt>
                <c:pt idx="613">
                  <c:v>0.20786900000000003</c:v>
                </c:pt>
                <c:pt idx="614">
                  <c:v>0.20778150000000001</c:v>
                </c:pt>
                <c:pt idx="615">
                  <c:v>0.20792749999999999</c:v>
                </c:pt>
                <c:pt idx="616">
                  <c:v>0.20786650000000001</c:v>
                </c:pt>
                <c:pt idx="617">
                  <c:v>0.20786349999999998</c:v>
                </c:pt>
                <c:pt idx="618">
                  <c:v>0.2079425</c:v>
                </c:pt>
                <c:pt idx="619">
                  <c:v>0.20788800000000002</c:v>
                </c:pt>
                <c:pt idx="620">
                  <c:v>0.2079375</c:v>
                </c:pt>
                <c:pt idx="621">
                  <c:v>0.207979</c:v>
                </c:pt>
                <c:pt idx="622">
                  <c:v>0.20745849999999999</c:v>
                </c:pt>
                <c:pt idx="623">
                  <c:v>0.20699899999999999</c:v>
                </c:pt>
                <c:pt idx="624">
                  <c:v>0.2059445</c:v>
                </c:pt>
                <c:pt idx="625">
                  <c:v>0.20488149999999999</c:v>
                </c:pt>
                <c:pt idx="626">
                  <c:v>0.20403350000000001</c:v>
                </c:pt>
                <c:pt idx="627">
                  <c:v>0.20347599999999999</c:v>
                </c:pt>
                <c:pt idx="628">
                  <c:v>0.20319300000000001</c:v>
                </c:pt>
                <c:pt idx="629">
                  <c:v>0.20290350000000001</c:v>
                </c:pt>
                <c:pt idx="630">
                  <c:v>0.20307749999999999</c:v>
                </c:pt>
                <c:pt idx="631">
                  <c:v>0.20300200000000002</c:v>
                </c:pt>
                <c:pt idx="632">
                  <c:v>0.2031135</c:v>
                </c:pt>
                <c:pt idx="633">
                  <c:v>0.20304549999999999</c:v>
                </c:pt>
                <c:pt idx="634">
                  <c:v>0.20312550000000001</c:v>
                </c:pt>
                <c:pt idx="635">
                  <c:v>0.20307649999999999</c:v>
                </c:pt>
                <c:pt idx="636">
                  <c:v>0.20313300000000001</c:v>
                </c:pt>
                <c:pt idx="637">
                  <c:v>0.20309100000000002</c:v>
                </c:pt>
                <c:pt idx="638">
                  <c:v>0.20313700000000001</c:v>
                </c:pt>
                <c:pt idx="639">
                  <c:v>0.20310349999999999</c:v>
                </c:pt>
                <c:pt idx="640">
                  <c:v>0.20313900000000001</c:v>
                </c:pt>
                <c:pt idx="641">
                  <c:v>0.20311200000000001</c:v>
                </c:pt>
                <c:pt idx="642">
                  <c:v>0.20313999999999999</c:v>
                </c:pt>
                <c:pt idx="643">
                  <c:v>0.20312150000000001</c:v>
                </c:pt>
                <c:pt idx="644">
                  <c:v>0.2031435</c:v>
                </c:pt>
                <c:pt idx="645">
                  <c:v>0.2032825</c:v>
                </c:pt>
                <c:pt idx="646">
                  <c:v>0.20409100000000002</c:v>
                </c:pt>
                <c:pt idx="647">
                  <c:v>0.204929</c:v>
                </c:pt>
                <c:pt idx="648">
                  <c:v>0.20575750000000001</c:v>
                </c:pt>
                <c:pt idx="649">
                  <c:v>0.20693250000000002</c:v>
                </c:pt>
                <c:pt idx="650">
                  <c:v>0.208153</c:v>
                </c:pt>
                <c:pt idx="651">
                  <c:v>0.20919599999999999</c:v>
                </c:pt>
                <c:pt idx="652">
                  <c:v>0.21022399999999999</c:v>
                </c:pt>
                <c:pt idx="653">
                  <c:v>0.21167449999999999</c:v>
                </c:pt>
                <c:pt idx="654">
                  <c:v>0.21300049999999998</c:v>
                </c:pt>
                <c:pt idx="655">
                  <c:v>0.21359249999999999</c:v>
                </c:pt>
                <c:pt idx="656">
                  <c:v>0.21374100000000001</c:v>
                </c:pt>
                <c:pt idx="657">
                  <c:v>0.21368500000000001</c:v>
                </c:pt>
                <c:pt idx="658">
                  <c:v>0.21367799999999998</c:v>
                </c:pt>
                <c:pt idx="659">
                  <c:v>0.213786</c:v>
                </c:pt>
                <c:pt idx="660">
                  <c:v>0.21373599999999998</c:v>
                </c:pt>
                <c:pt idx="661">
                  <c:v>0.21376899999999999</c:v>
                </c:pt>
                <c:pt idx="662">
                  <c:v>0.21381800000000001</c:v>
                </c:pt>
                <c:pt idx="663">
                  <c:v>0.213787</c:v>
                </c:pt>
                <c:pt idx="664">
                  <c:v>0.21383049999999998</c:v>
                </c:pt>
                <c:pt idx="665">
                  <c:v>0.213841</c:v>
                </c:pt>
                <c:pt idx="666">
                  <c:v>0.213836</c:v>
                </c:pt>
                <c:pt idx="667">
                  <c:v>0.21386549999999999</c:v>
                </c:pt>
                <c:pt idx="668">
                  <c:v>0.2139045</c:v>
                </c:pt>
                <c:pt idx="669">
                  <c:v>0.21321899999999999</c:v>
                </c:pt>
                <c:pt idx="670">
                  <c:v>0.21253349999999999</c:v>
                </c:pt>
                <c:pt idx="671">
                  <c:v>0.211481</c:v>
                </c:pt>
                <c:pt idx="672">
                  <c:v>0.21062350000000002</c:v>
                </c:pt>
                <c:pt idx="673">
                  <c:v>0.209954</c:v>
                </c:pt>
                <c:pt idx="674">
                  <c:v>0.2094705</c:v>
                </c:pt>
                <c:pt idx="675">
                  <c:v>0.20899200000000001</c:v>
                </c:pt>
                <c:pt idx="676">
                  <c:v>0.20893349999999999</c:v>
                </c:pt>
                <c:pt idx="677">
                  <c:v>0.20901249999999999</c:v>
                </c:pt>
                <c:pt idx="678">
                  <c:v>0.20899000000000001</c:v>
                </c:pt>
                <c:pt idx="679">
                  <c:v>0.20904899999999998</c:v>
                </c:pt>
                <c:pt idx="680">
                  <c:v>0.2090185</c:v>
                </c:pt>
                <c:pt idx="681">
                  <c:v>0.20906599999999997</c:v>
                </c:pt>
                <c:pt idx="682">
                  <c:v>0.20904249999999999</c:v>
                </c:pt>
                <c:pt idx="683">
                  <c:v>0.20907300000000001</c:v>
                </c:pt>
                <c:pt idx="684">
                  <c:v>0.20905099999999999</c:v>
                </c:pt>
                <c:pt idx="685">
                  <c:v>0.20908100000000002</c:v>
                </c:pt>
                <c:pt idx="686">
                  <c:v>0.20906350000000001</c:v>
                </c:pt>
                <c:pt idx="687">
                  <c:v>0.2090795</c:v>
                </c:pt>
                <c:pt idx="688">
                  <c:v>0.20907300000000001</c:v>
                </c:pt>
                <c:pt idx="689">
                  <c:v>0.20908450000000001</c:v>
                </c:pt>
                <c:pt idx="690">
                  <c:v>0.2090815</c:v>
                </c:pt>
                <c:pt idx="691">
                  <c:v>0.20911000000000002</c:v>
                </c:pt>
                <c:pt idx="692">
                  <c:v>0.20959949999999999</c:v>
                </c:pt>
                <c:pt idx="693">
                  <c:v>0.21029199999999998</c:v>
                </c:pt>
                <c:pt idx="694">
                  <c:v>0.21133550000000001</c:v>
                </c:pt>
                <c:pt idx="695">
                  <c:v>0.21240500000000001</c:v>
                </c:pt>
                <c:pt idx="696">
                  <c:v>0.21345900000000001</c:v>
                </c:pt>
                <c:pt idx="697">
                  <c:v>0.2145</c:v>
                </c:pt>
                <c:pt idx="698">
                  <c:v>0.21555099999999999</c:v>
                </c:pt>
                <c:pt idx="699">
                  <c:v>0.21699399999999999</c:v>
                </c:pt>
                <c:pt idx="700">
                  <c:v>0.218607</c:v>
                </c:pt>
                <c:pt idx="701">
                  <c:v>0.2195145</c:v>
                </c:pt>
                <c:pt idx="702">
                  <c:v>0.21982299999999999</c:v>
                </c:pt>
                <c:pt idx="703">
                  <c:v>0.219913</c:v>
                </c:pt>
                <c:pt idx="704">
                  <c:v>0.2198205</c:v>
                </c:pt>
                <c:pt idx="705">
                  <c:v>0.21993849999999998</c:v>
                </c:pt>
                <c:pt idx="706">
                  <c:v>0.22000649999999999</c:v>
                </c:pt>
                <c:pt idx="707">
                  <c:v>0.21994449999999999</c:v>
                </c:pt>
                <c:pt idx="708">
                  <c:v>0.220053</c:v>
                </c:pt>
                <c:pt idx="709">
                  <c:v>0.22004299999999999</c:v>
                </c:pt>
                <c:pt idx="710">
                  <c:v>0.22004000000000001</c:v>
                </c:pt>
                <c:pt idx="711">
                  <c:v>0.22010550000000001</c:v>
                </c:pt>
                <c:pt idx="712">
                  <c:v>0.22007599999999999</c:v>
                </c:pt>
                <c:pt idx="713">
                  <c:v>0.2201005</c:v>
                </c:pt>
                <c:pt idx="714">
                  <c:v>0.22016049999999998</c:v>
                </c:pt>
                <c:pt idx="715">
                  <c:v>0.2199035</c:v>
                </c:pt>
                <c:pt idx="716">
                  <c:v>0.21930100000000002</c:v>
                </c:pt>
                <c:pt idx="717">
                  <c:v>0.21841749999999999</c:v>
                </c:pt>
                <c:pt idx="718">
                  <c:v>0.21732899999999999</c:v>
                </c:pt>
                <c:pt idx="719">
                  <c:v>0.21639150000000001</c:v>
                </c:pt>
                <c:pt idx="720">
                  <c:v>0.21571849999999998</c:v>
                </c:pt>
                <c:pt idx="721">
                  <c:v>0.21541099999999999</c:v>
                </c:pt>
                <c:pt idx="722">
                  <c:v>0.21507199999999999</c:v>
                </c:pt>
                <c:pt idx="723">
                  <c:v>0.21517649999999999</c:v>
                </c:pt>
                <c:pt idx="724">
                  <c:v>0.21513749999999998</c:v>
                </c:pt>
                <c:pt idx="725">
                  <c:v>0.21522249999999998</c:v>
                </c:pt>
                <c:pt idx="726">
                  <c:v>0.21518499999999999</c:v>
                </c:pt>
                <c:pt idx="727">
                  <c:v>0.21523500000000001</c:v>
                </c:pt>
                <c:pt idx="728">
                  <c:v>0.21520549999999999</c:v>
                </c:pt>
                <c:pt idx="729">
                  <c:v>0.21524599999999999</c:v>
                </c:pt>
                <c:pt idx="730">
                  <c:v>0.21522449999999999</c:v>
                </c:pt>
                <c:pt idx="731">
                  <c:v>0.21524650000000001</c:v>
                </c:pt>
                <c:pt idx="732">
                  <c:v>0.21523100000000001</c:v>
                </c:pt>
                <c:pt idx="733">
                  <c:v>0.21525050000000001</c:v>
                </c:pt>
                <c:pt idx="734">
                  <c:v>0.21524650000000001</c:v>
                </c:pt>
                <c:pt idx="735">
                  <c:v>0.21525549999999999</c:v>
                </c:pt>
                <c:pt idx="736">
                  <c:v>0.21524500000000002</c:v>
                </c:pt>
                <c:pt idx="737">
                  <c:v>0.21526600000000001</c:v>
                </c:pt>
                <c:pt idx="738">
                  <c:v>0.21527550000000001</c:v>
                </c:pt>
                <c:pt idx="739">
                  <c:v>0.2160165</c:v>
                </c:pt>
                <c:pt idx="740">
                  <c:v>0.21685949999999998</c:v>
                </c:pt>
                <c:pt idx="741">
                  <c:v>0.217728</c:v>
                </c:pt>
                <c:pt idx="742">
                  <c:v>0.21900700000000001</c:v>
                </c:pt>
                <c:pt idx="743">
                  <c:v>0.220137</c:v>
                </c:pt>
                <c:pt idx="744">
                  <c:v>0.22114650000000002</c:v>
                </c:pt>
                <c:pt idx="745">
                  <c:v>0.22197899999999998</c:v>
                </c:pt>
                <c:pt idx="746">
                  <c:v>0.223693</c:v>
                </c:pt>
                <c:pt idx="747">
                  <c:v>0.22517300000000001</c:v>
                </c:pt>
                <c:pt idx="748">
                  <c:v>0.22575999999999999</c:v>
                </c:pt>
                <c:pt idx="749">
                  <c:v>0.2260035</c:v>
                </c:pt>
                <c:pt idx="750">
                  <c:v>0.22606949999999998</c:v>
                </c:pt>
                <c:pt idx="751">
                  <c:v>0.22595599999999999</c:v>
                </c:pt>
                <c:pt idx="752">
                  <c:v>0.22609449999999998</c:v>
                </c:pt>
                <c:pt idx="753">
                  <c:v>0.22611300000000001</c:v>
                </c:pt>
                <c:pt idx="754">
                  <c:v>0.22606799999999999</c:v>
                </c:pt>
                <c:pt idx="755">
                  <c:v>0.22616649999999999</c:v>
                </c:pt>
                <c:pt idx="756">
                  <c:v>0.226128</c:v>
                </c:pt>
                <c:pt idx="757">
                  <c:v>0.2261465</c:v>
                </c:pt>
                <c:pt idx="758">
                  <c:v>0.22619250000000002</c:v>
                </c:pt>
                <c:pt idx="759">
                  <c:v>0.22615649999999998</c:v>
                </c:pt>
                <c:pt idx="760">
                  <c:v>0.22619250000000002</c:v>
                </c:pt>
                <c:pt idx="761">
                  <c:v>0.22619050000000002</c:v>
                </c:pt>
                <c:pt idx="762">
                  <c:v>0.22569600000000001</c:v>
                </c:pt>
                <c:pt idx="763">
                  <c:v>0.22508</c:v>
                </c:pt>
                <c:pt idx="764">
                  <c:v>0.2239535</c:v>
                </c:pt>
                <c:pt idx="765">
                  <c:v>0.22302849999999999</c:v>
                </c:pt>
                <c:pt idx="766">
                  <c:v>0.2221765</c:v>
                </c:pt>
                <c:pt idx="767">
                  <c:v>0.221661</c:v>
                </c:pt>
                <c:pt idx="768">
                  <c:v>0.22128900000000001</c:v>
                </c:pt>
                <c:pt idx="769">
                  <c:v>0.2210975</c:v>
                </c:pt>
                <c:pt idx="770">
                  <c:v>0.2212345</c:v>
                </c:pt>
                <c:pt idx="771">
                  <c:v>0.221168</c:v>
                </c:pt>
                <c:pt idx="772">
                  <c:v>0.22126199999999999</c:v>
                </c:pt>
                <c:pt idx="773">
                  <c:v>0.22121449999999998</c:v>
                </c:pt>
                <c:pt idx="774">
                  <c:v>0.221279</c:v>
                </c:pt>
                <c:pt idx="775">
                  <c:v>0.22123799999999999</c:v>
                </c:pt>
                <c:pt idx="776">
                  <c:v>0.2212855</c:v>
                </c:pt>
                <c:pt idx="777">
                  <c:v>0.22125249999999999</c:v>
                </c:pt>
                <c:pt idx="778">
                  <c:v>0.2212895</c:v>
                </c:pt>
                <c:pt idx="779">
                  <c:v>0.2212665</c:v>
                </c:pt>
                <c:pt idx="780">
                  <c:v>0.22129300000000002</c:v>
                </c:pt>
                <c:pt idx="781">
                  <c:v>0.22127449999999999</c:v>
                </c:pt>
                <c:pt idx="782">
                  <c:v>0.22129799999999999</c:v>
                </c:pt>
                <c:pt idx="783">
                  <c:v>0.221277</c:v>
                </c:pt>
                <c:pt idx="784">
                  <c:v>0.221303</c:v>
                </c:pt>
                <c:pt idx="785">
                  <c:v>0.2215405</c:v>
                </c:pt>
                <c:pt idx="786">
                  <c:v>0.2224855</c:v>
                </c:pt>
                <c:pt idx="787">
                  <c:v>0.22334100000000001</c:v>
                </c:pt>
                <c:pt idx="788">
                  <c:v>0.2242585</c:v>
                </c:pt>
                <c:pt idx="789">
                  <c:v>0.22544449999999999</c:v>
                </c:pt>
                <c:pt idx="790">
                  <c:v>0.22661799999999999</c:v>
                </c:pt>
                <c:pt idx="791">
                  <c:v>0.227521</c:v>
                </c:pt>
                <c:pt idx="792">
                  <c:v>0.228578</c:v>
                </c:pt>
                <c:pt idx="793">
                  <c:v>0.23018250000000001</c:v>
                </c:pt>
                <c:pt idx="794">
                  <c:v>0.23145749999999998</c:v>
                </c:pt>
                <c:pt idx="795">
                  <c:v>0.23186799999999999</c:v>
                </c:pt>
                <c:pt idx="796">
                  <c:v>0.23199549999999999</c:v>
                </c:pt>
                <c:pt idx="797">
                  <c:v>0.23202349999999999</c:v>
                </c:pt>
                <c:pt idx="798">
                  <c:v>0.23196850000000002</c:v>
                </c:pt>
                <c:pt idx="799">
                  <c:v>0.23209150000000001</c:v>
                </c:pt>
                <c:pt idx="800">
                  <c:v>0.2320825</c:v>
                </c:pt>
                <c:pt idx="801">
                  <c:v>0.2320835</c:v>
                </c:pt>
                <c:pt idx="802">
                  <c:v>0.2321455</c:v>
                </c:pt>
                <c:pt idx="803">
                  <c:v>0.23214849999999998</c:v>
                </c:pt>
                <c:pt idx="804">
                  <c:v>0.23216599999999998</c:v>
                </c:pt>
                <c:pt idx="805">
                  <c:v>0.232209</c:v>
                </c:pt>
                <c:pt idx="806">
                  <c:v>0.2321935</c:v>
                </c:pt>
                <c:pt idx="807">
                  <c:v>0.232212</c:v>
                </c:pt>
                <c:pt idx="808">
                  <c:v>0.23222199999999998</c:v>
                </c:pt>
                <c:pt idx="809">
                  <c:v>0.2315295</c:v>
                </c:pt>
                <c:pt idx="810">
                  <c:v>0.23077249999999999</c:v>
                </c:pt>
                <c:pt idx="811">
                  <c:v>0.2296975</c:v>
                </c:pt>
                <c:pt idx="812">
                  <c:v>0.2287595</c:v>
                </c:pt>
                <c:pt idx="813">
                  <c:v>0.22799599999999998</c:v>
                </c:pt>
                <c:pt idx="814">
                  <c:v>0.22759800000000002</c:v>
                </c:pt>
                <c:pt idx="815">
                  <c:v>0.22731000000000001</c:v>
                </c:pt>
                <c:pt idx="816">
                  <c:v>0.22728899999999999</c:v>
                </c:pt>
                <c:pt idx="817">
                  <c:v>0.227324</c:v>
                </c:pt>
                <c:pt idx="818">
                  <c:v>0.22734550000000001</c:v>
                </c:pt>
                <c:pt idx="819">
                  <c:v>0.22736499999999998</c:v>
                </c:pt>
                <c:pt idx="820">
                  <c:v>0.22735850000000002</c:v>
                </c:pt>
                <c:pt idx="821">
                  <c:v>0.227384</c:v>
                </c:pt>
                <c:pt idx="822">
                  <c:v>0.22738150000000001</c:v>
                </c:pt>
                <c:pt idx="823">
                  <c:v>0.22739599999999999</c:v>
                </c:pt>
                <c:pt idx="824">
                  <c:v>0.22739100000000001</c:v>
                </c:pt>
                <c:pt idx="825">
                  <c:v>0.22739799999999999</c:v>
                </c:pt>
                <c:pt idx="826">
                  <c:v>0.22739300000000001</c:v>
                </c:pt>
                <c:pt idx="827">
                  <c:v>0.22739500000000001</c:v>
                </c:pt>
                <c:pt idx="828">
                  <c:v>0.227407</c:v>
                </c:pt>
                <c:pt idx="829">
                  <c:v>0.22740949999999999</c:v>
                </c:pt>
                <c:pt idx="830">
                  <c:v>0.22740850000000001</c:v>
                </c:pt>
                <c:pt idx="831">
                  <c:v>0.22741050000000002</c:v>
                </c:pt>
                <c:pt idx="832">
                  <c:v>0.22802699999999998</c:v>
                </c:pt>
                <c:pt idx="833">
                  <c:v>0.228713</c:v>
                </c:pt>
                <c:pt idx="834">
                  <c:v>0.22962749999999998</c:v>
                </c:pt>
                <c:pt idx="835">
                  <c:v>0.23095099999999999</c:v>
                </c:pt>
                <c:pt idx="836">
                  <c:v>0.23201549999999999</c:v>
                </c:pt>
                <c:pt idx="837">
                  <c:v>0.2328615</c:v>
                </c:pt>
                <c:pt idx="838">
                  <c:v>0.2337805</c:v>
                </c:pt>
                <c:pt idx="839">
                  <c:v>0.23542200000000002</c:v>
                </c:pt>
                <c:pt idx="840">
                  <c:v>0.237096</c:v>
                </c:pt>
                <c:pt idx="841">
                  <c:v>0.23780400000000002</c:v>
                </c:pt>
                <c:pt idx="842">
                  <c:v>0.237986</c:v>
                </c:pt>
                <c:pt idx="843">
                  <c:v>0.23809150000000001</c:v>
                </c:pt>
                <c:pt idx="844">
                  <c:v>0.237981</c:v>
                </c:pt>
                <c:pt idx="845">
                  <c:v>0.23810199999999998</c:v>
                </c:pt>
                <c:pt idx="846">
                  <c:v>0.23812349999999999</c:v>
                </c:pt>
                <c:pt idx="847">
                  <c:v>0.23809550000000002</c:v>
                </c:pt>
                <c:pt idx="848">
                  <c:v>0.23816799999999999</c:v>
                </c:pt>
                <c:pt idx="849">
                  <c:v>0.23815149999999999</c:v>
                </c:pt>
                <c:pt idx="850">
                  <c:v>0.2381635</c:v>
                </c:pt>
                <c:pt idx="851">
                  <c:v>0.23821350000000002</c:v>
                </c:pt>
                <c:pt idx="852">
                  <c:v>0.23819299999999999</c:v>
                </c:pt>
                <c:pt idx="853">
                  <c:v>0.23821149999999999</c:v>
                </c:pt>
                <c:pt idx="854">
                  <c:v>0.23828199999999999</c:v>
                </c:pt>
                <c:pt idx="855">
                  <c:v>0.23782550000000002</c:v>
                </c:pt>
                <c:pt idx="856">
                  <c:v>0.23720249999999998</c:v>
                </c:pt>
                <c:pt idx="857">
                  <c:v>0.23638100000000001</c:v>
                </c:pt>
                <c:pt idx="858">
                  <c:v>0.23532249999999999</c:v>
                </c:pt>
                <c:pt idx="859">
                  <c:v>0.23447449999999997</c:v>
                </c:pt>
                <c:pt idx="860">
                  <c:v>0.23381000000000002</c:v>
                </c:pt>
                <c:pt idx="861">
                  <c:v>0.23344749999999997</c:v>
                </c:pt>
                <c:pt idx="862">
                  <c:v>0.23313850000000003</c:v>
                </c:pt>
                <c:pt idx="863">
                  <c:v>0.23330049999999999</c:v>
                </c:pt>
                <c:pt idx="864">
                  <c:v>0.233213</c:v>
                </c:pt>
                <c:pt idx="865">
                  <c:v>0.23332800000000001</c:v>
                </c:pt>
                <c:pt idx="866">
                  <c:v>0.23326750000000002</c:v>
                </c:pt>
                <c:pt idx="867">
                  <c:v>0.23334949999999999</c:v>
                </c:pt>
                <c:pt idx="868">
                  <c:v>0.23329949999999999</c:v>
                </c:pt>
                <c:pt idx="869">
                  <c:v>0.233351</c:v>
                </c:pt>
                <c:pt idx="870">
                  <c:v>0.23330999999999999</c:v>
                </c:pt>
                <c:pt idx="871">
                  <c:v>0.2333585</c:v>
                </c:pt>
                <c:pt idx="872">
                  <c:v>0.23332900000000001</c:v>
                </c:pt>
                <c:pt idx="873">
                  <c:v>0.23336099999999999</c:v>
                </c:pt>
                <c:pt idx="874">
                  <c:v>0.2333365</c:v>
                </c:pt>
                <c:pt idx="875">
                  <c:v>0.23336099999999999</c:v>
                </c:pt>
                <c:pt idx="876">
                  <c:v>0.23334450000000001</c:v>
                </c:pt>
                <c:pt idx="877">
                  <c:v>0.23337000000000002</c:v>
                </c:pt>
                <c:pt idx="878">
                  <c:v>0.233456</c:v>
                </c:pt>
                <c:pt idx="879">
                  <c:v>0.23442800000000003</c:v>
                </c:pt>
                <c:pt idx="880">
                  <c:v>0.23503099999999999</c:v>
                </c:pt>
                <c:pt idx="881">
                  <c:v>0.236044</c:v>
                </c:pt>
                <c:pt idx="882">
                  <c:v>0.2373075</c:v>
                </c:pt>
                <c:pt idx="883">
                  <c:v>0.23842150000000001</c:v>
                </c:pt>
                <c:pt idx="884">
                  <c:v>0.23925000000000002</c:v>
                </c:pt>
                <c:pt idx="885">
                  <c:v>0.2401365</c:v>
                </c:pt>
                <c:pt idx="886">
                  <c:v>0.2419955</c:v>
                </c:pt>
                <c:pt idx="887">
                  <c:v>0.243566</c:v>
                </c:pt>
                <c:pt idx="888">
                  <c:v>0.24400499999999997</c:v>
                </c:pt>
                <c:pt idx="889">
                  <c:v>0.24422749999999999</c:v>
                </c:pt>
                <c:pt idx="890">
                  <c:v>0.24424399999999999</c:v>
                </c:pt>
                <c:pt idx="891">
                  <c:v>0.24412099999999998</c:v>
                </c:pt>
                <c:pt idx="892">
                  <c:v>0.24427900000000002</c:v>
                </c:pt>
                <c:pt idx="893">
                  <c:v>0.24423849999999997</c:v>
                </c:pt>
                <c:pt idx="894">
                  <c:v>0.24421799999999999</c:v>
                </c:pt>
                <c:pt idx="895">
                  <c:v>0.24430649999999998</c:v>
                </c:pt>
                <c:pt idx="896">
                  <c:v>0.24423999999999998</c:v>
                </c:pt>
                <c:pt idx="897">
                  <c:v>0.24427650000000001</c:v>
                </c:pt>
                <c:pt idx="898">
                  <c:v>0.24431</c:v>
                </c:pt>
                <c:pt idx="899">
                  <c:v>0.244257</c:v>
                </c:pt>
                <c:pt idx="900">
                  <c:v>0.244309</c:v>
                </c:pt>
                <c:pt idx="901">
                  <c:v>0.24436450000000001</c:v>
                </c:pt>
                <c:pt idx="902">
                  <c:v>0.24367699999999998</c:v>
                </c:pt>
                <c:pt idx="903">
                  <c:v>0.24305850000000001</c:v>
                </c:pt>
                <c:pt idx="904">
                  <c:v>0.24200350000000001</c:v>
                </c:pt>
                <c:pt idx="905">
                  <c:v>0.24097049999999998</c:v>
                </c:pt>
                <c:pt idx="906">
                  <c:v>0.24019299999999999</c:v>
                </c:pt>
                <c:pt idx="907">
                  <c:v>0.23974899999999999</c:v>
                </c:pt>
                <c:pt idx="908">
                  <c:v>0.2394995</c:v>
                </c:pt>
                <c:pt idx="909">
                  <c:v>0.2392755</c:v>
                </c:pt>
                <c:pt idx="910">
                  <c:v>0.23945450000000001</c:v>
                </c:pt>
                <c:pt idx="911">
                  <c:v>0.23935699999999999</c:v>
                </c:pt>
                <c:pt idx="912">
                  <c:v>0.23948049999999999</c:v>
                </c:pt>
                <c:pt idx="913">
                  <c:v>0.2393885</c:v>
                </c:pt>
                <c:pt idx="914">
                  <c:v>0.2394985</c:v>
                </c:pt>
                <c:pt idx="915">
                  <c:v>0.23944100000000001</c:v>
                </c:pt>
                <c:pt idx="916">
                  <c:v>0.23949799999999999</c:v>
                </c:pt>
                <c:pt idx="917">
                  <c:v>0.23945549999999999</c:v>
                </c:pt>
                <c:pt idx="918">
                  <c:v>0.23950199999999999</c:v>
                </c:pt>
                <c:pt idx="919">
                  <c:v>0.2394675</c:v>
                </c:pt>
                <c:pt idx="920">
                  <c:v>0.23949999999999999</c:v>
                </c:pt>
                <c:pt idx="921">
                  <c:v>0.23947450000000001</c:v>
                </c:pt>
                <c:pt idx="922">
                  <c:v>0.23950650000000001</c:v>
                </c:pt>
                <c:pt idx="923">
                  <c:v>0.23948349999999999</c:v>
                </c:pt>
                <c:pt idx="924">
                  <c:v>0.23951749999999999</c:v>
                </c:pt>
                <c:pt idx="925">
                  <c:v>0.23987150000000002</c:v>
                </c:pt>
                <c:pt idx="926">
                  <c:v>0.24063299999999999</c:v>
                </c:pt>
                <c:pt idx="927">
                  <c:v>0.24157800000000001</c:v>
                </c:pt>
                <c:pt idx="928">
                  <c:v>0.242643</c:v>
                </c:pt>
                <c:pt idx="929">
                  <c:v>0.24374299999999999</c:v>
                </c:pt>
                <c:pt idx="930">
                  <c:v>0.24487200000000001</c:v>
                </c:pt>
                <c:pt idx="931">
                  <c:v>0.24581449999999999</c:v>
                </c:pt>
                <c:pt idx="932">
                  <c:v>0.24709999999999999</c:v>
                </c:pt>
                <c:pt idx="933">
                  <c:v>0.24880150000000001</c:v>
                </c:pt>
                <c:pt idx="934">
                  <c:v>0.249635</c:v>
                </c:pt>
                <c:pt idx="935">
                  <c:v>0.24987900000000002</c:v>
                </c:pt>
                <c:pt idx="936">
                  <c:v>0.24993750000000001</c:v>
                </c:pt>
                <c:pt idx="937">
                  <c:v>0.24989650000000002</c:v>
                </c:pt>
                <c:pt idx="938">
                  <c:v>0.24995250000000002</c:v>
                </c:pt>
                <c:pt idx="939">
                  <c:v>0.25001499999999999</c:v>
                </c:pt>
                <c:pt idx="940">
                  <c:v>0.24998200000000001</c:v>
                </c:pt>
                <c:pt idx="941">
                  <c:v>0.25002750000000001</c:v>
                </c:pt>
                <c:pt idx="942">
                  <c:v>0.25007600000000002</c:v>
                </c:pt>
                <c:pt idx="943">
                  <c:v>0.25006649999999997</c:v>
                </c:pt>
                <c:pt idx="944">
                  <c:v>0.2501255</c:v>
                </c:pt>
                <c:pt idx="945">
                  <c:v>0.25014350000000002</c:v>
                </c:pt>
                <c:pt idx="946">
                  <c:v>0.25014249999999999</c:v>
                </c:pt>
                <c:pt idx="947">
                  <c:v>0.25017500000000004</c:v>
                </c:pt>
                <c:pt idx="948">
                  <c:v>0.249948</c:v>
                </c:pt>
                <c:pt idx="949">
                  <c:v>0.24921150000000003</c:v>
                </c:pt>
                <c:pt idx="950">
                  <c:v>0.24852050000000001</c:v>
                </c:pt>
                <c:pt idx="951">
                  <c:v>0.247446</c:v>
                </c:pt>
                <c:pt idx="952">
                  <c:v>0.246561</c:v>
                </c:pt>
                <c:pt idx="953">
                  <c:v>0.24580750000000001</c:v>
                </c:pt>
                <c:pt idx="954">
                  <c:v>0.24551300000000001</c:v>
                </c:pt>
                <c:pt idx="955">
                  <c:v>0.24512700000000001</c:v>
                </c:pt>
                <c:pt idx="956">
                  <c:v>0.24519999999999997</c:v>
                </c:pt>
                <c:pt idx="957">
                  <c:v>0.245173</c:v>
                </c:pt>
                <c:pt idx="958">
                  <c:v>0.24524699999999999</c:v>
                </c:pt>
                <c:pt idx="959">
                  <c:v>0.2452165</c:v>
                </c:pt>
                <c:pt idx="960">
                  <c:v>0.24526199999999998</c:v>
                </c:pt>
                <c:pt idx="961">
                  <c:v>0.24523650000000002</c:v>
                </c:pt>
                <c:pt idx="962">
                  <c:v>0.24527350000000001</c:v>
                </c:pt>
                <c:pt idx="963">
                  <c:v>0.24524999999999997</c:v>
                </c:pt>
                <c:pt idx="964">
                  <c:v>0.24527599999999999</c:v>
                </c:pt>
                <c:pt idx="965">
                  <c:v>0.24526149999999999</c:v>
                </c:pt>
                <c:pt idx="966">
                  <c:v>0.24528</c:v>
                </c:pt>
                <c:pt idx="967">
                  <c:v>0.2452685</c:v>
                </c:pt>
                <c:pt idx="968">
                  <c:v>0.24529000000000001</c:v>
                </c:pt>
                <c:pt idx="969">
                  <c:v>0.24527199999999999</c:v>
                </c:pt>
                <c:pt idx="970">
                  <c:v>0.24529000000000001</c:v>
                </c:pt>
                <c:pt idx="971">
                  <c:v>0.245338</c:v>
                </c:pt>
                <c:pt idx="972">
                  <c:v>0.24615300000000001</c:v>
                </c:pt>
                <c:pt idx="973">
                  <c:v>0.246784</c:v>
                </c:pt>
                <c:pt idx="974">
                  <c:v>0.247838</c:v>
                </c:pt>
                <c:pt idx="975">
                  <c:v>0.24918899999999999</c:v>
                </c:pt>
                <c:pt idx="976">
                  <c:v>0.250218</c:v>
                </c:pt>
                <c:pt idx="977">
                  <c:v>0.25082749999999998</c:v>
                </c:pt>
                <c:pt idx="978">
                  <c:v>0.25162099999999998</c:v>
                </c:pt>
                <c:pt idx="979">
                  <c:v>0.253444</c:v>
                </c:pt>
                <c:pt idx="980">
                  <c:v>0.25512249999999997</c:v>
                </c:pt>
                <c:pt idx="981">
                  <c:v>0.25577150000000004</c:v>
                </c:pt>
                <c:pt idx="982">
                  <c:v>0.25592550000000003</c:v>
                </c:pt>
                <c:pt idx="983">
                  <c:v>0.25605600000000001</c:v>
                </c:pt>
                <c:pt idx="984">
                  <c:v>0.255942</c:v>
                </c:pt>
                <c:pt idx="985">
                  <c:v>0.25603500000000001</c:v>
                </c:pt>
                <c:pt idx="986">
                  <c:v>0.25607849999999999</c:v>
                </c:pt>
                <c:pt idx="987">
                  <c:v>0.25602449999999999</c:v>
                </c:pt>
                <c:pt idx="988">
                  <c:v>0.25610250000000001</c:v>
                </c:pt>
                <c:pt idx="989">
                  <c:v>0.25608500000000001</c:v>
                </c:pt>
                <c:pt idx="990">
                  <c:v>0.25608600000000004</c:v>
                </c:pt>
                <c:pt idx="991">
                  <c:v>0.25614700000000001</c:v>
                </c:pt>
                <c:pt idx="992">
                  <c:v>0.25611499999999998</c:v>
                </c:pt>
                <c:pt idx="993">
                  <c:v>0.256135</c:v>
                </c:pt>
                <c:pt idx="994">
                  <c:v>0.25618049999999998</c:v>
                </c:pt>
                <c:pt idx="995">
                  <c:v>0.25569750000000002</c:v>
                </c:pt>
                <c:pt idx="996">
                  <c:v>0.2551465</c:v>
                </c:pt>
                <c:pt idx="997">
                  <c:v>0.25406250000000002</c:v>
                </c:pt>
                <c:pt idx="998">
                  <c:v>0.2531525</c:v>
                </c:pt>
                <c:pt idx="999">
                  <c:v>0.25232599999999999</c:v>
                </c:pt>
                <c:pt idx="1000">
                  <c:v>0.25174350000000001</c:v>
                </c:pt>
                <c:pt idx="1001">
                  <c:v>0.251442</c:v>
                </c:pt>
                <c:pt idx="1002">
                  <c:v>0.25124350000000001</c:v>
                </c:pt>
                <c:pt idx="1003">
                  <c:v>0.25135950000000001</c:v>
                </c:pt>
                <c:pt idx="1004">
                  <c:v>0.25129650000000003</c:v>
                </c:pt>
                <c:pt idx="1005">
                  <c:v>0.2513745</c:v>
                </c:pt>
                <c:pt idx="1006">
                  <c:v>0.25134100000000004</c:v>
                </c:pt>
                <c:pt idx="1007">
                  <c:v>0.25139450000000002</c:v>
                </c:pt>
                <c:pt idx="1008">
                  <c:v>0.25136999999999998</c:v>
                </c:pt>
                <c:pt idx="1009">
                  <c:v>0.25140250000000003</c:v>
                </c:pt>
                <c:pt idx="1010">
                  <c:v>0.25137949999999998</c:v>
                </c:pt>
                <c:pt idx="1011">
                  <c:v>0.25141350000000001</c:v>
                </c:pt>
                <c:pt idx="1012">
                  <c:v>0.25138899999999997</c:v>
                </c:pt>
                <c:pt idx="1013">
                  <c:v>0.25141250000000004</c:v>
                </c:pt>
                <c:pt idx="1014">
                  <c:v>0.2513975</c:v>
                </c:pt>
                <c:pt idx="1015">
                  <c:v>0.25141599999999997</c:v>
                </c:pt>
                <c:pt idx="1016">
                  <c:v>0.25140449999999998</c:v>
                </c:pt>
                <c:pt idx="1017">
                  <c:v>0.251419</c:v>
                </c:pt>
                <c:pt idx="1018">
                  <c:v>0.25163099999999999</c:v>
                </c:pt>
                <c:pt idx="1019">
                  <c:v>0.2524265</c:v>
                </c:pt>
                <c:pt idx="1020">
                  <c:v>0.25328149999999999</c:v>
                </c:pt>
                <c:pt idx="1021">
                  <c:v>0.25414000000000003</c:v>
                </c:pt>
                <c:pt idx="1022">
                  <c:v>0.25526350000000003</c:v>
                </c:pt>
                <c:pt idx="1023">
                  <c:v>0.25656000000000001</c:v>
                </c:pt>
                <c:pt idx="1024">
                  <c:v>0.2577025</c:v>
                </c:pt>
                <c:pt idx="1025">
                  <c:v>0.25878449999999997</c:v>
                </c:pt>
                <c:pt idx="1026">
                  <c:v>0.26024250000000004</c:v>
                </c:pt>
                <c:pt idx="1027">
                  <c:v>0.26127699999999998</c:v>
                </c:pt>
                <c:pt idx="1028">
                  <c:v>0.26148399999999999</c:v>
                </c:pt>
                <c:pt idx="1029">
                  <c:v>0.26154349999999998</c:v>
                </c:pt>
                <c:pt idx="1030">
                  <c:v>0.26158550000000003</c:v>
                </c:pt>
                <c:pt idx="1031">
                  <c:v>0.261577</c:v>
                </c:pt>
                <c:pt idx="1032">
                  <c:v>0.26165100000000002</c:v>
                </c:pt>
                <c:pt idx="1033">
                  <c:v>0.26168800000000003</c:v>
                </c:pt>
                <c:pt idx="1034">
                  <c:v>0.26169500000000001</c:v>
                </c:pt>
              </c:numCache>
            </c:numRef>
          </c:yVal>
          <c:smooth val="0"/>
          <c:extLst>
            <c:ext xmlns:c16="http://schemas.microsoft.com/office/drawing/2014/chart" uri="{C3380CC4-5D6E-409C-BE32-E72D297353CC}">
              <c16:uniqueId val="{00000001-1A11-490B-9837-4BD98A6016E2}"/>
            </c:ext>
          </c:extLst>
        </c:ser>
        <c:dLbls>
          <c:showLegendKey val="0"/>
          <c:showVal val="0"/>
          <c:showCatName val="0"/>
          <c:showSerName val="0"/>
          <c:showPercent val="0"/>
          <c:showBubbleSize val="0"/>
        </c:dLbls>
        <c:axId val="630068224"/>
        <c:axId val="615802928"/>
      </c:scatterChart>
      <c:valAx>
        <c:axId val="630068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(seconds)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802928"/>
        <c:crosses val="autoZero"/>
        <c:crossBetween val="midCat"/>
      </c:valAx>
      <c:valAx>
        <c:axId val="615802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Position</a:t>
                </a:r>
                <a:r>
                  <a:rPr lang="en-US" baseline="0"/>
                  <a:t> (m)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682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0DBC8B-62B2-4403-9767-07B041928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ECE 499 Template.dotx</Template>
  <TotalTime>15767</TotalTime>
  <Pages>30</Pages>
  <Words>3569</Words>
  <Characters>20347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_x000d_
            </Company>
  <LinksUpToDate>false</LinksUpToDate>
  <CharactersWithSpaces>23869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lab_3</dc:creator>
  <cp:lastModifiedBy>Wandke, Kevin E</cp:lastModifiedBy>
  <cp:revision>345</cp:revision>
  <dcterms:created xsi:type="dcterms:W3CDTF">2023-04-04T17:20:00Z</dcterms:created>
  <dcterms:modified xsi:type="dcterms:W3CDTF">2023-04-24T03:35:00Z</dcterms:modified>
</cp:coreProperties>
</file>